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5D21" w14:textId="6C4B31A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 xml:space="preserve">МИНИСТЕРСТВО </w:t>
      </w:r>
      <w:r w:rsidR="006B640A" w:rsidRPr="00E45395">
        <w:rPr>
          <w:rFonts w:cs="Times New Roman"/>
          <w:b/>
          <w:bCs/>
          <w:sz w:val="24"/>
          <w:lang w:val="ru-RU"/>
        </w:rPr>
        <w:t xml:space="preserve">ОБРАЗОВАНИЯ И </w:t>
      </w:r>
      <w:r w:rsidR="00E30F85" w:rsidRPr="00E45395">
        <w:rPr>
          <w:rFonts w:cs="Times New Roman"/>
          <w:b/>
          <w:bCs/>
          <w:sz w:val="24"/>
          <w:lang w:val="ru-RU"/>
        </w:rPr>
        <w:t xml:space="preserve">НАУКИ </w:t>
      </w:r>
      <w:r w:rsidRPr="00E45395">
        <w:rPr>
          <w:rFonts w:cs="Times New Roman"/>
          <w:b/>
          <w:bCs/>
          <w:sz w:val="24"/>
          <w:lang w:val="ru-RU"/>
        </w:rPr>
        <w:t>РОССИЙСКОЙ ФЕДЕРАЦИИ</w:t>
      </w:r>
    </w:p>
    <w:p w14:paraId="24749A60" w14:textId="2A09707E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образования</w:t>
      </w:r>
    </w:p>
    <w:p w14:paraId="28531132" w14:textId="7777777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15C7671C" w14:textId="77777777" w:rsidR="00406DE8" w:rsidRPr="00FF21E0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54DC64E" w14:textId="77777777" w:rsidR="00E30F85" w:rsidRPr="003C212D" w:rsidRDefault="00E30F85" w:rsidP="00E30F85">
      <w:pPr>
        <w:widowControl w:val="0"/>
        <w:tabs>
          <w:tab w:val="left" w:pos="4755"/>
          <w:tab w:val="left" w:pos="5172"/>
          <w:tab w:val="left" w:pos="9357"/>
        </w:tabs>
        <w:autoSpaceDE w:val="0"/>
        <w:spacing w:before="1"/>
        <w:ind w:right="63" w:firstLine="0"/>
        <w:rPr>
          <w:b/>
          <w:i/>
          <w:szCs w:val="22"/>
          <w:lang w:val="ru-RU" w:bidi="ru-RU"/>
        </w:rPr>
      </w:pPr>
      <w:r w:rsidRPr="003C212D">
        <w:rPr>
          <w:szCs w:val="22"/>
          <w:lang w:val="ru-RU" w:bidi="ru-RU"/>
        </w:rPr>
        <w:t>Факультет</w:t>
      </w:r>
      <w:r w:rsidRPr="003C212D">
        <w:rPr>
          <w:spacing w:val="-1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ИСТ</w:t>
      </w:r>
      <w:r w:rsidRPr="003C212D">
        <w:rPr>
          <w:i/>
          <w:szCs w:val="22"/>
          <w:u w:val="single"/>
          <w:lang w:val="ru-RU" w:bidi="ru-RU"/>
        </w:rPr>
        <w:tab/>
      </w:r>
      <w:r w:rsidRPr="003C212D">
        <w:rPr>
          <w:i/>
          <w:szCs w:val="22"/>
          <w:lang w:val="ru-RU" w:bidi="ru-RU"/>
        </w:rPr>
        <w:tab/>
      </w:r>
      <w:r w:rsidRPr="003C212D">
        <w:rPr>
          <w:szCs w:val="22"/>
          <w:lang w:val="ru-RU" w:bidi="ru-RU"/>
        </w:rPr>
        <w:t>Кафедра</w:t>
      </w:r>
      <w:r w:rsidRPr="003C212D">
        <w:rPr>
          <w:spacing w:val="69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ИВК</w:t>
      </w:r>
      <w:r w:rsidRPr="003C212D">
        <w:rPr>
          <w:i/>
          <w:szCs w:val="22"/>
          <w:u w:val="single"/>
          <w:lang w:val="ru-RU" w:bidi="ru-RU"/>
        </w:rPr>
        <w:tab/>
      </w:r>
    </w:p>
    <w:p w14:paraId="7DE6E4A5" w14:textId="77777777" w:rsidR="003C212D" w:rsidRPr="003C212D" w:rsidRDefault="003C212D" w:rsidP="00C428B3">
      <w:pPr>
        <w:widowControl w:val="0"/>
        <w:autoSpaceDE w:val="0"/>
        <w:spacing w:before="93" w:line="276" w:lineRule="auto"/>
        <w:ind w:left="5806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К ЗАЩИТЕ ДОПУСТИТЬ</w:t>
      </w:r>
    </w:p>
    <w:p w14:paraId="1DDE8022" w14:textId="77777777" w:rsidR="003C212D" w:rsidRPr="003C212D" w:rsidRDefault="003C212D" w:rsidP="00C428B3">
      <w:pPr>
        <w:widowControl w:val="0"/>
        <w:autoSpaceDE w:val="0"/>
        <w:spacing w:before="7" w:line="276" w:lineRule="auto"/>
        <w:ind w:left="5789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Зав. кафедрой</w:t>
      </w:r>
    </w:p>
    <w:p w14:paraId="7BE66B4B" w14:textId="77777777" w:rsidR="003C212D" w:rsidRPr="003C212D" w:rsidRDefault="003C212D" w:rsidP="00C428B3">
      <w:pPr>
        <w:widowControl w:val="0"/>
        <w:autoSpaceDE w:val="0"/>
        <w:spacing w:before="5" w:line="240" w:lineRule="auto"/>
        <w:ind w:firstLine="6"/>
        <w:rPr>
          <w:rFonts w:eastAsia="Calibri"/>
          <w:b/>
          <w:sz w:val="16"/>
          <w:szCs w:val="28"/>
          <w:lang w:val="ru-RU" w:bidi="ru-RU"/>
        </w:rPr>
      </w:pPr>
    </w:p>
    <w:p w14:paraId="51AF1F5F" w14:textId="77777777" w:rsidR="003C212D" w:rsidRPr="003C212D" w:rsidRDefault="003C212D" w:rsidP="00C428B3">
      <w:pPr>
        <w:widowControl w:val="0"/>
        <w:tabs>
          <w:tab w:val="left" w:pos="7053"/>
          <w:tab w:val="left" w:pos="9790"/>
        </w:tabs>
        <w:autoSpaceDE w:val="0"/>
        <w:spacing w:before="92" w:line="240" w:lineRule="auto"/>
        <w:ind w:left="5791" w:firstLine="6"/>
        <w:rPr>
          <w:b/>
          <w:szCs w:val="22"/>
          <w:lang w:val="ru-RU" w:bidi="ru-RU"/>
        </w:rPr>
      </w:pPr>
      <w:r w:rsidRPr="003C212D">
        <w:rPr>
          <w:szCs w:val="22"/>
          <w:u w:val="single"/>
          <w:lang w:val="ru-RU" w:bidi="ru-RU"/>
        </w:rPr>
        <w:t xml:space="preserve"> 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  <w:r w:rsidRPr="003C212D">
        <w:rPr>
          <w:szCs w:val="22"/>
          <w:u w:val="single"/>
          <w:lang w:val="ru-RU" w:bidi="ru-RU"/>
        </w:rPr>
        <w:t xml:space="preserve"> С.К. Киселев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</w:p>
    <w:p w14:paraId="4653548E" w14:textId="77777777" w:rsidR="003C212D" w:rsidRPr="00FB79F8" w:rsidRDefault="003C212D" w:rsidP="00C428B3">
      <w:pPr>
        <w:widowControl w:val="0"/>
        <w:tabs>
          <w:tab w:val="left" w:pos="7481"/>
        </w:tabs>
        <w:autoSpaceDE w:val="0"/>
        <w:spacing w:before="30" w:line="240" w:lineRule="auto"/>
        <w:ind w:left="6132" w:firstLine="6"/>
        <w:rPr>
          <w:b/>
          <w:sz w:val="18"/>
          <w:szCs w:val="22"/>
          <w:lang w:val="ru-RU" w:bidi="ru-RU"/>
        </w:rPr>
      </w:pPr>
      <w:r w:rsidRPr="00FB79F8">
        <w:rPr>
          <w:sz w:val="18"/>
          <w:szCs w:val="22"/>
          <w:lang w:val="ru-RU" w:bidi="ru-RU"/>
        </w:rPr>
        <w:t>подпись</w:t>
      </w:r>
      <w:r w:rsidRPr="00FB79F8">
        <w:rPr>
          <w:sz w:val="18"/>
          <w:szCs w:val="22"/>
          <w:lang w:val="ru-RU" w:bidi="ru-RU"/>
        </w:rPr>
        <w:tab/>
        <w:t>инициалы,</w:t>
      </w:r>
      <w:r w:rsidRPr="00FB79F8">
        <w:rPr>
          <w:spacing w:val="-1"/>
          <w:sz w:val="18"/>
          <w:szCs w:val="22"/>
          <w:lang w:val="ru-RU" w:bidi="ru-RU"/>
        </w:rPr>
        <w:t xml:space="preserve"> </w:t>
      </w:r>
      <w:r w:rsidRPr="00FB79F8">
        <w:rPr>
          <w:sz w:val="18"/>
          <w:szCs w:val="22"/>
          <w:lang w:val="ru-RU" w:bidi="ru-RU"/>
        </w:rPr>
        <w:t>фамилия</w:t>
      </w:r>
    </w:p>
    <w:p w14:paraId="41C34488" w14:textId="22A292E3" w:rsidR="003C212D" w:rsidRPr="003C212D" w:rsidRDefault="003C212D" w:rsidP="003C212D">
      <w:pPr>
        <w:widowControl w:val="0"/>
        <w:tabs>
          <w:tab w:val="left" w:pos="6429"/>
          <w:tab w:val="left" w:pos="8818"/>
          <w:tab w:val="left" w:pos="9552"/>
        </w:tabs>
        <w:autoSpaceDE w:val="0"/>
        <w:spacing w:before="49"/>
        <w:ind w:left="5763" w:firstLine="6"/>
        <w:rPr>
          <w:b/>
          <w:szCs w:val="22"/>
          <w:lang w:val="ru-RU" w:bidi="ru-RU"/>
        </w:rPr>
      </w:pPr>
      <w:r w:rsidRPr="00FB79F8">
        <w:rPr>
          <w:szCs w:val="22"/>
          <w:lang w:val="ru-RU" w:bidi="ru-RU"/>
        </w:rPr>
        <w:t>«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»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20</w:t>
      </w:r>
      <w:r w:rsidRPr="00FB79F8">
        <w:rPr>
          <w:szCs w:val="22"/>
          <w:u w:val="single"/>
          <w:lang w:val="ru-RU" w:bidi="ru-RU"/>
        </w:rPr>
        <w:t xml:space="preserve"> 2</w:t>
      </w:r>
      <w:r>
        <w:rPr>
          <w:szCs w:val="22"/>
          <w:u w:val="single"/>
          <w:lang w:val="ru-RU" w:bidi="ru-RU"/>
        </w:rPr>
        <w:t>4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г.</w:t>
      </w:r>
    </w:p>
    <w:p w14:paraId="6A6C8CB5" w14:textId="51C89498" w:rsidR="003C212D" w:rsidRPr="00937643" w:rsidRDefault="003C212D" w:rsidP="003C212D">
      <w:pPr>
        <w:widowControl w:val="0"/>
        <w:autoSpaceDE w:val="0"/>
        <w:spacing w:line="278" w:lineRule="auto"/>
        <w:ind w:right="567" w:firstLine="0"/>
        <w:jc w:val="center"/>
        <w:rPr>
          <w:b/>
          <w:bCs/>
          <w:sz w:val="44"/>
          <w:szCs w:val="22"/>
          <w:lang w:val="ru-RU" w:bidi="ru-RU"/>
        </w:rPr>
      </w:pPr>
      <w:r w:rsidRPr="00FB79F8">
        <w:rPr>
          <w:b/>
          <w:bCs/>
          <w:sz w:val="44"/>
          <w:szCs w:val="22"/>
          <w:lang w:val="ru-RU" w:bidi="ru-RU"/>
        </w:rPr>
        <w:t>ВЫПУСКНАЯ</w:t>
      </w:r>
      <w:r w:rsidRPr="00937643">
        <w:rPr>
          <w:b/>
          <w:bCs/>
          <w:sz w:val="44"/>
          <w:szCs w:val="22"/>
          <w:lang w:val="ru-RU" w:bidi="ru-RU"/>
        </w:rPr>
        <w:t xml:space="preserve"> </w:t>
      </w:r>
      <w:r w:rsidRPr="00FB79F8">
        <w:rPr>
          <w:b/>
          <w:bCs/>
          <w:sz w:val="44"/>
          <w:szCs w:val="22"/>
          <w:lang w:val="ru-RU" w:bidi="ru-RU"/>
        </w:rPr>
        <w:t>КВАЛИФИКАЦИОННАЯ РАБОТА</w:t>
      </w:r>
    </w:p>
    <w:p w14:paraId="0F76EB69" w14:textId="77777777" w:rsidR="003C212D" w:rsidRPr="003C212D" w:rsidRDefault="003C212D" w:rsidP="00D441DC">
      <w:pPr>
        <w:autoSpaceDE w:val="0"/>
        <w:adjustRightInd w:val="0"/>
        <w:spacing w:line="240" w:lineRule="auto"/>
        <w:ind w:firstLine="0"/>
        <w:rPr>
          <w:rFonts w:cs="Times New Roman"/>
          <w:b/>
          <w:sz w:val="16"/>
          <w:szCs w:val="16"/>
          <w:lang w:val="ru-RU"/>
        </w:rPr>
      </w:pPr>
    </w:p>
    <w:p w14:paraId="3AC3F1BA" w14:textId="59BAA1F9" w:rsidR="00406DE8" w:rsidRPr="00D47903" w:rsidRDefault="00406DE8" w:rsidP="00F1336C">
      <w:pPr>
        <w:tabs>
          <w:tab w:val="left" w:pos="5103"/>
        </w:tabs>
        <w:autoSpaceDE w:val="0"/>
        <w:adjustRightInd w:val="0"/>
        <w:ind w:firstLine="0"/>
        <w:rPr>
          <w:rFonts w:cs="Times New Roman"/>
          <w:szCs w:val="28"/>
          <w:lang w:val="ru-RU"/>
        </w:rPr>
      </w:pPr>
      <w:r w:rsidRPr="00D47903">
        <w:rPr>
          <w:rFonts w:cs="Times New Roman"/>
          <w:szCs w:val="28"/>
          <w:lang w:val="ru-RU"/>
        </w:rPr>
        <w:t>Тема</w:t>
      </w:r>
      <w:r w:rsidR="00D47903" w:rsidRPr="00D47903">
        <w:rPr>
          <w:rFonts w:cs="Times New Roman"/>
          <w:szCs w:val="28"/>
          <w:lang w:val="ru-RU"/>
        </w:rPr>
        <w:t xml:space="preserve"> </w:t>
      </w:r>
      <w:r w:rsidR="00D47903" w:rsidRPr="00D47903">
        <w:rPr>
          <w:rFonts w:cs="Times New Roman"/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</w:p>
    <w:p w14:paraId="1F73A3B5" w14:textId="6A8B93E5" w:rsidR="00406DE8" w:rsidRPr="00FE5C5A" w:rsidRDefault="00406DE8" w:rsidP="00D441DC">
      <w:pPr>
        <w:spacing w:line="240" w:lineRule="auto"/>
        <w:ind w:firstLine="0"/>
        <w:rPr>
          <w:rFonts w:cs="Times New Roman"/>
          <w:lang w:val="ru-RU"/>
        </w:rPr>
      </w:pPr>
      <w:r w:rsidRPr="00FE5C5A">
        <w:rPr>
          <w:rFonts w:cs="Times New Roman"/>
          <w:szCs w:val="28"/>
          <w:lang w:val="ru-RU"/>
        </w:rPr>
        <w:t>Обучающийся</w:t>
      </w:r>
      <w:r w:rsidR="006E3FA9">
        <w:rPr>
          <w:rFonts w:cs="Times New Roman"/>
          <w:szCs w:val="28"/>
          <w:lang w:val="ru-RU"/>
        </w:rPr>
        <w:tab/>
      </w:r>
      <w:r w:rsidR="004A7372">
        <w:rPr>
          <w:rFonts w:cs="Times New Roman"/>
          <w:szCs w:val="28"/>
          <w:lang w:val="ru-RU"/>
        </w:rPr>
        <w:tab/>
      </w:r>
      <w:r w:rsidR="00A65737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lang w:val="ru-RU"/>
        </w:rPr>
        <w:t>__</w:t>
      </w:r>
      <w:r w:rsidR="00A65737" w:rsidRPr="00FE5C5A">
        <w:rPr>
          <w:rFonts w:cs="Times New Roman"/>
          <w:lang w:val="ru-RU"/>
        </w:rPr>
        <w:t>______</w:t>
      </w:r>
      <w:r w:rsidRPr="00FE5C5A">
        <w:rPr>
          <w:rFonts w:cs="Times New Roman"/>
          <w:lang w:val="ru-RU"/>
        </w:rPr>
        <w:t>____</w:t>
      </w:r>
      <w:r w:rsidR="00F1336C" w:rsidRPr="00FE5C5A">
        <w:rPr>
          <w:rFonts w:cs="Times New Roman"/>
          <w:lang w:val="ru-RU"/>
        </w:rPr>
        <w:t>__________</w:t>
      </w:r>
      <w:r w:rsidRPr="00FE5C5A">
        <w:rPr>
          <w:rFonts w:cs="Times New Roman"/>
          <w:lang w:val="ru-RU"/>
        </w:rPr>
        <w:t>/</w:t>
      </w:r>
      <w:r w:rsidR="006E3FA9" w:rsidRPr="006E3FA9">
        <w:rPr>
          <w:rFonts w:cs="Times New Roman"/>
          <w:i/>
          <w:iCs/>
          <w:u w:val="single"/>
          <w:lang w:val="ru-RU"/>
        </w:rPr>
        <w:t xml:space="preserve"> 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 w:rsidRPr="006E3FA9">
        <w:rPr>
          <w:rFonts w:cs="Times New Roman"/>
          <w:i/>
          <w:iCs/>
          <w:u w:val="single"/>
          <w:lang w:val="ru-RU"/>
        </w:rPr>
        <w:t>Х.А. Нгуен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</w:p>
    <w:p w14:paraId="325C1EFC" w14:textId="3DF7A301" w:rsidR="00406DE8" w:rsidRDefault="006A7D8F" w:rsidP="00F1336C">
      <w:pPr>
        <w:tabs>
          <w:tab w:val="left" w:pos="-4678"/>
        </w:tabs>
        <w:spacing w:line="240" w:lineRule="auto"/>
        <w:ind w:firstLine="4111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п</w:t>
      </w:r>
      <w:r w:rsidR="00406DE8" w:rsidRPr="00406DE8">
        <w:rPr>
          <w:rFonts w:cs="Times New Roman"/>
          <w:sz w:val="20"/>
          <w:szCs w:val="20"/>
          <w:lang w:val="ru-RU"/>
        </w:rPr>
        <w:t>одпись</w:t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 w:rsidR="00075F08">
        <w:rPr>
          <w:rFonts w:cs="Times New Roman"/>
          <w:sz w:val="20"/>
          <w:szCs w:val="20"/>
          <w:lang w:val="ru-RU"/>
        </w:rPr>
        <w:t xml:space="preserve">         </w:t>
      </w:r>
      <w:r w:rsidR="00406DE8"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5EE1EC8" w14:textId="77777777" w:rsidR="00F1336C" w:rsidRPr="00406DE8" w:rsidRDefault="00F1336C" w:rsidP="00F1336C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131D8749" w14:textId="510EA325" w:rsidR="00406DE8" w:rsidRPr="00C14F15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FE5C5A">
        <w:rPr>
          <w:rFonts w:cs="Times New Roman"/>
          <w:szCs w:val="28"/>
          <w:lang w:val="ru-RU"/>
        </w:rPr>
        <w:t xml:space="preserve">Обозначение </w:t>
      </w:r>
      <w:r w:rsidR="004A7372">
        <w:rPr>
          <w:rFonts w:cs="Times New Roman"/>
          <w:szCs w:val="28"/>
          <w:lang w:val="ru-RU"/>
        </w:rPr>
        <w:t>работы</w:t>
      </w:r>
      <w:r w:rsidR="004A7372">
        <w:rPr>
          <w:rFonts w:cs="Times New Roman"/>
          <w:lang w:val="ru-RU"/>
        </w:rPr>
        <w:tab/>
        <w:t xml:space="preserve"> </w:t>
      </w:r>
      <w:r w:rsidR="004A7372" w:rsidRPr="00494F1A">
        <w:rPr>
          <w:i/>
          <w:iCs/>
          <w:u w:val="single"/>
          <w:lang w:val="ru-RU"/>
        </w:rPr>
        <w:t>ВКР-УлГТУ-09.03.02-17/1175-2024</w:t>
      </w:r>
      <w:r w:rsidR="00FF7C13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szCs w:val="28"/>
          <w:lang w:val="ru-RU"/>
        </w:rPr>
        <w:t>Группа</w:t>
      </w:r>
      <w:r w:rsidRPr="00FE5C5A">
        <w:rPr>
          <w:rFonts w:cs="Times New Roman"/>
          <w:lang w:val="ru-RU"/>
        </w:rPr>
        <w:t xml:space="preserve"> </w:t>
      </w:r>
      <w:r w:rsidR="00C14F15" w:rsidRPr="00C14F15">
        <w:rPr>
          <w:rFonts w:cs="Times New Roman"/>
          <w:i/>
          <w:iCs/>
          <w:szCs w:val="28"/>
          <w:u w:val="single"/>
          <w:lang w:val="ru-RU"/>
        </w:rPr>
        <w:t>ЦИСТбв-51</w:t>
      </w:r>
      <w:r w:rsidR="00C14F15" w:rsidRPr="00C14F15">
        <w:rPr>
          <w:rFonts w:cs="Times New Roman"/>
          <w:szCs w:val="28"/>
          <w:lang w:val="ru-RU"/>
        </w:rPr>
        <w:t xml:space="preserve"> </w:t>
      </w:r>
    </w:p>
    <w:p w14:paraId="7E2B4EEA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723DCD66" w14:textId="71A9CB55" w:rsidR="002B303C" w:rsidRDefault="00406DE8" w:rsidP="00D441DC">
      <w:pPr>
        <w:spacing w:line="240" w:lineRule="auto"/>
        <w:ind w:firstLine="0"/>
        <w:rPr>
          <w:i/>
          <w:szCs w:val="28"/>
          <w:u w:val="single"/>
          <w:lang w:val="ru-RU" w:bidi="ru-RU"/>
        </w:rPr>
      </w:pPr>
      <w:r w:rsidRPr="002B303C">
        <w:rPr>
          <w:rFonts w:cs="Times New Roman"/>
          <w:szCs w:val="28"/>
          <w:lang w:val="ru-RU"/>
        </w:rPr>
        <w:t xml:space="preserve">Направление подготовки </w:t>
      </w:r>
      <w:r w:rsidR="00457C0A" w:rsidRPr="00457C0A">
        <w:rPr>
          <w:i/>
          <w:szCs w:val="28"/>
          <w:u w:val="single"/>
          <w:lang w:val="ru-RU" w:bidi="ru-RU"/>
        </w:rPr>
        <w:t>09.03.02 «Информационные системы и технологии</w:t>
      </w:r>
      <w:r w:rsidR="002B303C">
        <w:rPr>
          <w:i/>
          <w:szCs w:val="28"/>
          <w:u w:val="single"/>
          <w:lang w:val="ru-RU" w:bidi="ru-RU"/>
        </w:rPr>
        <w:t>»</w:t>
      </w:r>
    </w:p>
    <w:p w14:paraId="59D806A7" w14:textId="2DCED13D" w:rsidR="00406DE8" w:rsidRPr="00406DE8" w:rsidRDefault="00406DE8" w:rsidP="002B303C">
      <w:pPr>
        <w:spacing w:line="240" w:lineRule="auto"/>
        <w:ind w:firstLine="4820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код, наименование</w:t>
      </w:r>
    </w:p>
    <w:p w14:paraId="4F842C8D" w14:textId="5190BA6C" w:rsidR="00406DE8" w:rsidRPr="002B303C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2B303C">
        <w:rPr>
          <w:rFonts w:cs="Times New Roman"/>
          <w:szCs w:val="28"/>
          <w:lang w:val="ru-RU"/>
        </w:rPr>
        <w:t>______________________________________________________________________</w:t>
      </w:r>
    </w:p>
    <w:p w14:paraId="1CAE0F0B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5C83C919" w14:textId="56E02C23" w:rsidR="00406DE8" w:rsidRPr="00072F5A" w:rsidRDefault="00406DE8" w:rsidP="00390F5F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szCs w:val="28"/>
          <w:lang w:val="ru-RU"/>
        </w:rPr>
        <w:t>Руководитель ВКР</w:t>
      </w:r>
      <w:r w:rsidR="00390F5F">
        <w:rPr>
          <w:rFonts w:cs="Times New Roman"/>
          <w:szCs w:val="28"/>
          <w:lang w:val="ru-RU"/>
        </w:rPr>
        <w:tab/>
      </w:r>
      <w:r w:rsidR="00390F5F">
        <w:rPr>
          <w:rFonts w:cs="Times New Roman"/>
          <w:szCs w:val="28"/>
          <w:lang w:val="ru-RU"/>
        </w:rPr>
        <w:tab/>
      </w:r>
      <w:r w:rsidR="00062871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062871">
        <w:rPr>
          <w:szCs w:val="22"/>
          <w:u w:val="single"/>
          <w:lang w:val="ru-RU" w:bidi="ru-RU"/>
        </w:rPr>
        <w:tab/>
      </w:r>
      <w:r w:rsidR="00976540" w:rsidRPr="00390F5F">
        <w:rPr>
          <w:rFonts w:cs="Times New Roman"/>
          <w:lang w:val="ru-RU"/>
        </w:rPr>
        <w:t>/</w:t>
      </w:r>
      <w:r w:rsidR="00062871" w:rsidRPr="00062871">
        <w:rPr>
          <w:szCs w:val="22"/>
          <w:u w:val="single"/>
          <w:lang w:val="ru-RU" w:bidi="ru-RU"/>
        </w:rPr>
        <w:t xml:space="preserve"> </w:t>
      </w:r>
      <w:r w:rsidR="005B5D65">
        <w:rPr>
          <w:szCs w:val="22"/>
          <w:u w:val="single"/>
          <w:lang w:val="ru-RU" w:bidi="ru-RU"/>
        </w:rPr>
        <w:tab/>
      </w:r>
      <w:r w:rsidR="00062871">
        <w:rPr>
          <w:i/>
          <w:szCs w:val="22"/>
          <w:u w:val="single"/>
          <w:lang w:val="ru-RU" w:bidi="ru-RU"/>
        </w:rPr>
        <w:t>В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>М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 xml:space="preserve"> Кандаулов</w:t>
      </w:r>
      <w:r w:rsidR="002B303C">
        <w:rPr>
          <w:i/>
          <w:szCs w:val="22"/>
          <w:u w:val="single"/>
          <w:lang w:val="ru-RU" w:bidi="ru-RU"/>
        </w:rPr>
        <w:t xml:space="preserve">         </w:t>
      </w:r>
      <w:r w:rsidR="00062871" w:rsidRPr="00062871">
        <w:rPr>
          <w:i/>
          <w:szCs w:val="22"/>
          <w:u w:val="single"/>
          <w:lang w:val="ru-RU" w:bidi="ru-RU"/>
        </w:rPr>
        <w:t xml:space="preserve"> </w:t>
      </w:r>
      <w:r w:rsidR="00976540" w:rsidRPr="00390F5F">
        <w:rPr>
          <w:rFonts w:cs="Times New Roman"/>
          <w:lang w:val="ru-RU"/>
        </w:rPr>
        <w:t>/</w:t>
      </w:r>
    </w:p>
    <w:p w14:paraId="3BCFA8D7" w14:textId="61D8DD5B" w:rsidR="00406DE8" w:rsidRDefault="00406DE8" w:rsidP="007C221A">
      <w:pPr>
        <w:tabs>
          <w:tab w:val="left" w:pos="-4678"/>
        </w:tabs>
        <w:spacing w:line="240" w:lineRule="auto"/>
        <w:ind w:firstLine="4395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  <w:t>инициалы, фамилия</w:t>
      </w:r>
    </w:p>
    <w:p w14:paraId="353A27FE" w14:textId="77777777" w:rsidR="007C221A" w:rsidRPr="00406DE8" w:rsidRDefault="007C221A" w:rsidP="007C221A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288D10E1" w14:textId="77777777" w:rsidR="00406DE8" w:rsidRPr="00390F5F" w:rsidRDefault="00406DE8" w:rsidP="002B303C">
      <w:pPr>
        <w:tabs>
          <w:tab w:val="left" w:pos="-4678"/>
        </w:tabs>
        <w:ind w:firstLine="0"/>
        <w:rPr>
          <w:rFonts w:cs="Times New Roman"/>
          <w:szCs w:val="28"/>
          <w:lang w:val="ru-RU"/>
        </w:rPr>
      </w:pPr>
      <w:r w:rsidRPr="00390F5F">
        <w:rPr>
          <w:rFonts w:cs="Times New Roman"/>
          <w:szCs w:val="28"/>
          <w:lang w:val="ru-RU"/>
        </w:rPr>
        <w:t>Консультанты:</w:t>
      </w:r>
    </w:p>
    <w:p w14:paraId="46CD5A3C" w14:textId="1B33F826" w:rsidR="00406DE8" w:rsidRPr="007C221A" w:rsidRDefault="00390F5F" w:rsidP="007C221A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i/>
          <w:iCs/>
          <w:szCs w:val="28"/>
          <w:u w:val="single"/>
          <w:lang w:val="ru-RU"/>
        </w:rPr>
        <w:t>экономический раздел</w:t>
      </w:r>
      <w:r w:rsidRPr="00390F5F">
        <w:rPr>
          <w:rFonts w:cs="Times New Roman"/>
          <w:szCs w:val="28"/>
          <w:lang w:val="ru-RU"/>
        </w:rPr>
        <w:tab/>
      </w:r>
      <w:r w:rsidRPr="00390F5F">
        <w:rPr>
          <w:rFonts w:cs="Times New Roman"/>
          <w:szCs w:val="28"/>
          <w:lang w:val="ru-RU"/>
        </w:rPr>
        <w:tab/>
      </w:r>
      <w:r w:rsidR="007C221A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 w:rsidRPr="00390F5F">
        <w:rPr>
          <w:rFonts w:cs="Times New Roman"/>
          <w:lang w:val="ru-RU"/>
        </w:rPr>
        <w:t>/</w:t>
      </w:r>
      <w:r w:rsidR="007C221A" w:rsidRPr="00062871">
        <w:rPr>
          <w:szCs w:val="22"/>
          <w:u w:val="single"/>
          <w:lang w:val="ru-RU" w:bidi="ru-RU"/>
        </w:rPr>
        <w:t xml:space="preserve"> </w:t>
      </w:r>
      <w:r w:rsidR="007C221A">
        <w:rPr>
          <w:szCs w:val="22"/>
          <w:u w:val="single"/>
          <w:lang w:val="ru-RU" w:bidi="ru-RU"/>
        </w:rPr>
        <w:tab/>
      </w:r>
      <w:r w:rsidR="00600515">
        <w:rPr>
          <w:i/>
          <w:szCs w:val="22"/>
          <w:u w:val="single"/>
          <w:lang w:val="ru-RU" w:bidi="ru-RU"/>
        </w:rPr>
        <w:t>М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600515">
        <w:rPr>
          <w:i/>
          <w:szCs w:val="22"/>
          <w:u w:val="single"/>
          <w:lang w:val="ru-RU" w:bidi="ru-RU"/>
        </w:rPr>
        <w:t>В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7C221A">
        <w:rPr>
          <w:i/>
          <w:szCs w:val="22"/>
          <w:u w:val="single"/>
          <w:lang w:val="ru-RU" w:bidi="ru-RU"/>
        </w:rPr>
        <w:t xml:space="preserve"> </w:t>
      </w:r>
      <w:r w:rsidR="00600515">
        <w:rPr>
          <w:i/>
          <w:szCs w:val="22"/>
          <w:u w:val="single"/>
          <w:lang w:val="ru-RU" w:bidi="ru-RU"/>
        </w:rPr>
        <w:t>Рыбкина</w:t>
      </w:r>
      <w:r w:rsidR="00600515">
        <w:rPr>
          <w:i/>
          <w:szCs w:val="22"/>
          <w:u w:val="single"/>
          <w:lang w:val="ru-RU" w:bidi="ru-RU"/>
        </w:rPr>
        <w:tab/>
        <w:t xml:space="preserve">      </w:t>
      </w:r>
      <w:r w:rsidR="007C221A" w:rsidRPr="00390F5F">
        <w:rPr>
          <w:rFonts w:cs="Times New Roman"/>
          <w:lang w:val="ru-RU"/>
        </w:rPr>
        <w:t>/</w:t>
      </w:r>
    </w:p>
    <w:p w14:paraId="4F0B891C" w14:textId="7E1AD4A0" w:rsidR="00406DE8" w:rsidRPr="00406DE8" w:rsidRDefault="00406DE8" w:rsidP="00052A3B">
      <w:pPr>
        <w:tabs>
          <w:tab w:val="left" w:pos="-4678"/>
        </w:tabs>
        <w:spacing w:line="240" w:lineRule="auto"/>
        <w:ind w:firstLine="284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наименование раздела</w:t>
      </w:r>
      <w:r w:rsidR="00873A83">
        <w:rPr>
          <w:rFonts w:cs="Times New Roman"/>
          <w:sz w:val="20"/>
          <w:szCs w:val="20"/>
          <w:lang w:val="ru-RU"/>
        </w:rPr>
        <w:tab/>
      </w:r>
      <w:r w:rsidR="00873A83">
        <w:rPr>
          <w:rFonts w:cs="Times New Roman"/>
          <w:sz w:val="20"/>
          <w:szCs w:val="20"/>
          <w:lang w:val="ru-RU"/>
        </w:rPr>
        <w:tab/>
      </w:r>
      <w:r w:rsidR="003F1614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 xml:space="preserve">  </w:t>
      </w: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470EA43" w14:textId="77777777" w:rsidR="00406DE8" w:rsidRPr="00873A83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AD7DD1D" w14:textId="77777777" w:rsidR="00406DE8" w:rsidRDefault="00406DE8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B387911" w14:textId="77777777" w:rsidR="006A7D8F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66D8944A" w14:textId="77777777" w:rsidR="006A7D8F" w:rsidRPr="00873A83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C88A714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79736EE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200A8B1D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C643F18" w14:textId="1F2315DD" w:rsidR="008D0A34" w:rsidRPr="00830083" w:rsidRDefault="00406DE8" w:rsidP="00EC7374">
      <w:pPr>
        <w:ind w:firstLine="0"/>
        <w:jc w:val="center"/>
        <w:rPr>
          <w:rFonts w:cs="Times New Roman"/>
          <w:szCs w:val="28"/>
          <w:lang w:val="ru-RU"/>
        </w:rPr>
      </w:pPr>
      <w:r w:rsidRPr="00830083">
        <w:rPr>
          <w:rFonts w:cs="Times New Roman"/>
          <w:szCs w:val="28"/>
          <w:lang w:val="ru-RU"/>
        </w:rPr>
        <w:t>Ульяновск</w:t>
      </w:r>
      <w:r w:rsidR="00EC7374" w:rsidRPr="00830083">
        <w:rPr>
          <w:rFonts w:cs="Times New Roman"/>
          <w:szCs w:val="28"/>
          <w:lang w:val="ru-RU"/>
        </w:rPr>
        <w:t xml:space="preserve">, </w:t>
      </w:r>
      <w:r w:rsidRPr="00830083">
        <w:rPr>
          <w:rFonts w:cs="Times New Roman"/>
          <w:szCs w:val="28"/>
          <w:lang w:val="ru-RU"/>
        </w:rPr>
        <w:t>2024</w:t>
      </w:r>
    </w:p>
    <w:p w14:paraId="7910C1F6" w14:textId="1E2C1667" w:rsidR="00406DE8" w:rsidRPr="008D0A34" w:rsidRDefault="00406DE8" w:rsidP="008D0A34">
      <w:pPr>
        <w:ind w:firstLine="0"/>
        <w:rPr>
          <w:rFonts w:cs="Times New Roman"/>
          <w:sz w:val="22"/>
          <w:szCs w:val="22"/>
          <w:lang w:val="ru-RU"/>
        </w:rPr>
      </w:pPr>
      <w:r w:rsidRPr="00406DE8">
        <w:rPr>
          <w:rFonts w:cs="Times New Roman"/>
          <w:lang w:val="ru-RU"/>
        </w:rPr>
        <w:br w:type="page"/>
      </w:r>
      <w:bookmarkStart w:id="0" w:name="_Toc385924534"/>
    </w:p>
    <w:bookmarkEnd w:id="0"/>
    <w:p w14:paraId="4D3715DB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lastRenderedPageBreak/>
        <w:t>МИНИСТЕРСТВО ОБРАЗОВАНИЯ И НАУКИ РОССИЙСКОЙ ФЕДЕРАЦИИ</w:t>
      </w:r>
    </w:p>
    <w:p w14:paraId="554E59CF" w14:textId="77777777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профессионального образования</w:t>
      </w:r>
    </w:p>
    <w:p w14:paraId="39D83F94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380BE164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049039A9" w14:textId="77777777" w:rsidR="00FF2DA2" w:rsidRPr="00FF2DA2" w:rsidRDefault="00FF2DA2" w:rsidP="00FF2DA2">
      <w:pPr>
        <w:ind w:firstLine="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Факультет </w:t>
      </w:r>
      <w:r w:rsidRPr="00FF2DA2">
        <w:rPr>
          <w:i/>
          <w:u w:val="single" w:color="000000"/>
          <w:lang w:val="ru-RU"/>
        </w:rPr>
        <w:t xml:space="preserve"> ИСТ                                       </w:t>
      </w:r>
      <w:r w:rsidRPr="00FF2DA2">
        <w:rPr>
          <w:rFonts w:eastAsia="Arial"/>
          <w:sz w:val="26"/>
          <w:lang w:val="ru-RU"/>
        </w:rPr>
        <w:t xml:space="preserve">  Кафедра </w:t>
      </w:r>
      <w:r w:rsidRPr="00FF2DA2">
        <w:rPr>
          <w:i/>
          <w:u w:val="single" w:color="000000"/>
          <w:lang w:val="ru-RU"/>
        </w:rPr>
        <w:t xml:space="preserve"> ИВК                                  </w:t>
      </w:r>
      <w:r w:rsidRPr="00FF2DA2">
        <w:rPr>
          <w:rFonts w:eastAsia="Arial"/>
          <w:color w:val="FFFFFF"/>
          <w:sz w:val="26"/>
          <w:lang w:val="ru-RU"/>
        </w:rPr>
        <w:t>.</w:t>
      </w:r>
      <w:r w:rsidRPr="00FF2DA2">
        <w:rPr>
          <w:rFonts w:eastAsia="Arial"/>
          <w:sz w:val="2"/>
          <w:lang w:val="ru-RU"/>
        </w:rPr>
        <w:t xml:space="preserve"> </w:t>
      </w:r>
    </w:p>
    <w:p w14:paraId="2C00CA2F" w14:textId="3A09FB78" w:rsidR="00FF2DA2" w:rsidRPr="00FF2DA2" w:rsidRDefault="00FF2DA2" w:rsidP="00FF2DA2">
      <w:pPr>
        <w:spacing w:after="68" w:line="249" w:lineRule="auto"/>
        <w:ind w:left="-5" w:right="54" w:hanging="1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Направление подготовки </w:t>
      </w:r>
      <w:r w:rsidR="008457FF">
        <w:rPr>
          <w:i/>
          <w:u w:val="single" w:color="000000"/>
          <w:lang w:val="ru-RU"/>
        </w:rPr>
        <w:t>И</w:t>
      </w:r>
      <w:r w:rsidRPr="00FF2DA2">
        <w:rPr>
          <w:i/>
          <w:u w:val="single" w:color="000000"/>
          <w:lang w:val="ru-RU"/>
        </w:rPr>
        <w:t>нформационные системы и технологии</w:t>
      </w:r>
      <w:r w:rsidRPr="00FF2DA2">
        <w:rPr>
          <w:rFonts w:eastAsia="Arial"/>
          <w:i/>
          <w:sz w:val="26"/>
          <w:u w:val="single" w:color="000000"/>
          <w:lang w:val="ru-RU"/>
        </w:rPr>
        <w:t xml:space="preserve">            </w:t>
      </w:r>
      <w:r w:rsidRPr="00FF2DA2">
        <w:rPr>
          <w:rFonts w:eastAsia="Arial"/>
          <w:color w:val="FFFFFF"/>
          <w:sz w:val="16"/>
          <w:lang w:val="ru-RU"/>
        </w:rPr>
        <w:t>.</w:t>
      </w:r>
      <w:r w:rsidRPr="00FF2DA2">
        <w:rPr>
          <w:rFonts w:eastAsia="Arial"/>
          <w:sz w:val="26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79"/>
        <w:gridCol w:w="4666"/>
      </w:tblGrid>
      <w:tr w:rsidR="00706BA6" w:rsidRPr="004F0071" w14:paraId="30482B95" w14:textId="1D1A61AE" w:rsidTr="003A62F2">
        <w:tc>
          <w:tcPr>
            <w:tcW w:w="5079" w:type="dxa"/>
          </w:tcPr>
          <w:p w14:paraId="270BB9DB" w14:textId="77777777" w:rsidR="00706BA6" w:rsidRPr="00FF2DA2" w:rsidRDefault="00706BA6" w:rsidP="00D441DC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val="ru-RU" w:eastAsia="ar-SA"/>
              </w:rPr>
            </w:pPr>
          </w:p>
        </w:tc>
        <w:tc>
          <w:tcPr>
            <w:tcW w:w="4666" w:type="dxa"/>
            <w:hideMark/>
          </w:tcPr>
          <w:p w14:paraId="07E5D50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  <w:p w14:paraId="17298E6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УТВЕРЖДАЮ</w:t>
            </w:r>
          </w:p>
        </w:tc>
      </w:tr>
      <w:tr w:rsidR="00706BA6" w:rsidRPr="004F0071" w14:paraId="6C93E1A7" w14:textId="6ECB87E3" w:rsidTr="003A62F2">
        <w:tc>
          <w:tcPr>
            <w:tcW w:w="5079" w:type="dxa"/>
          </w:tcPr>
          <w:p w14:paraId="5BBCAEC5" w14:textId="77777777" w:rsidR="00706BA6" w:rsidRPr="000E732D" w:rsidRDefault="00706BA6" w:rsidP="00D441DC">
            <w:pPr>
              <w:spacing w:line="240" w:lineRule="auto"/>
              <w:ind w:firstLine="0"/>
              <w:rPr>
                <w:rFonts w:cs="Times New Roman"/>
                <w:b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7089ABE2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Зав. кафедрой</w:t>
            </w:r>
          </w:p>
        </w:tc>
      </w:tr>
      <w:tr w:rsidR="00284CE1" w:rsidRPr="004F0071" w14:paraId="1DD036F5" w14:textId="6E34117C" w:rsidTr="003A62F2">
        <w:trPr>
          <w:trHeight w:val="171"/>
        </w:trPr>
        <w:tc>
          <w:tcPr>
            <w:tcW w:w="5079" w:type="dxa"/>
          </w:tcPr>
          <w:p w14:paraId="0044BAE2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eastAsia="ar-SA"/>
              </w:rPr>
            </w:pPr>
          </w:p>
        </w:tc>
        <w:tc>
          <w:tcPr>
            <w:tcW w:w="4666" w:type="dxa"/>
            <w:hideMark/>
          </w:tcPr>
          <w:p w14:paraId="67C22347" w14:textId="375EF99D" w:rsidR="00284CE1" w:rsidRPr="00C428B3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__________/____________________ /</w:t>
            </w:r>
          </w:p>
        </w:tc>
      </w:tr>
      <w:tr w:rsidR="00284CE1" w:rsidRPr="004F0071" w14:paraId="28EFF40F" w14:textId="4ACB9234" w:rsidTr="003A62F2">
        <w:tc>
          <w:tcPr>
            <w:tcW w:w="5079" w:type="dxa"/>
          </w:tcPr>
          <w:p w14:paraId="57D926E6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40B633D9" w14:textId="1D84A4A7" w:rsidR="00284CE1" w:rsidRPr="00541446" w:rsidRDefault="00541446" w:rsidP="00284CE1">
            <w:pPr>
              <w:spacing w:line="240" w:lineRule="auto"/>
              <w:ind w:firstLine="370"/>
              <w:rPr>
                <w:rFonts w:cs="Times New Roman"/>
                <w:sz w:val="20"/>
                <w:szCs w:val="20"/>
                <w:vertAlign w:val="superscript"/>
                <w:lang w:val="ru-RU" w:eastAsia="ar-SA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подпись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                    </w:t>
            </w:r>
            <w:r>
              <w:rPr>
                <w:rFonts w:cs="Times New Roman"/>
                <w:sz w:val="20"/>
                <w:szCs w:val="20"/>
                <w:lang w:val="ru-RU"/>
              </w:rPr>
              <w:t>инициалы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ru-RU"/>
              </w:rPr>
              <w:t>фамилия</w:t>
            </w:r>
          </w:p>
        </w:tc>
      </w:tr>
      <w:tr w:rsidR="00284CE1" w:rsidRPr="004F0071" w14:paraId="644B3EE4" w14:textId="742A32E8" w:rsidTr="003A62F2">
        <w:tc>
          <w:tcPr>
            <w:tcW w:w="5079" w:type="dxa"/>
          </w:tcPr>
          <w:p w14:paraId="1872B054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02E347EF" w14:textId="2668DA8D" w:rsidR="00284CE1" w:rsidRPr="00205B41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205B41">
              <w:rPr>
                <w:rFonts w:cs="Times New Roman"/>
                <w:szCs w:val="28"/>
              </w:rPr>
              <w:t>«___»_________________ 20</w:t>
            </w:r>
            <w:r w:rsidRPr="00205B41">
              <w:rPr>
                <w:rFonts w:cs="Times New Roman"/>
                <w:szCs w:val="28"/>
                <w:lang w:val="ru-RU"/>
              </w:rPr>
              <w:t>24</w:t>
            </w:r>
            <w:r w:rsidRPr="00205B41">
              <w:rPr>
                <w:rFonts w:cs="Times New Roman"/>
                <w:szCs w:val="28"/>
              </w:rPr>
              <w:t xml:space="preserve"> г.</w:t>
            </w:r>
            <w:r w:rsidRPr="00205B41">
              <w:rPr>
                <w:rFonts w:cs="Times New Roman"/>
                <w:szCs w:val="28"/>
              </w:rPr>
              <w:tab/>
            </w:r>
          </w:p>
        </w:tc>
      </w:tr>
    </w:tbl>
    <w:p w14:paraId="35B88AF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03B82A4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16ECC5CD" w14:textId="77777777" w:rsidR="00FF2DA2" w:rsidRPr="00AB5C09" w:rsidRDefault="00FF2DA2" w:rsidP="00FF2DA2">
      <w:pPr>
        <w:jc w:val="center"/>
        <w:rPr>
          <w:b/>
        </w:rPr>
      </w:pPr>
      <w:r w:rsidRPr="00AB5C09">
        <w:rPr>
          <w:rFonts w:eastAsia="Arial"/>
        </w:rPr>
        <w:t xml:space="preserve">ЗАДАНИЕ </w:t>
      </w:r>
    </w:p>
    <w:p w14:paraId="146CF981" w14:textId="2E0BED56" w:rsidR="00FF2DA2" w:rsidRPr="00FF2DA2" w:rsidRDefault="00541446" w:rsidP="00FF2DA2">
      <w:pPr>
        <w:jc w:val="center"/>
        <w:rPr>
          <w:b/>
          <w:bCs/>
        </w:rPr>
      </w:pPr>
      <w:r>
        <w:rPr>
          <w:rFonts w:eastAsia="Arial"/>
          <w:b/>
          <w:bCs/>
          <w:lang w:val="ru-RU"/>
        </w:rPr>
        <w:t>на выпускную</w:t>
      </w:r>
      <w:r w:rsidR="00FF2DA2" w:rsidRPr="00FF2DA2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  <w:lang w:val="ru-RU"/>
        </w:rPr>
        <w:t>квалификационную работу</w:t>
      </w:r>
    </w:p>
    <w:p w14:paraId="5EBF3B38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694FBFEA" w14:textId="61631F69" w:rsidR="00406DE8" w:rsidRPr="00954B04" w:rsidRDefault="00406DE8" w:rsidP="00D441DC">
      <w:pPr>
        <w:pStyle w:val="13"/>
        <w:spacing w:before="0" w:after="0" w:line="240" w:lineRule="auto"/>
        <w:ind w:firstLine="0"/>
        <w:rPr>
          <w:rFonts w:ascii="Times New Roman" w:hAnsi="Times New Roman" w:cs="Times New Roman"/>
        </w:rPr>
      </w:pPr>
      <w:r w:rsidRPr="00954B04">
        <w:rPr>
          <w:rFonts w:ascii="Times New Roman" w:hAnsi="Times New Roman" w:cs="Times New Roman"/>
        </w:rPr>
        <w:t xml:space="preserve">обучающемуся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      Нгуену Хыу Ану</w:t>
      </w:r>
      <w:r w:rsidR="00BE0F98">
        <w:rPr>
          <w:rFonts w:ascii="Times New Roman" w:hAnsi="Times New Roman" w:cs="Times New Roman"/>
          <w:i/>
          <w:iCs/>
          <w:u w:val="single"/>
        </w:rPr>
        <w:t xml:space="preserve">    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</w:rPr>
        <w:t xml:space="preserve"> </w:t>
      </w:r>
      <w:r w:rsidRPr="00954B04">
        <w:rPr>
          <w:rFonts w:ascii="Times New Roman" w:hAnsi="Times New Roman" w:cs="Times New Roman"/>
        </w:rPr>
        <w:t>курса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5 </w:t>
      </w:r>
      <w:r w:rsidR="0006080B" w:rsidRPr="0006080B">
        <w:rPr>
          <w:rFonts w:ascii="Times New Roman" w:hAnsi="Times New Roman" w:cs="Times New Roman"/>
        </w:rPr>
        <w:t xml:space="preserve"> </w:t>
      </w:r>
      <w:r w:rsidRPr="00954B04">
        <w:rPr>
          <w:rFonts w:ascii="Times New Roman" w:hAnsi="Times New Roman" w:cs="Times New Roman"/>
        </w:rPr>
        <w:t>группы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ЦИСТбв-51</w:t>
      </w:r>
    </w:p>
    <w:p w14:paraId="3382556A" w14:textId="0C783DC5" w:rsidR="00406DE8" w:rsidRPr="009B744F" w:rsidRDefault="00406DE8" w:rsidP="006C77E6">
      <w:pPr>
        <w:pStyle w:val="a9"/>
        <w:spacing w:line="240" w:lineRule="auto"/>
        <w:ind w:firstLine="2268"/>
        <w:rPr>
          <w:rFonts w:cs="Times New Roman"/>
          <w:sz w:val="22"/>
          <w:szCs w:val="22"/>
          <w:lang w:val="ru-RU" w:eastAsia="ar-SA"/>
        </w:rPr>
      </w:pPr>
      <w:r w:rsidRPr="006C77E6">
        <w:rPr>
          <w:rFonts w:cs="Times New Roman"/>
          <w:sz w:val="20"/>
          <w:szCs w:val="20"/>
          <w:lang w:val="ru-RU" w:eastAsia="ar-SA"/>
        </w:rPr>
        <w:t>фамилия, имя, отчество</w:t>
      </w:r>
    </w:p>
    <w:p w14:paraId="2A13A272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406DE8">
        <w:rPr>
          <w:rFonts w:cs="Times New Roman"/>
          <w:lang w:val="ru-RU"/>
        </w:rPr>
        <w:t xml:space="preserve"> </w:t>
      </w:r>
    </w:p>
    <w:p w14:paraId="03F5B54B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Тема</w:t>
      </w:r>
      <w:r w:rsidR="000B745A" w:rsidRPr="006B4793">
        <w:rPr>
          <w:szCs w:val="28"/>
          <w:lang w:val="ru-RU"/>
        </w:rPr>
        <w:t xml:space="preserve"> работы</w:t>
      </w:r>
      <w:r w:rsidR="004C00AD" w:rsidRPr="006B4793">
        <w:rPr>
          <w:szCs w:val="28"/>
          <w:lang w:val="ru-RU"/>
        </w:rPr>
        <w:t xml:space="preserve"> </w:t>
      </w:r>
      <w:r w:rsidR="004C00AD" w:rsidRPr="006B4793">
        <w:rPr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  <w:r w:rsidR="006B4793">
        <w:rPr>
          <w:i/>
          <w:iCs/>
          <w:szCs w:val="28"/>
          <w:u w:val="single"/>
          <w:lang w:val="ru-RU"/>
        </w:rPr>
        <w:br/>
      </w:r>
      <w:r w:rsidRPr="006B4793">
        <w:rPr>
          <w:szCs w:val="28"/>
          <w:lang w:val="ru-RU"/>
        </w:rPr>
        <w:t>утверждена приказом по университету</w:t>
      </w:r>
      <w:r w:rsidR="005D42D8" w:rsidRPr="006B4793">
        <w:rPr>
          <w:szCs w:val="28"/>
          <w:lang w:val="ru-RU"/>
        </w:rPr>
        <w:t xml:space="preserve"> №_______</w:t>
      </w:r>
      <w:r w:rsidRPr="006B4793">
        <w:rPr>
          <w:szCs w:val="28"/>
          <w:lang w:val="ru-RU"/>
        </w:rPr>
        <w:t xml:space="preserve"> от «__</w:t>
      </w:r>
      <w:r w:rsidR="007D36D8" w:rsidRPr="006B4793">
        <w:rPr>
          <w:szCs w:val="28"/>
          <w:lang w:val="ru-RU"/>
        </w:rPr>
        <w:t>_» _</w:t>
      </w:r>
      <w:r w:rsidRPr="006B4793">
        <w:rPr>
          <w:szCs w:val="28"/>
          <w:lang w:val="ru-RU"/>
        </w:rPr>
        <w:t>_____________ 20</w:t>
      </w:r>
      <w:r w:rsidR="007D36D8" w:rsidRPr="006B4793">
        <w:rPr>
          <w:szCs w:val="28"/>
          <w:lang w:val="ru-RU"/>
        </w:rPr>
        <w:t>24</w:t>
      </w:r>
      <w:r w:rsidRPr="006B4793">
        <w:rPr>
          <w:szCs w:val="28"/>
          <w:lang w:val="ru-RU"/>
        </w:rPr>
        <w:t xml:space="preserve"> г.</w:t>
      </w:r>
    </w:p>
    <w:p w14:paraId="0D349733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Срок сдачи обучающимся законченной ВКР</w:t>
      </w:r>
      <w:r w:rsidR="005D42D8" w:rsidRPr="006B4793">
        <w:rPr>
          <w:szCs w:val="28"/>
          <w:lang w:val="ru-RU"/>
        </w:rPr>
        <w:t xml:space="preserve"> «</w:t>
      </w:r>
      <w:r w:rsidR="005D42D8" w:rsidRPr="006B4793">
        <w:rPr>
          <w:i/>
          <w:iCs/>
          <w:szCs w:val="28"/>
          <w:u w:val="single"/>
          <w:lang w:val="ru-RU"/>
        </w:rPr>
        <w:t>22</w:t>
      </w:r>
      <w:r w:rsidR="005D42D8" w:rsidRPr="006B4793">
        <w:rPr>
          <w:szCs w:val="28"/>
          <w:lang w:val="ru-RU"/>
        </w:rPr>
        <w:t>»</w:t>
      </w:r>
      <w:r w:rsidR="005D42D8" w:rsidRPr="006B4793">
        <w:rPr>
          <w:i/>
          <w:iCs/>
          <w:szCs w:val="28"/>
          <w:u w:val="single"/>
          <w:lang w:val="ru-RU"/>
        </w:rPr>
        <w:t xml:space="preserve"> июня </w:t>
      </w:r>
      <w:r w:rsidR="005D42D8" w:rsidRPr="006B4793">
        <w:rPr>
          <w:szCs w:val="28"/>
          <w:lang w:val="ru-RU"/>
        </w:rPr>
        <w:t>20</w:t>
      </w:r>
      <w:r w:rsidR="005D42D8" w:rsidRPr="006B4793">
        <w:rPr>
          <w:szCs w:val="28"/>
          <w:u w:val="single"/>
          <w:lang w:val="ru-RU"/>
        </w:rPr>
        <w:t>24</w:t>
      </w:r>
      <w:r w:rsidR="005D42D8" w:rsidRPr="006B4793">
        <w:rPr>
          <w:szCs w:val="28"/>
          <w:lang w:val="ru-RU"/>
        </w:rPr>
        <w:t xml:space="preserve"> г.</w:t>
      </w:r>
    </w:p>
    <w:p w14:paraId="5AA93F3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Исходные данные к </w:t>
      </w:r>
      <w:r w:rsidR="00085C23" w:rsidRPr="006B4793">
        <w:rPr>
          <w:szCs w:val="28"/>
          <w:lang w:val="ru-RU"/>
        </w:rPr>
        <w:t>работе</w:t>
      </w:r>
      <w:r w:rsidR="005D42D8" w:rsidRPr="006B4793">
        <w:rPr>
          <w:szCs w:val="28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разработать</w:t>
      </w:r>
      <w:r w:rsidR="00566E95" w:rsidRPr="006B4793">
        <w:rPr>
          <w:i/>
          <w:iCs/>
          <w:szCs w:val="28"/>
          <w:u w:val="single"/>
          <w:lang w:val="ru-RU"/>
        </w:rPr>
        <w:t xml:space="preserve"> систему</w:t>
      </w:r>
      <w:r w:rsidR="005D42D8" w:rsidRPr="006B4793">
        <w:rPr>
          <w:szCs w:val="28"/>
          <w:u w:val="single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персональн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электронн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библиотек</w:t>
      </w:r>
      <w:r w:rsidR="00566E95" w:rsidRPr="006B4793">
        <w:rPr>
          <w:i/>
          <w:iCs/>
          <w:szCs w:val="28"/>
          <w:u w:val="single"/>
          <w:lang w:val="ru-RU"/>
        </w:rPr>
        <w:t>и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работающей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в</w:t>
      </w:r>
      <w:r w:rsidR="005D42D8" w:rsidRPr="006B4793">
        <w:rPr>
          <w:i/>
          <w:iCs/>
          <w:szCs w:val="28"/>
          <w:u w:val="single"/>
          <w:lang w:val="ru-RU"/>
        </w:rPr>
        <w:t xml:space="preserve"> локальной сети</w:t>
      </w:r>
    </w:p>
    <w:p w14:paraId="56BA6C0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Содержание пояснительной записки </w:t>
      </w:r>
      <w:r w:rsidR="00FA3484" w:rsidRPr="006B4793">
        <w:rPr>
          <w:i/>
          <w:iCs/>
          <w:szCs w:val="28"/>
          <w:u w:val="single"/>
          <w:lang w:val="ru-RU"/>
        </w:rPr>
        <w:t>задание на создание системы; информационное, алгоритмическое, программное обеспечение системы; тестирование системы</w:t>
      </w:r>
    </w:p>
    <w:p w14:paraId="39E59323" w14:textId="43099953" w:rsidR="00B3707A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Перечень графического материала (с точным указанием обязательных чертежей)</w:t>
      </w:r>
      <w:r w:rsidR="006B4793" w:rsidRPr="006B4793">
        <w:rPr>
          <w:szCs w:val="28"/>
          <w:lang w:val="ru-RU"/>
        </w:rPr>
        <w:t xml:space="preserve"> </w:t>
      </w:r>
      <w:r w:rsidR="00400200" w:rsidRPr="00400200">
        <w:rPr>
          <w:i/>
          <w:iCs/>
          <w:szCs w:val="28"/>
          <w:u w:val="single"/>
          <w:lang w:val="ru-RU"/>
        </w:rPr>
        <w:t>схема алгоритм</w:t>
      </w:r>
      <w:r w:rsidR="00400200">
        <w:rPr>
          <w:i/>
          <w:iCs/>
          <w:szCs w:val="28"/>
          <w:u w:val="single"/>
          <w:lang w:val="ru-RU"/>
        </w:rPr>
        <w:t>а</w:t>
      </w:r>
      <w:r w:rsidR="00400200" w:rsidRPr="00400200">
        <w:rPr>
          <w:i/>
          <w:iCs/>
          <w:szCs w:val="28"/>
          <w:u w:val="single"/>
          <w:lang w:val="ru-RU"/>
        </w:rPr>
        <w:t xml:space="preserve"> обмена информацией между серверной частью и API </w:t>
      </w:r>
      <w:r w:rsidR="00400200">
        <w:rPr>
          <w:i/>
          <w:iCs/>
          <w:szCs w:val="28"/>
          <w:u w:val="single"/>
          <w:lang w:val="ru-RU"/>
        </w:rPr>
        <w:t xml:space="preserve">ИИ, схема </w:t>
      </w:r>
      <w:r w:rsidR="00AA4008" w:rsidRPr="00AA4008">
        <w:rPr>
          <w:i/>
          <w:iCs/>
          <w:szCs w:val="28"/>
          <w:u w:val="single"/>
          <w:lang w:val="ru-RU"/>
        </w:rPr>
        <w:t>алгоритм</w:t>
      </w:r>
      <w:r w:rsidR="009605D2">
        <w:rPr>
          <w:i/>
          <w:iCs/>
          <w:szCs w:val="28"/>
          <w:u w:val="single"/>
          <w:lang w:val="ru-RU"/>
        </w:rPr>
        <w:t>а</w:t>
      </w:r>
      <w:r w:rsidR="00AA4008" w:rsidRPr="00AA4008">
        <w:rPr>
          <w:i/>
          <w:iCs/>
          <w:szCs w:val="28"/>
          <w:u w:val="single"/>
          <w:lang w:val="ru-RU"/>
        </w:rPr>
        <w:t xml:space="preserve"> добавлени</w:t>
      </w:r>
      <w:r w:rsidR="00F66465">
        <w:rPr>
          <w:i/>
          <w:iCs/>
          <w:szCs w:val="28"/>
          <w:u w:val="single"/>
          <w:lang w:val="ru-RU"/>
        </w:rPr>
        <w:t>я</w:t>
      </w:r>
      <w:r w:rsidR="00AA4008" w:rsidRPr="00AA4008">
        <w:rPr>
          <w:i/>
          <w:iCs/>
          <w:szCs w:val="28"/>
          <w:u w:val="single"/>
          <w:lang w:val="ru-RU"/>
        </w:rPr>
        <w:t xml:space="preserve"> электронной книги в электронную библиотеку</w:t>
      </w:r>
      <w:r w:rsidR="00400200" w:rsidRPr="00400200">
        <w:rPr>
          <w:i/>
          <w:iCs/>
          <w:szCs w:val="28"/>
          <w:u w:val="single"/>
          <w:lang w:val="ru-RU"/>
        </w:rPr>
        <w:t>.</w:t>
      </w:r>
    </w:p>
    <w:p w14:paraId="3C35287D" w14:textId="5E5F12C2" w:rsidR="00B3707A" w:rsidRPr="00FB79F8" w:rsidRDefault="00B3707A">
      <w:pPr>
        <w:suppressAutoHyphens w:val="0"/>
        <w:autoSpaceDN/>
        <w:spacing w:line="240" w:lineRule="auto"/>
        <w:ind w:firstLine="0"/>
        <w:jc w:val="left"/>
        <w:rPr>
          <w:rFonts w:eastAsia="Calibri" w:cs="Times New Roman"/>
          <w:i/>
          <w:iCs/>
          <w:szCs w:val="28"/>
          <w:u w:val="single"/>
          <w:lang w:val="ru-RU"/>
        </w:rPr>
      </w:pPr>
      <w:r w:rsidRPr="00FB79F8">
        <w:rPr>
          <w:i/>
          <w:iCs/>
          <w:szCs w:val="28"/>
          <w:u w:val="single"/>
          <w:lang w:val="ru-RU"/>
        </w:rPr>
        <w:br w:type="page"/>
      </w:r>
    </w:p>
    <w:p w14:paraId="35D243F6" w14:textId="1BFFA83B" w:rsidR="00406DE8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B3707A">
        <w:rPr>
          <w:szCs w:val="28"/>
          <w:lang w:val="ru-RU"/>
        </w:rPr>
        <w:lastRenderedPageBreak/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6481"/>
        <w:gridCol w:w="2342"/>
      </w:tblGrid>
      <w:tr w:rsidR="00406DE8" w:rsidRPr="004F0071" w14:paraId="6D6787CB" w14:textId="77777777" w:rsidTr="00754F7E">
        <w:tc>
          <w:tcPr>
            <w:tcW w:w="1101" w:type="dxa"/>
          </w:tcPr>
          <w:p w14:paraId="5E860D28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№ этапа</w:t>
            </w:r>
          </w:p>
        </w:tc>
        <w:tc>
          <w:tcPr>
            <w:tcW w:w="6662" w:type="dxa"/>
          </w:tcPr>
          <w:p w14:paraId="57B39ABC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Содержание этапа</w:t>
            </w:r>
          </w:p>
        </w:tc>
        <w:tc>
          <w:tcPr>
            <w:tcW w:w="2374" w:type="dxa"/>
          </w:tcPr>
          <w:p w14:paraId="20440B05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Срок выполнения</w:t>
            </w:r>
          </w:p>
        </w:tc>
      </w:tr>
      <w:tr w:rsidR="00406DE8" w:rsidRPr="004F0071" w14:paraId="643CA7B8" w14:textId="77777777" w:rsidTr="00754F7E">
        <w:tc>
          <w:tcPr>
            <w:tcW w:w="1101" w:type="dxa"/>
          </w:tcPr>
          <w:p w14:paraId="37D173CD" w14:textId="7B12E31E" w:rsidR="00406DE8" w:rsidRPr="006A1F46" w:rsidRDefault="00DD244B" w:rsidP="00273784">
            <w:pPr>
              <w:pStyle w:val="afa"/>
            </w:pPr>
            <w:r>
              <w:t>1</w:t>
            </w:r>
          </w:p>
        </w:tc>
        <w:tc>
          <w:tcPr>
            <w:tcW w:w="6662" w:type="dxa"/>
          </w:tcPr>
          <w:p w14:paraId="79545F74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34DED921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20D64DBA" w14:textId="77777777" w:rsidTr="00754F7E">
        <w:tc>
          <w:tcPr>
            <w:tcW w:w="1101" w:type="dxa"/>
          </w:tcPr>
          <w:p w14:paraId="05FB2ACB" w14:textId="1E9FFE0C" w:rsidR="00406DE8" w:rsidRPr="006A1F46" w:rsidRDefault="00DD244B" w:rsidP="00273784">
            <w:pPr>
              <w:pStyle w:val="afa"/>
            </w:pPr>
            <w:r>
              <w:t>2</w:t>
            </w:r>
          </w:p>
        </w:tc>
        <w:tc>
          <w:tcPr>
            <w:tcW w:w="6662" w:type="dxa"/>
          </w:tcPr>
          <w:p w14:paraId="0FA56545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72AD26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76F55F26" w14:textId="77777777" w:rsidTr="00754F7E">
        <w:tc>
          <w:tcPr>
            <w:tcW w:w="1101" w:type="dxa"/>
          </w:tcPr>
          <w:p w14:paraId="587094A9" w14:textId="7AE1C77B" w:rsidR="00406DE8" w:rsidRPr="006A1F46" w:rsidRDefault="00DD244B" w:rsidP="00273784">
            <w:pPr>
              <w:pStyle w:val="afa"/>
            </w:pPr>
            <w:r>
              <w:t>3</w:t>
            </w:r>
          </w:p>
        </w:tc>
        <w:tc>
          <w:tcPr>
            <w:tcW w:w="6662" w:type="dxa"/>
          </w:tcPr>
          <w:p w14:paraId="72040B28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202CEFB9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CFAE054" w14:textId="77777777" w:rsidTr="00754F7E">
        <w:tc>
          <w:tcPr>
            <w:tcW w:w="1101" w:type="dxa"/>
          </w:tcPr>
          <w:p w14:paraId="3E5037EE" w14:textId="42AEB192" w:rsidR="00406DE8" w:rsidRPr="006A1F46" w:rsidRDefault="00DD244B" w:rsidP="00273784">
            <w:pPr>
              <w:pStyle w:val="afa"/>
            </w:pPr>
            <w:r>
              <w:t>4</w:t>
            </w:r>
          </w:p>
        </w:tc>
        <w:tc>
          <w:tcPr>
            <w:tcW w:w="6662" w:type="dxa"/>
          </w:tcPr>
          <w:p w14:paraId="267E7A8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D2E86E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6F6CFCE1" w14:textId="77777777" w:rsidTr="00754F7E">
        <w:tc>
          <w:tcPr>
            <w:tcW w:w="1101" w:type="dxa"/>
          </w:tcPr>
          <w:p w14:paraId="1F7CD321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6662" w:type="dxa"/>
          </w:tcPr>
          <w:p w14:paraId="12BC5FF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FB9A147" w14:textId="77777777" w:rsidR="00406DE8" w:rsidRPr="006A1F46" w:rsidRDefault="00406DE8" w:rsidP="00273784">
            <w:pPr>
              <w:pStyle w:val="afa"/>
            </w:pPr>
          </w:p>
        </w:tc>
      </w:tr>
    </w:tbl>
    <w:p w14:paraId="5C8D58CA" w14:textId="778899B2" w:rsidR="00406DE8" w:rsidRPr="00B3707A" w:rsidRDefault="00406DE8" w:rsidP="00031259">
      <w:pPr>
        <w:pStyle w:val="af4"/>
        <w:numPr>
          <w:ilvl w:val="0"/>
          <w:numId w:val="44"/>
        </w:numPr>
        <w:spacing w:before="140" w:line="240" w:lineRule="auto"/>
        <w:ind w:left="426" w:hanging="426"/>
        <w:rPr>
          <w:sz w:val="36"/>
          <w:szCs w:val="32"/>
        </w:rPr>
      </w:pPr>
      <w:r w:rsidRPr="00B3707A">
        <w:t>Консультанты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437"/>
        <w:gridCol w:w="1842"/>
        <w:gridCol w:w="1979"/>
      </w:tblGrid>
      <w:tr w:rsidR="00406DE8" w:rsidRPr="004F0071" w14:paraId="53B3A6B3" w14:textId="77777777" w:rsidTr="003E2B47">
        <w:trPr>
          <w:jc w:val="center"/>
        </w:trPr>
        <w:tc>
          <w:tcPr>
            <w:tcW w:w="2654" w:type="dxa"/>
            <w:vMerge w:val="restart"/>
            <w:vAlign w:val="center"/>
          </w:tcPr>
          <w:p w14:paraId="359416D9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Раздел</w:t>
            </w:r>
          </w:p>
        </w:tc>
        <w:tc>
          <w:tcPr>
            <w:tcW w:w="3437" w:type="dxa"/>
            <w:vMerge w:val="restart"/>
            <w:vAlign w:val="center"/>
          </w:tcPr>
          <w:p w14:paraId="0D3D5807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Ф.И.О. консультанта</w:t>
            </w:r>
          </w:p>
        </w:tc>
        <w:tc>
          <w:tcPr>
            <w:tcW w:w="3821" w:type="dxa"/>
            <w:gridSpan w:val="2"/>
          </w:tcPr>
          <w:p w14:paraId="0566CC2E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Подпись, дата</w:t>
            </w:r>
          </w:p>
        </w:tc>
      </w:tr>
      <w:tr w:rsidR="00406DE8" w:rsidRPr="004F0071" w14:paraId="13C5FA49" w14:textId="77777777" w:rsidTr="003E2B47">
        <w:trPr>
          <w:jc w:val="center"/>
        </w:trPr>
        <w:tc>
          <w:tcPr>
            <w:tcW w:w="2654" w:type="dxa"/>
            <w:vMerge/>
          </w:tcPr>
          <w:p w14:paraId="2E0EFE64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3437" w:type="dxa"/>
            <w:vMerge/>
          </w:tcPr>
          <w:p w14:paraId="1042023F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1842" w:type="dxa"/>
          </w:tcPr>
          <w:p w14:paraId="4F5CDC0A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выдал</w:t>
            </w:r>
          </w:p>
        </w:tc>
        <w:tc>
          <w:tcPr>
            <w:tcW w:w="1979" w:type="dxa"/>
          </w:tcPr>
          <w:p w14:paraId="38724B78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принял</w:t>
            </w:r>
          </w:p>
        </w:tc>
      </w:tr>
      <w:tr w:rsidR="00406DE8" w:rsidRPr="004F0071" w14:paraId="01C72D6C" w14:textId="77777777" w:rsidTr="003E2B47">
        <w:trPr>
          <w:jc w:val="center"/>
        </w:trPr>
        <w:tc>
          <w:tcPr>
            <w:tcW w:w="2654" w:type="dxa"/>
          </w:tcPr>
          <w:p w14:paraId="2D1F8522" w14:textId="3A7E5726" w:rsidR="00406DE8" w:rsidRPr="00BE0F98" w:rsidRDefault="000B745A" w:rsidP="00273784">
            <w:pPr>
              <w:pStyle w:val="afa"/>
              <w:rPr>
                <w:i/>
                <w:iCs/>
              </w:rPr>
            </w:pPr>
            <w:r w:rsidRPr="00BE0F98">
              <w:rPr>
                <w:i/>
                <w:iCs/>
              </w:rPr>
              <w:t>Экономический</w:t>
            </w:r>
          </w:p>
        </w:tc>
        <w:tc>
          <w:tcPr>
            <w:tcW w:w="3437" w:type="dxa"/>
          </w:tcPr>
          <w:p w14:paraId="2D432F3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0576030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B5E0A8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469FAEA7" w14:textId="77777777" w:rsidTr="003E2B47">
        <w:trPr>
          <w:jc w:val="center"/>
        </w:trPr>
        <w:tc>
          <w:tcPr>
            <w:tcW w:w="2654" w:type="dxa"/>
          </w:tcPr>
          <w:p w14:paraId="5126412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39F5D5A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3CD15CB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DC9ED40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0136E5F2" w14:textId="77777777" w:rsidTr="003E2B47">
        <w:trPr>
          <w:jc w:val="center"/>
        </w:trPr>
        <w:tc>
          <w:tcPr>
            <w:tcW w:w="2654" w:type="dxa"/>
          </w:tcPr>
          <w:p w14:paraId="76FC26FD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270AE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77E13309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56FE87E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6B0989E" w14:textId="77777777" w:rsidTr="003E2B47">
        <w:trPr>
          <w:jc w:val="center"/>
        </w:trPr>
        <w:tc>
          <w:tcPr>
            <w:tcW w:w="2654" w:type="dxa"/>
          </w:tcPr>
          <w:p w14:paraId="322022E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15E87F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136DF0E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BBE82E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16A2BA2F" w14:textId="77777777" w:rsidTr="003E2B47">
        <w:trPr>
          <w:jc w:val="center"/>
        </w:trPr>
        <w:tc>
          <w:tcPr>
            <w:tcW w:w="2654" w:type="dxa"/>
          </w:tcPr>
          <w:p w14:paraId="4FDBCC9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3E4401D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2065D4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593663E2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3D7083FA" w14:textId="77777777" w:rsidTr="003E2B47">
        <w:trPr>
          <w:jc w:val="center"/>
        </w:trPr>
        <w:tc>
          <w:tcPr>
            <w:tcW w:w="2654" w:type="dxa"/>
          </w:tcPr>
          <w:p w14:paraId="7BCD51D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0EC8E0B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4B60ECC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606929AC" w14:textId="77777777" w:rsidR="00406DE8" w:rsidRPr="006A1F46" w:rsidRDefault="00406DE8" w:rsidP="00273784">
            <w:pPr>
              <w:pStyle w:val="afa"/>
            </w:pPr>
          </w:p>
        </w:tc>
      </w:tr>
    </w:tbl>
    <w:p w14:paraId="2083D527" w14:textId="77777777" w:rsidR="00406DE8" w:rsidRPr="00BE0F98" w:rsidRDefault="00406DE8" w:rsidP="00D441DC">
      <w:pPr>
        <w:spacing w:line="240" w:lineRule="auto"/>
        <w:ind w:firstLine="0"/>
        <w:rPr>
          <w:rFonts w:cs="Times New Roman"/>
          <w:szCs w:val="28"/>
        </w:rPr>
      </w:pPr>
    </w:p>
    <w:p w14:paraId="336667F8" w14:textId="1CC49038" w:rsidR="00406DE8" w:rsidRPr="00B3707A" w:rsidRDefault="00EC6C7E" w:rsidP="00B3707A">
      <w:pPr>
        <w:pStyle w:val="af4"/>
        <w:numPr>
          <w:ilvl w:val="0"/>
          <w:numId w:val="44"/>
        </w:numPr>
        <w:spacing w:line="240" w:lineRule="auto"/>
        <w:ind w:left="426" w:hanging="426"/>
        <w:rPr>
          <w:szCs w:val="28"/>
        </w:rPr>
      </w:pPr>
      <w:r w:rsidRPr="00B3707A">
        <w:rPr>
          <w:szCs w:val="28"/>
          <w:lang w:val="ru-RU"/>
        </w:rPr>
        <w:t>Дата выдачи задания</w:t>
      </w:r>
      <w:r w:rsidR="00406DE8" w:rsidRPr="00B3707A">
        <w:rPr>
          <w:szCs w:val="28"/>
          <w:lang w:val="ru-RU"/>
        </w:rPr>
        <w:t xml:space="preserve"> «_</w:t>
      </w:r>
      <w:r w:rsidR="00092F08" w:rsidRPr="00B3707A">
        <w:rPr>
          <w:szCs w:val="28"/>
          <w:lang w:val="ru-RU"/>
        </w:rPr>
        <w:t>__</w:t>
      </w:r>
      <w:r w:rsidR="00406DE8" w:rsidRPr="00B3707A">
        <w:rPr>
          <w:szCs w:val="28"/>
          <w:lang w:val="ru-RU"/>
        </w:rPr>
        <w:t>_»_________________ 20</w:t>
      </w:r>
      <w:r w:rsidR="003607E0" w:rsidRPr="00B3707A">
        <w:rPr>
          <w:szCs w:val="28"/>
          <w:lang w:val="ru-RU"/>
        </w:rPr>
        <w:t>24</w:t>
      </w:r>
      <w:r w:rsidR="00406DE8" w:rsidRPr="00B3707A">
        <w:rPr>
          <w:szCs w:val="28"/>
          <w:lang w:val="ru-RU"/>
        </w:rPr>
        <w:t xml:space="preserve"> г.</w:t>
      </w:r>
      <w:r w:rsidR="00406DE8" w:rsidRPr="00B3707A">
        <w:rPr>
          <w:szCs w:val="28"/>
          <w:lang w:val="ru-RU"/>
        </w:rPr>
        <w:tab/>
      </w:r>
    </w:p>
    <w:p w14:paraId="7AAF6257" w14:textId="33B7A5A2" w:rsidR="00406DE8" w:rsidRPr="00BE0F98" w:rsidRDefault="00406DE8" w:rsidP="00A44935">
      <w:pPr>
        <w:spacing w:before="240" w:line="240" w:lineRule="auto"/>
        <w:ind w:firstLine="426"/>
        <w:rPr>
          <w:rFonts w:cs="Times New Roman"/>
          <w:szCs w:val="28"/>
          <w:lang w:val="ru-RU"/>
        </w:rPr>
      </w:pPr>
      <w:r w:rsidRPr="00BE0F98">
        <w:rPr>
          <w:rFonts w:cs="Times New Roman"/>
          <w:szCs w:val="28"/>
          <w:lang w:val="ru-RU"/>
        </w:rPr>
        <w:t>Руководитель_________________________</w:t>
      </w:r>
      <w:r w:rsidR="00A44935" w:rsidRPr="00BE0F98">
        <w:rPr>
          <w:rFonts w:cs="Times New Roman"/>
          <w:szCs w:val="28"/>
          <w:lang w:val="ru-RU"/>
        </w:rPr>
        <w:t>__</w:t>
      </w:r>
      <w:r w:rsidRPr="00BE0F98">
        <w:rPr>
          <w:rFonts w:cs="Times New Roman"/>
          <w:szCs w:val="28"/>
          <w:lang w:val="ru-RU"/>
        </w:rPr>
        <w:t>___/_________/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 xml:space="preserve"> В.М.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>Кандаулов</w:t>
      </w:r>
      <w:r w:rsidR="00B3707A" w:rsidRPr="00B3707A">
        <w:rPr>
          <w:rFonts w:cs="Times New Roman"/>
          <w:szCs w:val="28"/>
          <w:u w:val="single"/>
          <w:lang w:val="ru-RU"/>
        </w:rPr>
        <w:t xml:space="preserve"> </w:t>
      </w:r>
      <w:r w:rsidR="00F2323C" w:rsidRPr="00B3707A">
        <w:rPr>
          <w:rFonts w:cs="Times New Roman"/>
          <w:szCs w:val="28"/>
          <w:u w:val="single"/>
          <w:lang w:val="ru-RU"/>
        </w:rPr>
        <w:t>/</w:t>
      </w:r>
    </w:p>
    <w:p w14:paraId="355CAE39" w14:textId="51032D27" w:rsidR="00406DE8" w:rsidRPr="00F2323C" w:rsidRDefault="00406DE8" w:rsidP="00A44935">
      <w:pPr>
        <w:spacing w:line="240" w:lineRule="auto"/>
        <w:ind w:firstLine="2268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sz w:val="20"/>
          <w:szCs w:val="20"/>
          <w:lang w:val="ru-RU"/>
        </w:rPr>
        <w:t xml:space="preserve">должность, учёная степень, ученое звание        </w:t>
      </w:r>
      <w:r w:rsidR="00F2323C">
        <w:rPr>
          <w:rFonts w:cs="Times New Roman"/>
          <w:sz w:val="20"/>
          <w:szCs w:val="20"/>
          <w:lang w:val="ru-RU"/>
        </w:rPr>
        <w:t xml:space="preserve"> </w:t>
      </w:r>
      <w:r w:rsidR="00A44935">
        <w:rPr>
          <w:rFonts w:cs="Times New Roman"/>
          <w:sz w:val="20"/>
          <w:szCs w:val="20"/>
          <w:lang w:val="ru-RU"/>
        </w:rPr>
        <w:t xml:space="preserve">     </w:t>
      </w:r>
      <w:r w:rsidRPr="00F2323C">
        <w:rPr>
          <w:rFonts w:cs="Times New Roman"/>
          <w:sz w:val="20"/>
          <w:szCs w:val="20"/>
          <w:lang w:val="ru-RU"/>
        </w:rPr>
        <w:t>подпись           инициалы, фамилия</w:t>
      </w:r>
    </w:p>
    <w:p w14:paraId="3F949C0C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43333BF2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3C9A126" w14:textId="2759FE36" w:rsidR="00096027" w:rsidRPr="005D42D8" w:rsidRDefault="00406DE8" w:rsidP="00A44935">
      <w:pPr>
        <w:spacing w:line="240" w:lineRule="auto"/>
        <w:ind w:firstLine="426"/>
        <w:rPr>
          <w:rFonts w:cs="Times New Roman"/>
          <w:szCs w:val="28"/>
          <w:lang w:val="ru-RU"/>
        </w:rPr>
      </w:pPr>
      <w:r w:rsidRPr="005D42D8">
        <w:rPr>
          <w:rFonts w:cs="Times New Roman"/>
          <w:szCs w:val="28"/>
          <w:lang w:val="ru-RU"/>
        </w:rPr>
        <w:t>Задание принял к исполнению</w:t>
      </w:r>
      <w:r w:rsidR="00A44935">
        <w:rPr>
          <w:rFonts w:cs="Times New Roman"/>
          <w:szCs w:val="28"/>
          <w:lang w:val="ru-RU"/>
        </w:rPr>
        <w:t xml:space="preserve">     </w:t>
      </w:r>
      <w:r w:rsidRPr="005D42D8">
        <w:rPr>
          <w:rFonts w:cs="Times New Roman"/>
          <w:szCs w:val="28"/>
          <w:lang w:val="ru-RU"/>
        </w:rPr>
        <w:t xml:space="preserve"> _________________</w:t>
      </w:r>
      <w:r w:rsidR="00096027" w:rsidRPr="005D42D8">
        <w:rPr>
          <w:rFonts w:cs="Times New Roman"/>
          <w:szCs w:val="28"/>
          <w:lang w:val="ru-RU"/>
        </w:rPr>
        <w:t xml:space="preserve">_____ </w:t>
      </w:r>
      <w:r w:rsidRPr="005D42D8">
        <w:rPr>
          <w:rFonts w:cs="Times New Roman"/>
          <w:szCs w:val="28"/>
          <w:lang w:val="ru-RU"/>
        </w:rPr>
        <w:t>/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Х.А. Нгуен 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      </w:t>
      </w:r>
      <w:r w:rsidRPr="00FA7C7A">
        <w:rPr>
          <w:rFonts w:cs="Times New Roman"/>
          <w:szCs w:val="28"/>
          <w:u w:val="single"/>
          <w:lang w:val="ru-RU"/>
        </w:rPr>
        <w:t>/</w:t>
      </w:r>
    </w:p>
    <w:p w14:paraId="1F8F869C" w14:textId="5C377D37" w:rsidR="00406DE8" w:rsidRPr="00F2323C" w:rsidRDefault="00406DE8" w:rsidP="00A44935">
      <w:pPr>
        <w:spacing w:line="240" w:lineRule="auto"/>
        <w:ind w:firstLine="5103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bCs/>
          <w:kern w:val="2"/>
          <w:sz w:val="20"/>
          <w:szCs w:val="20"/>
          <w:lang w:val="ru-RU"/>
        </w:rPr>
        <w:t>подпись обучающегося</w:t>
      </w:r>
      <w:r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            </w:t>
      </w:r>
      <w:r w:rsidR="008B4F6B"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</w:t>
      </w:r>
      <w:r w:rsidRPr="00F2323C">
        <w:rPr>
          <w:rFonts w:cs="Times New Roman"/>
          <w:sz w:val="20"/>
          <w:szCs w:val="20"/>
          <w:lang w:val="ru-RU"/>
        </w:rPr>
        <w:t>инициалы, фамилия</w:t>
      </w:r>
    </w:p>
    <w:p w14:paraId="602BE463" w14:textId="77777777" w:rsidR="00406DE8" w:rsidRPr="00F2323C" w:rsidRDefault="00406DE8" w:rsidP="00D441DC">
      <w:pPr>
        <w:spacing w:line="240" w:lineRule="auto"/>
        <w:ind w:firstLine="0"/>
        <w:rPr>
          <w:rFonts w:cs="Times New Roman"/>
          <w:b/>
          <w:bCs/>
          <w:kern w:val="2"/>
          <w:sz w:val="22"/>
          <w:szCs w:val="22"/>
          <w:lang w:val="ru-RU"/>
        </w:rPr>
      </w:pP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  <w:t xml:space="preserve">    </w:t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</w:p>
    <w:p w14:paraId="0EE5A261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29C2FDDA" w14:textId="5FEAA0B1" w:rsidR="001653B2" w:rsidRPr="008004A9" w:rsidRDefault="001653B2" w:rsidP="001653B2">
      <w:pPr>
        <w:pStyle w:val="a9"/>
        <w:ind w:firstLine="0"/>
        <w:rPr>
          <w:sz w:val="24"/>
          <w:szCs w:val="22"/>
          <w:lang w:val="ru-RU"/>
        </w:rPr>
        <w:sectPr w:rsidR="001653B2" w:rsidRPr="008004A9" w:rsidSect="0089729D">
          <w:footerReference w:type="default" r:id="rId8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sdt>
      <w:sdtPr>
        <w:rPr>
          <w:b w:val="0"/>
          <w:bCs w:val="0"/>
          <w:sz w:val="28"/>
          <w:lang w:val="ru-RU"/>
        </w:rPr>
        <w:id w:val="-750111908"/>
        <w:docPartObj>
          <w:docPartGallery w:val="Table of Contents"/>
          <w:docPartUnique/>
        </w:docPartObj>
      </w:sdtPr>
      <w:sdtContent>
        <w:p w14:paraId="3DA24E28" w14:textId="455BC005" w:rsidR="002143F5" w:rsidRPr="000A4B9F" w:rsidRDefault="002143F5" w:rsidP="00377742">
          <w:pPr>
            <w:pStyle w:val="ab"/>
            <w:spacing w:before="240" w:after="240"/>
            <w:rPr>
              <w:caps/>
              <w:sz w:val="32"/>
              <w:szCs w:val="32"/>
              <w:lang w:val="ru-RU"/>
            </w:rPr>
          </w:pPr>
          <w:r w:rsidRPr="000A4B9F">
            <w:rPr>
              <w:caps/>
              <w:sz w:val="32"/>
              <w:szCs w:val="32"/>
              <w:lang w:val="ru-RU"/>
            </w:rPr>
            <w:t>Содержание</w:t>
          </w:r>
        </w:p>
        <w:p w14:paraId="163367B7" w14:textId="46BF5487" w:rsidR="00704C5C" w:rsidRDefault="0025333A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590" w:history="1">
            <w:r w:rsidR="00704C5C" w:rsidRPr="0043351D">
              <w:rPr>
                <w:rStyle w:val="ad"/>
                <w:noProof/>
                <w:shd w:val="clear" w:color="auto" w:fill="FFFFFF"/>
                <w:lang w:val="ru-RU"/>
              </w:rPr>
              <w:t>CПИСОК ИСПОЛЬЗОВАННЫХ ОБОЗНАЧЕНИЙ, СОКРАЩЕНИЙ И ТЕРМИНОВ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D1EA15C" w14:textId="58B788CC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1" w:history="1">
            <w:r w:rsidR="00704C5C" w:rsidRPr="0043351D">
              <w:rPr>
                <w:rStyle w:val="ad"/>
                <w:noProof/>
                <w:shd w:val="clear" w:color="auto" w:fill="FFFFFF"/>
                <w:lang w:val="ru-RU"/>
              </w:rPr>
              <w:t>ВВЕДЕНИЕ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8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B212402" w14:textId="0F5B4B0C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2" w:history="1">
            <w:r w:rsidR="00704C5C" w:rsidRPr="0043351D">
              <w:rPr>
                <w:rStyle w:val="ad"/>
                <w:noProof/>
                <w:lang w:val="ru-RU"/>
              </w:rPr>
              <w:t>1 ТЕХНИЧЕСКОЕ ЗАДАНИЕ НА СОЗДАНИЕ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16F358C" w14:textId="3401E6BA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3" w:history="1">
            <w:r w:rsidR="00704C5C" w:rsidRPr="0043351D">
              <w:rPr>
                <w:rStyle w:val="ad"/>
                <w:noProof/>
                <w:lang w:val="ru-RU"/>
              </w:rPr>
              <w:t>1.1 Назначение и цели создания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2660704" w14:textId="6389772D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4" w:history="1">
            <w:r w:rsidR="00704C5C" w:rsidRPr="0043351D">
              <w:rPr>
                <w:rStyle w:val="ad"/>
                <w:noProof/>
                <w:lang w:val="ru-RU"/>
              </w:rPr>
              <w:t>1.2 Характеристика объекта автоматизации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F27DF0B" w14:textId="72A073E5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5" w:history="1">
            <w:r w:rsidR="00704C5C" w:rsidRPr="0043351D">
              <w:rPr>
                <w:rStyle w:val="ad"/>
                <w:noProof/>
                <w:lang w:val="ru-RU"/>
              </w:rPr>
              <w:t>1.2.1 Общее описание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7A4AAD8" w14:textId="3C12B7A5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6" w:history="1">
            <w:r w:rsidR="00704C5C" w:rsidRPr="0043351D">
              <w:rPr>
                <w:rStyle w:val="ad"/>
                <w:noProof/>
                <w:lang w:val="ru-RU"/>
              </w:rPr>
              <w:t>1.2.2 Состав и порядок функционирования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33B186E" w14:textId="66AD07D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7" w:history="1">
            <w:r w:rsidR="00704C5C" w:rsidRPr="0043351D">
              <w:rPr>
                <w:rStyle w:val="ad"/>
                <w:noProof/>
                <w:lang w:val="ru-RU"/>
              </w:rPr>
              <w:t>1.3 Общие требования к системе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D250661" w14:textId="627C337A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8" w:history="1">
            <w:r w:rsidR="00704C5C" w:rsidRPr="0043351D">
              <w:rPr>
                <w:rStyle w:val="ad"/>
                <w:noProof/>
                <w:lang w:val="ru-RU"/>
              </w:rPr>
              <w:t>1.3.1 Требования к структуре и функционированию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072AFF3" w14:textId="12BAB33E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9" w:history="1">
            <w:r w:rsidR="00704C5C" w:rsidRPr="0043351D">
              <w:rPr>
                <w:rStyle w:val="ad"/>
                <w:noProof/>
                <w:lang w:val="ru-RU"/>
              </w:rPr>
              <w:t>1.3.2 Дополнительные требования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AD4C8BC" w14:textId="0B0B8D9E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0" w:history="1">
            <w:r w:rsidR="00704C5C" w:rsidRPr="0043351D">
              <w:rPr>
                <w:rStyle w:val="ad"/>
                <w:noProof/>
                <w:lang w:val="ru-RU"/>
              </w:rPr>
              <w:t>1.4 Требования к функциям, выполняемым системой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0258466" w14:textId="7AA13B61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1" w:history="1">
            <w:r w:rsidR="00704C5C" w:rsidRPr="0043351D">
              <w:rPr>
                <w:rStyle w:val="ad"/>
                <w:noProof/>
                <w:lang w:val="ru-RU"/>
              </w:rPr>
              <w:t>1.5 Требования к видам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A552E6B" w14:textId="283AD1AA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2" w:history="1">
            <w:r w:rsidR="00704C5C" w:rsidRPr="0043351D">
              <w:rPr>
                <w:rStyle w:val="ad"/>
                <w:noProof/>
                <w:lang w:val="ru-RU"/>
              </w:rPr>
              <w:t>1.5.1 Требования к информационному обеспечению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0E2B854" w14:textId="0BDB5857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3" w:history="1">
            <w:r w:rsidR="00704C5C" w:rsidRPr="0043351D">
              <w:rPr>
                <w:rStyle w:val="ad"/>
                <w:noProof/>
                <w:lang w:val="ru-RU"/>
              </w:rPr>
              <w:t>1.5.2 Требования к алгоритмическому обеспечению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4C65936" w14:textId="4F5A0E1A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4" w:history="1">
            <w:r w:rsidR="00704C5C" w:rsidRPr="0043351D">
              <w:rPr>
                <w:rStyle w:val="ad"/>
                <w:noProof/>
                <w:lang w:val="ru-RU"/>
              </w:rPr>
              <w:t>1.5.3 Требования к программному обеспечению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13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8595FA1" w14:textId="5C09F055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5" w:history="1">
            <w:r w:rsidR="00704C5C" w:rsidRPr="0043351D">
              <w:rPr>
                <w:rStyle w:val="ad"/>
                <w:noProof/>
                <w:lang w:val="ru-RU"/>
              </w:rPr>
              <w:t>1.6 Анализ аналогичных разработок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7B69CCD" w14:textId="44EA76FF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6" w:history="1">
            <w:r w:rsidR="00704C5C" w:rsidRPr="0043351D">
              <w:rPr>
                <w:rStyle w:val="ad"/>
                <w:noProof/>
              </w:rPr>
              <w:t>1.6.1 Calibre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3AA1AF2" w14:textId="5BCDC1F9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7" w:history="1">
            <w:r w:rsidR="00704C5C" w:rsidRPr="0043351D">
              <w:rPr>
                <w:rStyle w:val="ad"/>
                <w:noProof/>
                <w:lang w:val="ru-RU"/>
              </w:rPr>
              <w:t xml:space="preserve">1.6.2 </w:t>
            </w:r>
            <w:r w:rsidR="00704C5C" w:rsidRPr="0043351D">
              <w:rPr>
                <w:rStyle w:val="ad"/>
                <w:noProof/>
              </w:rPr>
              <w:t>Kavita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15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FD891C7" w14:textId="3F857893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8" w:history="1">
            <w:r w:rsidR="00704C5C" w:rsidRPr="0043351D">
              <w:rPr>
                <w:rStyle w:val="ad"/>
                <w:noProof/>
                <w:lang w:val="ru-RU"/>
              </w:rPr>
              <w:t xml:space="preserve">1.6.3 </w:t>
            </w:r>
            <w:r w:rsidR="00704C5C" w:rsidRPr="0043351D">
              <w:rPr>
                <w:rStyle w:val="ad"/>
                <w:noProof/>
              </w:rPr>
              <w:t>Koodo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25D4D4A" w14:textId="36F0082B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9" w:history="1">
            <w:r w:rsidR="00704C5C" w:rsidRPr="0043351D">
              <w:rPr>
                <w:rStyle w:val="ad"/>
                <w:noProof/>
                <w:lang w:val="ru-RU"/>
              </w:rPr>
              <w:t>2 Информационное обеспечение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06B1376" w14:textId="3A578F0A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0" w:history="1">
            <w:r w:rsidR="00704C5C" w:rsidRPr="0043351D">
              <w:rPr>
                <w:rStyle w:val="ad"/>
                <w:noProof/>
                <w:lang w:val="ru-RU"/>
              </w:rPr>
              <w:t>2.1 Выбор средств управления данными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6D647D9" w14:textId="64983E66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1" w:history="1">
            <w:r w:rsidR="00704C5C" w:rsidRPr="0043351D">
              <w:rPr>
                <w:rStyle w:val="ad"/>
                <w:noProof/>
                <w:lang w:val="ru-RU"/>
              </w:rPr>
              <w:t>2.2 Проектирование базы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58F093B" w14:textId="427A0C49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2" w:history="1">
            <w:r w:rsidR="00704C5C" w:rsidRPr="0043351D">
              <w:rPr>
                <w:rStyle w:val="ad"/>
                <w:noProof/>
                <w:lang w:val="ru-RU"/>
              </w:rPr>
              <w:t>2.2.1 Концептуальная схема базы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B61E0A8" w14:textId="7C4E971B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3" w:history="1">
            <w:r w:rsidR="00704C5C" w:rsidRPr="0043351D">
              <w:rPr>
                <w:rStyle w:val="ad"/>
                <w:noProof/>
                <w:lang w:val="ru-RU"/>
              </w:rPr>
              <w:t>2.2.2 Внутренняя схема базы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4F46269" w14:textId="35310841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4" w:history="1">
            <w:r w:rsidR="00704C5C" w:rsidRPr="0043351D">
              <w:rPr>
                <w:rStyle w:val="ad"/>
                <w:noProof/>
                <w:lang w:val="ru-RU"/>
              </w:rPr>
              <w:t>2.3 Проектирование файлов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E704257" w14:textId="7CBED47C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5" w:history="1">
            <w:r w:rsidR="00704C5C" w:rsidRPr="0043351D">
              <w:rPr>
                <w:rStyle w:val="ad"/>
                <w:noProof/>
                <w:lang w:val="ru-RU"/>
              </w:rPr>
              <w:t>2.4 Организация сбора, передачи, обработки и выдачи информации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18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3ADE888" w14:textId="33D112AC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6" w:history="1">
            <w:r w:rsidR="00704C5C" w:rsidRPr="0043351D">
              <w:rPr>
                <w:rStyle w:val="ad"/>
                <w:noProof/>
                <w:lang w:val="ru-RU"/>
              </w:rPr>
              <w:t>3 Программное обеспечение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1BE9CF1" w14:textId="40BFE77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7" w:history="1">
            <w:r w:rsidR="00704C5C" w:rsidRPr="0043351D">
              <w:rPr>
                <w:rStyle w:val="ad"/>
                <w:noProof/>
                <w:lang w:val="ru-RU"/>
              </w:rPr>
              <w:t>3.1 Структура программного обеспечения и функции его компонентов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897CD5A" w14:textId="2BA7CBEE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8" w:history="1">
            <w:r w:rsidR="00704C5C" w:rsidRPr="0043351D">
              <w:rPr>
                <w:rStyle w:val="ad"/>
                <w:noProof/>
                <w:lang w:val="ru-RU"/>
              </w:rPr>
              <w:t>?3.1.1 Серверная часть (</w:t>
            </w:r>
            <w:r w:rsidR="00704C5C" w:rsidRPr="0043351D">
              <w:rPr>
                <w:rStyle w:val="ad"/>
                <w:noProof/>
              </w:rPr>
              <w:t>backend</w:t>
            </w:r>
            <w:r w:rsidR="00704C5C" w:rsidRPr="0043351D">
              <w:rPr>
                <w:rStyle w:val="ad"/>
                <w:noProof/>
                <w:lang w:val="ru-RU"/>
              </w:rPr>
              <w:t>)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2ADBCA7" w14:textId="2EB39132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9" w:history="1">
            <w:r w:rsidR="00704C5C" w:rsidRPr="0043351D">
              <w:rPr>
                <w:rStyle w:val="ad"/>
                <w:noProof/>
              </w:rPr>
              <w:t>?</w:t>
            </w:r>
            <w:r w:rsidR="00704C5C" w:rsidRPr="0043351D">
              <w:rPr>
                <w:rStyle w:val="ad"/>
                <w:noProof/>
                <w:lang w:val="ru-RU"/>
              </w:rPr>
              <w:t>3</w:t>
            </w:r>
            <w:r w:rsidR="00704C5C" w:rsidRPr="0043351D">
              <w:rPr>
                <w:rStyle w:val="ad"/>
                <w:noProof/>
              </w:rPr>
              <w:t>.</w:t>
            </w:r>
            <w:r w:rsidR="00704C5C" w:rsidRPr="0043351D">
              <w:rPr>
                <w:rStyle w:val="ad"/>
                <w:noProof/>
                <w:lang w:val="ru-RU"/>
              </w:rPr>
              <w:t>1.2</w:t>
            </w:r>
            <w:r w:rsidR="00704C5C" w:rsidRPr="0043351D">
              <w:rPr>
                <w:rStyle w:val="ad"/>
                <w:noProof/>
              </w:rPr>
              <w:t xml:space="preserve"> </w:t>
            </w:r>
            <w:r w:rsidR="00704C5C" w:rsidRPr="0043351D">
              <w:rPr>
                <w:rStyle w:val="ad"/>
                <w:noProof/>
                <w:lang w:val="ru-RU"/>
              </w:rPr>
              <w:t>Клиентская часть (</w:t>
            </w:r>
            <w:r w:rsidR="00704C5C" w:rsidRPr="0043351D">
              <w:rPr>
                <w:rStyle w:val="ad"/>
                <w:noProof/>
              </w:rPr>
              <w:t>frontend</w:t>
            </w:r>
            <w:r w:rsidR="00704C5C" w:rsidRPr="0043351D">
              <w:rPr>
                <w:rStyle w:val="ad"/>
                <w:noProof/>
                <w:lang w:val="ru-RU"/>
              </w:rPr>
              <w:t>)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24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E2B2D08" w14:textId="701215FA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0" w:history="1">
            <w:r w:rsidR="00704C5C" w:rsidRPr="0043351D">
              <w:rPr>
                <w:rStyle w:val="ad"/>
                <w:noProof/>
                <w:lang w:val="ru-RU"/>
              </w:rPr>
              <w:t>3.2 Выбор компонентов программного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96B67FE" w14:textId="7C668208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1" w:history="1">
            <w:r w:rsidR="00704C5C" w:rsidRPr="0043351D">
              <w:rPr>
                <w:rStyle w:val="ad"/>
                <w:noProof/>
                <w:lang w:val="ru-RU"/>
              </w:rPr>
              <w:t>3.2.1 Операционная система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8815E2D" w14:textId="7538AED0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2" w:history="1">
            <w:r w:rsidR="00704C5C" w:rsidRPr="0043351D">
              <w:rPr>
                <w:rStyle w:val="ad"/>
                <w:noProof/>
                <w:lang w:val="ru-RU"/>
              </w:rPr>
              <w:t>3.2.2 Инструментальное средство разработки и язык программирования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606DB8E" w14:textId="29382E14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3" w:history="1">
            <w:r w:rsidR="00704C5C" w:rsidRPr="0043351D">
              <w:rPr>
                <w:rStyle w:val="ad"/>
                <w:noProof/>
                <w:lang w:val="ru-RU"/>
              </w:rPr>
              <w:t>3.2.3 Вспомогательное программное обеспечение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021D66B" w14:textId="76AEA739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4" w:history="1">
            <w:r w:rsidR="00704C5C" w:rsidRPr="0043351D">
              <w:rPr>
                <w:rStyle w:val="ad"/>
                <w:noProof/>
                <w:lang w:val="ru-RU"/>
              </w:rPr>
              <w:t>3.3 Разработка прикладного программного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D2B75DA" w14:textId="2138E64F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5" w:history="1">
            <w:r w:rsidR="00704C5C" w:rsidRPr="0043351D">
              <w:rPr>
                <w:rStyle w:val="ad"/>
                <w:noProof/>
                <w:lang w:val="ru-RU"/>
              </w:rPr>
              <w:t>3.3.1 Структура прикладного программного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33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75501C3" w14:textId="2156174E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6" w:history="1">
            <w:r w:rsidR="00704C5C" w:rsidRPr="0043351D">
              <w:rPr>
                <w:rStyle w:val="ad"/>
                <w:noProof/>
                <w:lang w:val="ru-RU"/>
              </w:rPr>
              <w:t>3.3 Инсталляция и настройка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3318EB4" w14:textId="0D237FB1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7" w:history="1">
            <w:r w:rsidR="00704C5C" w:rsidRPr="0043351D">
              <w:rPr>
                <w:rStyle w:val="ad"/>
                <w:noProof/>
                <w:lang w:val="ru-RU"/>
              </w:rPr>
              <w:t>4 ТЕСТИРОВАНИЕ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F3C426A" w14:textId="223823E7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8" w:history="1">
            <w:r w:rsidR="00704C5C" w:rsidRPr="0043351D">
              <w:rPr>
                <w:rStyle w:val="ad"/>
                <w:noProof/>
                <w:lang w:val="ru-RU"/>
              </w:rPr>
              <w:t>4.1 Условия и порядок тестирования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5CCD118" w14:textId="46D0830C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9" w:history="1">
            <w:r w:rsidR="00704C5C" w:rsidRPr="0043351D">
              <w:rPr>
                <w:rStyle w:val="ad"/>
                <w:noProof/>
                <w:lang w:val="ru-RU"/>
              </w:rPr>
              <w:t>4.2 Исходные данные для контрольных примеров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D7E77D6" w14:textId="2D1BD12C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0" w:history="1">
            <w:r w:rsidR="00704C5C" w:rsidRPr="0043351D">
              <w:rPr>
                <w:rStyle w:val="ad"/>
                <w:noProof/>
                <w:lang w:val="ru-RU"/>
              </w:rPr>
              <w:t>4.3 Результаты тестирования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7C818CC" w14:textId="32F5B3C0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1" w:history="1">
            <w:r w:rsidR="00704C5C" w:rsidRPr="0043351D">
              <w:rPr>
                <w:rStyle w:val="ad"/>
                <w:noProof/>
                <w:lang w:val="ru-RU"/>
              </w:rPr>
              <w:t>6 ЭКОНОМИЧЕСКАЯ ЧАСТЬ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26C0B99" w14:textId="3A108C63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2" w:history="1">
            <w:r w:rsidR="00704C5C" w:rsidRPr="0043351D">
              <w:rPr>
                <w:rStyle w:val="ad"/>
                <w:noProof/>
                <w:lang w:val="ru-RU" w:eastAsia="en-US"/>
              </w:rPr>
              <w:t>6.1 Расчет показателя трудоёмкости для программного продукта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605BCFB" w14:textId="4D930268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3" w:history="1">
            <w:r w:rsidR="00704C5C" w:rsidRPr="0043351D">
              <w:rPr>
                <w:rStyle w:val="ad"/>
                <w:noProof/>
                <w:lang w:eastAsia="en-US"/>
              </w:rPr>
              <w:t xml:space="preserve">6.2 Расчет </w:t>
            </w:r>
            <w:r w:rsidR="00704C5C" w:rsidRPr="0043351D">
              <w:rPr>
                <w:rStyle w:val="ad"/>
                <w:noProof/>
              </w:rPr>
              <w:t>затрат</w:t>
            </w:r>
            <w:r w:rsidR="00704C5C" w:rsidRPr="0043351D">
              <w:rPr>
                <w:rStyle w:val="ad"/>
                <w:noProof/>
                <w:lang w:eastAsia="en-US"/>
              </w:rPr>
              <w:t xml:space="preserve"> на материальные ресурсы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38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52FBF34" w14:textId="59BE16A9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4" w:history="1">
            <w:r w:rsidR="00704C5C" w:rsidRPr="0043351D">
              <w:rPr>
                <w:rStyle w:val="ad"/>
                <w:noProof/>
                <w:lang w:val="ru-RU" w:eastAsia="en-US"/>
              </w:rPr>
              <w:t>6.3 Расчёт затрат на разработку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3C6F572" w14:textId="76277AB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5" w:history="1">
            <w:r w:rsidR="00704C5C" w:rsidRPr="0043351D">
              <w:rPr>
                <w:rStyle w:val="ad"/>
                <w:noProof/>
                <w:lang w:val="ru-RU" w:eastAsia="en-US"/>
              </w:rPr>
              <w:t>6.4 Расчёт затрат на оплату труда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2C3022A" w14:textId="52BB17F2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6" w:history="1">
            <w:r w:rsidR="00704C5C" w:rsidRPr="0043351D">
              <w:rPr>
                <w:rStyle w:val="ad"/>
                <w:noProof/>
                <w:lang w:val="ru-RU" w:eastAsia="en-US"/>
              </w:rPr>
              <w:t>6.5 Расчет отчислений на социальные нужды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E36C060" w14:textId="4DBF595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7" w:history="1">
            <w:r w:rsidR="00704C5C" w:rsidRPr="0043351D">
              <w:rPr>
                <w:rStyle w:val="ad"/>
                <w:noProof/>
                <w:lang w:eastAsia="en-US"/>
              </w:rPr>
              <w:t xml:space="preserve">6.5 </w:t>
            </w:r>
            <w:r w:rsidR="00704C5C" w:rsidRPr="0043351D">
              <w:rPr>
                <w:rStyle w:val="ad"/>
                <w:noProof/>
                <w:lang w:val="ru-RU"/>
              </w:rPr>
              <w:t>Себестоимость</w:t>
            </w:r>
            <w:r w:rsidR="00704C5C" w:rsidRPr="0043351D">
              <w:rPr>
                <w:rStyle w:val="ad"/>
                <w:noProof/>
                <w:lang w:eastAsia="en-US"/>
              </w:rPr>
              <w:t xml:space="preserve"> </w:t>
            </w:r>
            <w:r w:rsidR="00704C5C" w:rsidRPr="0043351D">
              <w:rPr>
                <w:rStyle w:val="ad"/>
                <w:noProof/>
                <w:lang w:val="ru-RU" w:eastAsia="en-US"/>
              </w:rPr>
              <w:t>проекта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57F08C6" w14:textId="33A3BACF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8" w:history="1">
            <w:r w:rsidR="00704C5C" w:rsidRPr="0043351D">
              <w:rPr>
                <w:rStyle w:val="ad"/>
                <w:noProof/>
                <w:lang w:val="ru-RU" w:eastAsia="en-US"/>
              </w:rPr>
              <w:t>6.6 Расчёт плановой прибыли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5809555" w14:textId="4FE4C716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9" w:history="1">
            <w:r w:rsidR="00704C5C" w:rsidRPr="0043351D">
              <w:rPr>
                <w:rStyle w:val="ad"/>
                <w:noProof/>
                <w:lang w:val="ru-RU" w:eastAsia="en-US"/>
              </w:rPr>
              <w:t xml:space="preserve">6.7 Определение экономической </w:t>
            </w:r>
            <w:r w:rsidR="00704C5C" w:rsidRPr="0043351D">
              <w:rPr>
                <w:rStyle w:val="ad"/>
                <w:noProof/>
                <w:lang w:val="ru-RU"/>
              </w:rPr>
              <w:t>эффективности</w:t>
            </w:r>
            <w:r w:rsidR="00704C5C" w:rsidRPr="0043351D">
              <w:rPr>
                <w:rStyle w:val="ad"/>
                <w:noProof/>
                <w:lang w:val="ru-RU" w:eastAsia="en-US"/>
              </w:rPr>
              <w:t xml:space="preserve"> проекта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0EDAC07" w14:textId="43DFDCF2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0" w:history="1">
            <w:r w:rsidR="00704C5C" w:rsidRPr="0043351D">
              <w:rPr>
                <w:rStyle w:val="ad"/>
                <w:noProof/>
                <w:lang w:val="ru-RU" w:eastAsia="en-US"/>
              </w:rPr>
              <w:t>6.8 Выводы по технико-экономическому анализу и обоснованию проекта разработки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8ED73B1" w14:textId="4E97F86D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1" w:history="1">
            <w:r w:rsidR="00704C5C" w:rsidRPr="0043351D">
              <w:rPr>
                <w:rStyle w:val="ad"/>
                <w:noProof/>
                <w:lang w:val="ru-RU"/>
              </w:rPr>
              <w:t>ЗАКЛЮЧЕНИЕ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87C1D66" w14:textId="0A737DB1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2" w:history="1">
            <w:r w:rsidR="00704C5C" w:rsidRPr="0043351D">
              <w:rPr>
                <w:rStyle w:val="ad"/>
                <w:noProof/>
                <w:lang w:val="ru-RU"/>
              </w:rPr>
              <w:t>СПИСОК ИСПОЛЬЗОВАННЫХ ИСТОЧНИКОВ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43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C80B290" w14:textId="690CFA73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3" w:history="1">
            <w:r w:rsidR="00704C5C" w:rsidRPr="0043351D">
              <w:rPr>
                <w:rStyle w:val="ad"/>
                <w:noProof/>
                <w:lang w:val="ru-RU"/>
              </w:rPr>
              <w:t>ПРИЛОЖЕНИЕ 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A5A1282" w14:textId="604F165A" w:rsidR="00166E09" w:rsidRDefault="0025333A" w:rsidP="007D285D">
          <w:pPr>
            <w:sectPr w:rsidR="00166E09" w:rsidSect="0089729D">
              <w:headerReference w:type="default" r:id="rId9"/>
              <w:pgSz w:w="11907" w:h="16840" w:code="9"/>
              <w:pgMar w:top="709" w:right="567" w:bottom="2835" w:left="1560" w:header="312" w:footer="284" w:gutter="0"/>
              <w:cols w:space="720"/>
              <w:docGrid w:linePitch="381"/>
            </w:sectPr>
          </w:pPr>
          <w:r>
            <w:rPr>
              <w:rFonts w:cs="Mangal"/>
              <w:szCs w:val="21"/>
            </w:rPr>
            <w:fldChar w:fldCharType="end"/>
          </w:r>
        </w:p>
      </w:sdtContent>
    </w:sdt>
    <w:p w14:paraId="302B078F" w14:textId="1B6AE837" w:rsidR="00B252C6" w:rsidRDefault="00B252C6" w:rsidP="00B252C6">
      <w:pPr>
        <w:pStyle w:val="1"/>
        <w:rPr>
          <w:shd w:val="clear" w:color="auto" w:fill="FFFFFF"/>
          <w:lang w:val="ru-RU"/>
        </w:rPr>
      </w:pPr>
      <w:bookmarkStart w:id="1" w:name="_Toc166838590"/>
      <w:bookmarkStart w:id="2" w:name="_Toc139287411"/>
      <w:bookmarkStart w:id="3" w:name="_Toc139370995"/>
      <w:bookmarkStart w:id="4" w:name="_Toc156840814"/>
      <w:r>
        <w:rPr>
          <w:shd w:val="clear" w:color="auto" w:fill="FFFFFF"/>
          <w:lang w:val="ru-RU"/>
        </w:rPr>
        <w:lastRenderedPageBreak/>
        <w:t>CПИСОК ИСПОЛЬЗОВАННЫХ ОБОЗНАЧЕНИЙ, СОКРАЩЕНИЙ И ТЕРМИНОВ</w:t>
      </w:r>
      <w:bookmarkEnd w:id="1"/>
    </w:p>
    <w:p w14:paraId="4B9B9954" w14:textId="6986A95C" w:rsidR="0064420B" w:rsidRDefault="0064420B" w:rsidP="00B252C6">
      <w:pPr>
        <w:rPr>
          <w:lang w:val="ru-RU"/>
        </w:rPr>
      </w:pPr>
      <w:r>
        <w:rPr>
          <w:lang w:val="ru-RU"/>
        </w:rPr>
        <w:t>ИИ – искусственный интеллект.</w:t>
      </w:r>
    </w:p>
    <w:p w14:paraId="7DCDCDB1" w14:textId="3B948413" w:rsidR="00B252C6" w:rsidRDefault="00B252C6" w:rsidP="00B252C6">
      <w:pPr>
        <w:rPr>
          <w:lang w:val="ru-RU"/>
        </w:rPr>
      </w:pPr>
      <w:r>
        <w:rPr>
          <w:lang w:val="ru-RU"/>
        </w:rPr>
        <w:t>СУБД – система управления базами данных</w:t>
      </w:r>
      <w:r w:rsidR="008D128F">
        <w:rPr>
          <w:lang w:val="ru-RU"/>
        </w:rPr>
        <w:t>.</w:t>
      </w:r>
    </w:p>
    <w:p w14:paraId="7FC543CF" w14:textId="4AB4E254" w:rsidR="00352212" w:rsidRDefault="00352212" w:rsidP="00B252C6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14:paraId="4F658F63" w14:textId="350FD614" w:rsidR="0064420B" w:rsidRPr="00C41C2B" w:rsidRDefault="00C41C2B" w:rsidP="0064420B">
      <w:pPr>
        <w:rPr>
          <w:lang w:val="ru-RU"/>
        </w:rPr>
      </w:pPr>
      <w:r>
        <w:rPr>
          <w:lang w:val="ru-RU"/>
        </w:rPr>
        <w:t>Фреймворк (</w:t>
      </w:r>
      <w:r>
        <w:t>Software</w:t>
      </w:r>
      <w:r w:rsidRPr="00C41C2B">
        <w:rPr>
          <w:lang w:val="ru-RU"/>
        </w:rPr>
        <w:t xml:space="preserve"> </w:t>
      </w:r>
      <w:r>
        <w:t>Framework</w:t>
      </w:r>
      <w:r w:rsidRPr="00C41C2B">
        <w:rPr>
          <w:lang w:val="ru-RU"/>
        </w:rPr>
        <w:t xml:space="preserve">) </w:t>
      </w:r>
      <w:r>
        <w:rPr>
          <w:lang w:val="ru-RU"/>
        </w:rPr>
        <w:t>–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программная платформа, определяющая структуры программного обеспечения.</w:t>
      </w:r>
    </w:p>
    <w:p w14:paraId="78A37236" w14:textId="5A5D69ED" w:rsidR="00C06892" w:rsidRPr="00C41C2B" w:rsidRDefault="00C06892" w:rsidP="00B252C6">
      <w:pPr>
        <w:rPr>
          <w:lang w:val="ru-RU"/>
        </w:rPr>
      </w:pPr>
      <w:r>
        <w:t>API</w:t>
      </w:r>
      <w:r w:rsidRPr="00C41C2B">
        <w:rPr>
          <w:lang w:val="ru-RU"/>
        </w:rPr>
        <w:t xml:space="preserve"> – </w:t>
      </w:r>
      <w:r>
        <w:rPr>
          <w:lang w:val="ru-RU"/>
        </w:rPr>
        <w:t>интерфейс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программирования</w:t>
      </w:r>
      <w:r w:rsidRPr="00C41C2B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C41C2B">
        <w:rPr>
          <w:lang w:val="ru-RU"/>
        </w:rPr>
        <w:t xml:space="preserve"> (</w:t>
      </w:r>
      <w:r>
        <w:t>Application</w:t>
      </w:r>
      <w:r w:rsidRPr="00C41C2B">
        <w:rPr>
          <w:lang w:val="ru-RU"/>
        </w:rPr>
        <w:t xml:space="preserve"> </w:t>
      </w:r>
      <w:r>
        <w:t>Programming</w:t>
      </w:r>
      <w:r w:rsidRPr="00C41C2B">
        <w:rPr>
          <w:lang w:val="ru-RU"/>
        </w:rPr>
        <w:t xml:space="preserve"> </w:t>
      </w:r>
      <w:r>
        <w:t>Interface</w:t>
      </w:r>
      <w:r w:rsidRPr="00C41C2B">
        <w:rPr>
          <w:lang w:val="ru-RU"/>
        </w:rPr>
        <w:t>).</w:t>
      </w:r>
    </w:p>
    <w:p w14:paraId="5B58E9D9" w14:textId="11BADD39" w:rsidR="00B252C6" w:rsidRDefault="00B252C6" w:rsidP="00B252C6">
      <w:pPr>
        <w:rPr>
          <w:lang w:val="ru-RU"/>
        </w:rPr>
      </w:pPr>
      <w:r w:rsidRPr="00B252C6">
        <w:rPr>
          <w:lang w:val="ru-RU"/>
        </w:rPr>
        <w:t>.</w:t>
      </w:r>
      <w:r w:rsidRPr="00900B7E">
        <w:t>NET</w:t>
      </w:r>
      <w:r w:rsidR="00615A8A" w:rsidRPr="00615A8A">
        <w:rPr>
          <w:lang w:val="ru-RU"/>
        </w:rPr>
        <w:t xml:space="preserve"> </w:t>
      </w:r>
      <w:r w:rsidR="00615A8A">
        <w:t>Core</w:t>
      </w:r>
      <w:r w:rsidRPr="00B252C6">
        <w:rPr>
          <w:lang w:val="ru-RU"/>
        </w:rPr>
        <w:t xml:space="preserve"> –</w:t>
      </w:r>
      <w:r w:rsidR="00615A8A">
        <w:rPr>
          <w:lang w:val="ru-RU"/>
        </w:rPr>
        <w:t xml:space="preserve"> модульная</w:t>
      </w:r>
      <w:r w:rsidRPr="00B252C6">
        <w:rPr>
          <w:lang w:val="ru-RU"/>
        </w:rPr>
        <w:t xml:space="preserve"> </w:t>
      </w:r>
      <w:r>
        <w:rPr>
          <w:lang w:val="ru-RU"/>
        </w:rPr>
        <w:t>платформа</w:t>
      </w:r>
      <w:r w:rsidRPr="00B252C6">
        <w:rPr>
          <w:lang w:val="ru-RU"/>
        </w:rPr>
        <w:t xml:space="preserve"> </w:t>
      </w:r>
      <w:r w:rsidR="00615A8A">
        <w:rPr>
          <w:lang w:val="ru-RU"/>
        </w:rPr>
        <w:t xml:space="preserve">для </w:t>
      </w:r>
      <w:r>
        <w:rPr>
          <w:lang w:val="ru-RU"/>
        </w:rPr>
        <w:t>разработки</w:t>
      </w:r>
      <w:r w:rsidR="00615A8A">
        <w:rPr>
          <w:lang w:val="ru-RU"/>
        </w:rPr>
        <w:t xml:space="preserve"> программного обеспечения с открытым исходным кодом</w:t>
      </w:r>
      <w:r w:rsidR="00F862D3">
        <w:rPr>
          <w:lang w:val="ru-RU"/>
        </w:rPr>
        <w:t>.</w:t>
      </w:r>
    </w:p>
    <w:p w14:paraId="7D100F0F" w14:textId="0AB7BCD0" w:rsidR="00B252C6" w:rsidRDefault="008733E2" w:rsidP="00AD2293">
      <w:r>
        <w:rPr>
          <w:lang w:val="ru-RU"/>
        </w:rPr>
        <w:t>С</w:t>
      </w:r>
      <w:r w:rsidRPr="008733E2">
        <w:rPr>
          <w:lang w:val="ru-RU"/>
        </w:rPr>
        <w:t xml:space="preserve"># </w:t>
      </w:r>
      <w:r w:rsidRPr="00B252C6">
        <w:rPr>
          <w:lang w:val="ru-RU"/>
        </w:rPr>
        <w:t xml:space="preserve">– </w:t>
      </w:r>
      <w:r w:rsidR="00E873BB">
        <w:rPr>
          <w:lang w:val="ru-RU"/>
        </w:rPr>
        <w:t xml:space="preserve">объектно-ориентированный </w:t>
      </w:r>
      <w:r>
        <w:rPr>
          <w:lang w:val="ru-RU"/>
        </w:rPr>
        <w:t>язык програм</w:t>
      </w:r>
      <w:r w:rsidR="005D2343">
        <w:rPr>
          <w:lang w:val="ru-RU"/>
        </w:rPr>
        <w:t>м</w:t>
      </w:r>
      <w:r>
        <w:rPr>
          <w:lang w:val="ru-RU"/>
        </w:rPr>
        <w:t>иров</w:t>
      </w:r>
      <w:r w:rsidR="00520F38">
        <w:rPr>
          <w:lang w:val="ru-RU"/>
        </w:rPr>
        <w:t>ан</w:t>
      </w:r>
      <w:r>
        <w:rPr>
          <w:lang w:val="ru-RU"/>
        </w:rPr>
        <w:t>ия</w:t>
      </w:r>
      <w:r w:rsidR="00E873BB">
        <w:rPr>
          <w:lang w:val="ru-RU"/>
        </w:rPr>
        <w:t xml:space="preserve"> общего назначения</w:t>
      </w:r>
      <w:r w:rsidR="00B4633A">
        <w:rPr>
          <w:lang w:val="ru-RU"/>
        </w:rPr>
        <w:t>, разработанный</w:t>
      </w:r>
      <w:r w:rsidR="00666407">
        <w:rPr>
          <w:lang w:val="ru-RU"/>
        </w:rPr>
        <w:t xml:space="preserve"> компанией</w:t>
      </w:r>
      <w:r w:rsidR="00B4633A">
        <w:rPr>
          <w:lang w:val="ru-RU"/>
        </w:rPr>
        <w:t xml:space="preserve"> </w:t>
      </w:r>
      <w:r w:rsidR="00B4633A">
        <w:t>Microsoft</w:t>
      </w:r>
      <w:r w:rsidRPr="00E873BB">
        <w:rPr>
          <w:lang w:val="ru-RU"/>
        </w:rPr>
        <w:t>.</w:t>
      </w:r>
    </w:p>
    <w:p w14:paraId="38446067" w14:textId="31BA413B" w:rsidR="00E26201" w:rsidRPr="00E26201" w:rsidRDefault="00E26201" w:rsidP="00AD2293">
      <w:pPr>
        <w:rPr>
          <w:lang w:val="ru-RU"/>
        </w:rPr>
      </w:pPr>
      <w:r>
        <w:t>DTO</w:t>
      </w:r>
      <w:r w:rsidRPr="00E26201">
        <w:rPr>
          <w:lang w:val="ru-RU"/>
        </w:rPr>
        <w:t xml:space="preserve"> (</w:t>
      </w:r>
      <w:r>
        <w:t>Data</w:t>
      </w:r>
      <w:r w:rsidRPr="00E26201">
        <w:rPr>
          <w:lang w:val="ru-RU"/>
        </w:rPr>
        <w:t xml:space="preserve"> </w:t>
      </w:r>
      <w:r>
        <w:t>Transfer</w:t>
      </w:r>
      <w:r w:rsidRPr="00E26201">
        <w:rPr>
          <w:lang w:val="ru-RU"/>
        </w:rPr>
        <w:t xml:space="preserve"> </w:t>
      </w:r>
      <w:r>
        <w:t>Object</w:t>
      </w:r>
      <w:r w:rsidRPr="00E26201">
        <w:rPr>
          <w:lang w:val="ru-RU"/>
        </w:rPr>
        <w:t xml:space="preserve">) – </w:t>
      </w:r>
      <w:r>
        <w:rPr>
          <w:lang w:val="ru-RU"/>
        </w:rPr>
        <w:t>объект</w:t>
      </w:r>
      <w:r w:rsidRPr="00E26201">
        <w:rPr>
          <w:lang w:val="ru-RU"/>
        </w:rPr>
        <w:t xml:space="preserve"> </w:t>
      </w:r>
      <w:r>
        <w:rPr>
          <w:lang w:val="ru-RU"/>
        </w:rPr>
        <w:t>переноса</w:t>
      </w:r>
      <w:r w:rsidRPr="00E26201">
        <w:rPr>
          <w:lang w:val="ru-RU"/>
        </w:rPr>
        <w:t xml:space="preserve"> </w:t>
      </w:r>
      <w:r>
        <w:rPr>
          <w:lang w:val="ru-RU"/>
        </w:rPr>
        <w:t>данных, нужная для передачи информации.</w:t>
      </w:r>
    </w:p>
    <w:p w14:paraId="6D404A73" w14:textId="45D31B27" w:rsidR="00B252C6" w:rsidRPr="00167B78" w:rsidRDefault="00B252C6" w:rsidP="00AD2293">
      <w:pPr>
        <w:rPr>
          <w:lang w:val="ru-RU"/>
        </w:rPr>
      </w:pPr>
      <w:r>
        <w:t>UML</w:t>
      </w:r>
      <w:r w:rsidRPr="00941F26">
        <w:rPr>
          <w:lang w:val="ru-RU"/>
        </w:rPr>
        <w:t xml:space="preserve"> – </w:t>
      </w:r>
      <w:r>
        <w:rPr>
          <w:lang w:val="ru-RU"/>
        </w:rPr>
        <w:t>аббревиатура</w:t>
      </w:r>
      <w:r w:rsidRPr="00941F26">
        <w:rPr>
          <w:lang w:val="ru-RU"/>
        </w:rPr>
        <w:t xml:space="preserve"> </w:t>
      </w:r>
      <w:r>
        <w:rPr>
          <w:lang w:val="ru-RU"/>
        </w:rPr>
        <w:t>от</w:t>
      </w:r>
      <w:r w:rsidRPr="00941F26">
        <w:rPr>
          <w:lang w:val="ru-RU"/>
        </w:rPr>
        <w:t xml:space="preserve"> </w:t>
      </w:r>
      <w:r>
        <w:t>Unified</w:t>
      </w:r>
      <w:r w:rsidRPr="00941F26">
        <w:rPr>
          <w:lang w:val="ru-RU"/>
        </w:rPr>
        <w:t xml:space="preserve"> </w:t>
      </w:r>
      <w:r>
        <w:t>Modeling</w:t>
      </w:r>
      <w:r w:rsidRPr="00941F26">
        <w:rPr>
          <w:lang w:val="ru-RU"/>
        </w:rPr>
        <w:t xml:space="preserve"> </w:t>
      </w:r>
      <w:r>
        <w:t>Language</w:t>
      </w:r>
      <w:r w:rsidRPr="00941F26">
        <w:rPr>
          <w:lang w:val="ru-RU"/>
        </w:rPr>
        <w:t xml:space="preserve">, </w:t>
      </w:r>
      <w:r>
        <w:rPr>
          <w:lang w:val="ru-RU"/>
        </w:rPr>
        <w:t>язык</w:t>
      </w:r>
      <w:r w:rsidRPr="00941F26">
        <w:rPr>
          <w:lang w:val="ru-RU"/>
        </w:rPr>
        <w:t xml:space="preserve"> </w:t>
      </w:r>
      <w:r>
        <w:rPr>
          <w:lang w:val="ru-RU"/>
        </w:rPr>
        <w:t>графический описания</w:t>
      </w:r>
      <w:r w:rsidRPr="00941F26">
        <w:rPr>
          <w:lang w:val="ru-RU"/>
        </w:rPr>
        <w:t xml:space="preserve"> </w:t>
      </w:r>
      <w:r>
        <w:rPr>
          <w:lang w:val="ru-RU"/>
        </w:rPr>
        <w:t>для объектного моделирования в области разработки программного обеспечения, моделирования бизнес процессов, системного проектирования и отображения организационных структур</w:t>
      </w:r>
      <w:r w:rsidR="00F862D3">
        <w:rPr>
          <w:lang w:val="ru-RU"/>
        </w:rPr>
        <w:t>.</w:t>
      </w:r>
    </w:p>
    <w:p w14:paraId="75754D7F" w14:textId="56750C98" w:rsidR="00B252C6" w:rsidRDefault="00B252C6">
      <w:pPr>
        <w:suppressAutoHyphens w:val="0"/>
        <w:autoSpaceDN/>
        <w:spacing w:line="240" w:lineRule="auto"/>
        <w:ind w:firstLine="0"/>
        <w:jc w:val="left"/>
        <w:rPr>
          <w:b/>
          <w:caps/>
          <w:sz w:val="32"/>
          <w:shd w:val="clear" w:color="auto" w:fill="FFFFFF"/>
          <w:lang w:val="ru-RU"/>
        </w:rPr>
      </w:pPr>
    </w:p>
    <w:p w14:paraId="58D52342" w14:textId="03CD48FA" w:rsidR="00CA1978" w:rsidRPr="00D91C86" w:rsidRDefault="00D91C86" w:rsidP="009874D7">
      <w:pPr>
        <w:pStyle w:val="1"/>
        <w:rPr>
          <w:sz w:val="36"/>
          <w:shd w:val="clear" w:color="auto" w:fill="FFFFFF"/>
          <w:lang w:val="ru-RU"/>
        </w:rPr>
      </w:pPr>
      <w:bookmarkStart w:id="5" w:name="_Toc166838591"/>
      <w:r>
        <w:rPr>
          <w:shd w:val="clear" w:color="auto" w:fill="FFFFFF"/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14:paraId="25475E22" w14:textId="73E191A0" w:rsidR="00672C36" w:rsidRPr="00FB79F8" w:rsidRDefault="00B81601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В современном мире набирает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всю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большую популярность искусственный интеллект</w:t>
      </w:r>
      <w:r w:rsidR="005D6A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(ИИ)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. Его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практически можно встретить во многих отраслях деятельности, таких как 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>финансы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промышленность, торговле, образование</w:t>
      </w:r>
      <w:r w:rsidR="00FB79F8" w:rsidRP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системы безопасности</w:t>
      </w:r>
      <w:r w:rsidR="00101F31">
        <w:rPr>
          <w:rFonts w:cs="Times New Roman"/>
          <w:color w:val="222222"/>
          <w:szCs w:val="28"/>
          <w:shd w:val="clear" w:color="auto" w:fill="FFFFFF"/>
          <w:lang w:val="ru-RU"/>
        </w:rPr>
        <w:t>, робототехника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т.п.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быту можно встретить в обработке фотоизображений, распознаваний образов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фото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F97DF4" w:rsidRP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улучшение и восстановление качества фотоизображений, 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 w:rsidRPr="00D0229E">
        <w:rPr>
          <w:lang w:val="ru-RU"/>
        </w:rPr>
        <w:t>транскрипци</w:t>
      </w:r>
      <w:r w:rsidR="00D0229E" w:rsidRPr="00D0229E">
        <w:rPr>
          <w:lang w:val="ru-RU"/>
        </w:rPr>
        <w:t>я</w:t>
      </w:r>
      <w:r w:rsidR="00D0229E">
        <w:rPr>
          <w:lang w:val="ru-RU"/>
        </w:rPr>
        <w:t xml:space="preserve"> или </w:t>
      </w:r>
      <w:r w:rsidR="002A5785" w:rsidRPr="00D0229E">
        <w:rPr>
          <w:lang w:val="ru-RU"/>
        </w:rPr>
        <w:t>перевод</w:t>
      </w:r>
      <w:r w:rsidR="00D0229E">
        <w:rPr>
          <w:lang w:val="ru-RU"/>
        </w:rPr>
        <w:t xml:space="preserve"> с одного естественного языка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другой.</w:t>
      </w:r>
      <w:r w:rsid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Всё благодаря развити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ю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мощностей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компьютерной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техники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 увеличение количества транзисторов на кристаллах интегральных схем, а также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искусственных нейронных сетей</w:t>
      </w:r>
      <w:r w:rsidR="00725C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B231A9">
        <w:rPr>
          <w:rFonts w:cs="Times New Roman"/>
          <w:color w:val="222222"/>
          <w:szCs w:val="28"/>
          <w:shd w:val="clear" w:color="auto" w:fill="FFFFFF"/>
          <w:lang w:val="ru-RU"/>
        </w:rPr>
        <w:t>генеративных ИИ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 Также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>популярности</w:t>
      </w:r>
      <w:r w:rsidR="0044780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ИИ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способствовало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появление чат-бота на базе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больших языковых моделей</w:t>
      </w:r>
      <w:r w:rsidR="00D426DE" w:rsidRPr="00D426DE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D426DE">
        <w:rPr>
          <w:rFonts w:cs="Times New Roman"/>
          <w:color w:val="222222"/>
          <w:szCs w:val="28"/>
          <w:shd w:val="clear" w:color="auto" w:fill="FFFFFF"/>
        </w:rPr>
        <w:t>LLM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</w:rPr>
        <w:t>ChatGPT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от компании </w:t>
      </w:r>
      <w:r w:rsidR="00F15CF7">
        <w:rPr>
          <w:rFonts w:cs="Times New Roman"/>
          <w:color w:val="222222"/>
          <w:szCs w:val="28"/>
          <w:shd w:val="clear" w:color="auto" w:fill="FFFFFF"/>
        </w:rPr>
        <w:t>OpenAI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EEF4591" w14:textId="3DEB5D78" w:rsidR="00B231A9" w:rsidRDefault="00FE1B9D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На данном этапе развития ИИ</w:t>
      </w:r>
      <w:r w:rsidRP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может использоваться в качестве инструмента автоматизации некоторых процессов.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некоторых сферах деятельности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она может полностью заменить человека, в основном это сфера предоставления услуг конечным потребителям</w:t>
      </w:r>
      <w:r w:rsidR="00BC70E5" w:rsidRPr="00BC70E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BC70E5">
        <w:rPr>
          <w:rFonts w:cs="Times New Roman"/>
          <w:color w:val="222222"/>
          <w:szCs w:val="28"/>
          <w:shd w:val="clear" w:color="auto" w:fill="FFFFFF"/>
          <w:lang w:val="ru-RU"/>
        </w:rPr>
        <w:t>такие как кассиры, банковские служащие, официанты и т.</w:t>
      </w:r>
      <w:r w:rsidR="000A1184">
        <w:rPr>
          <w:rFonts w:cs="Times New Roman"/>
          <w:color w:val="222222"/>
          <w:szCs w:val="28"/>
          <w:shd w:val="clear" w:color="auto" w:fill="FFFFFF"/>
          <w:lang w:val="ru-RU"/>
        </w:rPr>
        <w:t>п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Также ИИ может использоваться в качестве автопилота транспортных средств, и самый известный пример — это электромобили от американской компаний </w:t>
      </w:r>
      <w:r w:rsidR="003E1D89">
        <w:rPr>
          <w:rFonts w:cs="Times New Roman"/>
          <w:color w:val="222222"/>
          <w:szCs w:val="28"/>
          <w:shd w:val="clear" w:color="auto" w:fill="FFFFFF"/>
        </w:rPr>
        <w:t>Tesla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военном деле ИИ используется для управления дронами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робот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-сапёр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автономными комплексами вооружения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</w:p>
    <w:p w14:paraId="06B6D558" w14:textId="3A9464E2" w:rsidR="00B81601" w:rsidRPr="000D1B1B" w:rsidRDefault="00B231A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В сфере разработки программного обеспечения 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>искусственный интеллект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в основном на базе нейронных сетей, помогают в написании кода и быстрого поиска нужной информации. Такие ИИ-ассистенты не могут полностью заменить программиста человека, так как код всё также нужно </w:t>
      </w:r>
      <w:r w:rsidR="00B77AE2">
        <w:rPr>
          <w:rFonts w:cs="Times New Roman"/>
          <w:color w:val="222222"/>
          <w:szCs w:val="28"/>
          <w:shd w:val="clear" w:color="auto" w:fill="FFFFFF"/>
          <w:lang w:val="ru-RU"/>
        </w:rPr>
        <w:t>анализировать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 w:rsidR="0036789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корректность работы логики в предметной области и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ошибки, особенно связанные с кибербезопасностью. В основном публичные ИИ-инструменты, такие как </w:t>
      </w:r>
      <w:r w:rsidR="003E771F">
        <w:rPr>
          <w:rFonts w:cs="Times New Roman"/>
          <w:color w:val="222222"/>
          <w:szCs w:val="28"/>
          <w:shd w:val="clear" w:color="auto" w:fill="FFFFFF"/>
        </w:rPr>
        <w:t>GitHub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Copilot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обучающиеся на коде опубликованные в открытом доступе, у которых в большинстве случаев не было проведено ревью кода (</w:t>
      </w:r>
      <w:r w:rsidR="000D1B1B">
        <w:rPr>
          <w:rFonts w:cs="Times New Roman"/>
          <w:color w:val="222222"/>
          <w:szCs w:val="28"/>
          <w:shd w:val="clear" w:color="auto" w:fill="FFFFFF"/>
        </w:rPr>
        <w:t>code</w:t>
      </w:r>
      <w:r w:rsidR="000D1B1B" w:rsidRPr="000D1B1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D1B1B">
        <w:rPr>
          <w:rFonts w:cs="Times New Roman"/>
          <w:color w:val="222222"/>
          <w:szCs w:val="28"/>
          <w:shd w:val="clear" w:color="auto" w:fill="FFFFFF"/>
        </w:rPr>
        <w:t>review</w:t>
      </w:r>
      <w:r w:rsidR="000D1B1B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генерировать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устаревший код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так как код используемых библиотек 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lastRenderedPageBreak/>
        <w:t>измениться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 временем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/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>или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генерировать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код с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неявными уязвимостями, связанные с безопасностью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65368567" w14:textId="55E5F978" w:rsidR="00585A49" w:rsidRDefault="00585A4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Из основных недостатков искусственного интеллекта являются</w:t>
      </w:r>
    </w:p>
    <w:p w14:paraId="11918991" w14:textId="34E846E5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Б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езопасность и конфиденциальность данных: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может создать уязвимости в системах безопасности и привести к утечкам конфиденциальной информации.</w:t>
      </w:r>
    </w:p>
    <w:p w14:paraId="17573F4B" w14:textId="169932F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П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отеря рабочих мест: </w:t>
      </w:r>
      <w:r>
        <w:rPr>
          <w:color w:val="222222"/>
          <w:szCs w:val="28"/>
          <w:shd w:val="clear" w:color="auto" w:fill="FFFFFF"/>
          <w:lang w:val="ru-RU"/>
        </w:rPr>
        <w:t>а</w:t>
      </w:r>
      <w:r w:rsidRPr="00585A49">
        <w:rPr>
          <w:color w:val="222222"/>
          <w:szCs w:val="28"/>
          <w:shd w:val="clear" w:color="auto" w:fill="FFFFFF"/>
          <w:lang w:val="ru-RU"/>
        </w:rPr>
        <w:t>втоматизация процессов с использованием ИИ может привести к сокращению рабочих мест, особенно в тех сферах, где задачи могут быть легко автоматизированы.</w:t>
      </w:r>
    </w:p>
    <w:p w14:paraId="0923DBE5" w14:textId="77777777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>Предвзятость и дискриминация: ИИ может унаследовать предвзятость из данных, на которых он обучается, что может привести к несправедливым или дискриминационным решениям.</w:t>
      </w:r>
    </w:p>
    <w:p w14:paraId="3FB783C8" w14:textId="37C885C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Ответственность и прозрачность: </w:t>
      </w:r>
      <w:r>
        <w:rPr>
          <w:color w:val="222222"/>
          <w:szCs w:val="28"/>
          <w:shd w:val="clear" w:color="auto" w:fill="FFFFFF"/>
          <w:lang w:val="ru-RU"/>
        </w:rPr>
        <w:t>в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 некоторых случаях сложно объяснить, почему ИИ принял определенное решение, что затрудняет определение ответственности в случае ошибок или несправедливых действий.</w:t>
      </w:r>
    </w:p>
    <w:p w14:paraId="7E477435" w14:textId="0D27536A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Этические вопросы: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вызывает много этических вопросов, включая проблемы конфиденциальности, принципа справедливости и вопросы о том, кто несет ответственность за действия ИИ.</w:t>
      </w:r>
    </w:p>
    <w:p w14:paraId="3F9F6959" w14:textId="77777777" w:rsidR="00DC3D75" w:rsidRPr="00DC3D75" w:rsidRDefault="00585A49" w:rsidP="00DC3D75">
      <w:pPr>
        <w:pStyle w:val="af4"/>
        <w:numPr>
          <w:ilvl w:val="0"/>
          <w:numId w:val="46"/>
        </w:numPr>
        <w:ind w:left="709"/>
        <w:rPr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Угроза безопасности: </w:t>
      </w:r>
      <w:r>
        <w:rPr>
          <w:color w:val="222222"/>
          <w:szCs w:val="28"/>
          <w:shd w:val="clear" w:color="auto" w:fill="FFFFFF"/>
          <w:lang w:val="ru-RU"/>
        </w:rPr>
        <w:t>р</w:t>
      </w:r>
      <w:r w:rsidRPr="00585A49">
        <w:rPr>
          <w:color w:val="222222"/>
          <w:szCs w:val="28"/>
          <w:shd w:val="clear" w:color="auto" w:fill="FFFFFF"/>
          <w:lang w:val="ru-RU"/>
        </w:rPr>
        <w:t>азвитие ИИ также может создать новые угрозы для безопасности, такие как создание автономных систем, способных принимать вредные решения.</w:t>
      </w:r>
    </w:p>
    <w:p w14:paraId="03AF2F52" w14:textId="3C4116B0" w:rsidR="002C412B" w:rsidRPr="00B252C6" w:rsidRDefault="00233B9A" w:rsidP="00B252C6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Цель данной дипломной работы является 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получение навыков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прикладного </w:t>
      </w:r>
      <w:r w:rsidR="00E764F5">
        <w:rPr>
          <w:rFonts w:cs="Times New Roman"/>
          <w:color w:val="222222"/>
          <w:szCs w:val="28"/>
          <w:shd w:val="clear" w:color="auto" w:fill="FFFFFF"/>
          <w:lang w:val="ru-RU"/>
        </w:rPr>
        <w:t>обеспечения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навыков работы с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современн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ыми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инструмент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разработки, </w:t>
      </w:r>
      <w:r w:rsidR="00DC3D75">
        <w:rPr>
          <w:rFonts w:cs="Times New Roman"/>
          <w:color w:val="222222"/>
          <w:szCs w:val="28"/>
          <w:shd w:val="clear" w:color="auto" w:fill="FFFFFF"/>
          <w:lang w:val="ru-RU"/>
        </w:rPr>
        <w:t>интеграции искусственного интеллекта в информационную систему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2A08FD6" w14:textId="77777777" w:rsidR="003807F4" w:rsidRPr="00167B78" w:rsidRDefault="003807F4" w:rsidP="001C3D26">
      <w:pPr>
        <w:rPr>
          <w:lang w:val="ru-RU"/>
        </w:rPr>
      </w:pPr>
    </w:p>
    <w:p w14:paraId="36265F19" w14:textId="77777777" w:rsidR="00CA1978" w:rsidRPr="00167B78" w:rsidRDefault="00CA1978" w:rsidP="00CA1978">
      <w:pPr>
        <w:pStyle w:val="Textbody"/>
        <w:spacing w:line="240" w:lineRule="auto"/>
        <w:rPr>
          <w:rFonts w:ascii="Open Sans" w:hAnsi="Open Sans" w:cs="Open Sans"/>
          <w:b/>
          <w:bCs/>
          <w:color w:val="222222"/>
          <w:shd w:val="clear" w:color="auto" w:fill="FFFFFF"/>
          <w:lang w:val="ru-RU"/>
        </w:rPr>
      </w:pPr>
    </w:p>
    <w:p w14:paraId="58933BE9" w14:textId="7A6F68A2" w:rsidR="00CA1978" w:rsidRPr="00CA1978" w:rsidRDefault="00CA1978" w:rsidP="00CA1978">
      <w:pPr>
        <w:rPr>
          <w:rFonts w:eastAsia="Times New Roman"/>
          <w:lang w:val="ru-RU"/>
        </w:rPr>
      </w:pPr>
    </w:p>
    <w:p w14:paraId="236E4265" w14:textId="2132C68C" w:rsidR="00CA1978" w:rsidRDefault="00920B45" w:rsidP="00920B45">
      <w:pPr>
        <w:pStyle w:val="1"/>
        <w:ind w:left="720"/>
        <w:jc w:val="both"/>
        <w:rPr>
          <w:rFonts w:eastAsia="Microsoft YaHei"/>
          <w:lang w:val="ru-RU"/>
        </w:rPr>
      </w:pPr>
      <w:bookmarkStart w:id="6" w:name="_Toc166838592"/>
      <w:r>
        <w:rPr>
          <w:lang w:val="ru-RU"/>
        </w:rPr>
        <w:lastRenderedPageBreak/>
        <w:t xml:space="preserve">1 </w:t>
      </w:r>
      <w:r w:rsidR="00E63221">
        <w:rPr>
          <w:lang w:val="ru-RU"/>
        </w:rPr>
        <w:t>ТЕХНИЧЕСКОЕ ЗАДАНИЕ НА СОЗДАНИЕ СИСТЕМЫ</w:t>
      </w:r>
      <w:bookmarkEnd w:id="6"/>
    </w:p>
    <w:p w14:paraId="64046435" w14:textId="2563FC7F" w:rsidR="00BA5C6B" w:rsidRDefault="00D012BD" w:rsidP="00D012BD">
      <w:pPr>
        <w:pStyle w:val="2"/>
        <w:jc w:val="left"/>
        <w:rPr>
          <w:lang w:val="ru-RU"/>
        </w:rPr>
      </w:pPr>
      <w:bookmarkStart w:id="7" w:name="_Toc166838593"/>
      <w:bookmarkStart w:id="8" w:name="_Toc139287414"/>
      <w:bookmarkStart w:id="9" w:name="_Toc139370998"/>
      <w:bookmarkStart w:id="10" w:name="_Toc156840817"/>
      <w:r>
        <w:rPr>
          <w:lang w:val="ru-RU"/>
        </w:rPr>
        <w:t xml:space="preserve">1.1 </w:t>
      </w:r>
      <w:r w:rsidR="00BA5C6B">
        <w:rPr>
          <w:lang w:val="ru-RU"/>
        </w:rPr>
        <w:t>Назначение</w:t>
      </w:r>
      <w:r w:rsidR="000724DC">
        <w:rPr>
          <w:lang w:val="ru-RU"/>
        </w:rPr>
        <w:t xml:space="preserve"> и цели</w:t>
      </w:r>
      <w:r w:rsidR="00CA6A3C">
        <w:rPr>
          <w:lang w:val="ru-RU"/>
        </w:rPr>
        <w:t xml:space="preserve"> создания</w:t>
      </w:r>
      <w:r w:rsidR="00BA5C6B">
        <w:rPr>
          <w:lang w:val="ru-RU"/>
        </w:rPr>
        <w:t xml:space="preserve"> системы</w:t>
      </w:r>
      <w:bookmarkEnd w:id="7"/>
    </w:p>
    <w:p w14:paraId="68E18609" w14:textId="77777777" w:rsidR="009929F1" w:rsidRPr="00FB79F8" w:rsidRDefault="00A14DC1" w:rsidP="00BA5C6B">
      <w:pPr>
        <w:rPr>
          <w:lang w:val="ru-RU"/>
        </w:rPr>
      </w:pPr>
      <w:r>
        <w:rPr>
          <w:lang w:val="ru-RU"/>
        </w:rPr>
        <w:t>Назначение</w:t>
      </w:r>
      <w:r w:rsidR="00262065">
        <w:rPr>
          <w:lang w:val="ru-RU"/>
        </w:rPr>
        <w:t xml:space="preserve">м </w:t>
      </w:r>
      <w:r>
        <w:rPr>
          <w:lang w:val="ru-RU"/>
        </w:rPr>
        <w:t>системы</w:t>
      </w:r>
      <w:r w:rsidR="009929F1" w:rsidRPr="009929F1">
        <w:rPr>
          <w:lang w:val="ru-RU"/>
        </w:rPr>
        <w:t>:</w:t>
      </w:r>
    </w:p>
    <w:p w14:paraId="5C7CB5F5" w14:textId="49862B91" w:rsidR="009929F1" w:rsidRDefault="009929F1" w:rsidP="009929F1">
      <w:pPr>
        <w:rPr>
          <w:lang w:val="ru-RU"/>
        </w:rPr>
      </w:pPr>
      <w:r>
        <w:rPr>
          <w:lang w:val="ru-RU"/>
        </w:rPr>
        <w:t xml:space="preserve">Система предназначена для </w:t>
      </w:r>
      <w:r w:rsidR="00983780">
        <w:rPr>
          <w:lang w:val="ru-RU"/>
        </w:rPr>
        <w:t>хранения</w:t>
      </w:r>
      <w:r w:rsidR="00466835">
        <w:rPr>
          <w:lang w:val="ru-RU"/>
        </w:rPr>
        <w:t xml:space="preserve"> </w:t>
      </w:r>
      <w:r w:rsidR="00115425">
        <w:rPr>
          <w:lang w:val="ru-RU"/>
        </w:rPr>
        <w:t>электронны</w:t>
      </w:r>
      <w:r w:rsidR="00D14958">
        <w:rPr>
          <w:lang w:val="ru-RU"/>
        </w:rPr>
        <w:t>х</w:t>
      </w:r>
      <w:r w:rsidR="00466835">
        <w:rPr>
          <w:lang w:val="ru-RU"/>
        </w:rPr>
        <w:t xml:space="preserve"> книг</w:t>
      </w:r>
      <w:r w:rsidR="00796E1C">
        <w:rPr>
          <w:lang w:val="ru-RU"/>
        </w:rPr>
        <w:t xml:space="preserve">, в основном технической литературы, а также других </w:t>
      </w:r>
      <w:r w:rsidR="00A14DC1">
        <w:rPr>
          <w:lang w:val="ru-RU"/>
        </w:rPr>
        <w:t>документов</w:t>
      </w:r>
      <w:r w:rsidR="00D14958">
        <w:rPr>
          <w:lang w:val="ru-RU"/>
        </w:rPr>
        <w:t xml:space="preserve"> в едином хранилище с возможностью их просмотра, редактирования </w:t>
      </w:r>
      <w:r w:rsidR="00D642C6">
        <w:rPr>
          <w:lang w:val="ru-RU"/>
        </w:rPr>
        <w:t>описания</w:t>
      </w:r>
      <w:r w:rsidR="00D14958">
        <w:rPr>
          <w:lang w:val="ru-RU"/>
        </w:rPr>
        <w:t xml:space="preserve"> </w:t>
      </w:r>
      <w:r w:rsidR="00410BE3">
        <w:rPr>
          <w:lang w:val="ru-RU"/>
        </w:rPr>
        <w:t>книг</w:t>
      </w:r>
      <w:r w:rsidR="00D14958">
        <w:rPr>
          <w:lang w:val="ru-RU"/>
        </w:rPr>
        <w:t>, отслеживания активности пользователя</w:t>
      </w:r>
      <w:r w:rsidR="000555DC">
        <w:rPr>
          <w:lang w:val="ru-RU"/>
        </w:rPr>
        <w:t xml:space="preserve"> при работе с документами</w:t>
      </w:r>
      <w:r w:rsidR="00A14DC1">
        <w:rPr>
          <w:lang w:val="ru-RU"/>
        </w:rPr>
        <w:t>.</w:t>
      </w:r>
    </w:p>
    <w:p w14:paraId="35EC2EC1" w14:textId="08666D53" w:rsidR="00BA5C6B" w:rsidRDefault="0028500F" w:rsidP="009929F1">
      <w:pPr>
        <w:rPr>
          <w:lang w:val="ru-RU"/>
        </w:rPr>
      </w:pPr>
      <w:r>
        <w:rPr>
          <w:lang w:val="ru-RU"/>
        </w:rPr>
        <w:t>Место</w:t>
      </w:r>
      <w:r w:rsidR="004F6619">
        <w:rPr>
          <w:lang w:val="ru-RU"/>
        </w:rPr>
        <w:t>м</w:t>
      </w:r>
      <w:r>
        <w:rPr>
          <w:lang w:val="ru-RU"/>
        </w:rPr>
        <w:t xml:space="preserve"> внедрения </w:t>
      </w:r>
      <w:r w:rsidR="004F6619">
        <w:rPr>
          <w:lang w:val="ru-RU"/>
        </w:rPr>
        <w:t xml:space="preserve">является </w:t>
      </w:r>
      <w:r>
        <w:rPr>
          <w:lang w:val="ru-RU"/>
        </w:rPr>
        <w:t>внутренняя локальная сеть пользователя.</w:t>
      </w:r>
    </w:p>
    <w:p w14:paraId="552AD256" w14:textId="249596D3" w:rsidR="0028500F" w:rsidRDefault="0028500F" w:rsidP="00BA5C6B">
      <w:pPr>
        <w:rPr>
          <w:lang w:val="ru-RU"/>
        </w:rPr>
      </w:pPr>
      <w:r>
        <w:rPr>
          <w:lang w:val="ru-RU"/>
        </w:rPr>
        <w:t>Цель создания системы</w:t>
      </w:r>
      <w:r w:rsidRPr="0028500F">
        <w:rPr>
          <w:lang w:val="ru-RU"/>
        </w:rPr>
        <w:t>:</w:t>
      </w:r>
    </w:p>
    <w:p w14:paraId="21CA70B0" w14:textId="3581758F" w:rsidR="0028500F" w:rsidRDefault="00A76007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уменьшение времени доступа</w:t>
      </w:r>
      <w:r w:rsidR="002843E4">
        <w:rPr>
          <w:lang w:val="ru-RU"/>
        </w:rPr>
        <w:t xml:space="preserve"> </w:t>
      </w:r>
      <w:r w:rsidR="00783D01">
        <w:rPr>
          <w:lang w:val="ru-RU"/>
        </w:rPr>
        <w:t>к работе</w:t>
      </w:r>
      <w:r w:rsidR="00227AE6">
        <w:rPr>
          <w:lang w:val="ru-RU"/>
        </w:rPr>
        <w:t xml:space="preserve"> с</w:t>
      </w:r>
      <w:r w:rsidR="002843E4">
        <w:rPr>
          <w:lang w:val="ru-RU"/>
        </w:rPr>
        <w:t xml:space="preserve"> </w:t>
      </w:r>
      <w:r w:rsidR="0028500F">
        <w:rPr>
          <w:lang w:val="ru-RU"/>
        </w:rPr>
        <w:t>электронны</w:t>
      </w:r>
      <w:r w:rsidR="002843E4">
        <w:rPr>
          <w:lang w:val="ru-RU"/>
        </w:rPr>
        <w:t>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книг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и документ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000A19" w:rsidRPr="00000A19">
        <w:rPr>
          <w:lang w:val="ru-RU"/>
        </w:rPr>
        <w:t>;</w:t>
      </w:r>
    </w:p>
    <w:p w14:paraId="1F765371" w14:textId="121AA06C" w:rsidR="002843E4" w:rsidRPr="0028500F" w:rsidRDefault="00FD353E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снижение</w:t>
      </w:r>
      <w:r w:rsidR="002843E4">
        <w:rPr>
          <w:lang w:val="ru-RU"/>
        </w:rPr>
        <w:t xml:space="preserve"> нагрузки на дисковые системы устройств пользовател</w:t>
      </w:r>
      <w:r w:rsidR="00A76007">
        <w:rPr>
          <w:lang w:val="ru-RU"/>
        </w:rPr>
        <w:t>я</w:t>
      </w:r>
      <w:r w:rsidR="002843E4">
        <w:rPr>
          <w:lang w:val="ru-RU"/>
        </w:rPr>
        <w:t>.</w:t>
      </w:r>
    </w:p>
    <w:p w14:paraId="4D15C509" w14:textId="2B94CEE6" w:rsidR="00A340DA" w:rsidRDefault="00A340DA" w:rsidP="009929F1">
      <w:pPr>
        <w:pStyle w:val="2"/>
        <w:spacing w:after="120"/>
        <w:rPr>
          <w:lang w:val="ru-RU"/>
        </w:rPr>
      </w:pPr>
      <w:bookmarkStart w:id="11" w:name="_Toc166838594"/>
      <w:r>
        <w:rPr>
          <w:lang w:val="ru-RU"/>
        </w:rPr>
        <w:t xml:space="preserve">1.2 </w:t>
      </w:r>
      <w:r w:rsidR="00DC6B80">
        <w:rPr>
          <w:lang w:val="ru-RU"/>
        </w:rPr>
        <w:t>Характеристика объекта автоматизации</w:t>
      </w:r>
      <w:bookmarkEnd w:id="11"/>
    </w:p>
    <w:p w14:paraId="15ABB405" w14:textId="5DE4E956" w:rsidR="009929F1" w:rsidRPr="009929F1" w:rsidRDefault="009929F1" w:rsidP="009929F1">
      <w:pPr>
        <w:rPr>
          <w:lang w:val="ru-RU"/>
        </w:rPr>
      </w:pPr>
      <w:r>
        <w:rPr>
          <w:lang w:val="ru-RU"/>
        </w:rPr>
        <w:t>Объектом автоматизации является</w:t>
      </w:r>
      <w:r w:rsidR="00783D01">
        <w:rPr>
          <w:lang w:val="ru-RU"/>
        </w:rPr>
        <w:t xml:space="preserve"> </w:t>
      </w:r>
      <w:r w:rsidR="007731F1">
        <w:rPr>
          <w:lang w:val="ru-RU"/>
        </w:rPr>
        <w:t>не</w:t>
      </w:r>
      <w:r w:rsidR="00783D01">
        <w:rPr>
          <w:lang w:val="ru-RU"/>
        </w:rPr>
        <w:t>автоматизированное</w:t>
      </w:r>
      <w:r w:rsidR="007731F1">
        <w:rPr>
          <w:lang w:val="ru-RU"/>
        </w:rPr>
        <w:t xml:space="preserve"> рабочее место читателя</w:t>
      </w:r>
      <w:r>
        <w:rPr>
          <w:lang w:val="ru-RU"/>
        </w:rPr>
        <w:t xml:space="preserve"> в локальной сети.</w:t>
      </w:r>
    </w:p>
    <w:p w14:paraId="5B719877" w14:textId="2A640F6A" w:rsidR="00124CAF" w:rsidRDefault="00124CAF" w:rsidP="00B82AAE">
      <w:pPr>
        <w:pStyle w:val="3"/>
        <w:rPr>
          <w:lang w:val="ru-RU"/>
        </w:rPr>
      </w:pPr>
      <w:bookmarkStart w:id="12" w:name="_Toc166838595"/>
      <w:r>
        <w:rPr>
          <w:lang w:val="ru-RU"/>
        </w:rPr>
        <w:t>1.2.1 Общее описание</w:t>
      </w:r>
      <w:bookmarkEnd w:id="12"/>
    </w:p>
    <w:p w14:paraId="0BF675FB" w14:textId="3658502D" w:rsidR="00124CAF" w:rsidRPr="004A3840" w:rsidRDefault="004A3840" w:rsidP="00124CAF">
      <w:pPr>
        <w:rPr>
          <w:lang w:val="ru-RU"/>
        </w:rPr>
      </w:pPr>
      <w:r>
        <w:rPr>
          <w:lang w:val="ru-RU"/>
        </w:rPr>
        <w:t>Объектом автоматизации нынешней системы является процесс работы с файлами книг и документов. Доступ к файлам можно получить только внутри локальной сети</w:t>
      </w:r>
      <w:r w:rsidR="001E3D5F">
        <w:rPr>
          <w:lang w:val="ru-RU"/>
        </w:rPr>
        <w:t xml:space="preserve"> </w:t>
      </w:r>
      <w:r w:rsidR="00481DC3">
        <w:rPr>
          <w:lang w:val="ru-RU"/>
        </w:rPr>
        <w:t>на</w:t>
      </w:r>
      <w:r w:rsidR="001E3D5F">
        <w:rPr>
          <w:lang w:val="ru-RU"/>
        </w:rPr>
        <w:t xml:space="preserve"> сетевом хранилище</w:t>
      </w:r>
      <w:r w:rsidR="00C331EE">
        <w:rPr>
          <w:lang w:val="ru-RU"/>
        </w:rPr>
        <w:t xml:space="preserve"> по протоколу </w:t>
      </w:r>
      <w:r w:rsidR="00C331EE">
        <w:t>SMB</w:t>
      </w:r>
      <w:r w:rsidR="00481DC3">
        <w:rPr>
          <w:lang w:val="ru-RU"/>
        </w:rPr>
        <w:t xml:space="preserve">, организованный </w:t>
      </w:r>
      <w:r w:rsidR="00F071B5">
        <w:rPr>
          <w:lang w:val="ru-RU"/>
        </w:rPr>
        <w:t xml:space="preserve">с помощью программного обеспечения </w:t>
      </w:r>
      <w:r w:rsidR="00481DC3">
        <w:rPr>
          <w:lang w:val="ru-RU"/>
        </w:rPr>
        <w:t>роутер</w:t>
      </w:r>
      <w:r w:rsidR="00F071B5">
        <w:rPr>
          <w:lang w:val="ru-RU"/>
        </w:rPr>
        <w:t>а</w:t>
      </w:r>
      <w:r>
        <w:rPr>
          <w:lang w:val="ru-RU"/>
        </w:rPr>
        <w:t>.</w:t>
      </w:r>
    </w:p>
    <w:p w14:paraId="089FB0BB" w14:textId="2137C6A3" w:rsidR="00022B09" w:rsidRDefault="00022B09" w:rsidP="00022B09">
      <w:pPr>
        <w:pStyle w:val="3"/>
        <w:rPr>
          <w:lang w:val="ru-RU"/>
        </w:rPr>
      </w:pPr>
      <w:bookmarkStart w:id="13" w:name="_Toc166838596"/>
      <w:r>
        <w:rPr>
          <w:lang w:val="ru-RU"/>
        </w:rPr>
        <w:t>1.2.2 Состав и порядок функционирования</w:t>
      </w:r>
      <w:bookmarkEnd w:id="13"/>
    </w:p>
    <w:p w14:paraId="1B519ACE" w14:textId="5493F0D4" w:rsidR="00022B09" w:rsidRDefault="00C331EE" w:rsidP="00022B09">
      <w:pPr>
        <w:rPr>
          <w:lang w:val="ru-RU"/>
        </w:rPr>
      </w:pPr>
      <w:r>
        <w:rPr>
          <w:lang w:val="ru-RU"/>
        </w:rPr>
        <w:t>Функционирование системы включает в себя набор следующи</w:t>
      </w:r>
      <w:r w:rsidR="007F6D6F">
        <w:rPr>
          <w:lang w:val="ru-RU"/>
        </w:rPr>
        <w:t>х</w:t>
      </w:r>
      <w:r>
        <w:rPr>
          <w:lang w:val="ru-RU"/>
        </w:rPr>
        <w:t xml:space="preserve"> процессов</w:t>
      </w:r>
      <w:r w:rsidRPr="00C331EE">
        <w:rPr>
          <w:lang w:val="ru-RU"/>
        </w:rPr>
        <w:t>:</w:t>
      </w:r>
    </w:p>
    <w:p w14:paraId="72666A5D" w14:textId="38C26FD7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реализация общего доступа к хранилищу</w:t>
      </w:r>
      <w:r w:rsidR="00600F59">
        <w:rPr>
          <w:lang w:val="ru-RU"/>
        </w:rPr>
        <w:t xml:space="preserve"> с книгами</w:t>
      </w:r>
      <w:r w:rsidRPr="00C331EE">
        <w:rPr>
          <w:lang w:val="ru-RU"/>
        </w:rPr>
        <w:t>;</w:t>
      </w:r>
    </w:p>
    <w:p w14:paraId="2F8EFBC3" w14:textId="0F032B23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отслеживание прогресса чтения</w:t>
      </w:r>
      <w:r w:rsidR="00E6641D">
        <w:rPr>
          <w:lang w:val="ru-RU"/>
        </w:rPr>
        <w:t xml:space="preserve"> для каждой книги</w:t>
      </w:r>
      <w:r w:rsidR="001E3BA3">
        <w:rPr>
          <w:lang w:val="ru-RU"/>
        </w:rPr>
        <w:t xml:space="preserve"> для каждого пользователя</w:t>
      </w:r>
      <w:r w:rsidRPr="00906015">
        <w:rPr>
          <w:lang w:val="ru-RU"/>
        </w:rPr>
        <w:t>;</w:t>
      </w:r>
    </w:p>
    <w:p w14:paraId="5E54EC8B" w14:textId="61E2C218" w:rsidR="00C331EE" w:rsidRDefault="00A271E8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перевод выделенной части текста книги</w:t>
      </w:r>
      <w:r w:rsidRPr="00A271E8">
        <w:rPr>
          <w:lang w:val="ru-RU"/>
        </w:rPr>
        <w:t>;</w:t>
      </w:r>
    </w:p>
    <w:p w14:paraId="6F07726C" w14:textId="24502F00" w:rsidR="00A271E8" w:rsidRDefault="00A271E8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обобщение выделенной части текста</w:t>
      </w:r>
      <w:r w:rsidR="00E6433C">
        <w:rPr>
          <w:lang w:val="ru-RU"/>
        </w:rPr>
        <w:t xml:space="preserve"> документа</w:t>
      </w:r>
      <w:r>
        <w:rPr>
          <w:lang w:val="ru-RU"/>
        </w:rPr>
        <w:t>.</w:t>
      </w:r>
    </w:p>
    <w:p w14:paraId="290D2FED" w14:textId="503830C5" w:rsidR="002A67D7" w:rsidRPr="00E36A66" w:rsidRDefault="00E36A66" w:rsidP="002A67D7">
      <w:pPr>
        <w:pStyle w:val="af4"/>
        <w:ind w:left="709"/>
        <w:rPr>
          <w:lang w:val="ru-RU"/>
        </w:rPr>
      </w:pPr>
      <w:r>
        <w:rPr>
          <w:lang w:val="ru-RU"/>
        </w:rPr>
        <w:lastRenderedPageBreak/>
        <w:t>Алгоритм работы</w:t>
      </w:r>
      <w:r w:rsidRPr="00E36A66">
        <w:rPr>
          <w:lang w:val="ru-RU"/>
        </w:rPr>
        <w:t xml:space="preserve"> </w:t>
      </w:r>
      <w:r>
        <w:rPr>
          <w:lang w:val="ru-RU"/>
        </w:rPr>
        <w:t>с файлами</w:t>
      </w:r>
      <w:r w:rsidR="005C662C">
        <w:rPr>
          <w:lang w:val="ru-RU"/>
        </w:rPr>
        <w:t xml:space="preserve"> электронных</w:t>
      </w:r>
      <w:r>
        <w:rPr>
          <w:lang w:val="ru-RU"/>
        </w:rPr>
        <w:t xml:space="preserve"> книг</w:t>
      </w:r>
      <w:r w:rsidR="00C352EF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36A66">
        <w:rPr>
          <w:lang w:val="ru-RU"/>
        </w:rPr>
        <w:t>:</w:t>
      </w:r>
    </w:p>
    <w:p w14:paraId="5556F883" w14:textId="4EB69844" w:rsidR="00E36A66" w:rsidRPr="00FB79F8" w:rsidRDefault="00E36A66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откры</w:t>
      </w:r>
      <w:r w:rsidR="008B6AA4">
        <w:rPr>
          <w:lang w:val="ru-RU"/>
        </w:rPr>
        <w:t>ть</w:t>
      </w:r>
      <w:r>
        <w:rPr>
          <w:lang w:val="ru-RU"/>
        </w:rPr>
        <w:t xml:space="preserve"> сетевой</w:t>
      </w:r>
      <w:r w:rsidR="00386717" w:rsidRPr="00386717">
        <w:rPr>
          <w:lang w:val="ru-RU"/>
        </w:rPr>
        <w:t xml:space="preserve"> </w:t>
      </w:r>
      <w:r w:rsidR="00386717">
        <w:rPr>
          <w:lang w:val="ru-RU"/>
        </w:rPr>
        <w:t>общий</w:t>
      </w:r>
      <w:r>
        <w:rPr>
          <w:lang w:val="ru-RU"/>
        </w:rPr>
        <w:t xml:space="preserve"> диск через</w:t>
      </w:r>
      <w:r w:rsidR="00906015">
        <w:rPr>
          <w:lang w:val="ru-RU"/>
        </w:rPr>
        <w:t xml:space="preserve"> любой</w:t>
      </w:r>
      <w:r>
        <w:rPr>
          <w:lang w:val="ru-RU"/>
        </w:rPr>
        <w:t xml:space="preserve"> файловый менеджер</w:t>
      </w:r>
      <w:r w:rsidR="00906015">
        <w:rPr>
          <w:lang w:val="ru-RU"/>
        </w:rPr>
        <w:t xml:space="preserve"> поддерживающий протокол обмена данными </w:t>
      </w:r>
      <w:r w:rsidR="00906015">
        <w:t>SMB</w:t>
      </w:r>
      <w:r w:rsidRPr="00E36A66">
        <w:rPr>
          <w:lang w:val="ru-RU"/>
        </w:rPr>
        <w:t>;</w:t>
      </w:r>
    </w:p>
    <w:p w14:paraId="2DBAC258" w14:textId="5B948BB2" w:rsidR="00E36A66" w:rsidRDefault="00B94C2D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найти</w:t>
      </w:r>
      <w:r w:rsidR="006E7CDE">
        <w:rPr>
          <w:lang w:val="ru-RU"/>
        </w:rPr>
        <w:t xml:space="preserve"> опреде</w:t>
      </w:r>
      <w:r w:rsidR="007649CD">
        <w:rPr>
          <w:lang w:val="ru-RU"/>
        </w:rPr>
        <w:t>ленн</w:t>
      </w:r>
      <w:r w:rsidR="002537E8">
        <w:rPr>
          <w:lang w:val="ru-RU"/>
        </w:rPr>
        <w:t>ый</w:t>
      </w:r>
      <w:r w:rsidR="006E190A">
        <w:rPr>
          <w:lang w:val="ru-RU"/>
        </w:rPr>
        <w:t xml:space="preserve"> файл книги</w:t>
      </w:r>
      <w:r w:rsidR="006E190A" w:rsidRPr="006E7CDE">
        <w:rPr>
          <w:lang w:val="ru-RU"/>
        </w:rPr>
        <w:t>;</w:t>
      </w:r>
    </w:p>
    <w:p w14:paraId="5C36F302" w14:textId="0951F58A" w:rsidR="008B6AA4" w:rsidRDefault="008B6AA4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открыть файл книги в любом удобном для пользователя программы для просмотра документ</w:t>
      </w:r>
      <w:r w:rsidR="00D23F13">
        <w:rPr>
          <w:lang w:val="ru-RU"/>
        </w:rPr>
        <w:t>а</w:t>
      </w:r>
      <w:r w:rsidRPr="008B6AA4">
        <w:rPr>
          <w:lang w:val="ru-RU"/>
        </w:rPr>
        <w:t>;</w:t>
      </w:r>
    </w:p>
    <w:p w14:paraId="33BCDC10" w14:textId="39B25022" w:rsidR="006E7CDE" w:rsidRPr="00C37DE5" w:rsidRDefault="008B6AA4" w:rsidP="00C37DE5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читать, находя</w:t>
      </w:r>
      <w:r w:rsidR="006E190A">
        <w:rPr>
          <w:lang w:val="ru-RU"/>
        </w:rPr>
        <w:t xml:space="preserve"> неизвестные слова записываем</w:t>
      </w:r>
      <w:r w:rsidR="006E7CDE">
        <w:rPr>
          <w:lang w:val="ru-RU"/>
        </w:rPr>
        <w:t xml:space="preserve"> </w:t>
      </w:r>
      <w:r w:rsidR="006E190A">
        <w:rPr>
          <w:lang w:val="ru-RU"/>
        </w:rPr>
        <w:t>их</w:t>
      </w:r>
      <w:r w:rsidR="006E7CDE">
        <w:rPr>
          <w:lang w:val="ru-RU"/>
        </w:rPr>
        <w:t xml:space="preserve"> и</w:t>
      </w:r>
      <w:r w:rsidR="00EA2724">
        <w:rPr>
          <w:lang w:val="ru-RU"/>
        </w:rPr>
        <w:t xml:space="preserve"> по необходимости</w:t>
      </w:r>
      <w:r w:rsidR="006E7CDE">
        <w:rPr>
          <w:lang w:val="ru-RU"/>
        </w:rPr>
        <w:t xml:space="preserve"> </w:t>
      </w:r>
      <w:r>
        <w:rPr>
          <w:lang w:val="ru-RU"/>
        </w:rPr>
        <w:t xml:space="preserve">делается </w:t>
      </w:r>
      <w:r w:rsidR="006E7CDE">
        <w:rPr>
          <w:lang w:val="ru-RU"/>
        </w:rPr>
        <w:t>перевод</w:t>
      </w:r>
      <w:r w:rsidR="00050CFA">
        <w:rPr>
          <w:lang w:val="ru-RU"/>
        </w:rPr>
        <w:t xml:space="preserve"> </w:t>
      </w:r>
      <w:r w:rsidR="00EA2724">
        <w:rPr>
          <w:lang w:val="ru-RU"/>
        </w:rPr>
        <w:t xml:space="preserve">через любые сторонние </w:t>
      </w:r>
      <w:r>
        <w:rPr>
          <w:lang w:val="ru-RU"/>
        </w:rPr>
        <w:t>(веб-)</w:t>
      </w:r>
      <w:r w:rsidR="00EA2724">
        <w:rPr>
          <w:lang w:val="ru-RU"/>
        </w:rPr>
        <w:t>сервисы.</w:t>
      </w:r>
    </w:p>
    <w:p w14:paraId="119DD57A" w14:textId="3EFAE64B" w:rsidR="00CA1978" w:rsidRDefault="00B4734F" w:rsidP="00B638FC">
      <w:pPr>
        <w:pStyle w:val="2"/>
        <w:rPr>
          <w:lang w:val="ru-RU"/>
        </w:rPr>
      </w:pPr>
      <w:bookmarkStart w:id="14" w:name="_Toc166838597"/>
      <w:r>
        <w:rPr>
          <w:lang w:val="ru-RU"/>
        </w:rPr>
        <w:t>1</w:t>
      </w:r>
      <w:r w:rsidR="000555B6" w:rsidRPr="00371B7A">
        <w:rPr>
          <w:lang w:val="ru-RU"/>
        </w:rPr>
        <w:t>.</w:t>
      </w:r>
      <w:r w:rsidR="00A340DA">
        <w:rPr>
          <w:lang w:val="ru-RU"/>
        </w:rPr>
        <w:t>3</w:t>
      </w:r>
      <w:r w:rsidR="000555B6" w:rsidRPr="00371B7A">
        <w:rPr>
          <w:lang w:val="ru-RU"/>
        </w:rPr>
        <w:t xml:space="preserve"> </w:t>
      </w:r>
      <w:r w:rsidR="00A340DA">
        <w:rPr>
          <w:lang w:val="ru-RU"/>
        </w:rPr>
        <w:t>Общие</w:t>
      </w:r>
      <w:r w:rsidR="00F36E6D">
        <w:rPr>
          <w:lang w:val="ru-RU"/>
        </w:rPr>
        <w:t xml:space="preserve"> </w:t>
      </w:r>
      <w:bookmarkEnd w:id="8"/>
      <w:bookmarkEnd w:id="9"/>
      <w:bookmarkEnd w:id="10"/>
      <w:r w:rsidR="00A340DA">
        <w:rPr>
          <w:lang w:val="ru-RU"/>
        </w:rPr>
        <w:t>требования к системе</w:t>
      </w:r>
      <w:bookmarkEnd w:id="14"/>
    </w:p>
    <w:p w14:paraId="47B2C0FB" w14:textId="6F6BB3B3" w:rsidR="00BA6F68" w:rsidRDefault="00BA6F68" w:rsidP="00D0573E">
      <w:pPr>
        <w:pStyle w:val="3"/>
        <w:rPr>
          <w:lang w:val="ru-RU"/>
        </w:rPr>
      </w:pPr>
      <w:bookmarkStart w:id="15" w:name="_Toc166838598"/>
      <w:r>
        <w:rPr>
          <w:lang w:val="ru-RU"/>
        </w:rPr>
        <w:t>1.</w:t>
      </w:r>
      <w:r w:rsidR="00D0573E">
        <w:rPr>
          <w:lang w:val="ru-RU"/>
        </w:rPr>
        <w:t>3.1</w:t>
      </w:r>
      <w:r>
        <w:rPr>
          <w:lang w:val="ru-RU"/>
        </w:rPr>
        <w:t xml:space="preserve"> Требования к структуре и функционированию системы</w:t>
      </w:r>
      <w:bookmarkEnd w:id="15"/>
    </w:p>
    <w:p w14:paraId="152393AD" w14:textId="64969C61" w:rsidR="00BB3CAC" w:rsidRPr="00BB3CAC" w:rsidRDefault="00BB3CAC" w:rsidP="00BB3CAC">
      <w:pPr>
        <w:rPr>
          <w:shd w:val="clear" w:color="auto" w:fill="FFFFFF"/>
          <w:lang w:val="ru-RU" w:eastAsia="en-US"/>
        </w:rPr>
      </w:pPr>
      <w:r w:rsidRPr="00BB3CAC">
        <w:rPr>
          <w:lang w:val="ru-RU"/>
        </w:rPr>
        <w:t>Система должна представлять собой программн</w:t>
      </w:r>
      <w:r>
        <w:rPr>
          <w:lang w:val="ru-RU"/>
        </w:rPr>
        <w:t>ый</w:t>
      </w:r>
      <w:r w:rsidRPr="00BB3CAC">
        <w:rPr>
          <w:lang w:val="ru-RU"/>
        </w:rPr>
        <w:t xml:space="preserve"> комплекс</w:t>
      </w:r>
      <w:r w:rsidRPr="00BB3CAC">
        <w:rPr>
          <w:shd w:val="clear" w:color="auto" w:fill="FFFFFF"/>
          <w:lang w:val="ru-RU" w:eastAsia="en-US"/>
        </w:rPr>
        <w:t>, в состав которого должны входить следующие подсистемы:</w:t>
      </w:r>
    </w:p>
    <w:p w14:paraId="427B6556" w14:textId="50A0D448" w:rsidR="00BB3CAC" w:rsidRPr="00BB3CAC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подсистема </w:t>
      </w:r>
      <w:r w:rsidR="007B4D2B">
        <w:rPr>
          <w:bCs/>
          <w:szCs w:val="28"/>
          <w:shd w:val="clear" w:color="auto" w:fill="FFFFFF"/>
          <w:lang w:val="ru-RU" w:eastAsia="en-US"/>
        </w:rPr>
        <w:t>сервера</w:t>
      </w:r>
      <w:r>
        <w:rPr>
          <w:bCs/>
          <w:szCs w:val="28"/>
          <w:shd w:val="clear" w:color="auto" w:fill="FFFFFF"/>
          <w:lang w:eastAsia="en-US"/>
        </w:rPr>
        <w:t>;</w:t>
      </w:r>
    </w:p>
    <w:p w14:paraId="76C8F5FF" w14:textId="3CF7C0ED" w:rsidR="00BB3CAC" w:rsidRPr="007B4D2B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клиент</w:t>
      </w:r>
      <w:r w:rsidR="007B4D2B">
        <w:rPr>
          <w:bCs/>
          <w:szCs w:val="28"/>
          <w:shd w:val="clear" w:color="auto" w:fill="FFFFFF"/>
          <w:lang w:val="ru-RU" w:eastAsia="en-US"/>
        </w:rPr>
        <w:t>а</w:t>
      </w:r>
      <w:r>
        <w:rPr>
          <w:bCs/>
          <w:szCs w:val="28"/>
          <w:shd w:val="clear" w:color="auto" w:fill="FFFFFF"/>
          <w:lang w:val="ru-RU" w:eastAsia="en-US"/>
        </w:rPr>
        <w:t>.</w:t>
      </w:r>
    </w:p>
    <w:p w14:paraId="3F5D1A00" w14:textId="4F515E7A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серверной части должна состоять из следующих компонентов</w:t>
      </w:r>
      <w:r w:rsidRPr="007B4D2B">
        <w:rPr>
          <w:bCs/>
          <w:szCs w:val="28"/>
          <w:shd w:val="clear" w:color="auto" w:fill="FFFFFF"/>
          <w:lang w:val="ru-RU" w:eastAsia="en-US"/>
        </w:rPr>
        <w:t>:</w:t>
      </w:r>
    </w:p>
    <w:p w14:paraId="551162F6" w14:textId="78F99302" w:rsidR="007B4D2B" w:rsidRPr="00DC46A0" w:rsidRDefault="007B4D2B" w:rsidP="00AD4254">
      <w:pPr>
        <w:pStyle w:val="a9"/>
        <w:widowControl w:val="0"/>
        <w:numPr>
          <w:ilvl w:val="0"/>
          <w:numId w:val="60"/>
        </w:numPr>
        <w:autoSpaceDE w:val="0"/>
        <w:ind w:left="709" w:right="140" w:hanging="283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учёт списка </w:t>
      </w:r>
      <w:r w:rsidR="00F56B07">
        <w:rPr>
          <w:bCs/>
          <w:szCs w:val="28"/>
          <w:shd w:val="clear" w:color="auto" w:fill="FFFFFF"/>
          <w:lang w:val="ru-RU" w:eastAsia="en-US"/>
        </w:rPr>
        <w:t>электронных книг</w:t>
      </w:r>
      <w:r w:rsidR="00DC46A0" w:rsidRPr="00DC46A0">
        <w:rPr>
          <w:bCs/>
          <w:szCs w:val="28"/>
          <w:shd w:val="clear" w:color="auto" w:fill="FFFFFF"/>
          <w:lang w:val="ru-RU" w:eastAsia="en-US"/>
        </w:rPr>
        <w:t>;</w:t>
      </w:r>
    </w:p>
    <w:p w14:paraId="01BAFD9A" w14:textId="33F2BF5F" w:rsidR="00DC46A0" w:rsidRPr="00DC46A0" w:rsidRDefault="00DC46A0" w:rsidP="00AD4254">
      <w:pPr>
        <w:pStyle w:val="a9"/>
        <w:widowControl w:val="0"/>
        <w:numPr>
          <w:ilvl w:val="0"/>
          <w:numId w:val="60"/>
        </w:numPr>
        <w:autoSpaceDE w:val="0"/>
        <w:ind w:left="709" w:right="140" w:hanging="283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учёт списка пользователей</w:t>
      </w:r>
      <w:r w:rsidRPr="00DC46A0">
        <w:rPr>
          <w:bCs/>
          <w:szCs w:val="28"/>
          <w:shd w:val="clear" w:color="auto" w:fill="FFFFFF"/>
          <w:lang w:val="ru-RU" w:eastAsia="en-US"/>
        </w:rPr>
        <w:t>;</w:t>
      </w:r>
    </w:p>
    <w:p w14:paraId="54FC1AAA" w14:textId="7A9E1F4A" w:rsidR="00DC46A0" w:rsidRPr="00DC46A0" w:rsidRDefault="00517023" w:rsidP="00AD4254">
      <w:pPr>
        <w:pStyle w:val="a9"/>
        <w:widowControl w:val="0"/>
        <w:numPr>
          <w:ilvl w:val="0"/>
          <w:numId w:val="60"/>
        </w:numPr>
        <w:autoSpaceDE w:val="0"/>
        <w:ind w:left="709" w:right="140" w:hanging="283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учёт (трекинг)</w:t>
      </w:r>
      <w:r w:rsidR="00DC46A0">
        <w:rPr>
          <w:bCs/>
          <w:szCs w:val="28"/>
          <w:shd w:val="clear" w:color="auto" w:fill="FFFFFF"/>
          <w:lang w:val="ru-RU" w:eastAsia="en-US"/>
        </w:rPr>
        <w:t xml:space="preserve"> взаимодействия пользователя с книгами.</w:t>
      </w:r>
    </w:p>
    <w:p w14:paraId="1BA9EEC7" w14:textId="7D70D811" w:rsidR="00BB3CAC" w:rsidRPr="007B4D2B" w:rsidRDefault="00BB3CAC" w:rsidP="00BB3CAC">
      <w:pPr>
        <w:rPr>
          <w:shd w:val="clear" w:color="auto" w:fill="FFFFFF"/>
          <w:lang w:val="ru-RU" w:eastAsia="en-US"/>
        </w:rPr>
      </w:pPr>
      <w:r>
        <w:rPr>
          <w:shd w:val="clear" w:color="auto" w:fill="FFFFFF"/>
          <w:lang w:val="ru-RU" w:eastAsia="en-US"/>
        </w:rPr>
        <w:t>Пользовательский интерфейс подсистемы клиентской части программного обеспечения должен состоять из</w:t>
      </w:r>
      <w:r w:rsidRPr="00BB3CAC">
        <w:rPr>
          <w:shd w:val="clear" w:color="auto" w:fill="FFFFFF"/>
          <w:lang w:val="ru-RU" w:eastAsia="en-US"/>
        </w:rPr>
        <w:t>:</w:t>
      </w:r>
    </w:p>
    <w:p w14:paraId="339ACEFC" w14:textId="583C4330" w:rsidR="00BB3CAC" w:rsidRPr="00424F22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 xml:space="preserve">страница </w:t>
      </w:r>
      <w:r w:rsidR="000351E7">
        <w:rPr>
          <w:shd w:val="clear" w:color="auto" w:fill="FFFFFF"/>
          <w:lang w:val="ru-RU" w:eastAsia="en-US"/>
        </w:rPr>
        <w:t>аутентификации</w:t>
      </w:r>
      <w:r w:rsidRPr="00424F22">
        <w:rPr>
          <w:shd w:val="clear" w:color="auto" w:fill="FFFFFF"/>
          <w:lang w:eastAsia="en-US"/>
        </w:rPr>
        <w:t>;</w:t>
      </w:r>
    </w:p>
    <w:p w14:paraId="41A728C5" w14:textId="094EC70B" w:rsidR="00BB3CAC" w:rsidRPr="00E45395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 xml:space="preserve">страница списка </w:t>
      </w:r>
      <w:r w:rsidR="00CA1106">
        <w:rPr>
          <w:shd w:val="clear" w:color="auto" w:fill="FFFFFF"/>
          <w:lang w:val="ru-RU" w:eastAsia="en-US"/>
        </w:rPr>
        <w:t>электронных книг</w:t>
      </w:r>
      <w:r w:rsidRPr="00424F22">
        <w:rPr>
          <w:shd w:val="clear" w:color="auto" w:fill="FFFFFF"/>
          <w:lang w:val="ru-RU" w:eastAsia="en-US"/>
        </w:rPr>
        <w:t>;</w:t>
      </w:r>
    </w:p>
    <w:p w14:paraId="67AC6DBE" w14:textId="3151C03D" w:rsidR="00180378" w:rsidRPr="00180378" w:rsidRDefault="00BB3CAC" w:rsidP="00180378">
      <w:pPr>
        <w:pStyle w:val="af4"/>
        <w:numPr>
          <w:ilvl w:val="0"/>
          <w:numId w:val="49"/>
        </w:numPr>
        <w:ind w:left="709" w:hanging="283"/>
        <w:rPr>
          <w:lang w:val="ru-RU"/>
        </w:rPr>
      </w:pPr>
      <w:r w:rsidRPr="00424F22">
        <w:rPr>
          <w:shd w:val="clear" w:color="auto" w:fill="FFFFFF"/>
          <w:lang w:val="ru-RU" w:eastAsia="en-US"/>
        </w:rPr>
        <w:t>страница просмотра</w:t>
      </w:r>
      <w:r w:rsidR="00CA1106">
        <w:rPr>
          <w:shd w:val="clear" w:color="auto" w:fill="FFFFFF"/>
          <w:lang w:val="ru-RU" w:eastAsia="en-US"/>
        </w:rPr>
        <w:t xml:space="preserve"> </w:t>
      </w:r>
      <w:r w:rsidR="000E0223">
        <w:rPr>
          <w:shd w:val="clear" w:color="auto" w:fill="FFFFFF"/>
          <w:lang w:val="ru-RU" w:eastAsia="en-US"/>
        </w:rPr>
        <w:t xml:space="preserve">электронной </w:t>
      </w:r>
      <w:r w:rsidR="00CA1106">
        <w:rPr>
          <w:shd w:val="clear" w:color="auto" w:fill="FFFFFF"/>
          <w:lang w:val="ru-RU" w:eastAsia="en-US"/>
        </w:rPr>
        <w:t>книг</w:t>
      </w:r>
      <w:r w:rsidR="000E0223">
        <w:rPr>
          <w:shd w:val="clear" w:color="auto" w:fill="FFFFFF"/>
          <w:lang w:val="ru-RU" w:eastAsia="en-US"/>
        </w:rPr>
        <w:t>и</w:t>
      </w:r>
      <w:r w:rsidR="00180378" w:rsidRPr="00180378">
        <w:rPr>
          <w:shd w:val="clear" w:color="auto" w:fill="FFFFFF"/>
          <w:lang w:val="ru-RU" w:eastAsia="en-US"/>
        </w:rPr>
        <w:t>.</w:t>
      </w:r>
    </w:p>
    <w:p w14:paraId="5B23AC10" w14:textId="5B5504F7" w:rsidR="00630EF6" w:rsidRPr="00180378" w:rsidRDefault="007B4D2B" w:rsidP="00180378">
      <w:pPr>
        <w:pStyle w:val="af4"/>
        <w:ind w:left="709"/>
        <w:rPr>
          <w:lang w:val="ru-RU"/>
        </w:rPr>
      </w:pPr>
      <w:r w:rsidRPr="00180378">
        <w:rPr>
          <w:lang w:val="ru-RU"/>
        </w:rPr>
        <w:t>Требования к режимам функционирования системы предполагают:</w:t>
      </w:r>
    </w:p>
    <w:p w14:paraId="77297C89" w14:textId="760F0156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 xml:space="preserve">обеспечения </w:t>
      </w:r>
      <w:r w:rsidR="00E813C3">
        <w:rPr>
          <w:lang w:val="ru-RU"/>
        </w:rPr>
        <w:t>аутентификации и авторизации</w:t>
      </w:r>
      <w:r w:rsidRPr="007B4D2B">
        <w:rPr>
          <w:lang w:val="ru-RU"/>
        </w:rPr>
        <w:t>;</w:t>
      </w:r>
    </w:p>
    <w:p w14:paraId="496928BA" w14:textId="29FADCEB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на нескольких устройствах;</w:t>
      </w:r>
    </w:p>
    <w:p w14:paraId="05D5818A" w14:textId="0443D129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отслеживания активности пользователя;</w:t>
      </w:r>
    </w:p>
    <w:p w14:paraId="14A9D50B" w14:textId="1F623199" w:rsid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 xml:space="preserve">обеспечение </w:t>
      </w:r>
      <w:r w:rsidR="00304B75">
        <w:rPr>
          <w:lang w:val="ru-RU"/>
        </w:rPr>
        <w:t>хранения</w:t>
      </w:r>
      <w:r w:rsidRPr="007B4D2B">
        <w:rPr>
          <w:lang w:val="ru-RU"/>
        </w:rPr>
        <w:t xml:space="preserve"> файлов </w:t>
      </w:r>
      <w:r w:rsidR="00F56B07">
        <w:rPr>
          <w:lang w:val="ru-RU"/>
        </w:rPr>
        <w:t>электронных книг</w:t>
      </w:r>
      <w:r w:rsidRPr="007B4D2B">
        <w:rPr>
          <w:lang w:val="ru-RU"/>
        </w:rPr>
        <w:t>.</w:t>
      </w:r>
    </w:p>
    <w:p w14:paraId="6325552A" w14:textId="1114D400" w:rsidR="00EA4C44" w:rsidRDefault="00EA4C44" w:rsidP="00EA4C44">
      <w:pPr>
        <w:pStyle w:val="af4"/>
        <w:ind w:left="709"/>
      </w:pPr>
      <w:r>
        <w:rPr>
          <w:lang w:val="ru-RU"/>
        </w:rPr>
        <w:lastRenderedPageBreak/>
        <w:t>Перспективы развития системы предполагают</w:t>
      </w:r>
      <w:r w:rsidRPr="001648F9">
        <w:rPr>
          <w:lang w:val="ru-RU"/>
        </w:rPr>
        <w:t>:</w:t>
      </w:r>
    </w:p>
    <w:p w14:paraId="2F229B80" w14:textId="5C1A2B21" w:rsidR="00554659" w:rsidRPr="007E3B69" w:rsidRDefault="008F015A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 xml:space="preserve">возможность </w:t>
      </w:r>
      <w:r w:rsidR="00554659">
        <w:rPr>
          <w:lang w:val="ru-RU"/>
        </w:rPr>
        <w:t>поддержк</w:t>
      </w:r>
      <w:r>
        <w:rPr>
          <w:lang w:val="ru-RU"/>
        </w:rPr>
        <w:t>и</w:t>
      </w:r>
      <w:r w:rsidR="001648F9">
        <w:rPr>
          <w:lang w:val="ru-RU"/>
        </w:rPr>
        <w:t xml:space="preserve"> просмотра</w:t>
      </w:r>
      <w:r w:rsidR="00554659">
        <w:rPr>
          <w:lang w:val="ru-RU"/>
        </w:rPr>
        <w:t xml:space="preserve"> </w:t>
      </w:r>
      <w:r>
        <w:rPr>
          <w:lang w:val="ru-RU"/>
        </w:rPr>
        <w:t xml:space="preserve">электронных </w:t>
      </w:r>
      <w:r w:rsidR="00554659">
        <w:rPr>
          <w:lang w:val="ru-RU"/>
        </w:rPr>
        <w:t>книг</w:t>
      </w:r>
      <w:r>
        <w:rPr>
          <w:lang w:val="ru-RU"/>
        </w:rPr>
        <w:t xml:space="preserve"> других форматов по типу </w:t>
      </w:r>
      <w:r>
        <w:t>DJVU</w:t>
      </w:r>
      <w:r w:rsidRPr="008F015A">
        <w:rPr>
          <w:lang w:val="ru-RU"/>
        </w:rPr>
        <w:t xml:space="preserve">, </w:t>
      </w:r>
      <w:r>
        <w:t>EPUB</w:t>
      </w:r>
      <w:r w:rsidRPr="008F015A">
        <w:rPr>
          <w:lang w:val="ru-RU"/>
        </w:rPr>
        <w:t xml:space="preserve"> </w:t>
      </w:r>
      <w:r>
        <w:rPr>
          <w:lang w:val="ru-RU"/>
        </w:rPr>
        <w:t>и т.д.</w:t>
      </w:r>
      <w:r w:rsidR="00554659" w:rsidRPr="001648F9">
        <w:rPr>
          <w:lang w:val="ru-RU"/>
        </w:rPr>
        <w:t>;</w:t>
      </w:r>
    </w:p>
    <w:p w14:paraId="6D063A35" w14:textId="4C21D0AC" w:rsidR="00EA4C4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преобразование</w:t>
      </w:r>
      <w:r w:rsidR="005A18F8">
        <w:rPr>
          <w:lang w:val="ru-RU"/>
        </w:rPr>
        <w:t xml:space="preserve"> файла электронной</w:t>
      </w:r>
      <w:r>
        <w:rPr>
          <w:lang w:val="ru-RU"/>
        </w:rPr>
        <w:t xml:space="preserve"> книги в другой</w:t>
      </w:r>
      <w:r w:rsidR="00232290">
        <w:rPr>
          <w:lang w:val="ru-RU"/>
        </w:rPr>
        <w:t xml:space="preserve"> файловы</w:t>
      </w:r>
      <w:r w:rsidR="007429F1">
        <w:rPr>
          <w:lang w:val="ru-RU"/>
        </w:rPr>
        <w:t>й</w:t>
      </w:r>
      <w:r>
        <w:rPr>
          <w:lang w:val="ru-RU"/>
        </w:rPr>
        <w:t xml:space="preserve"> формат</w:t>
      </w:r>
      <w:r w:rsidRPr="00EA4C44">
        <w:rPr>
          <w:lang w:val="ru-RU"/>
        </w:rPr>
        <w:t>;</w:t>
      </w:r>
    </w:p>
    <w:p w14:paraId="7AC601CC" w14:textId="5DB6EFED" w:rsidR="00EA4C44" w:rsidRPr="00A953F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нахождения данных о книге</w:t>
      </w:r>
      <w:r w:rsidR="00A953F4" w:rsidRPr="00A953F4">
        <w:rPr>
          <w:lang w:val="ru-RU"/>
        </w:rPr>
        <w:t>;</w:t>
      </w:r>
    </w:p>
    <w:p w14:paraId="02B154C3" w14:textId="4CD6467D" w:rsidR="00A953F4" w:rsidRPr="00903CD8" w:rsidRDefault="00903CD8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 xml:space="preserve">возможность отображения </w:t>
      </w:r>
      <w:r w:rsidR="00A953F4" w:rsidRPr="00903CD8">
        <w:rPr>
          <w:lang w:val="ru-RU"/>
        </w:rPr>
        <w:t>совет</w:t>
      </w:r>
      <w:r>
        <w:rPr>
          <w:lang w:val="ru-RU"/>
        </w:rPr>
        <w:t>ов</w:t>
      </w:r>
      <w:r w:rsidR="00A953F4" w:rsidRPr="00903CD8">
        <w:rPr>
          <w:lang w:val="ru-RU"/>
        </w:rPr>
        <w:t xml:space="preserve"> и рекомендации;</w:t>
      </w:r>
    </w:p>
    <w:p w14:paraId="7BF5CB44" w14:textId="1EFF89EE" w:rsidR="00A953F4" w:rsidRPr="00903CD8" w:rsidRDefault="00903CD8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улучшени</w:t>
      </w:r>
      <w:r w:rsidR="00CA062B">
        <w:rPr>
          <w:lang w:val="ru-RU"/>
        </w:rPr>
        <w:t>е</w:t>
      </w:r>
      <w:r>
        <w:rPr>
          <w:lang w:val="ru-RU"/>
        </w:rPr>
        <w:t xml:space="preserve"> </w:t>
      </w:r>
      <w:r w:rsidR="00A953F4" w:rsidRPr="00903CD8">
        <w:rPr>
          <w:lang w:val="ru-RU"/>
        </w:rPr>
        <w:t>удобств</w:t>
      </w:r>
      <w:r>
        <w:rPr>
          <w:lang w:val="ru-RU"/>
        </w:rPr>
        <w:t>а</w:t>
      </w:r>
      <w:r w:rsidR="00A953F4" w:rsidRPr="00903CD8">
        <w:rPr>
          <w:lang w:val="ru-RU"/>
        </w:rPr>
        <w:t xml:space="preserve"> чтения</w:t>
      </w:r>
      <w:r w:rsidR="00A953F4" w:rsidRPr="00903CD8">
        <w:t>.</w:t>
      </w:r>
    </w:p>
    <w:p w14:paraId="528F68E6" w14:textId="631609F1" w:rsidR="00630EF6" w:rsidRDefault="00630EF6" w:rsidP="00630EF6">
      <w:pPr>
        <w:pStyle w:val="3"/>
        <w:rPr>
          <w:lang w:val="ru-RU"/>
        </w:rPr>
      </w:pPr>
      <w:bookmarkStart w:id="16" w:name="_Toc166838599"/>
      <w:r>
        <w:rPr>
          <w:lang w:val="ru-RU"/>
        </w:rPr>
        <w:t>1.3.2 Дополнительные требования</w:t>
      </w:r>
      <w:bookmarkEnd w:id="16"/>
    </w:p>
    <w:p w14:paraId="6DE6F363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Техническое обслуживание и администрирование программного обеспечения должно выполняться специалистами, имеющими соответствующую квалификацию и навыки выполнения работ.</w:t>
      </w:r>
    </w:p>
    <w:p w14:paraId="50140F61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Система является свободно распространяемой и не требует лицензии.</w:t>
      </w:r>
    </w:p>
    <w:p w14:paraId="6A94B998" w14:textId="3798A422" w:rsidR="00EA5283" w:rsidRDefault="00EA5283" w:rsidP="00EA5283">
      <w:pPr>
        <w:pStyle w:val="2"/>
        <w:rPr>
          <w:lang w:val="ru-RU"/>
        </w:rPr>
      </w:pPr>
      <w:bookmarkStart w:id="17" w:name="_Toc166838600"/>
      <w:r>
        <w:rPr>
          <w:lang w:val="ru-RU"/>
        </w:rPr>
        <w:t xml:space="preserve">1.4 </w:t>
      </w:r>
      <w:r w:rsidRPr="00EA5283">
        <w:rPr>
          <w:lang w:val="ru-RU"/>
        </w:rPr>
        <w:t>Требования к функциям, выполняемым системой</w:t>
      </w:r>
      <w:bookmarkEnd w:id="17"/>
    </w:p>
    <w:p w14:paraId="62D4988E" w14:textId="299E5BEB" w:rsidR="00EA5283" w:rsidRPr="00FB79F8" w:rsidRDefault="00C331EE" w:rsidP="00EA5283">
      <w:pPr>
        <w:rPr>
          <w:lang w:val="ru-RU"/>
        </w:rPr>
      </w:pPr>
      <w:r>
        <w:rPr>
          <w:lang w:val="ru-RU"/>
        </w:rPr>
        <w:t>В системе должны быть реализованы следующие функции</w:t>
      </w:r>
      <w:r w:rsidRPr="00C331EE">
        <w:rPr>
          <w:lang w:val="ru-RU"/>
        </w:rPr>
        <w:t>:</w:t>
      </w:r>
    </w:p>
    <w:p w14:paraId="18031B66" w14:textId="41B32C25" w:rsidR="00C331EE" w:rsidRPr="001A0D2F" w:rsidRDefault="00C06A70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</w:t>
      </w:r>
      <w:r w:rsidR="00C331EE" w:rsidRPr="001A0D2F">
        <w:rPr>
          <w:lang w:val="ru-RU"/>
        </w:rPr>
        <w:t>ункция</w:t>
      </w:r>
      <w:r w:rsidRPr="001A0D2F">
        <w:rPr>
          <w:lang w:val="ru-RU"/>
        </w:rPr>
        <w:t xml:space="preserve"> предоставления списка документов;</w:t>
      </w:r>
    </w:p>
    <w:p w14:paraId="4A6ECC09" w14:textId="424D9931" w:rsidR="001A0D2F" w:rsidRPr="001A0D2F" w:rsidRDefault="001A0D2F" w:rsidP="00A953F4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просмотра документа</w:t>
      </w:r>
      <w:r w:rsidRPr="00EA4C44">
        <w:rPr>
          <w:lang w:val="ru-RU"/>
        </w:rPr>
        <w:t>;</w:t>
      </w:r>
    </w:p>
    <w:p w14:paraId="4068D893" w14:textId="5DB59250" w:rsidR="001A0D2F" w:rsidRPr="007006A1" w:rsidRDefault="001A0D2F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перевода текста</w:t>
      </w:r>
      <w:r w:rsidR="007006A1">
        <w:t>;</w:t>
      </w:r>
    </w:p>
    <w:p w14:paraId="3252BB15" w14:textId="44BD94B7" w:rsidR="007006A1" w:rsidRPr="001A0D2F" w:rsidRDefault="007006A1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>
        <w:rPr>
          <w:lang w:val="ru-RU"/>
        </w:rPr>
        <w:t>функция нахождения определения выбранного слова</w:t>
      </w:r>
      <w:r w:rsidRPr="008B6AA4">
        <w:rPr>
          <w:lang w:val="ru-RU"/>
        </w:rPr>
        <w:t>;</w:t>
      </w:r>
    </w:p>
    <w:p w14:paraId="628E3502" w14:textId="51DD31F3" w:rsidR="00C06A70" w:rsidRPr="001A0D2F" w:rsidRDefault="001A0D2F" w:rsidP="001A0D2F">
      <w:pPr>
        <w:rPr>
          <w:b/>
          <w:lang w:val="ru-RU"/>
        </w:rPr>
      </w:pPr>
      <w:r w:rsidRPr="001A0D2F">
        <w:rPr>
          <w:lang w:val="ru-RU"/>
        </w:rPr>
        <w:t>Первоочередность реализации функций указана по порядку.</w:t>
      </w:r>
    </w:p>
    <w:p w14:paraId="25344E4A" w14:textId="3C5DC381" w:rsidR="001B10B8" w:rsidRPr="005D29C2" w:rsidRDefault="001B10B8" w:rsidP="001B10B8">
      <w:pPr>
        <w:pStyle w:val="2"/>
        <w:rPr>
          <w:lang w:val="ru-RU"/>
        </w:rPr>
      </w:pPr>
      <w:bookmarkStart w:id="18" w:name="_Toc166838601"/>
      <w:r w:rsidRPr="001B10B8">
        <w:rPr>
          <w:lang w:val="ru-RU"/>
        </w:rPr>
        <w:t>1.5 Требования к видам обеспечения</w:t>
      </w:r>
      <w:bookmarkEnd w:id="18"/>
    </w:p>
    <w:p w14:paraId="7907A7E5" w14:textId="3F043DF5" w:rsidR="001B10B8" w:rsidRDefault="001B10B8" w:rsidP="001B10B8">
      <w:pPr>
        <w:pStyle w:val="3"/>
        <w:rPr>
          <w:lang w:val="ru-RU"/>
        </w:rPr>
      </w:pPr>
      <w:bookmarkStart w:id="19" w:name="_Toc166838602"/>
      <w:r w:rsidRPr="001B10B8">
        <w:rPr>
          <w:lang w:val="ru-RU"/>
        </w:rPr>
        <w:t>1.5.1 Требования к информационному обеспечению</w:t>
      </w:r>
      <w:bookmarkEnd w:id="19"/>
    </w:p>
    <w:p w14:paraId="203D23A9" w14:textId="77777777" w:rsidR="00C06A70" w:rsidRPr="00C06A70" w:rsidRDefault="00C06A70" w:rsidP="00C06A70">
      <w:pPr>
        <w:rPr>
          <w:b/>
          <w:lang w:val="ru-RU"/>
        </w:rPr>
      </w:pPr>
      <w:r w:rsidRPr="00C06A70">
        <w:rPr>
          <w:lang w:val="ru-RU"/>
        </w:rPr>
        <w:t>В системе должны быть предусмотрены следующие требования:</w:t>
      </w:r>
    </w:p>
    <w:p w14:paraId="59918899" w14:textId="3E777AC0" w:rsidR="00C06A70" w:rsidRPr="00C12B37" w:rsidRDefault="00C06A70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 w:rsidRPr="00C12B37">
        <w:rPr>
          <w:szCs w:val="28"/>
          <w:lang w:val="ru-RU"/>
        </w:rPr>
        <w:t>наличие систем</w:t>
      </w:r>
      <w:r w:rsidR="00572CDA" w:rsidRPr="00C12B37">
        <w:rPr>
          <w:szCs w:val="28"/>
          <w:lang w:val="ru-RU"/>
        </w:rPr>
        <w:t>ы</w:t>
      </w:r>
      <w:r w:rsidRPr="00C12B37">
        <w:rPr>
          <w:szCs w:val="28"/>
          <w:lang w:val="ru-RU"/>
        </w:rPr>
        <w:t xml:space="preserve"> управления базами данных </w:t>
      </w:r>
      <w:r w:rsidRPr="00C12B37">
        <w:rPr>
          <w:szCs w:val="28"/>
        </w:rPr>
        <w:t>PostgreSQL</w:t>
      </w:r>
      <w:r w:rsidRPr="00C12B37">
        <w:rPr>
          <w:szCs w:val="28"/>
          <w:lang w:val="ru-RU"/>
        </w:rPr>
        <w:t>;</w:t>
      </w:r>
    </w:p>
    <w:p w14:paraId="6B167181" w14:textId="69ABE2C1" w:rsidR="00386717" w:rsidRPr="00572CDA" w:rsidRDefault="0085715A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bCs/>
          <w:szCs w:val="28"/>
          <w:lang w:val="ru-RU"/>
        </w:rPr>
        <w:t xml:space="preserve">реализация средств </w:t>
      </w:r>
      <w:r w:rsidR="005D6517">
        <w:rPr>
          <w:bCs/>
          <w:szCs w:val="28"/>
          <w:lang w:val="ru-RU"/>
        </w:rPr>
        <w:t>контроля вводимых данных</w:t>
      </w:r>
      <w:r w:rsidR="005D6517" w:rsidRPr="005D6517">
        <w:rPr>
          <w:bCs/>
          <w:szCs w:val="28"/>
          <w:lang w:val="ru-RU"/>
        </w:rPr>
        <w:t>;</w:t>
      </w:r>
    </w:p>
    <w:p w14:paraId="00C48C95" w14:textId="6B740741" w:rsidR="001B10B8" w:rsidRPr="00BD5FD2" w:rsidRDefault="00572CDA" w:rsidP="00BD5FD2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szCs w:val="28"/>
          <w:lang w:val="ru-RU"/>
        </w:rPr>
        <w:t>требования к архивации и шифровании отсутствуют.</w:t>
      </w:r>
    </w:p>
    <w:p w14:paraId="0FFD2149" w14:textId="5CF81DC8" w:rsidR="001B10B8" w:rsidRDefault="001B10B8" w:rsidP="001B10B8">
      <w:pPr>
        <w:pStyle w:val="3"/>
        <w:rPr>
          <w:lang w:val="ru-RU"/>
        </w:rPr>
      </w:pPr>
      <w:bookmarkStart w:id="20" w:name="_Toc166838603"/>
      <w:r w:rsidRPr="001B10B8">
        <w:rPr>
          <w:lang w:val="ru-RU"/>
        </w:rPr>
        <w:lastRenderedPageBreak/>
        <w:t>1.5.2 Требования к алгоритмическому обеспечению</w:t>
      </w:r>
      <w:bookmarkEnd w:id="20"/>
    </w:p>
    <w:p w14:paraId="19DAB758" w14:textId="1DAE6929" w:rsidR="001B10B8" w:rsidRDefault="00C626F1" w:rsidP="001B10B8">
      <w:pPr>
        <w:rPr>
          <w:lang w:val="ru-RU"/>
        </w:rPr>
      </w:pPr>
      <w:r>
        <w:rPr>
          <w:lang w:val="ru-RU"/>
        </w:rPr>
        <w:t xml:space="preserve">Необходимо реализовать алгоритм обмена информацией между серверной частью и </w:t>
      </w:r>
      <w:r>
        <w:t>API</w:t>
      </w:r>
      <w:r w:rsidRPr="00C626F1">
        <w:rPr>
          <w:lang w:val="ru-RU"/>
        </w:rPr>
        <w:t xml:space="preserve"> </w:t>
      </w:r>
      <w:r>
        <w:rPr>
          <w:lang w:val="ru-RU"/>
        </w:rPr>
        <w:t>искусственного интеллекта.</w:t>
      </w:r>
    </w:p>
    <w:p w14:paraId="260E7076" w14:textId="5A6C22DC" w:rsidR="00C626F1" w:rsidRPr="00C626F1" w:rsidRDefault="00C626F1" w:rsidP="001B10B8">
      <w:pPr>
        <w:rPr>
          <w:lang w:val="ru-RU"/>
        </w:rPr>
      </w:pPr>
      <w:r>
        <w:rPr>
          <w:lang w:val="ru-RU"/>
        </w:rPr>
        <w:t>Необходимо реализовать алгоритм добавлени</w:t>
      </w:r>
      <w:r w:rsidR="002A432B">
        <w:rPr>
          <w:lang w:val="ru-RU"/>
        </w:rPr>
        <w:t>я</w:t>
      </w:r>
      <w:r w:rsidR="00693EF3">
        <w:rPr>
          <w:lang w:val="ru-RU"/>
        </w:rPr>
        <w:t xml:space="preserve"> электронной</w:t>
      </w:r>
      <w:r>
        <w:rPr>
          <w:lang w:val="ru-RU"/>
        </w:rPr>
        <w:t xml:space="preserve"> книги в </w:t>
      </w:r>
      <w:r w:rsidR="00693EF3">
        <w:rPr>
          <w:lang w:val="ru-RU"/>
        </w:rPr>
        <w:t xml:space="preserve">электронную </w:t>
      </w:r>
      <w:r>
        <w:rPr>
          <w:lang w:val="ru-RU"/>
        </w:rPr>
        <w:t>библиотеку.</w:t>
      </w:r>
    </w:p>
    <w:p w14:paraId="39753EFB" w14:textId="72F2412A" w:rsidR="001B10B8" w:rsidRDefault="001B10B8" w:rsidP="001B10B8">
      <w:pPr>
        <w:pStyle w:val="3"/>
        <w:rPr>
          <w:lang w:val="ru-RU"/>
        </w:rPr>
      </w:pPr>
      <w:bookmarkStart w:id="21" w:name="_Toc166838604"/>
      <w:r w:rsidRPr="001B10B8">
        <w:rPr>
          <w:lang w:val="ru-RU"/>
        </w:rPr>
        <w:t>1.5.3 Требования к программному обеспечению</w:t>
      </w:r>
      <w:bookmarkEnd w:id="21"/>
    </w:p>
    <w:p w14:paraId="62092B11" w14:textId="0510B8AD" w:rsidR="00572CDA" w:rsidRPr="00C626F1" w:rsidRDefault="00572CDA" w:rsidP="00572CDA">
      <w:pPr>
        <w:rPr>
          <w:b/>
          <w:lang w:val="ru-RU"/>
        </w:rPr>
      </w:pPr>
      <w:r>
        <w:rPr>
          <w:lang w:val="ru-RU"/>
        </w:rPr>
        <w:t>Требования</w:t>
      </w:r>
      <w:r w:rsidRPr="00C626F1">
        <w:rPr>
          <w:lang w:val="ru-RU"/>
        </w:rPr>
        <w:t xml:space="preserve"> к </w:t>
      </w:r>
      <w:r>
        <w:rPr>
          <w:lang w:val="ru-RU"/>
        </w:rPr>
        <w:t>организации интерфейса</w:t>
      </w:r>
      <w:r w:rsidRPr="00C626F1">
        <w:rPr>
          <w:lang w:val="ru-RU"/>
        </w:rPr>
        <w:t>:</w:t>
      </w:r>
    </w:p>
    <w:p w14:paraId="14C60ADD" w14:textId="77777777" w:rsidR="00572CDA" w:rsidRPr="00386717" w:rsidRDefault="00572CDA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 w:rsidRPr="00572CDA">
        <w:rPr>
          <w:lang w:val="ru-RU" w:eastAsia="en-US"/>
        </w:rPr>
        <w:t>пользовательский интерфейс должен быть удобен, интуитивно понятен и прост в использовании;</w:t>
      </w:r>
    </w:p>
    <w:p w14:paraId="6D3850A3" w14:textId="0E09D35A" w:rsidR="00386717" w:rsidRPr="00654C79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 xml:space="preserve">на </w:t>
      </w:r>
      <w:r w:rsidR="00386717">
        <w:rPr>
          <w:lang w:val="ru-RU" w:eastAsia="en-US"/>
        </w:rPr>
        <w:t>главн</w:t>
      </w:r>
      <w:r>
        <w:rPr>
          <w:lang w:val="ru-RU" w:eastAsia="en-US"/>
        </w:rPr>
        <w:t xml:space="preserve">ой странице </w:t>
      </w:r>
      <w:r w:rsidR="00386717">
        <w:rPr>
          <w:lang w:val="ru-RU" w:eastAsia="en-US"/>
        </w:rPr>
        <w:t>расположить список недавно открытых</w:t>
      </w:r>
      <w:r w:rsidR="00654C79">
        <w:rPr>
          <w:lang w:val="ru-RU" w:eastAsia="en-US"/>
        </w:rPr>
        <w:t xml:space="preserve"> электронных</w:t>
      </w:r>
      <w:r w:rsidR="00386717">
        <w:rPr>
          <w:lang w:val="ru-RU" w:eastAsia="en-US"/>
        </w:rPr>
        <w:t xml:space="preserve"> книг</w:t>
      </w:r>
      <w:r w:rsidR="00654C79">
        <w:rPr>
          <w:lang w:val="ru-RU" w:eastAsia="en-US"/>
        </w:rPr>
        <w:t>,</w:t>
      </w:r>
      <w:r>
        <w:rPr>
          <w:lang w:val="ru-RU" w:eastAsia="en-US"/>
        </w:rPr>
        <w:t xml:space="preserve"> кнопка добавления </w:t>
      </w:r>
      <w:r w:rsidR="00654C79">
        <w:rPr>
          <w:lang w:val="ru-RU" w:eastAsia="en-US"/>
        </w:rPr>
        <w:t xml:space="preserve">новых </w:t>
      </w:r>
      <w:r>
        <w:rPr>
          <w:lang w:val="ru-RU" w:eastAsia="en-US"/>
        </w:rPr>
        <w:t>книг</w:t>
      </w:r>
      <w:r w:rsidR="00654C79">
        <w:rPr>
          <w:lang w:val="ru-RU" w:eastAsia="en-US"/>
        </w:rPr>
        <w:t xml:space="preserve"> из системы пользователя, сортировка книг по разным критериям, поиск по разным критериям</w:t>
      </w:r>
      <w:r w:rsidR="00386717" w:rsidRPr="00386717">
        <w:rPr>
          <w:lang w:val="ru-RU" w:eastAsia="en-US"/>
        </w:rPr>
        <w:t>;</w:t>
      </w:r>
    </w:p>
    <w:p w14:paraId="440D847C" w14:textId="3EC23E08" w:rsidR="00654C79" w:rsidRPr="00386717" w:rsidRDefault="00654C79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>на страниц</w:t>
      </w:r>
      <w:r w:rsidR="0068523A">
        <w:rPr>
          <w:lang w:val="ru-RU" w:eastAsia="en-US"/>
        </w:rPr>
        <w:t>е</w:t>
      </w:r>
      <w:r>
        <w:rPr>
          <w:lang w:val="ru-RU" w:eastAsia="en-US"/>
        </w:rPr>
        <w:t xml:space="preserve"> аутентификации пользователя расположить ввод пользователя и пароля в виде ПИН-кода, кнопка входа</w:t>
      </w:r>
      <w:r w:rsidR="0068523A" w:rsidRPr="0068523A">
        <w:rPr>
          <w:lang w:val="ru-RU" w:eastAsia="en-US"/>
        </w:rPr>
        <w:t xml:space="preserve"> </w:t>
      </w:r>
      <w:r w:rsidR="0068523A">
        <w:rPr>
          <w:lang w:val="ru-RU" w:eastAsia="en-US"/>
        </w:rPr>
        <w:t>в систему</w:t>
      </w:r>
      <w:r>
        <w:rPr>
          <w:lang w:val="ru-RU" w:eastAsia="en-US"/>
        </w:rPr>
        <w:t>, кнопка регистрации нового пользователя</w:t>
      </w:r>
      <w:r w:rsidRPr="00654C79">
        <w:rPr>
          <w:lang w:val="ru-RU" w:eastAsia="en-US"/>
        </w:rPr>
        <w:t>;</w:t>
      </w:r>
    </w:p>
    <w:p w14:paraId="338B406D" w14:textId="13E3C957" w:rsidR="00386717" w:rsidRPr="0068523A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на странице просмотра книги должно быть кнопки навигации по разным страницам, управляющие элементы изменения масштаба, возможность выделять текст</w:t>
      </w:r>
      <w:r w:rsidR="00654C79">
        <w:rPr>
          <w:bCs/>
          <w:lang w:val="ru-RU" w:eastAsia="en-US"/>
        </w:rPr>
        <w:t>, копирование в буфер обмена выделенного текста, также возможность нахождения перевода выделенного текста, нахождение определения выделенного текста</w:t>
      </w:r>
      <w:r w:rsidR="0068523A" w:rsidRPr="0068523A">
        <w:rPr>
          <w:bCs/>
          <w:lang w:val="ru-RU" w:eastAsia="en-US"/>
        </w:rPr>
        <w:t>;</w:t>
      </w:r>
    </w:p>
    <w:p w14:paraId="7399CEF9" w14:textId="0401DEF9" w:rsidR="0068523A" w:rsidRPr="00325042" w:rsidRDefault="0068523A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страница редактирования метаданных книги таких как название, теги, описание.</w:t>
      </w:r>
    </w:p>
    <w:p w14:paraId="52587BB5" w14:textId="3E71B96D" w:rsidR="00325042" w:rsidRPr="00D30187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написанию программного кода</w:t>
      </w:r>
      <w:r w:rsidRPr="00325042">
        <w:rPr>
          <w:lang w:val="ru-RU" w:eastAsia="en-US"/>
        </w:rPr>
        <w:t>:</w:t>
      </w:r>
    </w:p>
    <w:p w14:paraId="4A8E9105" w14:textId="21512440" w:rsid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язык программирования </w:t>
      </w:r>
      <w:r>
        <w:rPr>
          <w:lang w:eastAsia="en-US"/>
        </w:rPr>
        <w:t>C</w:t>
      </w:r>
      <w:r w:rsidRPr="00325042">
        <w:rPr>
          <w:lang w:val="ru-RU" w:eastAsia="en-US"/>
        </w:rPr>
        <w:t xml:space="preserve">#, </w:t>
      </w:r>
      <w:r>
        <w:rPr>
          <w:lang w:eastAsia="en-US"/>
        </w:rPr>
        <w:t>JavaScript</w:t>
      </w:r>
      <w:r w:rsidRPr="00325042">
        <w:rPr>
          <w:lang w:val="ru-RU" w:eastAsia="en-US"/>
        </w:rPr>
        <w:t>/</w:t>
      </w:r>
      <w:r>
        <w:rPr>
          <w:lang w:eastAsia="en-US"/>
        </w:rPr>
        <w:t>TypeScript</w:t>
      </w:r>
      <w:r w:rsidRPr="00325042">
        <w:rPr>
          <w:lang w:val="ru-RU" w:eastAsia="en-US"/>
        </w:rPr>
        <w:t>;</w:t>
      </w:r>
    </w:p>
    <w:p w14:paraId="0041E632" w14:textId="3D52819F" w:rsidR="0068523A" w:rsidRPr="0068523A" w:rsidRDefault="0068523A" w:rsidP="00325042">
      <w:pPr>
        <w:pStyle w:val="af4"/>
        <w:numPr>
          <w:ilvl w:val="0"/>
          <w:numId w:val="56"/>
        </w:numPr>
        <w:ind w:left="709" w:hanging="283"/>
        <w:rPr>
          <w:lang w:eastAsia="en-US"/>
        </w:rPr>
      </w:pPr>
      <w:r>
        <w:rPr>
          <w:lang w:val="ru-RU" w:eastAsia="en-US"/>
        </w:rPr>
        <w:t>веб</w:t>
      </w:r>
      <w:r w:rsidRPr="0068523A">
        <w:rPr>
          <w:lang w:eastAsia="en-US"/>
        </w:rPr>
        <w:t>-</w:t>
      </w:r>
      <w:r>
        <w:rPr>
          <w:lang w:val="ru-RU" w:eastAsia="en-US"/>
        </w:rPr>
        <w:t>фреймворк</w:t>
      </w:r>
      <w:r w:rsidRPr="0068523A">
        <w:rPr>
          <w:lang w:eastAsia="en-US"/>
        </w:rPr>
        <w:t xml:space="preserve"> </w:t>
      </w:r>
      <w:r>
        <w:rPr>
          <w:lang w:eastAsia="en-US"/>
        </w:rPr>
        <w:t>ASP.NET, Angular;</w:t>
      </w:r>
    </w:p>
    <w:p w14:paraId="725B91FD" w14:textId="37EAC7EE" w:rsid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eastAsia="en-US"/>
        </w:rPr>
      </w:pPr>
      <w:r w:rsidRPr="00325042">
        <w:rPr>
          <w:lang w:val="ru-RU" w:eastAsia="en-US"/>
        </w:rPr>
        <w:t xml:space="preserve">язык разметки </w:t>
      </w:r>
      <w:r>
        <w:rPr>
          <w:lang w:eastAsia="en-US"/>
        </w:rPr>
        <w:t>HTML;</w:t>
      </w:r>
    </w:p>
    <w:p w14:paraId="69E4574E" w14:textId="04792E1D" w:rsidR="00325042" w:rsidRPr="00D30187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текстовый редактор </w:t>
      </w:r>
      <w:r>
        <w:rPr>
          <w:lang w:eastAsia="en-US"/>
        </w:rPr>
        <w:t>Visual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Studio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Code</w:t>
      </w:r>
      <w:r w:rsidRPr="00325042">
        <w:rPr>
          <w:lang w:val="ru-RU" w:eastAsia="en-US"/>
        </w:rPr>
        <w:t>;</w:t>
      </w:r>
    </w:p>
    <w:p w14:paraId="655AC597" w14:textId="45E467C9" w:rsidR="00325042" w:rsidRP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интеграционная среда программирования </w:t>
      </w:r>
      <w:r>
        <w:rPr>
          <w:lang w:eastAsia="en-US"/>
        </w:rPr>
        <w:t>JetBrains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Rider</w:t>
      </w:r>
      <w:r w:rsidRPr="00325042">
        <w:rPr>
          <w:lang w:val="ru-RU" w:eastAsia="en-US"/>
        </w:rPr>
        <w:t>.</w:t>
      </w:r>
    </w:p>
    <w:p w14:paraId="49FF2D36" w14:textId="0116A279" w:rsidR="00325042" w:rsidRPr="00325042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пользователю системы</w:t>
      </w:r>
      <w:r w:rsidRPr="00325042">
        <w:rPr>
          <w:lang w:val="ru-RU" w:eastAsia="en-US"/>
        </w:rPr>
        <w:t>:</w:t>
      </w:r>
    </w:p>
    <w:p w14:paraId="6B6F7F12" w14:textId="0E0D135F" w:rsidR="001B10B8" w:rsidRPr="00325042" w:rsidRDefault="00325042" w:rsidP="00325042">
      <w:pPr>
        <w:pStyle w:val="af4"/>
        <w:numPr>
          <w:ilvl w:val="0"/>
          <w:numId w:val="57"/>
        </w:numPr>
        <w:ind w:left="709" w:hanging="283"/>
        <w:rPr>
          <w:bCs/>
          <w:lang w:val="ru-RU" w:eastAsia="en-US"/>
        </w:rPr>
      </w:pPr>
      <w:r>
        <w:rPr>
          <w:bCs/>
          <w:lang w:val="ru-RU" w:eastAsia="en-US"/>
        </w:rPr>
        <w:lastRenderedPageBreak/>
        <w:t xml:space="preserve">операционная система </w:t>
      </w:r>
      <w:r>
        <w:rPr>
          <w:bCs/>
          <w:lang w:eastAsia="en-US"/>
        </w:rPr>
        <w:t>Windows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eastAsia="en-US"/>
        </w:rPr>
        <w:t>NT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не ниже 10 версии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 xml:space="preserve">или дистрибутив </w:t>
      </w:r>
      <w:r>
        <w:rPr>
          <w:bCs/>
          <w:lang w:eastAsia="en-US"/>
        </w:rPr>
        <w:t>Linux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с любой графической оболочкой</w:t>
      </w:r>
      <w:r w:rsidRPr="00325042">
        <w:rPr>
          <w:bCs/>
          <w:lang w:val="ru-RU" w:eastAsia="en-US"/>
        </w:rPr>
        <w:t>.</w:t>
      </w:r>
    </w:p>
    <w:p w14:paraId="38474058" w14:textId="50CB3C35" w:rsidR="00F372E7" w:rsidRDefault="00F372E7" w:rsidP="00F372E7">
      <w:pPr>
        <w:pStyle w:val="2"/>
        <w:rPr>
          <w:lang w:val="ru-RU"/>
        </w:rPr>
      </w:pPr>
      <w:bookmarkStart w:id="22" w:name="_Toc166838605"/>
      <w:r>
        <w:rPr>
          <w:lang w:val="ru-RU"/>
        </w:rPr>
        <w:t xml:space="preserve">1.6 </w:t>
      </w:r>
      <w:r w:rsidRPr="00F372E7">
        <w:rPr>
          <w:lang w:val="ru-RU"/>
        </w:rPr>
        <w:t>Анализ аналогичных разработок</w:t>
      </w:r>
      <w:bookmarkEnd w:id="22"/>
    </w:p>
    <w:p w14:paraId="370ADB1C" w14:textId="72BEABAB" w:rsidR="00C12B37" w:rsidRPr="00C12B37" w:rsidRDefault="00C12B37" w:rsidP="00676AFE">
      <w:pPr>
        <w:rPr>
          <w:szCs w:val="30"/>
          <w:lang w:val="ru-RU"/>
        </w:rPr>
      </w:pPr>
      <w:r w:rsidRPr="00C12B37">
        <w:rPr>
          <w:szCs w:val="30"/>
          <w:lang w:val="ru-RU"/>
        </w:rPr>
        <w:t>Существует некоторое количество</w:t>
      </w:r>
      <w:r>
        <w:rPr>
          <w:szCs w:val="30"/>
          <w:lang w:val="ru-RU"/>
        </w:rPr>
        <w:t xml:space="preserve"> систем</w:t>
      </w:r>
      <w:r w:rsidRPr="00C12B37">
        <w:rPr>
          <w:szCs w:val="30"/>
          <w:lang w:val="ru-RU"/>
        </w:rPr>
        <w:t>, выполняющих схожие разрабатываемой задачи.</w:t>
      </w:r>
      <w:r>
        <w:rPr>
          <w:szCs w:val="30"/>
          <w:lang w:val="ru-RU"/>
        </w:rPr>
        <w:t xml:space="preserve"> Их основной функционал направлен на предоставление электронной библиотеки и возможности их чтения.</w:t>
      </w:r>
    </w:p>
    <w:p w14:paraId="251232C6" w14:textId="2DFC201F" w:rsidR="00F44C49" w:rsidRPr="0086264C" w:rsidRDefault="00816E40" w:rsidP="00816E40">
      <w:pPr>
        <w:pStyle w:val="3"/>
        <w:rPr>
          <w:lang w:val="ru-RU"/>
        </w:rPr>
      </w:pPr>
      <w:bookmarkStart w:id="23" w:name="_Toc166838606"/>
      <w:r w:rsidRPr="0086264C">
        <w:rPr>
          <w:lang w:val="ru-RU"/>
        </w:rPr>
        <w:t xml:space="preserve">1.6.1 </w:t>
      </w:r>
      <w:r>
        <w:t>Calibre</w:t>
      </w:r>
      <w:bookmarkEnd w:id="23"/>
    </w:p>
    <w:p w14:paraId="70555BC7" w14:textId="6CB9AF4D" w:rsidR="00816E40" w:rsidRDefault="008B4A49" w:rsidP="00816E40">
      <w:pPr>
        <w:rPr>
          <w:lang w:val="ru-RU"/>
        </w:rPr>
      </w:pPr>
      <w:r>
        <w:t>Calibre</w:t>
      </w:r>
      <w:r w:rsidRPr="008B4A49">
        <w:rPr>
          <w:lang w:val="ru-RU"/>
        </w:rPr>
        <w:t xml:space="preserve"> – </w:t>
      </w:r>
      <w:r>
        <w:rPr>
          <w:lang w:val="ru-RU"/>
        </w:rPr>
        <w:t>кроссплатформенное, свободное и отрытое программное обеспечение для чтения и хранения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>электронных книг</w:t>
      </w:r>
      <w:r>
        <w:rPr>
          <w:lang w:val="ru-RU"/>
        </w:rPr>
        <w:t xml:space="preserve"> в электронной библиотеке</w:t>
      </w:r>
      <w:r w:rsidR="00925DC7">
        <w:rPr>
          <w:lang w:val="ru-RU"/>
        </w:rPr>
        <w:t xml:space="preserve"> для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настольных систем на базе</w:t>
      </w:r>
      <w:r w:rsidR="00925DC7">
        <w:rPr>
          <w:lang w:val="ru-RU"/>
        </w:rPr>
        <w:t xml:space="preserve"> </w:t>
      </w:r>
      <w:r w:rsidR="00925DC7">
        <w:t>Windows</w:t>
      </w:r>
      <w:r w:rsidR="00925DC7" w:rsidRPr="00925DC7">
        <w:rPr>
          <w:lang w:val="ru-RU"/>
        </w:rPr>
        <w:t xml:space="preserve">, </w:t>
      </w:r>
      <w:r w:rsidR="00925DC7">
        <w:t>MacOS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 xml:space="preserve">и </w:t>
      </w:r>
      <w:r w:rsidR="00925DC7">
        <w:t>Linux</w:t>
      </w:r>
      <w:r>
        <w:rPr>
          <w:lang w:val="ru-RU"/>
        </w:rPr>
        <w:t>, разработанное в 2006 году.</w:t>
      </w:r>
      <w:r w:rsidR="00C41C2B">
        <w:rPr>
          <w:lang w:val="ru-RU"/>
        </w:rPr>
        <w:t xml:space="preserve"> В данный момент продолжает поддерживаться.</w:t>
      </w:r>
      <w:r>
        <w:rPr>
          <w:lang w:val="ru-RU"/>
        </w:rPr>
        <w:t xml:space="preserve"> Распространяется под лицензией </w:t>
      </w:r>
      <w:r>
        <w:t>GNU</w:t>
      </w:r>
      <w:r w:rsidRPr="008B4A49">
        <w:rPr>
          <w:lang w:val="ru-RU"/>
        </w:rPr>
        <w:t xml:space="preserve"> </w:t>
      </w:r>
      <w:r>
        <w:t>GPL</w:t>
      </w:r>
      <w:r>
        <w:rPr>
          <w:lang w:val="ru-RU"/>
        </w:rPr>
        <w:t xml:space="preserve"> версии </w:t>
      </w:r>
      <w:r w:rsidR="00C41C2B">
        <w:rPr>
          <w:lang w:val="ru-RU"/>
        </w:rPr>
        <w:t>3</w:t>
      </w:r>
      <w:r w:rsidRPr="008B4A49">
        <w:rPr>
          <w:lang w:val="ru-RU"/>
        </w:rPr>
        <w:t>.</w:t>
      </w:r>
      <w:r>
        <w:rPr>
          <w:lang w:val="ru-RU"/>
        </w:rPr>
        <w:t xml:space="preserve"> Последняя версия программы – 7.9.0 (19 апреля 2024). Обладает довольно большим функционалом</w:t>
      </w:r>
      <w:r w:rsidR="00925DC7" w:rsidRPr="00925DC7">
        <w:rPr>
          <w:lang w:val="ru-RU"/>
        </w:rPr>
        <w:t xml:space="preserve">: </w:t>
      </w:r>
      <w:r w:rsidR="00925DC7">
        <w:rPr>
          <w:lang w:val="ru-RU"/>
        </w:rPr>
        <w:t>можно конвертировать книги в разные форматы, собирать статьи с новостных сайтов и создавать из них электронную книгу, может искать электронные книги на разных сайтах магазинах и т.п</w:t>
      </w:r>
      <w:r>
        <w:rPr>
          <w:lang w:val="ru-RU"/>
        </w:rPr>
        <w:t>.</w:t>
      </w:r>
      <w:r w:rsidR="00673C49" w:rsidRPr="00673C49">
        <w:rPr>
          <w:lang w:val="ru-RU"/>
        </w:rPr>
        <w:t xml:space="preserve"> </w:t>
      </w:r>
      <w:r w:rsidR="00673C49">
        <w:rPr>
          <w:lang w:val="ru-RU"/>
        </w:rPr>
        <w:t xml:space="preserve">Большая часть кода программы написана на языке программирования </w:t>
      </w:r>
      <w:r w:rsidR="00673C49">
        <w:t>Python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с помощью фреймворка </w:t>
      </w:r>
      <w:r w:rsidR="00C41C2B">
        <w:t>QT</w:t>
      </w:r>
      <w:r w:rsidR="00673C49" w:rsidRPr="00673C49">
        <w:rPr>
          <w:lang w:val="ru-RU"/>
        </w:rPr>
        <w:t>.</w:t>
      </w:r>
      <w:r>
        <w:rPr>
          <w:lang w:val="ru-RU"/>
        </w:rPr>
        <w:t xml:space="preserve"> Визуальное представление программы </w:t>
      </w:r>
      <w:r>
        <w:t>Calibre</w:t>
      </w:r>
      <w:r>
        <w:rPr>
          <w:lang w:val="ru-RU"/>
        </w:rPr>
        <w:t xml:space="preserve"> представлена на рисунке 1. </w:t>
      </w:r>
    </w:p>
    <w:p w14:paraId="4C900660" w14:textId="24D21193" w:rsidR="00925DC7" w:rsidRPr="00925DC7" w:rsidRDefault="00925DC7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925DC7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6A835CE7" wp14:editId="52C032A8">
            <wp:extent cx="5973650" cy="2751666"/>
            <wp:effectExtent l="0" t="0" r="8255" b="0"/>
            <wp:docPr id="2263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75" cy="27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C8B6" w14:textId="69FDEE97" w:rsidR="00925DC7" w:rsidRPr="005D29C2" w:rsidRDefault="00925DC7" w:rsidP="00925DC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Окно программы </w:t>
      </w:r>
      <w:r>
        <w:t>Calibre</w:t>
      </w:r>
    </w:p>
    <w:p w14:paraId="7FDDE7AB" w14:textId="0F9F85DC" w:rsidR="00925DC7" w:rsidRDefault="00925DC7" w:rsidP="00673C49">
      <w:pPr>
        <w:pStyle w:val="3"/>
        <w:rPr>
          <w:lang w:val="ru-RU"/>
        </w:rPr>
      </w:pPr>
      <w:bookmarkStart w:id="24" w:name="_Toc166838607"/>
      <w:r w:rsidRPr="005D29C2">
        <w:rPr>
          <w:lang w:val="ru-RU"/>
        </w:rPr>
        <w:lastRenderedPageBreak/>
        <w:t xml:space="preserve">1.6.2 </w:t>
      </w:r>
      <w:r>
        <w:t>Kavita</w:t>
      </w:r>
      <w:bookmarkEnd w:id="24"/>
    </w:p>
    <w:p w14:paraId="178C65B4" w14:textId="6A5831DB" w:rsidR="00673C49" w:rsidRPr="00C41C2B" w:rsidRDefault="00673C49" w:rsidP="00C41C2B">
      <w:pPr>
        <w:rPr>
          <w:lang w:val="ru-RU"/>
        </w:rPr>
      </w:pPr>
      <w:r>
        <w:t>Kavita</w:t>
      </w:r>
      <w:r w:rsidRPr="00673C49">
        <w:rPr>
          <w:lang w:val="ru-RU"/>
        </w:rPr>
        <w:t xml:space="preserve"> </w:t>
      </w:r>
      <w:r>
        <w:rPr>
          <w:lang w:val="ru-RU"/>
        </w:rPr>
        <w:t xml:space="preserve">– открытое программное обеспечение для чтения и хранения книг в электронной библиотеке, созданное в 2020 году. Сделана в виде </w:t>
      </w:r>
      <w:r>
        <w:t>web</w:t>
      </w:r>
      <w:r>
        <w:rPr>
          <w:lang w:val="ru-RU"/>
        </w:rPr>
        <w:t>-приложения</w:t>
      </w:r>
      <w:r w:rsidR="00C41C2B">
        <w:rPr>
          <w:lang w:val="ru-RU"/>
        </w:rPr>
        <w:t>.</w:t>
      </w:r>
      <w:r>
        <w:rPr>
          <w:lang w:val="ru-RU"/>
        </w:rPr>
        <w:t xml:space="preserve"> Написана на </w:t>
      </w:r>
      <w:r w:rsidR="00C41C2B">
        <w:rPr>
          <w:lang w:val="ru-RU"/>
        </w:rPr>
        <w:t xml:space="preserve">языках программирования </w:t>
      </w:r>
      <w:r w:rsidR="00C41C2B">
        <w:t>C</w:t>
      </w:r>
      <w:r w:rsidR="00C41C2B" w:rsidRPr="00C41C2B">
        <w:rPr>
          <w:lang w:val="ru-RU"/>
        </w:rPr>
        <w:t xml:space="preserve"># </w:t>
      </w:r>
      <w:r w:rsidR="00C41C2B">
        <w:rPr>
          <w:lang w:val="ru-RU"/>
        </w:rPr>
        <w:t xml:space="preserve">и </w:t>
      </w:r>
      <w:r w:rsidR="00C41C2B">
        <w:t>Typescript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с помощью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фреймворко</w:t>
      </w:r>
      <w:r w:rsidR="00A25D4C">
        <w:rPr>
          <w:lang w:val="ru-RU"/>
        </w:rPr>
        <w:t>в</w:t>
      </w:r>
      <w:r w:rsidR="00C41C2B">
        <w:rPr>
          <w:lang w:val="ru-RU"/>
        </w:rPr>
        <w:t xml:space="preserve"> </w:t>
      </w:r>
      <w:r w:rsidR="00C41C2B">
        <w:t>ASP</w:t>
      </w:r>
      <w:r w:rsidR="00C41C2B" w:rsidRPr="00C41C2B">
        <w:rPr>
          <w:lang w:val="ru-RU"/>
        </w:rPr>
        <w:t>.</w:t>
      </w:r>
      <w:r w:rsidR="00C41C2B">
        <w:t>NET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</w:t>
      </w:r>
      <w:r w:rsidR="00C41C2B">
        <w:t>Angular</w:t>
      </w:r>
      <w:r w:rsidR="00C41C2B" w:rsidRPr="00C41C2B">
        <w:rPr>
          <w:lang w:val="ru-RU"/>
        </w:rPr>
        <w:t>.</w:t>
      </w:r>
      <w:r w:rsidR="00074ABB">
        <w:rPr>
          <w:lang w:val="ru-RU"/>
        </w:rPr>
        <w:t xml:space="preserve"> На данный момент ещё находится в разработке. Последняя версия – 0.8.1 (23 апреля 2024).</w:t>
      </w:r>
      <w:r w:rsidR="00C41C2B">
        <w:rPr>
          <w:lang w:val="ru-RU"/>
        </w:rPr>
        <w:t xml:space="preserve"> Исходный код программы распространяется под лицензией </w:t>
      </w:r>
      <w:r w:rsidR="00C41C2B">
        <w:t>GNU</w:t>
      </w:r>
      <w:r w:rsidR="00C41C2B" w:rsidRPr="00C41C2B">
        <w:rPr>
          <w:lang w:val="ru-RU"/>
        </w:rPr>
        <w:t xml:space="preserve"> </w:t>
      </w:r>
      <w:r w:rsidR="00C41C2B">
        <w:t>GPL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версии 3. Визуальное представление программы </w:t>
      </w:r>
      <w:r w:rsidR="00C41C2B">
        <w:t>Kavita</w:t>
      </w:r>
      <w:r w:rsidR="00C41C2B">
        <w:rPr>
          <w:lang w:val="ru-RU"/>
        </w:rPr>
        <w:t xml:space="preserve"> изображена на рисунке 2.</w:t>
      </w:r>
    </w:p>
    <w:p w14:paraId="40A33025" w14:textId="5BC74EB5" w:rsidR="00673C49" w:rsidRPr="00673C49" w:rsidRDefault="00673C49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73C49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0508E0C2" wp14:editId="3B3DF3D6">
            <wp:extent cx="6046682" cy="2903396"/>
            <wp:effectExtent l="0" t="0" r="0" b="0"/>
            <wp:docPr id="11140866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98" cy="29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27DB" w14:textId="6AB2C558" w:rsidR="00673C49" w:rsidRPr="005D29C2" w:rsidRDefault="00074ABB" w:rsidP="00074AB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Веб-страница программы </w:t>
      </w:r>
      <w:r>
        <w:t>Kavita</w:t>
      </w:r>
    </w:p>
    <w:p w14:paraId="445042D2" w14:textId="56D39806" w:rsidR="00861B2A" w:rsidRPr="005D29C2" w:rsidRDefault="00185425" w:rsidP="0068523A">
      <w:pPr>
        <w:pStyle w:val="3"/>
        <w:rPr>
          <w:lang w:val="ru-RU"/>
        </w:rPr>
      </w:pPr>
      <w:r w:rsidRPr="005D29C2">
        <w:rPr>
          <w:lang w:val="ru-RU"/>
        </w:rPr>
        <w:br w:type="page"/>
      </w:r>
      <w:bookmarkStart w:id="25" w:name="_Toc166838608"/>
      <w:r w:rsidR="00861B2A" w:rsidRPr="005D29C2">
        <w:rPr>
          <w:lang w:val="ru-RU"/>
        </w:rPr>
        <w:lastRenderedPageBreak/>
        <w:t xml:space="preserve">1.6.3 </w:t>
      </w:r>
      <w:r w:rsidR="00861B2A">
        <w:t>Koodo</w:t>
      </w:r>
      <w:bookmarkEnd w:id="25"/>
    </w:p>
    <w:p w14:paraId="0603506E" w14:textId="7F0EC268" w:rsidR="008A4743" w:rsidRPr="008A4743" w:rsidRDefault="008A4743" w:rsidP="008A4743">
      <w:pPr>
        <w:rPr>
          <w:lang w:val="ru-RU"/>
        </w:rPr>
      </w:pPr>
      <w:r>
        <w:t>Koodo</w:t>
      </w:r>
      <w:r w:rsidRPr="008A4743">
        <w:rPr>
          <w:lang w:val="ru-RU"/>
        </w:rPr>
        <w:t xml:space="preserve"> – </w:t>
      </w:r>
      <w:r>
        <w:rPr>
          <w:lang w:val="ru-RU"/>
        </w:rPr>
        <w:t xml:space="preserve">свободное программное обеспечение для чтения и хранения книг, разработанная в 2020 году. Написана на языке программирования </w:t>
      </w:r>
      <w:r>
        <w:t>JavaScript</w:t>
      </w:r>
      <w:r>
        <w:rPr>
          <w:lang w:val="ru-RU"/>
        </w:rPr>
        <w:t xml:space="preserve"> с использованием фреймворка </w:t>
      </w:r>
      <w:r>
        <w:t>React</w:t>
      </w:r>
      <w:r>
        <w:rPr>
          <w:lang w:val="ru-RU"/>
        </w:rPr>
        <w:t>.</w:t>
      </w:r>
      <w:r w:rsidRPr="008A4743">
        <w:rPr>
          <w:lang w:val="ru-RU"/>
        </w:rPr>
        <w:t xml:space="preserve"> </w:t>
      </w:r>
      <w:r>
        <w:rPr>
          <w:lang w:val="ru-RU"/>
        </w:rPr>
        <w:t>Распространяется в виде настольного приложения</w:t>
      </w:r>
      <w:r w:rsidR="00A63BE4" w:rsidRPr="00A63BE4">
        <w:rPr>
          <w:lang w:val="ru-RU"/>
        </w:rPr>
        <w:t xml:space="preserve"> </w:t>
      </w:r>
      <w:r w:rsidR="00A63BE4">
        <w:rPr>
          <w:lang w:val="ru-RU"/>
        </w:rPr>
        <w:t>на базе</w:t>
      </w:r>
      <w:r w:rsidR="00A63BE4" w:rsidRPr="00A63BE4">
        <w:rPr>
          <w:lang w:val="ru-RU"/>
        </w:rPr>
        <w:t xml:space="preserve"> </w:t>
      </w:r>
      <w:r w:rsidR="00A63BE4">
        <w:t>Electron</w:t>
      </w:r>
      <w:r>
        <w:rPr>
          <w:lang w:val="ru-RU"/>
        </w:rPr>
        <w:t xml:space="preserve"> и может работать как веб-приложение. Исходный код распространяется под лицензией </w:t>
      </w:r>
      <w:r>
        <w:t>AGPL</w:t>
      </w:r>
      <w:r>
        <w:rPr>
          <w:lang w:val="ru-RU"/>
        </w:rPr>
        <w:t xml:space="preserve"> версии</w:t>
      </w:r>
      <w:r w:rsidRPr="008A4743">
        <w:rPr>
          <w:lang w:val="ru-RU"/>
        </w:rPr>
        <w:t xml:space="preserve"> 3</w:t>
      </w:r>
      <w:r>
        <w:rPr>
          <w:lang w:val="ru-RU"/>
        </w:rPr>
        <w:t xml:space="preserve">. Последняя версия – 1.6.6 (6 апреля 2024). Визуальное представление программы </w:t>
      </w:r>
      <w:r>
        <w:t>Koodo</w:t>
      </w:r>
      <w:r w:rsidRPr="008A4743">
        <w:rPr>
          <w:lang w:val="ru-RU"/>
        </w:rPr>
        <w:t xml:space="preserve"> </w:t>
      </w:r>
      <w:r>
        <w:rPr>
          <w:lang w:val="ru-RU"/>
        </w:rPr>
        <w:t>изображена на рисунке 3.</w:t>
      </w:r>
    </w:p>
    <w:p w14:paraId="390318DB" w14:textId="61564AA6" w:rsidR="00861B2A" w:rsidRDefault="00861B2A" w:rsidP="00861B2A">
      <w:pPr>
        <w:ind w:firstLine="0"/>
        <w:jc w:val="center"/>
      </w:pPr>
      <w:r>
        <w:rPr>
          <w:noProof/>
        </w:rPr>
        <w:drawing>
          <wp:inline distT="0" distB="0" distL="0" distR="0" wp14:anchorId="467AA835" wp14:editId="2FB11B28">
            <wp:extent cx="4176777" cy="3015564"/>
            <wp:effectExtent l="0" t="0" r="0" b="0"/>
            <wp:docPr id="213317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7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236" cy="3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34" w14:textId="78E0EF0B" w:rsidR="00321C8C" w:rsidRPr="0086264C" w:rsidRDefault="00321C8C" w:rsidP="00861B2A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Страница программы </w:t>
      </w:r>
      <w:r>
        <w:t>Kodoo</w:t>
      </w:r>
    </w:p>
    <w:p w14:paraId="4BEAE941" w14:textId="77777777" w:rsidR="00333385" w:rsidRDefault="00333385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DC5E220" w14:textId="2C336D0A" w:rsidR="000E52B4" w:rsidRPr="000E52B4" w:rsidRDefault="000E52B4" w:rsidP="000E52B4">
      <w:pPr>
        <w:rPr>
          <w:lang w:val="ru-RU"/>
        </w:rPr>
      </w:pPr>
      <w:r>
        <w:rPr>
          <w:lang w:val="ru-RU"/>
        </w:rPr>
        <w:lastRenderedPageBreak/>
        <w:t>Сравнительный анализ аналогичных программных систем с разрабатываемым продуктом приведена в таблице 1.</w:t>
      </w:r>
    </w:p>
    <w:p w14:paraId="1F9942D3" w14:textId="77777777" w:rsidR="000E52B4" w:rsidRDefault="000E52B4" w:rsidP="000E52B4">
      <w:pPr>
        <w:ind w:firstLine="0"/>
        <w:rPr>
          <w:lang w:val="ru-RU"/>
        </w:rPr>
      </w:pPr>
      <w:r>
        <w:rPr>
          <w:lang w:val="ru-RU"/>
        </w:rPr>
        <w:t>Таблица №1 - Сравнительный анализ аналогичных программных продуктов</w:t>
      </w:r>
    </w:p>
    <w:tbl>
      <w:tblPr>
        <w:tblStyle w:val="af9"/>
        <w:tblW w:w="9776" w:type="dxa"/>
        <w:tblLook w:val="04A0" w:firstRow="1" w:lastRow="0" w:firstColumn="1" w:lastColumn="0" w:noHBand="0" w:noVBand="1"/>
      </w:tblPr>
      <w:tblGrid>
        <w:gridCol w:w="2666"/>
        <w:gridCol w:w="1582"/>
        <w:gridCol w:w="1701"/>
        <w:gridCol w:w="1701"/>
        <w:gridCol w:w="2126"/>
      </w:tblGrid>
      <w:tr w:rsidR="000E52B4" w14:paraId="23B4FEDA" w14:textId="77777777" w:rsidTr="00624621">
        <w:tc>
          <w:tcPr>
            <w:tcW w:w="2666" w:type="dxa"/>
          </w:tcPr>
          <w:p w14:paraId="55A56A53" w14:textId="77777777" w:rsidR="000E52B4" w:rsidRPr="00DD4BFD" w:rsidRDefault="000E52B4" w:rsidP="00624621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Название программного продукта</w:t>
            </w:r>
          </w:p>
        </w:tc>
        <w:tc>
          <w:tcPr>
            <w:tcW w:w="1582" w:type="dxa"/>
          </w:tcPr>
          <w:p w14:paraId="45ECCB8B" w14:textId="77777777" w:rsidR="000E52B4" w:rsidRPr="00DD4BFD" w:rsidRDefault="000E52B4" w:rsidP="00624621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Calibre</w:t>
            </w:r>
          </w:p>
        </w:tc>
        <w:tc>
          <w:tcPr>
            <w:tcW w:w="1701" w:type="dxa"/>
          </w:tcPr>
          <w:p w14:paraId="284961B9" w14:textId="77777777" w:rsidR="000E52B4" w:rsidRPr="008A4743" w:rsidRDefault="000E52B4" w:rsidP="00624621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Kavita</w:t>
            </w:r>
          </w:p>
        </w:tc>
        <w:tc>
          <w:tcPr>
            <w:tcW w:w="1701" w:type="dxa"/>
          </w:tcPr>
          <w:p w14:paraId="2236C1F6" w14:textId="77777777" w:rsidR="000E52B4" w:rsidRPr="008A4743" w:rsidRDefault="000E52B4" w:rsidP="00624621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Koodo</w:t>
            </w:r>
          </w:p>
        </w:tc>
        <w:tc>
          <w:tcPr>
            <w:tcW w:w="2126" w:type="dxa"/>
          </w:tcPr>
          <w:p w14:paraId="29BBC659" w14:textId="77777777" w:rsidR="000E52B4" w:rsidRPr="00DD4BFD" w:rsidRDefault="000E52B4" w:rsidP="00624621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Разработанный программный продукт</w:t>
            </w:r>
          </w:p>
        </w:tc>
      </w:tr>
      <w:tr w:rsidR="000E52B4" w14:paraId="194D4A2F" w14:textId="77777777" w:rsidTr="00624621">
        <w:tc>
          <w:tcPr>
            <w:tcW w:w="2666" w:type="dxa"/>
          </w:tcPr>
          <w:p w14:paraId="71A1C5B6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Многопользовательская система</w:t>
            </w:r>
          </w:p>
        </w:tc>
        <w:tc>
          <w:tcPr>
            <w:tcW w:w="1582" w:type="dxa"/>
          </w:tcPr>
          <w:p w14:paraId="662AD31F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13F23DC8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F38DC40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53665EBD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75E8C599" w14:textId="77777777" w:rsidTr="00624621">
        <w:trPr>
          <w:trHeight w:val="658"/>
        </w:trPr>
        <w:tc>
          <w:tcPr>
            <w:tcW w:w="2666" w:type="dxa"/>
          </w:tcPr>
          <w:p w14:paraId="4523B887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Интуитивно понятный интерфейс</w:t>
            </w:r>
          </w:p>
        </w:tc>
        <w:tc>
          <w:tcPr>
            <w:tcW w:w="1582" w:type="dxa"/>
          </w:tcPr>
          <w:p w14:paraId="066AE984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E8D1198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14E8C73E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413052E4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576F7BD3" w14:textId="77777777" w:rsidTr="00624621">
        <w:trPr>
          <w:trHeight w:val="658"/>
        </w:trPr>
        <w:tc>
          <w:tcPr>
            <w:tcW w:w="2666" w:type="dxa"/>
          </w:tcPr>
          <w:p w14:paraId="7DF17770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Веб-интерфейс</w:t>
            </w:r>
          </w:p>
        </w:tc>
        <w:tc>
          <w:tcPr>
            <w:tcW w:w="1582" w:type="dxa"/>
          </w:tcPr>
          <w:p w14:paraId="33800371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110D45A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0DAF536B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1A1FF7BB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77910067" w14:textId="77777777" w:rsidTr="00624621">
        <w:trPr>
          <w:trHeight w:val="658"/>
        </w:trPr>
        <w:tc>
          <w:tcPr>
            <w:tcW w:w="2666" w:type="dxa"/>
          </w:tcPr>
          <w:p w14:paraId="6AEE4503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Настольное приложение</w:t>
            </w:r>
          </w:p>
        </w:tc>
        <w:tc>
          <w:tcPr>
            <w:tcW w:w="1582" w:type="dxa"/>
          </w:tcPr>
          <w:p w14:paraId="51DA6B7D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35A8DBA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03FBE0F4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70F1B5F2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  <w:p w14:paraId="03DE05CB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(в виде PWA)</w:t>
            </w:r>
          </w:p>
        </w:tc>
      </w:tr>
      <w:tr w:rsidR="000E52B4" w14:paraId="3C899DEA" w14:textId="77777777" w:rsidTr="00624621">
        <w:trPr>
          <w:trHeight w:val="658"/>
        </w:trPr>
        <w:tc>
          <w:tcPr>
            <w:tcW w:w="2666" w:type="dxa"/>
          </w:tcPr>
          <w:p w14:paraId="10C97073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Трекинг проведенного времени</w:t>
            </w:r>
          </w:p>
        </w:tc>
        <w:tc>
          <w:tcPr>
            <w:tcW w:w="1582" w:type="dxa"/>
          </w:tcPr>
          <w:p w14:paraId="1AEB972A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B12E040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7E31E7B7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5B9349F8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0B60C2D6" w14:textId="77777777" w:rsidTr="00624621">
        <w:trPr>
          <w:trHeight w:val="658"/>
        </w:trPr>
        <w:tc>
          <w:tcPr>
            <w:tcW w:w="2666" w:type="dxa"/>
          </w:tcPr>
          <w:p w14:paraId="067BE64A" w14:textId="77777777" w:rsidR="000E52B4" w:rsidRPr="00185425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t>Лицензия исходного кода программы</w:t>
            </w:r>
          </w:p>
        </w:tc>
        <w:tc>
          <w:tcPr>
            <w:tcW w:w="1582" w:type="dxa"/>
          </w:tcPr>
          <w:p w14:paraId="5A3E54E9" w14:textId="77777777" w:rsidR="000E52B4" w:rsidRPr="00185425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244C590B" w14:textId="77777777" w:rsidR="000E52B4" w:rsidRPr="00185425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2000D224" w14:textId="77777777" w:rsidR="000E52B4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AGPL 3.0</w:t>
            </w:r>
          </w:p>
        </w:tc>
        <w:tc>
          <w:tcPr>
            <w:tcW w:w="2126" w:type="dxa"/>
          </w:tcPr>
          <w:p w14:paraId="5A8A6C12" w14:textId="77777777" w:rsidR="000E52B4" w:rsidRPr="00185425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MIT</w:t>
            </w:r>
          </w:p>
        </w:tc>
      </w:tr>
    </w:tbl>
    <w:p w14:paraId="5FF7582D" w14:textId="77777777" w:rsidR="000E52B4" w:rsidRPr="005D29C2" w:rsidRDefault="000E52B4" w:rsidP="00861B2A">
      <w:pPr>
        <w:ind w:firstLine="0"/>
        <w:jc w:val="center"/>
        <w:rPr>
          <w:lang w:val="ru-RU"/>
        </w:rPr>
      </w:pPr>
    </w:p>
    <w:p w14:paraId="39A91666" w14:textId="2DE0D245" w:rsidR="00CA1978" w:rsidRDefault="00F44C49" w:rsidP="00F44C49">
      <w:pPr>
        <w:pStyle w:val="1"/>
        <w:rPr>
          <w:lang w:val="ru-RU"/>
        </w:rPr>
      </w:pPr>
      <w:bookmarkStart w:id="26" w:name="_Toc166838609"/>
      <w:r w:rsidRPr="00F44C49">
        <w:rPr>
          <w:lang w:val="ru-RU"/>
        </w:rPr>
        <w:lastRenderedPageBreak/>
        <w:t>2 Информационное обеспечение системы</w:t>
      </w:r>
      <w:bookmarkEnd w:id="26"/>
    </w:p>
    <w:p w14:paraId="45F1599A" w14:textId="70F53A19" w:rsidR="00F44C49" w:rsidRDefault="00F44C49" w:rsidP="00F44C49">
      <w:pPr>
        <w:pStyle w:val="2"/>
        <w:rPr>
          <w:lang w:val="ru-RU"/>
        </w:rPr>
      </w:pPr>
      <w:bookmarkStart w:id="27" w:name="_Toc166838610"/>
      <w:r w:rsidRPr="00F44C49">
        <w:rPr>
          <w:lang w:val="ru-RU"/>
        </w:rPr>
        <w:t>2.1 Выбор средств управления данными</w:t>
      </w:r>
      <w:bookmarkEnd w:id="27"/>
    </w:p>
    <w:p w14:paraId="059E7F65" w14:textId="71714A55" w:rsidR="00112089" w:rsidRDefault="00112089" w:rsidP="00112089">
      <w:pPr>
        <w:rPr>
          <w:lang w:val="ru-RU"/>
        </w:rPr>
      </w:pPr>
      <w:r>
        <w:rPr>
          <w:lang w:val="ru-RU"/>
        </w:rPr>
        <w:t>На данный момент существуют множество систем управлений баз данных (СУБД). Одними из популярных СУБД</w:t>
      </w:r>
      <w:r w:rsidRPr="00112089">
        <w:rPr>
          <w:lang w:val="ru-RU"/>
        </w:rPr>
        <w:t xml:space="preserve"> </w:t>
      </w:r>
      <w:r>
        <w:rPr>
          <w:lang w:val="ru-RU"/>
        </w:rPr>
        <w:t>на 2023 год</w:t>
      </w:r>
      <w:r w:rsidRPr="00112089">
        <w:rPr>
          <w:lang w:val="ru-RU"/>
        </w:rPr>
        <w:t xml:space="preserve"> </w:t>
      </w:r>
      <w:r>
        <w:rPr>
          <w:lang w:val="ru-RU"/>
        </w:rPr>
        <w:t>считаются</w:t>
      </w:r>
      <w:r w:rsidRPr="00112089">
        <w:rPr>
          <w:lang w:val="ru-RU"/>
        </w:rPr>
        <w:t xml:space="preserve"> </w:t>
      </w:r>
      <w:r>
        <w:rPr>
          <w:lang w:val="ru-RU"/>
        </w:rPr>
        <w:t>исходя опроса</w:t>
      </w:r>
      <w:r w:rsidRPr="00112089">
        <w:rPr>
          <w:lang w:val="ru-RU"/>
        </w:rPr>
        <w:t xml:space="preserve"> 76634</w:t>
      </w:r>
      <w:r>
        <w:rPr>
          <w:lang w:val="ru-RU"/>
        </w:rPr>
        <w:t xml:space="preserve"> </w:t>
      </w:r>
      <w:r w:rsidR="00B30125">
        <w:rPr>
          <w:lang w:val="ru-RU"/>
        </w:rPr>
        <w:t xml:space="preserve">всех </w:t>
      </w:r>
      <w:r>
        <w:rPr>
          <w:lang w:val="ru-RU"/>
        </w:rPr>
        <w:t xml:space="preserve">участников на сайте </w:t>
      </w:r>
      <w:r>
        <w:t>Stack</w:t>
      </w:r>
      <w:r w:rsidR="0004366C">
        <w:t>O</w:t>
      </w:r>
      <w:r>
        <w:t>verflow</w:t>
      </w:r>
      <w:r w:rsidRPr="00112089">
        <w:rPr>
          <w:lang w:val="ru-RU"/>
        </w:rPr>
        <w:t>:</w:t>
      </w:r>
    </w:p>
    <w:p w14:paraId="6A9A4B7D" w14:textId="6E04E5B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PostgreSQL (45,55%)</w:t>
      </w:r>
      <w:r w:rsidRPr="00112089">
        <w:t>.</w:t>
      </w:r>
    </w:p>
    <w:p w14:paraId="168FB2A9" w14:textId="2EF0FC1E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MySQL</w:t>
      </w:r>
      <w:r w:rsidRPr="00112089">
        <w:t xml:space="preserve"> (41</w:t>
      </w:r>
      <w:r>
        <w:t>,</w:t>
      </w:r>
      <w:r w:rsidRPr="00112089">
        <w:t>09</w:t>
      </w:r>
      <w:r>
        <w:t>%)</w:t>
      </w:r>
      <w:r w:rsidRPr="00112089">
        <w:t>.</w:t>
      </w:r>
    </w:p>
    <w:p w14:paraId="215D2ADD" w14:textId="624FEAD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SQLite (30,9%)</w:t>
      </w:r>
      <w:r w:rsidRPr="00112089">
        <w:t>.</w:t>
      </w:r>
    </w:p>
    <w:p w14:paraId="303B95C2" w14:textId="5DA34DC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MongoDB (25,52%).</w:t>
      </w:r>
    </w:p>
    <w:p w14:paraId="1D068815" w14:textId="24B07B8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Microsoft SQL Server (25,45%).</w:t>
      </w:r>
    </w:p>
    <w:p w14:paraId="41F7AF79" w14:textId="1AB4B35F" w:rsidR="00112089" w:rsidRDefault="00DC6755" w:rsidP="00112089">
      <w:pPr>
        <w:rPr>
          <w:lang w:val="ru-RU"/>
        </w:rPr>
      </w:pPr>
      <w:r>
        <w:rPr>
          <w:lang w:val="ru-RU"/>
        </w:rPr>
        <w:t>П</w:t>
      </w:r>
      <w:r w:rsidR="00112089">
        <w:rPr>
          <w:lang w:val="ru-RU"/>
        </w:rPr>
        <w:t>роцент</w:t>
      </w:r>
      <w:r>
        <w:rPr>
          <w:lang w:val="ru-RU"/>
        </w:rPr>
        <w:t>ы</w:t>
      </w:r>
      <w:r w:rsidR="00112089">
        <w:rPr>
          <w:lang w:val="ru-RU"/>
        </w:rPr>
        <w:t xml:space="preserve"> обозначают</w:t>
      </w:r>
      <w:r>
        <w:rPr>
          <w:lang w:val="ru-RU"/>
        </w:rPr>
        <w:t xml:space="preserve"> количество людей желающих пользоваться данными СУБД и тех людей, которые пользовались ими в течени</w:t>
      </w:r>
      <w:r w:rsidR="000F5FC5">
        <w:rPr>
          <w:lang w:val="ru-RU"/>
        </w:rPr>
        <w:t>и</w:t>
      </w:r>
      <w:r>
        <w:rPr>
          <w:lang w:val="ru-RU"/>
        </w:rPr>
        <w:t xml:space="preserve"> последнего года.</w:t>
      </w:r>
    </w:p>
    <w:p w14:paraId="7EE53D49" w14:textId="24472BA3" w:rsidR="00A974E0" w:rsidRDefault="00C627C8" w:rsidP="00A974E0">
      <w:pPr>
        <w:rPr>
          <w:lang w:val="ru-RU"/>
        </w:rPr>
      </w:pPr>
      <w:r>
        <w:rPr>
          <w:lang w:val="ru-RU"/>
        </w:rPr>
        <w:t xml:space="preserve">Множество из этих </w:t>
      </w:r>
      <w:r w:rsidR="00DE6C06">
        <w:rPr>
          <w:lang w:val="ru-RU"/>
        </w:rPr>
        <w:t xml:space="preserve">решений </w:t>
      </w:r>
      <w:r>
        <w:rPr>
          <w:lang w:val="ru-RU"/>
        </w:rPr>
        <w:t>являются реляционными</w:t>
      </w:r>
      <w:r w:rsidR="00DE6C06">
        <w:rPr>
          <w:lang w:val="ru-RU"/>
        </w:rPr>
        <w:t xml:space="preserve"> СУБД</w:t>
      </w:r>
      <w:r w:rsidRPr="00C627C8">
        <w:rPr>
          <w:lang w:val="ru-RU"/>
        </w:rPr>
        <w:t xml:space="preserve"> </w:t>
      </w:r>
      <w:r>
        <w:rPr>
          <w:lang w:val="ru-RU"/>
        </w:rPr>
        <w:t xml:space="preserve">и поддерживают язык запросов </w:t>
      </w:r>
      <w:r>
        <w:t>SQL</w:t>
      </w:r>
      <w:r>
        <w:rPr>
          <w:lang w:val="ru-RU"/>
        </w:rPr>
        <w:t xml:space="preserve"> для </w:t>
      </w:r>
      <w:r w:rsidR="00945BDB">
        <w:rPr>
          <w:lang w:val="ru-RU"/>
        </w:rPr>
        <w:t>записи</w:t>
      </w:r>
      <w:r>
        <w:rPr>
          <w:lang w:val="ru-RU"/>
        </w:rPr>
        <w:t xml:space="preserve"> и </w:t>
      </w:r>
      <w:r w:rsidR="00945BDB">
        <w:rPr>
          <w:lang w:val="ru-RU"/>
        </w:rPr>
        <w:t xml:space="preserve">чтения </w:t>
      </w:r>
      <w:r>
        <w:rPr>
          <w:lang w:val="ru-RU"/>
        </w:rPr>
        <w:t>данных.</w:t>
      </w:r>
      <w:r w:rsidR="00C54096">
        <w:rPr>
          <w:lang w:val="ru-RU"/>
        </w:rPr>
        <w:t xml:space="preserve"> Существуют также и </w:t>
      </w:r>
      <w:r w:rsidR="00C54096">
        <w:t>NoSQL</w:t>
      </w:r>
      <w:r w:rsidR="00C54096" w:rsidRPr="00C54096">
        <w:rPr>
          <w:lang w:val="ru-RU"/>
        </w:rPr>
        <w:t xml:space="preserve"> </w:t>
      </w:r>
      <w:r w:rsidR="00C54096">
        <w:rPr>
          <w:lang w:val="ru-RU"/>
        </w:rPr>
        <w:t xml:space="preserve">системы, такие как </w:t>
      </w:r>
      <w:r w:rsidR="00C54096">
        <w:t>MongoDB</w:t>
      </w:r>
      <w:r w:rsidR="00C54096">
        <w:rPr>
          <w:lang w:val="ru-RU"/>
        </w:rPr>
        <w:t>, в котором данные хранятся</w:t>
      </w:r>
      <w:r w:rsidR="0030040B">
        <w:rPr>
          <w:lang w:val="ru-RU"/>
        </w:rPr>
        <w:t xml:space="preserve"> в</w:t>
      </w:r>
      <w:r w:rsidR="0030040B" w:rsidRPr="0030040B">
        <w:rPr>
          <w:lang w:val="ru-RU"/>
        </w:rPr>
        <w:t xml:space="preserve"> </w:t>
      </w:r>
      <w:r w:rsidR="0030040B">
        <w:rPr>
          <w:lang w:val="ru-RU"/>
        </w:rPr>
        <w:t>виде документов</w:t>
      </w:r>
      <w:r w:rsidR="00C54096">
        <w:rPr>
          <w:lang w:val="ru-RU"/>
        </w:rPr>
        <w:t xml:space="preserve"> формат</w:t>
      </w:r>
      <w:r w:rsidR="0030040B">
        <w:rPr>
          <w:lang w:val="ru-RU"/>
        </w:rPr>
        <w:t>а</w:t>
      </w:r>
      <w:r w:rsidR="00C54096">
        <w:rPr>
          <w:lang w:val="ru-RU"/>
        </w:rPr>
        <w:t xml:space="preserve"> </w:t>
      </w:r>
      <w:r w:rsidR="00C54096">
        <w:t>BSON</w:t>
      </w:r>
      <w:r w:rsidR="00C54096" w:rsidRPr="00C54096">
        <w:rPr>
          <w:lang w:val="ru-RU"/>
        </w:rPr>
        <w:t xml:space="preserve"> </w:t>
      </w:r>
      <w:r w:rsidR="00C54096">
        <w:rPr>
          <w:lang w:val="ru-RU"/>
        </w:rPr>
        <w:t xml:space="preserve">(бинарный </w:t>
      </w:r>
      <w:r w:rsidR="00C54096">
        <w:t>JSON</w:t>
      </w:r>
      <w:r w:rsidR="00C54096" w:rsidRPr="00C54096">
        <w:rPr>
          <w:lang w:val="ru-RU"/>
        </w:rPr>
        <w:t>)</w:t>
      </w:r>
      <w:r w:rsidR="00C54096">
        <w:rPr>
          <w:lang w:val="ru-RU"/>
        </w:rPr>
        <w:t>.</w:t>
      </w:r>
      <w:r w:rsidR="00FB7EC0">
        <w:rPr>
          <w:lang w:val="ru-RU"/>
        </w:rPr>
        <w:t xml:space="preserve"> </w:t>
      </w:r>
      <w:r w:rsidR="0030040B">
        <w:rPr>
          <w:lang w:val="ru-RU"/>
        </w:rPr>
        <w:t>Набор полей в документах не имеют четкой структуры и</w:t>
      </w:r>
      <w:r w:rsidR="0030040B" w:rsidRPr="0030040B">
        <w:rPr>
          <w:lang w:val="ru-RU"/>
        </w:rPr>
        <w:t xml:space="preserve"> </w:t>
      </w:r>
      <w:r w:rsidR="0030040B">
        <w:rPr>
          <w:lang w:val="ru-RU"/>
        </w:rPr>
        <w:t>одно и тоже поле может иметь значения разных типов.</w:t>
      </w:r>
      <w:r w:rsidR="007C77F6" w:rsidRPr="007C77F6">
        <w:rPr>
          <w:lang w:val="ru-RU"/>
        </w:rPr>
        <w:t xml:space="preserve"> </w:t>
      </w:r>
      <w:r w:rsidR="007C77F6">
        <w:rPr>
          <w:lang w:val="ru-RU"/>
        </w:rPr>
        <w:t>Он хорошо подходит для хранения плохо структурированной информации</w:t>
      </w:r>
      <w:r w:rsidR="005B237B">
        <w:rPr>
          <w:lang w:val="ru-RU"/>
        </w:rPr>
        <w:t>, а также для</w:t>
      </w:r>
      <w:r w:rsidR="0078539B">
        <w:rPr>
          <w:lang w:val="ru-RU"/>
        </w:rPr>
        <w:t xml:space="preserve"> быстрого</w:t>
      </w:r>
      <w:r w:rsidR="005B237B">
        <w:rPr>
          <w:lang w:val="ru-RU"/>
        </w:rPr>
        <w:t xml:space="preserve"> прототипирования программных систем.</w:t>
      </w:r>
      <w:r w:rsidR="006A2551" w:rsidRPr="006A2551">
        <w:rPr>
          <w:lang w:val="ru-RU"/>
        </w:rPr>
        <w:t xml:space="preserve"> </w:t>
      </w:r>
      <w:r w:rsidR="006A2551">
        <w:rPr>
          <w:lang w:val="ru-RU"/>
        </w:rPr>
        <w:t>Запросы осуществляются через драйвер, которая по сути является библиотекой. Эта СУБД официально поддерживает все основные популярные языки программирования, а также существуют драйверы, написанные и поддерживаемые сообществом открытого программного обеспечения.</w:t>
      </w:r>
      <w:r w:rsidR="00B9732A">
        <w:rPr>
          <w:lang w:val="ru-RU"/>
        </w:rPr>
        <w:t xml:space="preserve"> Имеет лицензию </w:t>
      </w:r>
      <w:r w:rsidR="00B9732A">
        <w:t>Server</w:t>
      </w:r>
      <w:r w:rsidR="00B9732A" w:rsidRPr="00B9732A">
        <w:rPr>
          <w:lang w:val="ru-RU"/>
        </w:rPr>
        <w:t xml:space="preserve"> </w:t>
      </w:r>
      <w:r w:rsidR="00B9732A">
        <w:t>Side</w:t>
      </w:r>
      <w:r w:rsidR="006A2551">
        <w:rPr>
          <w:lang w:val="ru-RU"/>
        </w:rPr>
        <w:t xml:space="preserve"> </w:t>
      </w:r>
      <w:r w:rsidR="00B9732A">
        <w:t>Public</w:t>
      </w:r>
      <w:r w:rsidR="00B9732A" w:rsidRPr="00B9732A">
        <w:rPr>
          <w:lang w:val="ru-RU"/>
        </w:rPr>
        <w:t xml:space="preserve"> </w:t>
      </w:r>
      <w:r w:rsidR="00B9732A">
        <w:t>License</w:t>
      </w:r>
      <w:r w:rsidR="00B9732A" w:rsidRPr="00B9732A">
        <w:rPr>
          <w:lang w:val="ru-RU"/>
        </w:rPr>
        <w:t>.</w:t>
      </w:r>
    </w:p>
    <w:p w14:paraId="62B0C157" w14:textId="4A16AF57" w:rsidR="00FB7EC0" w:rsidRPr="00FB7EC0" w:rsidRDefault="00FB7EC0" w:rsidP="00A974E0">
      <w:pPr>
        <w:rPr>
          <w:lang w:val="ru-RU"/>
        </w:rPr>
      </w:pPr>
      <w:r>
        <w:rPr>
          <w:lang w:val="ru-RU"/>
        </w:rPr>
        <w:t xml:space="preserve">Из </w:t>
      </w:r>
      <w:r>
        <w:t>NoSQL</w:t>
      </w:r>
      <w:r>
        <w:rPr>
          <w:lang w:val="ru-RU"/>
        </w:rPr>
        <w:t xml:space="preserve"> БД</w:t>
      </w:r>
      <w:r w:rsidRPr="00FB7EC0">
        <w:rPr>
          <w:lang w:val="ru-RU"/>
        </w:rPr>
        <w:t xml:space="preserve"> </w:t>
      </w:r>
      <w:r>
        <w:rPr>
          <w:lang w:val="ru-RU"/>
        </w:rPr>
        <w:t xml:space="preserve">можно считать СУБД </w:t>
      </w:r>
      <w:r>
        <w:t>Redis</w:t>
      </w:r>
      <w:r>
        <w:rPr>
          <w:lang w:val="ru-RU"/>
        </w:rPr>
        <w:t>, которая позволяет быстро записать и считывать данные. Она</w:t>
      </w:r>
      <w:r>
        <w:rPr>
          <w:lang w:val="ru-RU"/>
        </w:rPr>
        <w:t xml:space="preserve"> хранит данные в оперативной памяти (</w:t>
      </w:r>
      <w:r>
        <w:t>in</w:t>
      </w:r>
      <w:r w:rsidRPr="00FB7EC0">
        <w:rPr>
          <w:lang w:val="ru-RU"/>
        </w:rPr>
        <w:t>-</w:t>
      </w:r>
      <w:r>
        <w:t>memory</w:t>
      </w:r>
      <w:r w:rsidRPr="00FB7EC0">
        <w:rPr>
          <w:lang w:val="ru-RU"/>
        </w:rPr>
        <w:t xml:space="preserve"> </w:t>
      </w:r>
      <w:r>
        <w:t>database</w:t>
      </w:r>
      <w:r w:rsidRPr="00FB7EC0">
        <w:rPr>
          <w:lang w:val="ru-RU"/>
        </w:rPr>
        <w:t>)</w:t>
      </w:r>
      <w:r>
        <w:rPr>
          <w:lang w:val="ru-RU"/>
        </w:rPr>
        <w:t>. В основном используется как брокер сообщений между сервисами системы. В данной работе она не подходит, так как у нас только один сервер.</w:t>
      </w:r>
    </w:p>
    <w:p w14:paraId="02DDB1FA" w14:textId="6900017A" w:rsidR="00C627C8" w:rsidRPr="00B9732A" w:rsidRDefault="00A974E0" w:rsidP="00112089">
      <w:pPr>
        <w:rPr>
          <w:lang w:val="ru-RU"/>
        </w:rPr>
      </w:pPr>
      <w:r>
        <w:rPr>
          <w:lang w:val="ru-RU"/>
        </w:rPr>
        <w:lastRenderedPageBreak/>
        <w:t xml:space="preserve">Также есть вариант использования файловой СУБД </w:t>
      </w:r>
      <w:r>
        <w:t>SQLite</w:t>
      </w:r>
      <w:r>
        <w:rPr>
          <w:lang w:val="ru-RU"/>
        </w:rPr>
        <w:t>, но так как в системе может работать несколько пользователей одновременно, этот вариант не является оптимальным в данной задаче. Из плюсов установка самой СУБД не требуется, так как он обычно поставляется вместе программным продуктом в виде сторонней библиотеки. В основном она используется в системах на стороне клиента.</w:t>
      </w:r>
    </w:p>
    <w:p w14:paraId="4C123392" w14:textId="533C25CC" w:rsidR="00112089" w:rsidRPr="00BF4C9C" w:rsidRDefault="00E32658" w:rsidP="00A974E0">
      <w:pPr>
        <w:rPr>
          <w:lang w:val="ru-RU"/>
        </w:rPr>
      </w:pPr>
      <w:r>
        <w:rPr>
          <w:lang w:val="ru-RU"/>
        </w:rPr>
        <w:t>В данной работе</w:t>
      </w:r>
      <w:r w:rsidR="007A7C44">
        <w:rPr>
          <w:lang w:val="ru-RU"/>
        </w:rPr>
        <w:t xml:space="preserve"> была выбрана</w:t>
      </w:r>
      <w:r>
        <w:rPr>
          <w:lang w:val="ru-RU"/>
        </w:rPr>
        <w:t xml:space="preserve"> </w:t>
      </w:r>
      <w:r w:rsidR="00704C5C">
        <w:rPr>
          <w:lang w:val="ru-RU"/>
        </w:rPr>
        <w:t>реляционная</w:t>
      </w:r>
      <w:r>
        <w:rPr>
          <w:lang w:val="ru-RU"/>
        </w:rPr>
        <w:t xml:space="preserve"> СУБД </w:t>
      </w:r>
      <w:r>
        <w:t>PostgreSQL</w:t>
      </w:r>
      <w:r>
        <w:rPr>
          <w:lang w:val="ru-RU"/>
        </w:rPr>
        <w:t>, так как он</w:t>
      </w:r>
      <w:r w:rsidR="00654EAF">
        <w:rPr>
          <w:lang w:val="ru-RU"/>
        </w:rPr>
        <w:t>а</w:t>
      </w:r>
      <w:r>
        <w:rPr>
          <w:lang w:val="ru-RU"/>
        </w:rPr>
        <w:t xml:space="preserve"> является наиболее популярным среди разработчиков</w:t>
      </w:r>
      <w:r w:rsidR="00105053" w:rsidRPr="00105053">
        <w:rPr>
          <w:lang w:val="ru-RU"/>
        </w:rPr>
        <w:t xml:space="preserve"> </w:t>
      </w:r>
      <w:r w:rsidR="00105053">
        <w:rPr>
          <w:lang w:val="ru-RU"/>
        </w:rPr>
        <w:t>программного обеспечения</w:t>
      </w:r>
      <w:r w:rsidR="00F01696" w:rsidRPr="00F01696">
        <w:rPr>
          <w:lang w:val="ru-RU"/>
        </w:rPr>
        <w:t xml:space="preserve">, </w:t>
      </w:r>
      <w:r w:rsidR="00F01696">
        <w:rPr>
          <w:lang w:val="ru-RU"/>
        </w:rPr>
        <w:t xml:space="preserve">а </w:t>
      </w:r>
      <w:r w:rsidR="002A6D11">
        <w:rPr>
          <w:lang w:val="ru-RU"/>
        </w:rPr>
        <w:t>следовательно</w:t>
      </w:r>
      <w:r w:rsidR="00F01696">
        <w:rPr>
          <w:lang w:val="ru-RU"/>
        </w:rPr>
        <w:t xml:space="preserve"> существуют множество уже решенных проблем</w:t>
      </w:r>
      <w:r w:rsidR="00FC5A74">
        <w:rPr>
          <w:lang w:val="ru-RU"/>
        </w:rPr>
        <w:t xml:space="preserve"> и других ресурсов</w:t>
      </w:r>
      <w:r w:rsidR="002A6D11">
        <w:rPr>
          <w:lang w:val="ru-RU"/>
        </w:rPr>
        <w:t>, также</w:t>
      </w:r>
      <w:r>
        <w:rPr>
          <w:lang w:val="ru-RU"/>
        </w:rPr>
        <w:t xml:space="preserve"> обладает довольно хорошей документацией</w:t>
      </w:r>
      <w:r w:rsidR="002A6D11">
        <w:rPr>
          <w:lang w:val="ru-RU"/>
        </w:rPr>
        <w:t xml:space="preserve"> и</w:t>
      </w:r>
      <w:r w:rsidR="00704C5C">
        <w:rPr>
          <w:lang w:val="ru-RU"/>
        </w:rPr>
        <w:t xml:space="preserve"> относительно</w:t>
      </w:r>
      <w:r w:rsidR="002A6D11">
        <w:rPr>
          <w:lang w:val="ru-RU"/>
        </w:rPr>
        <w:t xml:space="preserve"> быстрее </w:t>
      </w:r>
      <w:r w:rsidR="002A6D11">
        <w:t>MongoDB</w:t>
      </w:r>
      <w:r w:rsidR="002A6D11" w:rsidRPr="002A6D11">
        <w:rPr>
          <w:lang w:val="ru-RU"/>
        </w:rPr>
        <w:t xml:space="preserve">, </w:t>
      </w:r>
      <w:r w:rsidR="002A6D11">
        <w:rPr>
          <w:lang w:val="ru-RU"/>
        </w:rPr>
        <w:t xml:space="preserve">исходя </w:t>
      </w:r>
      <w:r w:rsidR="00EB3F8A">
        <w:rPr>
          <w:lang w:val="ru-RU"/>
        </w:rPr>
        <w:t xml:space="preserve">отчёта по проведению теста производительности между </w:t>
      </w:r>
      <w:r w:rsidR="00EB3F8A">
        <w:t>PostgreSQL</w:t>
      </w:r>
      <w:r w:rsidR="00EB3F8A" w:rsidRPr="00EB3F8A">
        <w:rPr>
          <w:lang w:val="ru-RU"/>
        </w:rPr>
        <w:t xml:space="preserve"> </w:t>
      </w:r>
      <w:r w:rsidR="00EB3F8A">
        <w:rPr>
          <w:lang w:val="ru-RU"/>
        </w:rPr>
        <w:t xml:space="preserve">и </w:t>
      </w:r>
      <w:r w:rsidR="00EB3F8A">
        <w:t>MongoDB</w:t>
      </w:r>
      <w:r w:rsidR="00EB3F8A">
        <w:rPr>
          <w:lang w:val="ru-RU"/>
        </w:rPr>
        <w:t xml:space="preserve">, компанией </w:t>
      </w:r>
      <w:r w:rsidR="002A6D11">
        <w:t>Enterpri</w:t>
      </w:r>
      <w:r w:rsidR="00572C72">
        <w:t>s</w:t>
      </w:r>
      <w:r w:rsidR="002A6D11">
        <w:t>eDB</w:t>
      </w:r>
      <w:r w:rsidR="00180F99">
        <w:rPr>
          <w:lang w:val="ru-RU"/>
        </w:rPr>
        <w:t xml:space="preserve"> </w:t>
      </w:r>
      <w:r w:rsidR="002A6D11" w:rsidRPr="00EB3F8A">
        <w:rPr>
          <w:lang w:val="ru-RU"/>
        </w:rPr>
        <w:t>(</w:t>
      </w:r>
      <w:r w:rsidR="002A6D11">
        <w:rPr>
          <w:lang w:val="ru-RU"/>
        </w:rPr>
        <w:t>Ссылка</w:t>
      </w:r>
      <w:r w:rsidR="002A6D11" w:rsidRPr="00EB3F8A">
        <w:rPr>
          <w:lang w:val="ru-RU"/>
        </w:rPr>
        <w:t xml:space="preserve">: </w:t>
      </w:r>
      <w:hyperlink r:id="rId13" w:history="1">
        <w:r w:rsidR="0011567C" w:rsidRPr="005B68D3">
          <w:rPr>
            <w:rStyle w:val="ad"/>
          </w:rPr>
          <w:t>https</w:t>
        </w:r>
        <w:r w:rsidR="0011567C" w:rsidRPr="005B68D3">
          <w:rPr>
            <w:rStyle w:val="ad"/>
            <w:lang w:val="ru-RU"/>
          </w:rPr>
          <w:t>://</w:t>
        </w:r>
        <w:r w:rsidR="0011567C" w:rsidRPr="005B68D3">
          <w:rPr>
            <w:rStyle w:val="ad"/>
          </w:rPr>
          <w:t>info</w:t>
        </w:r>
        <w:r w:rsidR="0011567C" w:rsidRPr="005B68D3">
          <w:rPr>
            <w:rStyle w:val="ad"/>
            <w:lang w:val="ru-RU"/>
          </w:rPr>
          <w:t>.</w:t>
        </w:r>
        <w:r w:rsidR="0011567C" w:rsidRPr="005B68D3">
          <w:rPr>
            <w:rStyle w:val="ad"/>
          </w:rPr>
          <w:t>enterprisedb</w:t>
        </w:r>
        <w:r w:rsidR="0011567C" w:rsidRPr="005B68D3">
          <w:rPr>
            <w:rStyle w:val="ad"/>
            <w:lang w:val="ru-RU"/>
          </w:rPr>
          <w:t>.</w:t>
        </w:r>
        <w:r w:rsidR="0011567C" w:rsidRPr="005B68D3">
          <w:rPr>
            <w:rStyle w:val="ad"/>
          </w:rPr>
          <w:t>com</w:t>
        </w:r>
        <w:r w:rsidR="0011567C" w:rsidRPr="005B68D3">
          <w:rPr>
            <w:rStyle w:val="ad"/>
            <w:lang w:val="ru-RU"/>
          </w:rPr>
          <w:t>/</w:t>
        </w:r>
        <w:r w:rsidR="0011567C" w:rsidRPr="005B68D3">
          <w:rPr>
            <w:rStyle w:val="ad"/>
          </w:rPr>
          <w:t>rs</w:t>
        </w:r>
        <w:r w:rsidR="0011567C" w:rsidRPr="005B68D3">
          <w:rPr>
            <w:rStyle w:val="ad"/>
            <w:lang w:val="ru-RU"/>
          </w:rPr>
          <w:t>/069-</w:t>
        </w:r>
        <w:r w:rsidR="0011567C" w:rsidRPr="005B68D3">
          <w:rPr>
            <w:rStyle w:val="ad"/>
          </w:rPr>
          <w:t>ALB</w:t>
        </w:r>
        <w:r w:rsidR="0011567C" w:rsidRPr="005B68D3">
          <w:rPr>
            <w:rStyle w:val="ad"/>
            <w:lang w:val="ru-RU"/>
          </w:rPr>
          <w:t>-339/</w:t>
        </w:r>
        <w:r w:rsidR="0011567C" w:rsidRPr="005B68D3">
          <w:rPr>
            <w:rStyle w:val="ad"/>
          </w:rPr>
          <w:t>images</w:t>
        </w:r>
        <w:r w:rsidR="0011567C" w:rsidRPr="005B68D3">
          <w:rPr>
            <w:rStyle w:val="ad"/>
            <w:lang w:val="ru-RU"/>
          </w:rPr>
          <w:t>/</w:t>
        </w:r>
        <w:r w:rsidR="0011567C" w:rsidRPr="005B68D3">
          <w:rPr>
            <w:rStyle w:val="ad"/>
          </w:rPr>
          <w:t>PostgreSQL</w:t>
        </w:r>
        <w:r w:rsidR="0011567C" w:rsidRPr="005B68D3">
          <w:rPr>
            <w:rStyle w:val="ad"/>
            <w:lang w:val="ru-RU"/>
          </w:rPr>
          <w:t>_</w:t>
        </w:r>
        <w:r w:rsidR="0011567C" w:rsidRPr="005B68D3">
          <w:rPr>
            <w:rStyle w:val="ad"/>
          </w:rPr>
          <w:t>MongoDB</w:t>
        </w:r>
        <w:r w:rsidR="0011567C" w:rsidRPr="005B68D3">
          <w:rPr>
            <w:rStyle w:val="ad"/>
            <w:lang w:val="ru-RU"/>
          </w:rPr>
          <w:t>_</w:t>
        </w:r>
        <w:r w:rsidR="0011567C" w:rsidRPr="005B68D3">
          <w:rPr>
            <w:rStyle w:val="ad"/>
          </w:rPr>
          <w:t>Benchmark</w:t>
        </w:r>
        <w:r w:rsidR="0011567C" w:rsidRPr="005B68D3">
          <w:rPr>
            <w:rStyle w:val="ad"/>
            <w:lang w:val="ru-RU"/>
          </w:rPr>
          <w:t>-</w:t>
        </w:r>
        <w:r w:rsidR="0011567C" w:rsidRPr="005B68D3">
          <w:rPr>
            <w:rStyle w:val="ad"/>
          </w:rPr>
          <w:t>WhitepaperFinal</w:t>
        </w:r>
        <w:r w:rsidR="0011567C" w:rsidRPr="005B68D3">
          <w:rPr>
            <w:rStyle w:val="ad"/>
            <w:lang w:val="ru-RU"/>
          </w:rPr>
          <w:t>.</w:t>
        </w:r>
        <w:r w:rsidR="0011567C" w:rsidRPr="005B68D3">
          <w:rPr>
            <w:rStyle w:val="ad"/>
          </w:rPr>
          <w:t>pdf</w:t>
        </w:r>
      </w:hyperlink>
      <w:r w:rsidR="002A6D11" w:rsidRPr="00EB3F8A">
        <w:rPr>
          <w:lang w:val="ru-RU"/>
        </w:rPr>
        <w:t>)</w:t>
      </w:r>
      <w:r w:rsidRPr="00EB3F8A">
        <w:rPr>
          <w:lang w:val="ru-RU"/>
        </w:rPr>
        <w:t>.</w:t>
      </w:r>
      <w:r w:rsidR="00053053" w:rsidRPr="00EB3F8A">
        <w:rPr>
          <w:lang w:val="ru-RU"/>
        </w:rPr>
        <w:t xml:space="preserve"> </w:t>
      </w:r>
      <w:r w:rsidR="00053053">
        <w:rPr>
          <w:lang w:val="ru-RU"/>
        </w:rPr>
        <w:t xml:space="preserve">Последняя версия данной СУБД – 16. Распространяется под лицензией </w:t>
      </w:r>
      <w:r w:rsidR="006920C9">
        <w:t>PostgreSQL</w:t>
      </w:r>
      <w:r w:rsidR="006920C9" w:rsidRPr="006920C9">
        <w:rPr>
          <w:lang w:val="ru-RU"/>
        </w:rPr>
        <w:t xml:space="preserve"> </w:t>
      </w:r>
      <w:r w:rsidR="006920C9">
        <w:t>License</w:t>
      </w:r>
      <w:r w:rsidR="006920C9" w:rsidRPr="006920C9">
        <w:rPr>
          <w:lang w:val="ru-RU"/>
        </w:rPr>
        <w:t xml:space="preserve">, </w:t>
      </w:r>
      <w:r w:rsidR="006920C9">
        <w:rPr>
          <w:lang w:val="ru-RU"/>
        </w:rPr>
        <w:t xml:space="preserve">которая является </w:t>
      </w:r>
      <w:r w:rsidR="006920C9">
        <w:t>open</w:t>
      </w:r>
      <w:r w:rsidR="006920C9" w:rsidRPr="006920C9">
        <w:rPr>
          <w:lang w:val="ru-RU"/>
        </w:rPr>
        <w:t>-</w:t>
      </w:r>
      <w:r w:rsidR="006920C9">
        <w:t>source</w:t>
      </w:r>
      <w:r w:rsidR="006920C9" w:rsidRPr="006920C9">
        <w:rPr>
          <w:lang w:val="ru-RU"/>
        </w:rPr>
        <w:t xml:space="preserve"> </w:t>
      </w:r>
      <w:r w:rsidR="006920C9">
        <w:rPr>
          <w:lang w:val="ru-RU"/>
        </w:rPr>
        <w:t xml:space="preserve">лицензией, схожая с </w:t>
      </w:r>
      <w:r w:rsidR="006920C9">
        <w:t>BSD</w:t>
      </w:r>
      <w:r w:rsidR="006920C9" w:rsidRPr="006920C9">
        <w:rPr>
          <w:lang w:val="ru-RU"/>
        </w:rPr>
        <w:t xml:space="preserve"> </w:t>
      </w:r>
      <w:r w:rsidR="006920C9">
        <w:rPr>
          <w:lang w:val="ru-RU"/>
        </w:rPr>
        <w:t xml:space="preserve">и </w:t>
      </w:r>
      <w:r w:rsidR="006920C9">
        <w:t>MIT</w:t>
      </w:r>
      <w:r w:rsidR="006920C9" w:rsidRPr="006920C9">
        <w:rPr>
          <w:lang w:val="ru-RU"/>
        </w:rPr>
        <w:t xml:space="preserve"> </w:t>
      </w:r>
      <w:r w:rsidR="006920C9">
        <w:rPr>
          <w:lang w:val="ru-RU"/>
        </w:rPr>
        <w:t>лицензией.</w:t>
      </w:r>
    </w:p>
    <w:p w14:paraId="707FA883" w14:textId="77777777" w:rsidR="00491D9F" w:rsidRDefault="00491D9F">
      <w:pPr>
        <w:suppressAutoHyphens w:val="0"/>
        <w:autoSpaceDN/>
        <w:spacing w:line="240" w:lineRule="auto"/>
        <w:ind w:firstLine="0"/>
        <w:jc w:val="left"/>
        <w:rPr>
          <w:rFonts w:cs="Arial"/>
          <w:b/>
          <w:bCs/>
          <w:iCs/>
          <w:sz w:val="30"/>
          <w:szCs w:val="28"/>
          <w:lang w:val="ru-RU"/>
        </w:rPr>
      </w:pPr>
      <w:bookmarkStart w:id="28" w:name="_Toc166838611"/>
      <w:r>
        <w:rPr>
          <w:lang w:val="ru-RU"/>
        </w:rPr>
        <w:br w:type="page"/>
      </w:r>
    </w:p>
    <w:p w14:paraId="01F79556" w14:textId="08639CB6" w:rsidR="00040558" w:rsidRDefault="00040558" w:rsidP="00040558">
      <w:pPr>
        <w:pStyle w:val="2"/>
        <w:rPr>
          <w:lang w:val="ru-RU"/>
        </w:rPr>
      </w:pPr>
      <w:r w:rsidRPr="00040558">
        <w:rPr>
          <w:lang w:val="ru-RU"/>
        </w:rPr>
        <w:lastRenderedPageBreak/>
        <w:t>2.2 Проектирование базы данных</w:t>
      </w:r>
      <w:bookmarkEnd w:id="28"/>
    </w:p>
    <w:p w14:paraId="5B2922F7" w14:textId="0843F4D7" w:rsidR="00040558" w:rsidRPr="00190F74" w:rsidRDefault="00847C82" w:rsidP="00040558">
      <w:pPr>
        <w:rPr>
          <w:lang w:val="ru-RU"/>
        </w:rPr>
      </w:pPr>
      <w:r>
        <w:rPr>
          <w:lang w:val="ru-RU"/>
        </w:rPr>
        <w:t>Диаграмма базы данных представлена на рисунке 4.</w:t>
      </w:r>
    </w:p>
    <w:p w14:paraId="6E0F4BA9" w14:textId="622053AA" w:rsidR="00190F74" w:rsidRDefault="00A25A28" w:rsidP="00A25A28">
      <w:pPr>
        <w:ind w:firstLine="0"/>
        <w:jc w:val="center"/>
      </w:pPr>
      <w:r>
        <w:rPr>
          <w:noProof/>
        </w:rPr>
        <w:drawing>
          <wp:inline distT="0" distB="0" distL="0" distR="0" wp14:anchorId="513BD13B" wp14:editId="5C2A9D7B">
            <wp:extent cx="4304301" cy="5318760"/>
            <wp:effectExtent l="0" t="0" r="1270" b="0"/>
            <wp:docPr id="15338552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55" cy="53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A7CC" w14:textId="5D1CD568" w:rsidR="00190F74" w:rsidRDefault="00190F74" w:rsidP="000852A2">
      <w:pPr>
        <w:ind w:firstLine="0"/>
        <w:jc w:val="center"/>
      </w:pPr>
      <w:r>
        <w:rPr>
          <w:lang w:val="ru-RU"/>
        </w:rPr>
        <w:t xml:space="preserve">Рисунок 4 – </w:t>
      </w:r>
      <w:r w:rsidR="00B82339">
        <w:rPr>
          <w:lang w:val="ru-RU"/>
        </w:rPr>
        <w:t>Схема</w:t>
      </w:r>
      <w:r>
        <w:rPr>
          <w:lang w:val="ru-RU"/>
        </w:rPr>
        <w:t xml:space="preserve"> базы данных</w:t>
      </w:r>
    </w:p>
    <w:p w14:paraId="5F7E352D" w14:textId="174CFD57" w:rsidR="00A25A28" w:rsidRDefault="00D5329B" w:rsidP="00050BBF">
      <w:pPr>
        <w:rPr>
          <w:lang w:val="ru-RU"/>
        </w:rPr>
      </w:pPr>
      <w:r>
        <w:rPr>
          <w:lang w:val="ru-RU"/>
        </w:rPr>
        <w:t>Основной сущностью в данной предметной области является «Книга» (</w:t>
      </w:r>
      <w:r>
        <w:t>Book</w:t>
      </w:r>
      <w:r w:rsidRPr="004626AA">
        <w:rPr>
          <w:lang w:val="ru-RU"/>
        </w:rPr>
        <w:t>)</w:t>
      </w:r>
      <w:r w:rsidRPr="005D1EBC">
        <w:rPr>
          <w:lang w:val="ru-RU"/>
        </w:rPr>
        <w:t>.</w:t>
      </w:r>
      <w:r w:rsidR="00050BBF" w:rsidRPr="00050BBF">
        <w:rPr>
          <w:lang w:val="ru-RU"/>
        </w:rPr>
        <w:t xml:space="preserve"> </w:t>
      </w:r>
      <w:r w:rsidR="00A25A28">
        <w:rPr>
          <w:lang w:val="ru-RU"/>
        </w:rPr>
        <w:t>Атрибуты сущности отображены в таблице 2.</w:t>
      </w:r>
    </w:p>
    <w:p w14:paraId="50AABA05" w14:textId="2C1741A5" w:rsidR="00A25A28" w:rsidRPr="00EF4860" w:rsidRDefault="00A25A28" w:rsidP="00A25A28">
      <w:pPr>
        <w:ind w:firstLine="0"/>
        <w:rPr>
          <w:lang w:val="ru-RU"/>
        </w:rPr>
      </w:pPr>
      <w:r>
        <w:rPr>
          <w:lang w:val="ru-RU"/>
        </w:rPr>
        <w:t xml:space="preserve">Таблица №2 – Атрибуты сущности </w:t>
      </w:r>
      <w:r w:rsidR="00EF4860">
        <w:rPr>
          <w:lang w:val="ru-RU"/>
        </w:rPr>
        <w:t>«</w:t>
      </w:r>
      <w:r>
        <w:t>Book</w:t>
      </w:r>
      <w:r w:rsidR="00EF4860">
        <w:rPr>
          <w:lang w:val="ru-RU"/>
        </w:rPr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126"/>
        <w:gridCol w:w="3963"/>
      </w:tblGrid>
      <w:tr w:rsidR="00A25A28" w14:paraId="10F61720" w14:textId="77777777" w:rsidTr="00A25A28">
        <w:tc>
          <w:tcPr>
            <w:tcW w:w="562" w:type="dxa"/>
          </w:tcPr>
          <w:p w14:paraId="526FFC7B" w14:textId="54B96E97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2D35E229" w14:textId="6AD44280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2126" w:type="dxa"/>
          </w:tcPr>
          <w:p w14:paraId="073212D1" w14:textId="7D935D81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3963" w:type="dxa"/>
          </w:tcPr>
          <w:p w14:paraId="2708A030" w14:textId="56F8313D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A25A28" w14:paraId="36D7DBE7" w14:textId="77777777" w:rsidTr="00A25A28">
        <w:tc>
          <w:tcPr>
            <w:tcW w:w="562" w:type="dxa"/>
          </w:tcPr>
          <w:p w14:paraId="4BE1D741" w14:textId="55B9D73D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20BAE08" w14:textId="442489BA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2126" w:type="dxa"/>
          </w:tcPr>
          <w:p w14:paraId="05204572" w14:textId="055E5297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963" w:type="dxa"/>
          </w:tcPr>
          <w:p w14:paraId="4214E667" w14:textId="7B31BD3A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t>Идентификатор (ИД)</w:t>
            </w:r>
          </w:p>
        </w:tc>
      </w:tr>
      <w:tr w:rsidR="00A25A28" w14:paraId="7B0132BB" w14:textId="77777777" w:rsidTr="00A25A28">
        <w:tc>
          <w:tcPr>
            <w:tcW w:w="562" w:type="dxa"/>
          </w:tcPr>
          <w:p w14:paraId="73843B7F" w14:textId="78043501" w:rsidR="00A25A28" w:rsidRDefault="00A25A28" w:rsidP="00A25A28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32EB6DF9" w14:textId="3006242D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Title (</w:t>
            </w:r>
            <w:r>
              <w:t>Название книги)</w:t>
            </w:r>
          </w:p>
        </w:tc>
        <w:tc>
          <w:tcPr>
            <w:tcW w:w="2126" w:type="dxa"/>
          </w:tcPr>
          <w:p w14:paraId="0CE6C699" w14:textId="1B534986" w:rsidR="00A25A28" w:rsidRPr="00554659" w:rsidRDefault="00A25A28" w:rsidP="00A25A28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string?</w:t>
            </w:r>
          </w:p>
        </w:tc>
        <w:tc>
          <w:tcPr>
            <w:tcW w:w="3963" w:type="dxa"/>
          </w:tcPr>
          <w:p w14:paraId="0C5D8698" w14:textId="7096C393" w:rsidR="00A25A28" w:rsidRDefault="00A25A28" w:rsidP="00A25A28">
            <w:pPr>
              <w:pStyle w:val="afa"/>
              <w:spacing w:before="120" w:after="120"/>
              <w:jc w:val="center"/>
            </w:pPr>
            <w:r>
              <w:t>Название книги</w:t>
            </w:r>
          </w:p>
        </w:tc>
      </w:tr>
      <w:tr w:rsidR="00A25A28" w:rsidRPr="00A25A28" w14:paraId="0260F0D3" w14:textId="77777777" w:rsidTr="00A25A28">
        <w:tc>
          <w:tcPr>
            <w:tcW w:w="562" w:type="dxa"/>
          </w:tcPr>
          <w:p w14:paraId="4A4AADAE" w14:textId="2EDC5DB9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9" w:type="dxa"/>
          </w:tcPr>
          <w:p w14:paraId="2DF5BFC2" w14:textId="75052A3A" w:rsidR="00A25A28" w:rsidRDefault="00A25A28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26" w:type="dxa"/>
          </w:tcPr>
          <w:p w14:paraId="47CA3D42" w14:textId="02D7ADD7" w:rsidR="00A25A28" w:rsidRPr="00A25A28" w:rsidRDefault="00A25A28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3963" w:type="dxa"/>
          </w:tcPr>
          <w:p w14:paraId="349CE744" w14:textId="52AC1632" w:rsidR="00A25A28" w:rsidRPr="00A25A28" w:rsidRDefault="00A25A28" w:rsidP="00A25A28">
            <w:pPr>
              <w:pStyle w:val="afa"/>
              <w:spacing w:before="120" w:after="120"/>
              <w:jc w:val="center"/>
            </w:pPr>
            <w:r>
              <w:t xml:space="preserve">Уникальный ИД книги в формате </w:t>
            </w:r>
            <w:r>
              <w:rPr>
                <w:lang w:val="en-US"/>
              </w:rPr>
              <w:t>EAN</w:t>
            </w:r>
            <w:r w:rsidRPr="00A25A28">
              <w:t xml:space="preserve">-11 </w:t>
            </w:r>
            <w:r>
              <w:t>или</w:t>
            </w:r>
            <w:r w:rsidRPr="00A25A28">
              <w:t xml:space="preserve"> </w:t>
            </w:r>
            <w:r>
              <w:rPr>
                <w:lang w:val="en-US"/>
              </w:rPr>
              <w:t>EAN</w:t>
            </w:r>
            <w:r w:rsidRPr="00A25A28">
              <w:t>-13</w:t>
            </w:r>
          </w:p>
        </w:tc>
      </w:tr>
      <w:tr w:rsidR="00725514" w:rsidRPr="00A25A28" w14:paraId="7D937A69" w14:textId="77777777" w:rsidTr="00A25A28">
        <w:tc>
          <w:tcPr>
            <w:tcW w:w="562" w:type="dxa"/>
          </w:tcPr>
          <w:p w14:paraId="7CB99A0F" w14:textId="3126B3B9" w:rsidR="00725514" w:rsidRDefault="00725514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119" w:type="dxa"/>
          </w:tcPr>
          <w:p w14:paraId="77581BC5" w14:textId="52E989F7" w:rsidR="00725514" w:rsidRPr="00725514" w:rsidRDefault="00725514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PublisherName</w:t>
            </w:r>
          </w:p>
        </w:tc>
        <w:tc>
          <w:tcPr>
            <w:tcW w:w="2126" w:type="dxa"/>
          </w:tcPr>
          <w:p w14:paraId="0A2E4B2E" w14:textId="2CAF5CDB" w:rsidR="00725514" w:rsidRPr="00725514" w:rsidRDefault="00725514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3963" w:type="dxa"/>
          </w:tcPr>
          <w:p w14:paraId="2D06EBDE" w14:textId="708B5219" w:rsidR="00725514" w:rsidRDefault="00EE14FA" w:rsidP="00A25A28">
            <w:pPr>
              <w:pStyle w:val="afa"/>
              <w:spacing w:before="120" w:after="120"/>
              <w:jc w:val="center"/>
            </w:pPr>
            <w:r>
              <w:t>Название компании издателя</w:t>
            </w:r>
          </w:p>
        </w:tc>
      </w:tr>
      <w:tr w:rsidR="00EE14FA" w:rsidRPr="00A25A28" w14:paraId="6930F0B7" w14:textId="77777777" w:rsidTr="00A25A28">
        <w:tc>
          <w:tcPr>
            <w:tcW w:w="562" w:type="dxa"/>
          </w:tcPr>
          <w:p w14:paraId="1CB0E870" w14:textId="158F811D" w:rsidR="00EE14FA" w:rsidRPr="00EE14FA" w:rsidRDefault="00EE14FA" w:rsidP="00A25A28">
            <w:pPr>
              <w:pStyle w:val="afa"/>
              <w:spacing w:before="120" w:after="120"/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9D1E1D6" w14:textId="2C9550CB" w:rsidR="00EE14FA" w:rsidRPr="00EE14FA" w:rsidRDefault="00EE14FA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26" w:type="dxa"/>
          </w:tcPr>
          <w:p w14:paraId="13D19DB8" w14:textId="20BAA5EE" w:rsidR="00EE14FA" w:rsidRDefault="00EE14FA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3963" w:type="dxa"/>
          </w:tcPr>
          <w:p w14:paraId="6B9C608D" w14:textId="1D71E212" w:rsidR="00EE14FA" w:rsidRDefault="00EE14FA" w:rsidP="00A25A28">
            <w:pPr>
              <w:pStyle w:val="afa"/>
              <w:spacing w:before="120" w:after="120"/>
              <w:jc w:val="center"/>
            </w:pPr>
            <w:r>
              <w:t>Описания</w:t>
            </w:r>
          </w:p>
        </w:tc>
      </w:tr>
      <w:tr w:rsidR="00A25A28" w:rsidRPr="00A25A28" w14:paraId="3BFF3022" w14:textId="77777777" w:rsidTr="00A25A28">
        <w:tc>
          <w:tcPr>
            <w:tcW w:w="562" w:type="dxa"/>
          </w:tcPr>
          <w:p w14:paraId="65533B4B" w14:textId="169C8D84" w:rsidR="00A25A28" w:rsidRPr="00EE14FA" w:rsidRDefault="00EE14FA" w:rsidP="00A25A28">
            <w:pPr>
              <w:pStyle w:val="afa"/>
              <w:spacing w:before="120" w:after="120"/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45168E41" w14:textId="5A5916FB" w:rsidR="00A25A28" w:rsidRDefault="00554659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2126" w:type="dxa"/>
          </w:tcPr>
          <w:p w14:paraId="0D5C1D92" w14:textId="609112B6" w:rsidR="00A25A28" w:rsidRPr="00554659" w:rsidRDefault="00554659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963" w:type="dxa"/>
          </w:tcPr>
          <w:p w14:paraId="21E7283B" w14:textId="5ED24645" w:rsidR="00A25A28" w:rsidRDefault="00554659" w:rsidP="00A25A28">
            <w:pPr>
              <w:pStyle w:val="afa"/>
              <w:spacing w:before="120" w:after="120"/>
              <w:jc w:val="center"/>
            </w:pPr>
            <w:r>
              <w:t>Имя файла документа</w:t>
            </w:r>
            <w:r w:rsidR="00725514">
              <w:t>, обязателен</w:t>
            </w:r>
          </w:p>
        </w:tc>
      </w:tr>
      <w:tr w:rsidR="00554659" w:rsidRPr="00A25A28" w14:paraId="3B6110EB" w14:textId="77777777" w:rsidTr="00A25A28">
        <w:tc>
          <w:tcPr>
            <w:tcW w:w="562" w:type="dxa"/>
          </w:tcPr>
          <w:p w14:paraId="0B522454" w14:textId="50C80AC7" w:rsidR="00554659" w:rsidRPr="00EE14FA" w:rsidRDefault="00EE14FA" w:rsidP="00A25A28">
            <w:pPr>
              <w:pStyle w:val="afa"/>
              <w:spacing w:before="120" w:after="120"/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694851ED" w14:textId="24DEAF07" w:rsidR="00554659" w:rsidRPr="00554659" w:rsidRDefault="00554659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FileType</w:t>
            </w:r>
          </w:p>
        </w:tc>
        <w:tc>
          <w:tcPr>
            <w:tcW w:w="2126" w:type="dxa"/>
          </w:tcPr>
          <w:p w14:paraId="167BDFC5" w14:textId="01CEBBFC" w:rsidR="00554659" w:rsidRPr="00554659" w:rsidRDefault="00554659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BookFileType</w:t>
            </w:r>
          </w:p>
        </w:tc>
        <w:tc>
          <w:tcPr>
            <w:tcW w:w="3963" w:type="dxa"/>
          </w:tcPr>
          <w:p w14:paraId="294446E9" w14:textId="5183D7F2" w:rsidR="00554659" w:rsidRPr="00554659" w:rsidRDefault="00554659" w:rsidP="00A25A28">
            <w:pPr>
              <w:pStyle w:val="afa"/>
              <w:spacing w:before="120" w:after="120"/>
              <w:jc w:val="center"/>
            </w:pPr>
            <w:r>
              <w:t>Тип файла документа</w:t>
            </w:r>
            <w:r w:rsidR="00725514">
              <w:t>, обязателен</w:t>
            </w:r>
          </w:p>
        </w:tc>
      </w:tr>
      <w:tr w:rsidR="00554659" w:rsidRPr="00A25A28" w14:paraId="54AF739D" w14:textId="77777777" w:rsidTr="00A25A28">
        <w:tc>
          <w:tcPr>
            <w:tcW w:w="562" w:type="dxa"/>
          </w:tcPr>
          <w:p w14:paraId="1D069F7A" w14:textId="633E4C7E" w:rsidR="00554659" w:rsidRPr="00EE14FA" w:rsidRDefault="00EE14FA" w:rsidP="00A25A28">
            <w:pPr>
              <w:pStyle w:val="afa"/>
              <w:spacing w:before="120" w:after="120"/>
              <w:jc w:val="center"/>
            </w:pPr>
            <w:r>
              <w:t>8</w:t>
            </w:r>
          </w:p>
        </w:tc>
        <w:tc>
          <w:tcPr>
            <w:tcW w:w="3119" w:type="dxa"/>
          </w:tcPr>
          <w:p w14:paraId="2220CFCF" w14:textId="1425B3AB" w:rsidR="00554659" w:rsidRP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FileSize</w:t>
            </w:r>
          </w:p>
        </w:tc>
        <w:tc>
          <w:tcPr>
            <w:tcW w:w="2126" w:type="dxa"/>
          </w:tcPr>
          <w:p w14:paraId="5FD0EC6C" w14:textId="5F8350AE" w:rsidR="00554659" w:rsidRP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963" w:type="dxa"/>
          </w:tcPr>
          <w:p w14:paraId="6D0ADC39" w14:textId="6D25B61A" w:rsidR="00554659" w:rsidRDefault="00812C37" w:rsidP="00A25A28">
            <w:pPr>
              <w:pStyle w:val="afa"/>
              <w:spacing w:before="120" w:after="120"/>
              <w:jc w:val="center"/>
            </w:pPr>
            <w:r>
              <w:t>Размер файла, обязателен</w:t>
            </w:r>
          </w:p>
        </w:tc>
      </w:tr>
      <w:tr w:rsidR="00812C37" w:rsidRPr="00A25A28" w14:paraId="501A7A11" w14:textId="77777777" w:rsidTr="00A25A28">
        <w:tc>
          <w:tcPr>
            <w:tcW w:w="562" w:type="dxa"/>
          </w:tcPr>
          <w:p w14:paraId="621317AE" w14:textId="22C9CD4C" w:rsidR="00812C37" w:rsidRDefault="00812C37" w:rsidP="00A25A28">
            <w:pPr>
              <w:pStyle w:val="afa"/>
              <w:spacing w:before="120" w:after="120"/>
              <w:jc w:val="center"/>
            </w:pPr>
            <w:r>
              <w:t>9</w:t>
            </w:r>
          </w:p>
        </w:tc>
        <w:tc>
          <w:tcPr>
            <w:tcW w:w="3119" w:type="dxa"/>
          </w:tcPr>
          <w:p w14:paraId="11805338" w14:textId="052C33DA" w:rsidR="00812C37" w:rsidRP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2126" w:type="dxa"/>
          </w:tcPr>
          <w:p w14:paraId="03053921" w14:textId="36006D5E" w:rsid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string[]?</w:t>
            </w:r>
          </w:p>
        </w:tc>
        <w:tc>
          <w:tcPr>
            <w:tcW w:w="3963" w:type="dxa"/>
          </w:tcPr>
          <w:p w14:paraId="7A6D59C9" w14:textId="001D8927" w:rsidR="00812C37" w:rsidRDefault="00812C37" w:rsidP="00A25A28">
            <w:pPr>
              <w:pStyle w:val="afa"/>
              <w:spacing w:before="120" w:after="120"/>
              <w:jc w:val="center"/>
            </w:pPr>
            <w:r>
              <w:t>Список авторов</w:t>
            </w:r>
          </w:p>
        </w:tc>
      </w:tr>
      <w:tr w:rsidR="00812C37" w:rsidRPr="00A25A28" w14:paraId="144F6B91" w14:textId="77777777" w:rsidTr="00A25A28">
        <w:tc>
          <w:tcPr>
            <w:tcW w:w="562" w:type="dxa"/>
          </w:tcPr>
          <w:p w14:paraId="560A6B37" w14:textId="7E76097D" w:rsidR="00812C37" w:rsidRDefault="00812C37" w:rsidP="00A25A28">
            <w:pPr>
              <w:pStyle w:val="afa"/>
              <w:spacing w:before="120" w:after="120"/>
              <w:jc w:val="center"/>
            </w:pPr>
            <w:r>
              <w:t>10</w:t>
            </w:r>
          </w:p>
        </w:tc>
        <w:tc>
          <w:tcPr>
            <w:tcW w:w="3119" w:type="dxa"/>
          </w:tcPr>
          <w:p w14:paraId="68C01397" w14:textId="177C8437" w:rsidR="00812C37" w:rsidRP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126" w:type="dxa"/>
          </w:tcPr>
          <w:p w14:paraId="2BBC764D" w14:textId="2EC45B98" w:rsid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string[]?</w:t>
            </w:r>
          </w:p>
        </w:tc>
        <w:tc>
          <w:tcPr>
            <w:tcW w:w="3963" w:type="dxa"/>
          </w:tcPr>
          <w:p w14:paraId="781337C5" w14:textId="783EE61D" w:rsidR="00812C37" w:rsidRDefault="00812C37" w:rsidP="00A25A28">
            <w:pPr>
              <w:pStyle w:val="afa"/>
              <w:spacing w:before="120" w:after="120"/>
              <w:jc w:val="center"/>
            </w:pPr>
            <w:r>
              <w:t>Теги книги</w:t>
            </w:r>
          </w:p>
        </w:tc>
      </w:tr>
      <w:tr w:rsidR="00812C37" w:rsidRPr="00A25A28" w14:paraId="7385EDEF" w14:textId="77777777" w:rsidTr="00A25A28">
        <w:tc>
          <w:tcPr>
            <w:tcW w:w="562" w:type="dxa"/>
          </w:tcPr>
          <w:p w14:paraId="36CD7E5E" w14:textId="22B6374B" w:rsidR="00812C37" w:rsidRDefault="00812C37" w:rsidP="00A25A28">
            <w:pPr>
              <w:pStyle w:val="afa"/>
              <w:spacing w:before="120" w:after="120"/>
              <w:jc w:val="center"/>
            </w:pPr>
            <w:r>
              <w:t>11</w:t>
            </w:r>
          </w:p>
        </w:tc>
        <w:tc>
          <w:tcPr>
            <w:tcW w:w="3119" w:type="dxa"/>
          </w:tcPr>
          <w:p w14:paraId="0475AA28" w14:textId="31DD2022" w:rsid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PageCount</w:t>
            </w:r>
          </w:p>
        </w:tc>
        <w:tc>
          <w:tcPr>
            <w:tcW w:w="2126" w:type="dxa"/>
          </w:tcPr>
          <w:p w14:paraId="310D6805" w14:textId="165588A9" w:rsidR="00812C37" w:rsidRDefault="00812C37" w:rsidP="00A25A28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3963" w:type="dxa"/>
          </w:tcPr>
          <w:p w14:paraId="6A5C5717" w14:textId="621532A6" w:rsidR="00812C37" w:rsidRDefault="00812C37" w:rsidP="00A25A28">
            <w:pPr>
              <w:pStyle w:val="afa"/>
              <w:spacing w:before="120" w:after="120"/>
              <w:jc w:val="center"/>
            </w:pPr>
            <w:r>
              <w:t>Количество страниц</w:t>
            </w:r>
          </w:p>
        </w:tc>
      </w:tr>
    </w:tbl>
    <w:p w14:paraId="7C5DFE69" w14:textId="4BD757FB" w:rsidR="00A25A28" w:rsidRDefault="00EF4860" w:rsidP="000664E8">
      <w:pPr>
        <w:rPr>
          <w:lang w:val="ru-RU"/>
        </w:rPr>
      </w:pPr>
      <w:r>
        <w:rPr>
          <w:lang w:val="ru-RU"/>
        </w:rPr>
        <w:t>Атрибуты сущности «Коллекции книг» (</w:t>
      </w:r>
      <w:r>
        <w:t>BookCollection</w:t>
      </w:r>
      <w:r>
        <w:rPr>
          <w:lang w:val="ru-RU"/>
        </w:rPr>
        <w:t>)</w:t>
      </w:r>
      <w:r w:rsidRPr="00EF4860">
        <w:rPr>
          <w:lang w:val="ru-RU"/>
        </w:rPr>
        <w:t xml:space="preserve"> </w:t>
      </w:r>
      <w:r>
        <w:rPr>
          <w:lang w:val="ru-RU"/>
        </w:rPr>
        <w:t>отображены в таблице 3.</w:t>
      </w:r>
    </w:p>
    <w:p w14:paraId="6C32ACA4" w14:textId="1E76289D" w:rsidR="00EF4860" w:rsidRDefault="00EF4860" w:rsidP="00A25A28">
      <w:pPr>
        <w:ind w:firstLine="0"/>
        <w:rPr>
          <w:lang w:val="ru-RU"/>
        </w:rPr>
      </w:pPr>
      <w:r>
        <w:rPr>
          <w:lang w:val="ru-RU"/>
        </w:rPr>
        <w:t>Таблица №3 – Атрибуты сущности «</w:t>
      </w:r>
      <w:r>
        <w:t>BookCollection</w:t>
      </w:r>
      <w:r>
        <w:rPr>
          <w:lang w:val="ru-RU"/>
        </w:rPr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126"/>
        <w:gridCol w:w="3963"/>
      </w:tblGrid>
      <w:tr w:rsidR="00EF4860" w:rsidRPr="00A25A28" w14:paraId="4D5DA587" w14:textId="77777777" w:rsidTr="009B3252">
        <w:tc>
          <w:tcPr>
            <w:tcW w:w="562" w:type="dxa"/>
          </w:tcPr>
          <w:p w14:paraId="0191339B" w14:textId="77777777" w:rsidR="00EF4860" w:rsidRPr="00A25A28" w:rsidRDefault="00EF4860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3A7579E1" w14:textId="77777777" w:rsidR="00EF4860" w:rsidRPr="00A25A28" w:rsidRDefault="00EF4860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2126" w:type="dxa"/>
          </w:tcPr>
          <w:p w14:paraId="47D18BE6" w14:textId="77777777" w:rsidR="00EF4860" w:rsidRPr="00A25A28" w:rsidRDefault="00EF4860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3963" w:type="dxa"/>
          </w:tcPr>
          <w:p w14:paraId="4CF0CFB8" w14:textId="77777777" w:rsidR="00EF4860" w:rsidRPr="00A25A28" w:rsidRDefault="00EF4860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EF4860" w:rsidRPr="00A25A28" w14:paraId="4567B0B8" w14:textId="77777777" w:rsidTr="009B3252">
        <w:tc>
          <w:tcPr>
            <w:tcW w:w="562" w:type="dxa"/>
          </w:tcPr>
          <w:p w14:paraId="1CA40429" w14:textId="77777777" w:rsidR="00EF4860" w:rsidRPr="00A25A28" w:rsidRDefault="00EF4860" w:rsidP="009B3252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5B4063BF" w14:textId="77777777" w:rsidR="00EF4860" w:rsidRPr="00A25A28" w:rsidRDefault="00EF4860" w:rsidP="009B3252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2126" w:type="dxa"/>
          </w:tcPr>
          <w:p w14:paraId="503F81D5" w14:textId="77777777" w:rsidR="00EF4860" w:rsidRPr="00A25A28" w:rsidRDefault="00EF4860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3963" w:type="dxa"/>
          </w:tcPr>
          <w:p w14:paraId="2F64B45A" w14:textId="77777777" w:rsidR="00EF4860" w:rsidRPr="00A25A28" w:rsidRDefault="00EF4860" w:rsidP="009B3252">
            <w:pPr>
              <w:pStyle w:val="afa"/>
              <w:spacing w:before="120" w:after="120"/>
              <w:jc w:val="center"/>
            </w:pPr>
            <w:r>
              <w:t>Идентификатор (ИД)</w:t>
            </w:r>
          </w:p>
        </w:tc>
      </w:tr>
      <w:tr w:rsidR="00EF4860" w:rsidRPr="00A25A28" w14:paraId="00D2D145" w14:textId="77777777" w:rsidTr="009B3252">
        <w:tc>
          <w:tcPr>
            <w:tcW w:w="562" w:type="dxa"/>
          </w:tcPr>
          <w:p w14:paraId="07F62421" w14:textId="5788C8B6" w:rsidR="00EF4860" w:rsidRDefault="00EF4860" w:rsidP="009B3252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8D4AD08" w14:textId="70430E4E" w:rsidR="00EF4860" w:rsidRPr="00EF4860" w:rsidRDefault="00EF4860" w:rsidP="009B3252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Name (</w:t>
            </w:r>
            <w:r>
              <w:t>Название коллекции)</w:t>
            </w:r>
          </w:p>
        </w:tc>
        <w:tc>
          <w:tcPr>
            <w:tcW w:w="2126" w:type="dxa"/>
          </w:tcPr>
          <w:p w14:paraId="61FEB15E" w14:textId="1007AB6A" w:rsidR="00EF4860" w:rsidRDefault="00EF4860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963" w:type="dxa"/>
          </w:tcPr>
          <w:p w14:paraId="02E75C76" w14:textId="5E8B7D53" w:rsidR="00EF4860" w:rsidRDefault="00EF4860" w:rsidP="009B3252">
            <w:pPr>
              <w:pStyle w:val="afa"/>
              <w:spacing w:before="120" w:after="120"/>
              <w:jc w:val="center"/>
            </w:pPr>
            <w:r>
              <w:t>Название коллекции</w:t>
            </w:r>
          </w:p>
        </w:tc>
      </w:tr>
      <w:tr w:rsidR="000664E8" w:rsidRPr="00A25A28" w14:paraId="69491DE9" w14:textId="77777777" w:rsidTr="009B3252">
        <w:tc>
          <w:tcPr>
            <w:tcW w:w="562" w:type="dxa"/>
          </w:tcPr>
          <w:p w14:paraId="7609BEC2" w14:textId="350D6D1B" w:rsidR="000664E8" w:rsidRDefault="000664E8" w:rsidP="009B3252">
            <w:pPr>
              <w:pStyle w:val="afa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EE81FCB" w14:textId="05F61DCD" w:rsidR="000664E8" w:rsidRPr="000664E8" w:rsidRDefault="000664E8" w:rsidP="009B3252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CreatedAt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Когда было создано)</w:t>
            </w:r>
          </w:p>
        </w:tc>
        <w:tc>
          <w:tcPr>
            <w:tcW w:w="2126" w:type="dxa"/>
          </w:tcPr>
          <w:p w14:paraId="5A18B0BF" w14:textId="1CAFAD6D" w:rsidR="000664E8" w:rsidRDefault="000664E8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Instant</w:t>
            </w:r>
          </w:p>
        </w:tc>
        <w:tc>
          <w:tcPr>
            <w:tcW w:w="3963" w:type="dxa"/>
          </w:tcPr>
          <w:p w14:paraId="00416EED" w14:textId="05EC96FA" w:rsidR="000664E8" w:rsidRDefault="000664E8" w:rsidP="009B3252">
            <w:pPr>
              <w:pStyle w:val="afa"/>
              <w:spacing w:before="120" w:after="120"/>
              <w:jc w:val="center"/>
            </w:pPr>
            <w:r>
              <w:t>Время создание записи</w:t>
            </w:r>
          </w:p>
        </w:tc>
      </w:tr>
    </w:tbl>
    <w:p w14:paraId="6BB06902" w14:textId="77777777" w:rsidR="000664E8" w:rsidRDefault="000664E8" w:rsidP="000664E8">
      <w:pPr>
        <w:rPr>
          <w:lang w:val="ru-RU"/>
        </w:rPr>
      </w:pPr>
    </w:p>
    <w:p w14:paraId="01EB9118" w14:textId="5BB4822C" w:rsidR="000664E8" w:rsidRDefault="00972288" w:rsidP="00C83725">
      <w:pPr>
        <w:rPr>
          <w:lang w:val="ru-RU"/>
        </w:rPr>
      </w:pPr>
      <w:r>
        <w:rPr>
          <w:lang w:val="ru-RU"/>
        </w:rPr>
        <w:t>Сущность «Текст книги» (</w:t>
      </w:r>
      <w:r>
        <w:t>BookText</w:t>
      </w:r>
      <w:r w:rsidRPr="00972288">
        <w:rPr>
          <w:lang w:val="ru-RU"/>
        </w:rPr>
        <w:t>)</w:t>
      </w:r>
      <w:r>
        <w:rPr>
          <w:lang w:val="ru-RU"/>
        </w:rPr>
        <w:t xml:space="preserve"> нужна для поиска по текстам книг (</w:t>
      </w:r>
      <w:r>
        <w:t>full</w:t>
      </w:r>
      <w:r w:rsidRPr="00972288">
        <w:rPr>
          <w:lang w:val="ru-RU"/>
        </w:rPr>
        <w:t>-</w:t>
      </w:r>
      <w:r>
        <w:t>text</w:t>
      </w:r>
      <w:r w:rsidRPr="00972288">
        <w:rPr>
          <w:lang w:val="ru-RU"/>
        </w:rPr>
        <w:t xml:space="preserve"> </w:t>
      </w:r>
      <w:r>
        <w:t>search</w:t>
      </w:r>
      <w:r w:rsidRPr="00972288">
        <w:rPr>
          <w:lang w:val="ru-RU"/>
        </w:rPr>
        <w:t>)</w:t>
      </w:r>
      <w:r>
        <w:rPr>
          <w:lang w:val="ru-RU"/>
        </w:rPr>
        <w:t>.</w:t>
      </w:r>
      <w:r w:rsidRPr="00972288">
        <w:rPr>
          <w:lang w:val="ru-RU"/>
        </w:rPr>
        <w:t xml:space="preserve"> </w:t>
      </w:r>
      <w:r w:rsidR="000664E8">
        <w:rPr>
          <w:lang w:val="ru-RU"/>
        </w:rPr>
        <w:t xml:space="preserve">Атрибуты сущности </w:t>
      </w:r>
      <w:r>
        <w:rPr>
          <w:lang w:val="ru-RU"/>
        </w:rPr>
        <w:t xml:space="preserve">приведены </w:t>
      </w:r>
      <w:r w:rsidR="000664E8">
        <w:rPr>
          <w:lang w:val="ru-RU"/>
        </w:rPr>
        <w:t xml:space="preserve">в таблице </w:t>
      </w:r>
      <w:r w:rsidR="000664E8" w:rsidRPr="000664E8">
        <w:rPr>
          <w:lang w:val="ru-RU"/>
        </w:rPr>
        <w:t>4</w:t>
      </w:r>
      <w:r w:rsidR="000664E8">
        <w:rPr>
          <w:lang w:val="ru-RU"/>
        </w:rPr>
        <w:t>.</w:t>
      </w:r>
    </w:p>
    <w:p w14:paraId="4529F646" w14:textId="60629D15" w:rsidR="000664E8" w:rsidRDefault="000664E8" w:rsidP="000664E8">
      <w:pPr>
        <w:ind w:firstLine="0"/>
      </w:pPr>
      <w:r>
        <w:rPr>
          <w:lang w:val="ru-RU"/>
        </w:rPr>
        <w:t>Таблица №</w:t>
      </w:r>
      <w:r>
        <w:t>4</w:t>
      </w:r>
      <w:r>
        <w:rPr>
          <w:lang w:val="ru-RU"/>
        </w:rPr>
        <w:t xml:space="preserve"> – Атрибуты сущности «</w:t>
      </w:r>
      <w:r>
        <w:t>BookText</w:t>
      </w:r>
      <w:r>
        <w:rPr>
          <w:lang w:val="ru-RU"/>
        </w:rPr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530"/>
      </w:tblGrid>
      <w:tr w:rsidR="000664E8" w:rsidRPr="00A25A28" w14:paraId="372A9247" w14:textId="77777777" w:rsidTr="000664E8">
        <w:tc>
          <w:tcPr>
            <w:tcW w:w="562" w:type="dxa"/>
          </w:tcPr>
          <w:p w14:paraId="35E21949" w14:textId="77777777" w:rsidR="000664E8" w:rsidRPr="00A25A28" w:rsidRDefault="000664E8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3DF0D146" w14:textId="77777777" w:rsidR="000664E8" w:rsidRPr="00A25A28" w:rsidRDefault="000664E8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5A993668" w14:textId="77777777" w:rsidR="000664E8" w:rsidRPr="00A25A28" w:rsidRDefault="000664E8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0" w:type="dxa"/>
          </w:tcPr>
          <w:p w14:paraId="42C914AA" w14:textId="77777777" w:rsidR="000664E8" w:rsidRPr="00A25A28" w:rsidRDefault="000664E8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0664E8" w:rsidRPr="00A25A28" w14:paraId="624CEF12" w14:textId="77777777" w:rsidTr="000664E8">
        <w:tc>
          <w:tcPr>
            <w:tcW w:w="562" w:type="dxa"/>
          </w:tcPr>
          <w:p w14:paraId="773A836F" w14:textId="77777777" w:rsidR="000664E8" w:rsidRPr="00A25A28" w:rsidRDefault="000664E8" w:rsidP="009B3252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AD12AC5" w14:textId="77777777" w:rsidR="000664E8" w:rsidRPr="00A25A28" w:rsidRDefault="000664E8" w:rsidP="009B3252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Id (</w:t>
            </w:r>
            <w:r>
              <w:t>ИД)</w:t>
            </w:r>
          </w:p>
        </w:tc>
        <w:tc>
          <w:tcPr>
            <w:tcW w:w="1559" w:type="dxa"/>
          </w:tcPr>
          <w:p w14:paraId="65627B57" w14:textId="77777777" w:rsidR="000664E8" w:rsidRPr="00A25A28" w:rsidRDefault="000664E8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0E22A627" w14:textId="77777777" w:rsidR="000664E8" w:rsidRPr="00A25A28" w:rsidRDefault="000664E8" w:rsidP="009B3252">
            <w:pPr>
              <w:pStyle w:val="afa"/>
              <w:spacing w:before="120" w:after="120"/>
              <w:jc w:val="center"/>
            </w:pPr>
            <w:r>
              <w:t>Идентификатор (ИД)</w:t>
            </w:r>
          </w:p>
        </w:tc>
      </w:tr>
      <w:tr w:rsidR="000664E8" w:rsidRPr="00A25A28" w14:paraId="6463FADB" w14:textId="77777777" w:rsidTr="000664E8">
        <w:tc>
          <w:tcPr>
            <w:tcW w:w="562" w:type="dxa"/>
          </w:tcPr>
          <w:p w14:paraId="7F69C0C8" w14:textId="291408A5" w:rsidR="000664E8" w:rsidRPr="000664E8" w:rsidRDefault="000664E8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9" w:type="dxa"/>
          </w:tcPr>
          <w:p w14:paraId="1715AA7A" w14:textId="6CE3216E" w:rsidR="000664E8" w:rsidRPr="000664E8" w:rsidRDefault="000664E8" w:rsidP="009B3252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Text (</w:t>
            </w:r>
            <w:r>
              <w:t>Текст)</w:t>
            </w:r>
          </w:p>
        </w:tc>
        <w:tc>
          <w:tcPr>
            <w:tcW w:w="1559" w:type="dxa"/>
          </w:tcPr>
          <w:p w14:paraId="3539BA80" w14:textId="5F6517A9" w:rsidR="000664E8" w:rsidRPr="000664E8" w:rsidRDefault="000664E8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02B4927A" w14:textId="41CFC8EB" w:rsidR="000664E8" w:rsidRDefault="000664E8" w:rsidP="009B3252">
            <w:pPr>
              <w:pStyle w:val="afa"/>
              <w:spacing w:before="120" w:after="120"/>
              <w:jc w:val="center"/>
            </w:pPr>
            <w:r>
              <w:t>Часть текста книги</w:t>
            </w:r>
          </w:p>
        </w:tc>
      </w:tr>
      <w:tr w:rsidR="000664E8" w:rsidRPr="000664E8" w14:paraId="121E9FE2" w14:textId="77777777" w:rsidTr="000664E8">
        <w:tc>
          <w:tcPr>
            <w:tcW w:w="562" w:type="dxa"/>
          </w:tcPr>
          <w:p w14:paraId="5ADDF5C3" w14:textId="3BE85687" w:rsidR="000664E8" w:rsidRPr="000664E8" w:rsidRDefault="000664E8" w:rsidP="009B3252">
            <w:pPr>
              <w:pStyle w:val="afa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02A261D" w14:textId="017137A4" w:rsidR="000664E8" w:rsidRPr="000664E8" w:rsidRDefault="000664E8" w:rsidP="009B3252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PageNumber (</w:t>
            </w:r>
            <w:r>
              <w:t>Номер страницы)</w:t>
            </w:r>
          </w:p>
        </w:tc>
        <w:tc>
          <w:tcPr>
            <w:tcW w:w="1559" w:type="dxa"/>
          </w:tcPr>
          <w:p w14:paraId="3C04EC12" w14:textId="024E0C65" w:rsidR="000664E8" w:rsidRDefault="000664E8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4530" w:type="dxa"/>
          </w:tcPr>
          <w:p w14:paraId="23E13799" w14:textId="128D9A4A" w:rsidR="000664E8" w:rsidRDefault="000664E8" w:rsidP="009B3252">
            <w:pPr>
              <w:pStyle w:val="afa"/>
              <w:spacing w:before="120" w:after="120"/>
              <w:jc w:val="center"/>
            </w:pPr>
            <w:r>
              <w:t>Номер страницы книги на котором расположена часть текста книги</w:t>
            </w:r>
          </w:p>
        </w:tc>
      </w:tr>
      <w:tr w:rsidR="000664E8" w:rsidRPr="004433CB" w14:paraId="3306B0CD" w14:textId="77777777" w:rsidTr="000664E8">
        <w:tc>
          <w:tcPr>
            <w:tcW w:w="562" w:type="dxa"/>
          </w:tcPr>
          <w:p w14:paraId="69F56818" w14:textId="22B97354" w:rsidR="000664E8" w:rsidRDefault="000664E8" w:rsidP="009B3252">
            <w:pPr>
              <w:pStyle w:val="afa"/>
              <w:spacing w:before="120" w:after="120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6A75B3B" w14:textId="3F25B9E2" w:rsidR="000664E8" w:rsidRDefault="000664E8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BookDocumentId</w:t>
            </w:r>
          </w:p>
        </w:tc>
        <w:tc>
          <w:tcPr>
            <w:tcW w:w="1559" w:type="dxa"/>
          </w:tcPr>
          <w:p w14:paraId="5D63993C" w14:textId="5C3E15CB" w:rsidR="000664E8" w:rsidRPr="000664E8" w:rsidRDefault="000664E8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50FA727B" w14:textId="65A1DB1A" w:rsidR="000664E8" w:rsidRPr="000664E8" w:rsidRDefault="000664E8" w:rsidP="009B3252">
            <w:pPr>
              <w:pStyle w:val="afa"/>
              <w:spacing w:before="120" w:after="120"/>
              <w:jc w:val="center"/>
            </w:pPr>
            <w:r>
              <w:t>Внешний ключ к сущности «Книга»</w:t>
            </w:r>
          </w:p>
        </w:tc>
      </w:tr>
    </w:tbl>
    <w:p w14:paraId="55449EAB" w14:textId="77777777" w:rsidR="00C83725" w:rsidRDefault="00C83725" w:rsidP="00256DED">
      <w:pPr>
        <w:rPr>
          <w:lang w:val="ru-RU"/>
        </w:rPr>
      </w:pPr>
    </w:p>
    <w:p w14:paraId="2CE103F2" w14:textId="77777777" w:rsidR="00C83725" w:rsidRDefault="00C83725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E1F667C" w14:textId="4487E821" w:rsidR="004433CB" w:rsidRDefault="004433CB" w:rsidP="00256DED">
      <w:pPr>
        <w:rPr>
          <w:lang w:val="ru-RU"/>
        </w:rPr>
      </w:pPr>
      <w:r>
        <w:rPr>
          <w:lang w:val="ru-RU"/>
        </w:rPr>
        <w:lastRenderedPageBreak/>
        <w:t xml:space="preserve">Сущность </w:t>
      </w:r>
      <w:r>
        <w:rPr>
          <w:lang w:val="ru-RU"/>
        </w:rPr>
        <w:t>«Статистика пользователя» (</w:t>
      </w:r>
      <w:r>
        <w:t>BookUserStats</w:t>
      </w:r>
      <w:r>
        <w:rPr>
          <w:lang w:val="ru-RU"/>
        </w:rPr>
        <w:t>)</w:t>
      </w:r>
      <w:r>
        <w:rPr>
          <w:lang w:val="ru-RU"/>
        </w:rPr>
        <w:t xml:space="preserve"> показывает количество времени, который провёл пользователь с определенной книгой, на какой странице он остановился и когда последний раз её открывал.</w:t>
      </w:r>
      <w:r w:rsidR="00256DED">
        <w:rPr>
          <w:lang w:val="ru-RU"/>
        </w:rPr>
        <w:t xml:space="preserve"> Все её атрибуты</w:t>
      </w:r>
      <w:r w:rsidRPr="00EF4860">
        <w:rPr>
          <w:lang w:val="ru-RU"/>
        </w:rPr>
        <w:t xml:space="preserve"> </w:t>
      </w:r>
      <w:r>
        <w:rPr>
          <w:lang w:val="ru-RU"/>
        </w:rPr>
        <w:t xml:space="preserve">отображены в таблице </w:t>
      </w:r>
      <w:r>
        <w:rPr>
          <w:lang w:val="ru-RU"/>
        </w:rPr>
        <w:t>5</w:t>
      </w:r>
      <w:r>
        <w:rPr>
          <w:lang w:val="ru-RU"/>
        </w:rPr>
        <w:t>.</w:t>
      </w:r>
    </w:p>
    <w:p w14:paraId="25AB891A" w14:textId="25B6A84C" w:rsidR="004433CB" w:rsidRPr="00256DED" w:rsidRDefault="004433CB" w:rsidP="004433CB">
      <w:pPr>
        <w:ind w:firstLine="0"/>
        <w:rPr>
          <w:lang w:val="ru-RU"/>
        </w:rPr>
      </w:pPr>
      <w:r>
        <w:rPr>
          <w:lang w:val="ru-RU"/>
        </w:rPr>
        <w:t>Таблица №</w:t>
      </w:r>
      <w:r>
        <w:rPr>
          <w:lang w:val="ru-RU"/>
        </w:rPr>
        <w:t>5</w:t>
      </w:r>
      <w:r>
        <w:rPr>
          <w:lang w:val="ru-RU"/>
        </w:rPr>
        <w:t xml:space="preserve"> – Атрибуты сущности «</w:t>
      </w:r>
      <w:r w:rsidR="00256DED">
        <w:t>BookUserStats</w:t>
      </w:r>
      <w:r>
        <w:rPr>
          <w:lang w:val="ru-RU"/>
        </w:rPr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530"/>
      </w:tblGrid>
      <w:tr w:rsidR="00256DED" w:rsidRPr="00A25A28" w14:paraId="45CEC407" w14:textId="77777777" w:rsidTr="009B3252">
        <w:tc>
          <w:tcPr>
            <w:tcW w:w="562" w:type="dxa"/>
          </w:tcPr>
          <w:p w14:paraId="26AB1351" w14:textId="77777777" w:rsidR="00256DED" w:rsidRPr="00A25A28" w:rsidRDefault="00256DED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0C10DF79" w14:textId="77777777" w:rsidR="00256DED" w:rsidRPr="00A25A28" w:rsidRDefault="00256DED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7E59DEA6" w14:textId="77777777" w:rsidR="00256DED" w:rsidRPr="00A25A28" w:rsidRDefault="00256DED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0" w:type="dxa"/>
          </w:tcPr>
          <w:p w14:paraId="58BF8143" w14:textId="77777777" w:rsidR="00256DED" w:rsidRPr="00A25A28" w:rsidRDefault="00256DED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256DED" w:rsidRPr="00A25A28" w14:paraId="0E14830A" w14:textId="77777777" w:rsidTr="009B3252">
        <w:tc>
          <w:tcPr>
            <w:tcW w:w="562" w:type="dxa"/>
          </w:tcPr>
          <w:p w14:paraId="28430E78" w14:textId="77777777" w:rsidR="00256DED" w:rsidRPr="00A25A28" w:rsidRDefault="00256DED" w:rsidP="009B3252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F8EE7D6" w14:textId="08A02D6A" w:rsidR="00256DED" w:rsidRPr="00A25A28" w:rsidRDefault="00256DED" w:rsidP="009B3252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Book</w:t>
            </w:r>
            <w:r>
              <w:rPr>
                <w:lang w:val="en-US"/>
              </w:rPr>
              <w:t>Id (</w:t>
            </w:r>
            <w:r>
              <w:t>ИД</w:t>
            </w:r>
            <w:r>
              <w:t xml:space="preserve"> книги</w:t>
            </w:r>
            <w:r>
              <w:t>)</w:t>
            </w:r>
          </w:p>
        </w:tc>
        <w:tc>
          <w:tcPr>
            <w:tcW w:w="1559" w:type="dxa"/>
          </w:tcPr>
          <w:p w14:paraId="1860D935" w14:textId="77777777" w:rsidR="00256DED" w:rsidRPr="00A25A28" w:rsidRDefault="00256DED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56797F46" w14:textId="4D81AA66" w:rsidR="00256DED" w:rsidRPr="00A25A28" w:rsidRDefault="00256DED" w:rsidP="009B3252">
            <w:pPr>
              <w:pStyle w:val="afa"/>
              <w:spacing w:before="120" w:after="120"/>
              <w:jc w:val="center"/>
            </w:pPr>
            <w:r>
              <w:t>Идентификатор</w:t>
            </w:r>
            <w:r>
              <w:t xml:space="preserve"> книги</w:t>
            </w:r>
          </w:p>
        </w:tc>
      </w:tr>
      <w:tr w:rsidR="00256DED" w:rsidRPr="00A25A28" w14:paraId="7F2D9245" w14:textId="77777777" w:rsidTr="009B3252">
        <w:tc>
          <w:tcPr>
            <w:tcW w:w="562" w:type="dxa"/>
          </w:tcPr>
          <w:p w14:paraId="22A75449" w14:textId="12515210" w:rsidR="00256DED" w:rsidRDefault="00256DED" w:rsidP="009B3252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8592A79" w14:textId="04094DD7" w:rsidR="00256DED" w:rsidRPr="00256DED" w:rsidRDefault="00256DED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UserId</w:t>
            </w:r>
            <w:r>
              <w:t xml:space="preserve"> (ИД пользователя)</w:t>
            </w:r>
          </w:p>
        </w:tc>
        <w:tc>
          <w:tcPr>
            <w:tcW w:w="1559" w:type="dxa"/>
          </w:tcPr>
          <w:p w14:paraId="5FBF0F0A" w14:textId="153DB6A4" w:rsidR="00256DED" w:rsidRDefault="00256DED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3FB0DD7B" w14:textId="771B1225" w:rsidR="00256DED" w:rsidRDefault="00256DED" w:rsidP="009B3252">
            <w:pPr>
              <w:pStyle w:val="afa"/>
              <w:spacing w:before="120" w:after="120"/>
              <w:jc w:val="center"/>
            </w:pPr>
            <w:r>
              <w:t>Идентификатор пользователя</w:t>
            </w:r>
          </w:p>
        </w:tc>
      </w:tr>
      <w:tr w:rsidR="00256DED" w:rsidRPr="00256DED" w14:paraId="5C674D1D" w14:textId="77777777" w:rsidTr="009B3252">
        <w:tc>
          <w:tcPr>
            <w:tcW w:w="562" w:type="dxa"/>
          </w:tcPr>
          <w:p w14:paraId="2B9EF49A" w14:textId="02064A06" w:rsidR="00256DED" w:rsidRDefault="00256DED" w:rsidP="009B3252">
            <w:pPr>
              <w:pStyle w:val="afa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C1A746A" w14:textId="2B45545F" w:rsidR="00256DED" w:rsidRPr="00256DED" w:rsidRDefault="00256DED" w:rsidP="009B3252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RecentAccess (</w:t>
            </w:r>
            <w:r>
              <w:t>Последнее время доступа)</w:t>
            </w:r>
          </w:p>
        </w:tc>
        <w:tc>
          <w:tcPr>
            <w:tcW w:w="1559" w:type="dxa"/>
          </w:tcPr>
          <w:p w14:paraId="6DF0D062" w14:textId="45109B38" w:rsidR="00256DED" w:rsidRDefault="00256DED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Instant</w:t>
            </w:r>
          </w:p>
        </w:tc>
        <w:tc>
          <w:tcPr>
            <w:tcW w:w="4530" w:type="dxa"/>
          </w:tcPr>
          <w:p w14:paraId="4A77438D" w14:textId="3FF9598F" w:rsidR="00256DED" w:rsidRPr="00256DED" w:rsidRDefault="00256DED" w:rsidP="009B3252">
            <w:pPr>
              <w:pStyle w:val="afa"/>
              <w:spacing w:before="120" w:after="120"/>
              <w:jc w:val="center"/>
            </w:pPr>
            <w:r>
              <w:t>Последнее время, когда пользователь открывал книгу</w:t>
            </w:r>
          </w:p>
        </w:tc>
      </w:tr>
      <w:tr w:rsidR="00256DED" w:rsidRPr="00256DED" w14:paraId="48A4415A" w14:textId="77777777" w:rsidTr="009B3252">
        <w:tc>
          <w:tcPr>
            <w:tcW w:w="562" w:type="dxa"/>
          </w:tcPr>
          <w:p w14:paraId="250280AE" w14:textId="606BEF30" w:rsidR="00256DED" w:rsidRDefault="00256DED" w:rsidP="009B3252">
            <w:pPr>
              <w:pStyle w:val="afa"/>
              <w:spacing w:before="120" w:after="120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C0F6BD9" w14:textId="721EBF87" w:rsidR="00256DED" w:rsidRPr="00256DED" w:rsidRDefault="00256DED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TotalReadingTime</w:t>
            </w:r>
          </w:p>
        </w:tc>
        <w:tc>
          <w:tcPr>
            <w:tcW w:w="1559" w:type="dxa"/>
          </w:tcPr>
          <w:p w14:paraId="26A95F77" w14:textId="4CB09880" w:rsidR="00256DED" w:rsidRPr="00256DED" w:rsidRDefault="00256DED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530" w:type="dxa"/>
          </w:tcPr>
          <w:p w14:paraId="4AC026FB" w14:textId="653AC4EF" w:rsidR="00256DED" w:rsidRDefault="00256DED" w:rsidP="009B3252">
            <w:pPr>
              <w:pStyle w:val="afa"/>
              <w:spacing w:before="120" w:after="120"/>
              <w:jc w:val="center"/>
            </w:pPr>
            <w:r>
              <w:t>Общее проведенное время с книгой в секундах</w:t>
            </w:r>
          </w:p>
        </w:tc>
      </w:tr>
      <w:tr w:rsidR="00256DED" w:rsidRPr="00256DED" w14:paraId="30A6B8DD" w14:textId="77777777" w:rsidTr="009B3252">
        <w:tc>
          <w:tcPr>
            <w:tcW w:w="562" w:type="dxa"/>
          </w:tcPr>
          <w:p w14:paraId="4B8A92AA" w14:textId="070EB647" w:rsidR="00256DED" w:rsidRDefault="00256DED" w:rsidP="009B3252">
            <w:pPr>
              <w:pStyle w:val="afa"/>
              <w:spacing w:before="120" w:after="120"/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E296FCF" w14:textId="0650EE10" w:rsidR="00256DED" w:rsidRDefault="00256DED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LastViewedPage</w:t>
            </w:r>
          </w:p>
        </w:tc>
        <w:tc>
          <w:tcPr>
            <w:tcW w:w="1559" w:type="dxa"/>
          </w:tcPr>
          <w:p w14:paraId="36B308D4" w14:textId="3C47D4E0" w:rsidR="00256DED" w:rsidRDefault="00256DED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int?</w:t>
            </w:r>
          </w:p>
        </w:tc>
        <w:tc>
          <w:tcPr>
            <w:tcW w:w="4530" w:type="dxa"/>
          </w:tcPr>
          <w:p w14:paraId="0D668270" w14:textId="4B6521D7" w:rsidR="00256DED" w:rsidRDefault="00256DED" w:rsidP="009B3252">
            <w:pPr>
              <w:pStyle w:val="afa"/>
              <w:spacing w:before="120" w:after="120"/>
              <w:jc w:val="center"/>
            </w:pPr>
            <w:r>
              <w:t xml:space="preserve">Номер </w:t>
            </w:r>
            <w:r w:rsidR="0009282C">
              <w:t>страницы,</w:t>
            </w:r>
            <w:r>
              <w:t xml:space="preserve"> на котором остановился пользователь</w:t>
            </w:r>
          </w:p>
        </w:tc>
      </w:tr>
    </w:tbl>
    <w:p w14:paraId="24B43651" w14:textId="05971F9E" w:rsidR="000664E8" w:rsidRDefault="0009282C" w:rsidP="0009282C">
      <w:pPr>
        <w:rPr>
          <w:lang w:val="ru-RU"/>
        </w:rPr>
      </w:pPr>
      <w:r>
        <w:rPr>
          <w:lang w:val="ru-RU"/>
        </w:rPr>
        <w:t>Атрибуты сущности</w:t>
      </w:r>
      <w:r w:rsidRPr="0009282C">
        <w:rPr>
          <w:lang w:val="ru-RU"/>
        </w:rPr>
        <w:t xml:space="preserve"> </w:t>
      </w:r>
      <w:r>
        <w:rPr>
          <w:lang w:val="ru-RU"/>
        </w:rPr>
        <w:t>«Пользователь» (</w:t>
      </w:r>
      <w:r>
        <w:t>User</w:t>
      </w:r>
      <w:r w:rsidRPr="0009282C">
        <w:rPr>
          <w:lang w:val="ru-RU"/>
        </w:rPr>
        <w:t xml:space="preserve">) </w:t>
      </w:r>
      <w:r>
        <w:rPr>
          <w:lang w:val="ru-RU"/>
        </w:rPr>
        <w:t>отображены в таблице 6.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530"/>
      </w:tblGrid>
      <w:tr w:rsidR="0009282C" w:rsidRPr="00A25A28" w14:paraId="24622390" w14:textId="77777777" w:rsidTr="009B3252">
        <w:tc>
          <w:tcPr>
            <w:tcW w:w="562" w:type="dxa"/>
          </w:tcPr>
          <w:p w14:paraId="7E22C836" w14:textId="77777777" w:rsidR="0009282C" w:rsidRPr="00A25A28" w:rsidRDefault="0009282C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№</w:t>
            </w:r>
          </w:p>
        </w:tc>
        <w:tc>
          <w:tcPr>
            <w:tcW w:w="3119" w:type="dxa"/>
          </w:tcPr>
          <w:p w14:paraId="1767B987" w14:textId="77777777" w:rsidR="0009282C" w:rsidRPr="00A25A28" w:rsidRDefault="0009282C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Название атрибута</w:t>
            </w:r>
          </w:p>
        </w:tc>
        <w:tc>
          <w:tcPr>
            <w:tcW w:w="1559" w:type="dxa"/>
          </w:tcPr>
          <w:p w14:paraId="014537E7" w14:textId="77777777" w:rsidR="0009282C" w:rsidRPr="00A25A28" w:rsidRDefault="0009282C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Тип</w:t>
            </w:r>
          </w:p>
        </w:tc>
        <w:tc>
          <w:tcPr>
            <w:tcW w:w="4530" w:type="dxa"/>
          </w:tcPr>
          <w:p w14:paraId="577E53CF" w14:textId="77777777" w:rsidR="0009282C" w:rsidRPr="00A25A28" w:rsidRDefault="0009282C" w:rsidP="009B3252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A25A28">
              <w:rPr>
                <w:b/>
                <w:bCs/>
              </w:rPr>
              <w:t>Описание</w:t>
            </w:r>
          </w:p>
        </w:tc>
      </w:tr>
      <w:tr w:rsidR="0009282C" w:rsidRPr="00A25A28" w14:paraId="10DA94DC" w14:textId="77777777" w:rsidTr="009B3252">
        <w:tc>
          <w:tcPr>
            <w:tcW w:w="562" w:type="dxa"/>
          </w:tcPr>
          <w:p w14:paraId="63FB17D0" w14:textId="77777777" w:rsidR="0009282C" w:rsidRPr="00A25A28" w:rsidRDefault="0009282C" w:rsidP="009B3252">
            <w:pPr>
              <w:pStyle w:val="afa"/>
              <w:spacing w:before="120" w:after="120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2CD71DC" w14:textId="6CBA163B" w:rsidR="0009282C" w:rsidRPr="00A25A28" w:rsidRDefault="0009282C" w:rsidP="009B3252">
            <w:pPr>
              <w:pStyle w:val="afa"/>
              <w:spacing w:before="120" w:after="120"/>
              <w:jc w:val="center"/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(</w:t>
            </w:r>
            <w:r>
              <w:t>ИД)</w:t>
            </w:r>
          </w:p>
        </w:tc>
        <w:tc>
          <w:tcPr>
            <w:tcW w:w="1559" w:type="dxa"/>
          </w:tcPr>
          <w:p w14:paraId="0E95E2F6" w14:textId="77777777" w:rsidR="0009282C" w:rsidRPr="00A25A28" w:rsidRDefault="0009282C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2730A945" w14:textId="7ECDB741" w:rsidR="0009282C" w:rsidRPr="0009282C" w:rsidRDefault="0009282C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t xml:space="preserve">Идентификатор </w:t>
            </w:r>
            <w:r>
              <w:t>пользователя</w:t>
            </w:r>
          </w:p>
        </w:tc>
      </w:tr>
      <w:tr w:rsidR="0009282C" w:rsidRPr="00A25A28" w14:paraId="607917BF" w14:textId="77777777" w:rsidTr="009B3252">
        <w:tc>
          <w:tcPr>
            <w:tcW w:w="562" w:type="dxa"/>
          </w:tcPr>
          <w:p w14:paraId="1088D73A" w14:textId="2090F559" w:rsidR="0009282C" w:rsidRDefault="0009282C" w:rsidP="009B3252">
            <w:pPr>
              <w:pStyle w:val="afa"/>
              <w:spacing w:before="120" w:after="120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CB58AC8" w14:textId="18903139" w:rsidR="0009282C" w:rsidRPr="0009282C" w:rsidRDefault="0009282C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59" w:type="dxa"/>
          </w:tcPr>
          <w:p w14:paraId="0B9A1C23" w14:textId="4DFBF8F3" w:rsidR="0009282C" w:rsidRPr="0009282C" w:rsidRDefault="0009282C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32361965" w14:textId="567CB464" w:rsidR="0009282C" w:rsidRDefault="0009282C" w:rsidP="009B3252">
            <w:pPr>
              <w:pStyle w:val="afa"/>
              <w:spacing w:before="120" w:after="120"/>
              <w:jc w:val="center"/>
            </w:pPr>
            <w:r>
              <w:t>Имя пользователя</w:t>
            </w:r>
          </w:p>
        </w:tc>
      </w:tr>
      <w:tr w:rsidR="0009282C" w:rsidRPr="00A25A28" w14:paraId="45CDCE0F" w14:textId="77777777" w:rsidTr="009B3252">
        <w:tc>
          <w:tcPr>
            <w:tcW w:w="562" w:type="dxa"/>
          </w:tcPr>
          <w:p w14:paraId="520CDC3A" w14:textId="0366F164" w:rsidR="0009282C" w:rsidRDefault="0009282C" w:rsidP="009B3252">
            <w:pPr>
              <w:pStyle w:val="afa"/>
              <w:spacing w:before="120" w:after="12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26979D5" w14:textId="69DD6468" w:rsidR="0009282C" w:rsidRDefault="0009282C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PasswordHash</w:t>
            </w:r>
          </w:p>
        </w:tc>
        <w:tc>
          <w:tcPr>
            <w:tcW w:w="1559" w:type="dxa"/>
          </w:tcPr>
          <w:p w14:paraId="3373B546" w14:textId="6CBA3EE6" w:rsidR="0009282C" w:rsidRPr="0009282C" w:rsidRDefault="0009282C" w:rsidP="009B3252">
            <w:pPr>
              <w:pStyle w:val="afa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78FE108C" w14:textId="1060DBEC" w:rsidR="0009282C" w:rsidRPr="0009282C" w:rsidRDefault="0009282C" w:rsidP="009B3252">
            <w:pPr>
              <w:pStyle w:val="afa"/>
              <w:spacing w:before="120" w:after="120"/>
              <w:jc w:val="center"/>
            </w:pPr>
            <w:r>
              <w:t>Хеш пин-кода пользователя</w:t>
            </w:r>
          </w:p>
        </w:tc>
      </w:tr>
    </w:tbl>
    <w:p w14:paraId="19A1C2B4" w14:textId="3E53DC39" w:rsidR="00040558" w:rsidRDefault="00040558" w:rsidP="00DF4B2F">
      <w:pPr>
        <w:pStyle w:val="2"/>
        <w:rPr>
          <w:lang w:val="ru-RU"/>
        </w:rPr>
      </w:pPr>
      <w:r w:rsidRPr="00040558">
        <w:rPr>
          <w:lang w:val="ru-RU"/>
        </w:rPr>
        <w:t>2.</w:t>
      </w:r>
      <w:r w:rsidR="00DF2531">
        <w:rPr>
          <w:lang w:val="ru-RU"/>
        </w:rPr>
        <w:t>3</w:t>
      </w:r>
      <w:r w:rsidRPr="00040558">
        <w:rPr>
          <w:lang w:val="ru-RU"/>
        </w:rPr>
        <w:t xml:space="preserve"> Организация сбора, передачи, обработки и выдачи информации</w:t>
      </w:r>
    </w:p>
    <w:p w14:paraId="7C4743F5" w14:textId="553F8099" w:rsidR="00040558" w:rsidRDefault="008E299B" w:rsidP="00040558">
      <w:pPr>
        <w:rPr>
          <w:lang w:val="ru-RU"/>
        </w:rPr>
      </w:pPr>
      <w:r>
        <w:rPr>
          <w:lang w:val="ru-RU"/>
        </w:rPr>
        <w:t>Сбор информации осуществляется путём ввода данных пользователем через веб-сайт системы. Выдача списка книг и их просмотр также производится через веб-сайт. Обеспечение достоверности информации и регламентные процедуры обслуживания не требуется.</w:t>
      </w:r>
    </w:p>
    <w:p w14:paraId="21C8E084" w14:textId="48238693" w:rsidR="003A41B8" w:rsidRDefault="003A41B8" w:rsidP="003A41B8">
      <w:pPr>
        <w:pStyle w:val="1"/>
        <w:rPr>
          <w:lang w:val="ru-RU"/>
        </w:rPr>
      </w:pPr>
      <w:r>
        <w:rPr>
          <w:lang w:val="ru-RU"/>
        </w:rPr>
        <w:lastRenderedPageBreak/>
        <w:t>3 Алгоритмическое обеспечение системы</w:t>
      </w:r>
    </w:p>
    <w:p w14:paraId="45FDBA19" w14:textId="4279B99D" w:rsidR="003A41B8" w:rsidRDefault="003A41B8" w:rsidP="003A41B8">
      <w:pPr>
        <w:pStyle w:val="2"/>
        <w:rPr>
          <w:lang w:val="ru-RU"/>
        </w:rPr>
      </w:pPr>
      <w:r>
        <w:rPr>
          <w:lang w:val="ru-RU"/>
        </w:rPr>
        <w:t xml:space="preserve">3.1 Алгоритм обмена информации между серверной частью и </w:t>
      </w:r>
      <w:r>
        <w:t>API</w:t>
      </w:r>
      <w:r w:rsidRPr="003A41B8">
        <w:rPr>
          <w:lang w:val="ru-RU"/>
        </w:rPr>
        <w:t xml:space="preserve"> </w:t>
      </w:r>
      <w:r>
        <w:rPr>
          <w:lang w:val="ru-RU"/>
        </w:rPr>
        <w:t>ИИ</w:t>
      </w:r>
    </w:p>
    <w:p w14:paraId="7211D7F6" w14:textId="77777777" w:rsidR="003A41B8" w:rsidRDefault="003A41B8" w:rsidP="003A41B8">
      <w:pPr>
        <w:rPr>
          <w:lang w:val="ru-RU"/>
        </w:rPr>
      </w:pPr>
    </w:p>
    <w:p w14:paraId="0518E9D4" w14:textId="73F52A87" w:rsidR="003A41B8" w:rsidRPr="003A41B8" w:rsidRDefault="003A41B8" w:rsidP="003A41B8">
      <w:pPr>
        <w:pStyle w:val="2"/>
        <w:rPr>
          <w:lang w:val="ru-RU"/>
        </w:rPr>
      </w:pPr>
      <w:r>
        <w:rPr>
          <w:lang w:val="ru-RU"/>
        </w:rPr>
        <w:t>3.2 Алгоритм …</w:t>
      </w:r>
    </w:p>
    <w:p w14:paraId="7603DEED" w14:textId="44E33693" w:rsidR="00CA1978" w:rsidRDefault="005A7861" w:rsidP="00207D2E">
      <w:pPr>
        <w:pStyle w:val="1"/>
        <w:rPr>
          <w:lang w:val="ru-RU"/>
        </w:rPr>
      </w:pPr>
      <w:bookmarkStart w:id="29" w:name="_Toc137779098"/>
      <w:bookmarkStart w:id="30" w:name="_Toc139287416"/>
      <w:bookmarkStart w:id="31" w:name="_Toc139371000"/>
      <w:bookmarkStart w:id="32" w:name="_Toc156840819"/>
      <w:bookmarkStart w:id="33" w:name="_Toc166838616"/>
      <w:r w:rsidRPr="005A7861">
        <w:rPr>
          <w:lang w:val="ru-RU"/>
        </w:rPr>
        <w:lastRenderedPageBreak/>
        <w:t>4</w:t>
      </w:r>
      <w:r w:rsidR="004C0CB4" w:rsidRPr="004C0CB4">
        <w:rPr>
          <w:lang w:val="ru-RU"/>
        </w:rPr>
        <w:t xml:space="preserve"> </w:t>
      </w:r>
      <w:bookmarkEnd w:id="29"/>
      <w:bookmarkEnd w:id="30"/>
      <w:bookmarkEnd w:id="31"/>
      <w:bookmarkEnd w:id="32"/>
      <w:r w:rsidR="00C92698" w:rsidRPr="00C92698">
        <w:rPr>
          <w:lang w:val="ru-RU"/>
        </w:rPr>
        <w:t>Программное обеспечение системы</w:t>
      </w:r>
      <w:bookmarkEnd w:id="33"/>
    </w:p>
    <w:p w14:paraId="26674D86" w14:textId="434BA09E" w:rsidR="004C759A" w:rsidRDefault="005A7861" w:rsidP="00746A0A">
      <w:pPr>
        <w:pStyle w:val="2"/>
      </w:pPr>
      <w:bookmarkStart w:id="34" w:name="_Toc166838617"/>
      <w:r w:rsidRPr="005A7861">
        <w:rPr>
          <w:lang w:val="ru-RU"/>
        </w:rPr>
        <w:t>4</w:t>
      </w:r>
      <w:r w:rsidR="004C759A">
        <w:rPr>
          <w:lang w:val="ru-RU"/>
        </w:rPr>
        <w:t xml:space="preserve">.1 </w:t>
      </w:r>
      <w:r w:rsidR="00746A0A" w:rsidRPr="00746A0A">
        <w:rPr>
          <w:lang w:val="ru-RU"/>
        </w:rPr>
        <w:t>Структура программного обеспечения и функции его компонентов</w:t>
      </w:r>
      <w:bookmarkEnd w:id="34"/>
    </w:p>
    <w:p w14:paraId="2E1E83A4" w14:textId="227508E9" w:rsidR="005A7861" w:rsidRPr="00FB0ACB" w:rsidRDefault="005A7861" w:rsidP="005A7861">
      <w:pPr>
        <w:rPr>
          <w:lang w:val="ru-RU"/>
        </w:rPr>
      </w:pPr>
      <w:r>
        <w:rPr>
          <w:lang w:val="ru-RU"/>
        </w:rPr>
        <w:t>Система создаётся для использования на настольных системах пользователей,</w:t>
      </w:r>
      <w:r w:rsidR="00FB0ACB" w:rsidRPr="00FB0ACB">
        <w:rPr>
          <w:lang w:val="ru-RU"/>
        </w:rPr>
        <w:t xml:space="preserve"> </w:t>
      </w:r>
      <w:r w:rsidR="00FB0ACB">
        <w:rPr>
          <w:lang w:val="ru-RU"/>
        </w:rPr>
        <w:t>а</w:t>
      </w:r>
      <w:r>
        <w:rPr>
          <w:lang w:val="ru-RU"/>
        </w:rPr>
        <w:t xml:space="preserve"> также возможна работа на мобильных устройствах</w:t>
      </w:r>
      <w:r w:rsidR="00FB0ACB">
        <w:rPr>
          <w:lang w:val="ru-RU"/>
        </w:rPr>
        <w:t>.</w:t>
      </w:r>
    </w:p>
    <w:p w14:paraId="4E37CC60" w14:textId="2A773984" w:rsidR="0010577C" w:rsidRDefault="005A7861" w:rsidP="00F366E4">
      <w:pPr>
        <w:pStyle w:val="2"/>
        <w:rPr>
          <w:lang w:val="ru-RU"/>
        </w:rPr>
      </w:pPr>
      <w:bookmarkStart w:id="35" w:name="_Toc137779102"/>
      <w:bookmarkStart w:id="36" w:name="_Toc139287420"/>
      <w:bookmarkStart w:id="37" w:name="_Toc139371004"/>
      <w:bookmarkStart w:id="38" w:name="_Toc156840823"/>
      <w:bookmarkStart w:id="39" w:name="_Toc166838620"/>
      <w:bookmarkStart w:id="40" w:name="_Toc137779101"/>
      <w:bookmarkStart w:id="41" w:name="_Toc139287419"/>
      <w:bookmarkStart w:id="42" w:name="_Toc139371003"/>
      <w:bookmarkStart w:id="43" w:name="_Toc156840822"/>
      <w:r w:rsidRPr="005A7861">
        <w:rPr>
          <w:lang w:val="ru-RU"/>
        </w:rPr>
        <w:t>4</w:t>
      </w:r>
      <w:r w:rsidR="0010577C">
        <w:rPr>
          <w:lang w:val="ru-RU"/>
        </w:rPr>
        <w:t>.</w:t>
      </w:r>
      <w:r w:rsidR="00BF20DA">
        <w:rPr>
          <w:lang w:val="ru-RU"/>
        </w:rPr>
        <w:t>2</w:t>
      </w:r>
      <w:r w:rsidR="0010577C" w:rsidRPr="00C9263D">
        <w:rPr>
          <w:lang w:val="ru-RU"/>
        </w:rPr>
        <w:t xml:space="preserve"> </w:t>
      </w:r>
      <w:bookmarkEnd w:id="35"/>
      <w:bookmarkEnd w:id="36"/>
      <w:bookmarkEnd w:id="37"/>
      <w:bookmarkEnd w:id="38"/>
      <w:r w:rsidR="0010577C" w:rsidRPr="0010577C">
        <w:rPr>
          <w:lang w:val="ru-RU"/>
        </w:rPr>
        <w:t>Выбор компонентов программного обеспечения</w:t>
      </w:r>
      <w:bookmarkEnd w:id="39"/>
    </w:p>
    <w:p w14:paraId="4DA85651" w14:textId="22BF385E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В качестве основной</w:t>
      </w:r>
      <w:r w:rsidR="00FB0ACB">
        <w:rPr>
          <w:lang w:val="ru-RU"/>
        </w:rPr>
        <w:t xml:space="preserve"> встраиваемой</w:t>
      </w:r>
      <w:r>
        <w:rPr>
          <w:lang w:val="ru-RU"/>
        </w:rPr>
        <w:t xml:space="preserve"> среды разработки (</w:t>
      </w:r>
      <w:r>
        <w:t>IDE</w:t>
      </w:r>
      <w:r w:rsidRPr="008D39BB">
        <w:rPr>
          <w:lang w:val="ru-RU"/>
        </w:rPr>
        <w:t>)</w:t>
      </w:r>
      <w:r>
        <w:rPr>
          <w:lang w:val="ru-RU"/>
        </w:rPr>
        <w:t xml:space="preserve"> используется </w:t>
      </w:r>
      <w:r w:rsidR="006163BE">
        <w:t>JetBrains</w:t>
      </w:r>
      <w:r w:rsidR="006163BE" w:rsidRPr="006163BE">
        <w:rPr>
          <w:lang w:val="ru-RU"/>
        </w:rPr>
        <w:t xml:space="preserve"> </w:t>
      </w:r>
      <w:r w:rsidR="006163BE">
        <w:t>Rider</w:t>
      </w:r>
      <w:r w:rsidR="006163BE">
        <w:rPr>
          <w:lang w:val="ru-RU"/>
        </w:rPr>
        <w:t>.</w:t>
      </w:r>
      <w:r>
        <w:rPr>
          <w:lang w:val="ru-RU"/>
        </w:rPr>
        <w:t xml:space="preserve"> </w:t>
      </w:r>
    </w:p>
    <w:p w14:paraId="4E043A4A" w14:textId="04796493" w:rsidR="0010577C" w:rsidRPr="00096AE9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серверной части требуется среда исполнения </w:t>
      </w:r>
      <w:r w:rsidRPr="00573080">
        <w:rPr>
          <w:lang w:val="ru-RU"/>
        </w:rPr>
        <w:t>.</w:t>
      </w:r>
      <w:r>
        <w:rPr>
          <w:lang w:val="ru-RU"/>
        </w:rPr>
        <w:t xml:space="preserve">NET версии </w:t>
      </w:r>
      <w:r w:rsidR="00883370">
        <w:rPr>
          <w:lang w:val="ru-RU"/>
        </w:rPr>
        <w:t>8</w:t>
      </w:r>
      <w:r>
        <w:rPr>
          <w:lang w:val="ru-RU"/>
        </w:rPr>
        <w:t xml:space="preserve"> и выше. Далее перечислены сторонние пакеты серверной части</w:t>
      </w:r>
      <w:r w:rsidRPr="00096AE9">
        <w:rPr>
          <w:lang w:val="ru-RU"/>
        </w:rPr>
        <w:t>:</w:t>
      </w:r>
    </w:p>
    <w:p w14:paraId="133D130F" w14:textId="76B29DB6" w:rsidR="0010577C" w:rsidRDefault="00A66BA2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</w:pPr>
      <w:r>
        <w:rPr>
          <w:lang w:val="ru-RU"/>
        </w:rPr>
        <w:t>веб</w:t>
      </w:r>
      <w:r w:rsidRPr="00BA6BD6">
        <w:t>-</w:t>
      </w:r>
      <w:r w:rsidR="0010577C">
        <w:rPr>
          <w:lang w:val="ru-RU"/>
        </w:rPr>
        <w:t>фреймворк</w:t>
      </w:r>
      <w:r w:rsidR="0010577C" w:rsidRPr="00BA6BD6">
        <w:t xml:space="preserve"> </w:t>
      </w:r>
      <w:r w:rsidR="0010577C">
        <w:t>ASP.NET Core;</w:t>
      </w:r>
    </w:p>
    <w:p w14:paraId="0E906A6B" w14:textId="0F1DF565" w:rsidR="00096AE9" w:rsidRDefault="00C67B60" w:rsidP="00096AE9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>пакет</w:t>
      </w:r>
      <w:r w:rsidR="0010577C">
        <w:rPr>
          <w:lang w:val="ru-RU"/>
        </w:rPr>
        <w:t xml:space="preserve"> для работы с СУБД </w:t>
      </w:r>
      <w:r w:rsidR="0010577C">
        <w:t>Entity</w:t>
      </w:r>
      <w:r w:rsidR="0010577C" w:rsidRPr="00F04578">
        <w:rPr>
          <w:lang w:val="ru-RU"/>
        </w:rPr>
        <w:t xml:space="preserve"> </w:t>
      </w:r>
      <w:r w:rsidR="0010577C">
        <w:rPr>
          <w:lang w:val="ru-RU"/>
        </w:rPr>
        <w:t>Framework</w:t>
      </w:r>
      <w:r w:rsidRPr="00C67B60">
        <w:rPr>
          <w:lang w:val="ru-RU"/>
        </w:rPr>
        <w:t>;</w:t>
      </w:r>
    </w:p>
    <w:p w14:paraId="2EF9CE3B" w14:textId="72EB0372" w:rsidR="00C67B60" w:rsidRPr="00BA6BD6" w:rsidRDefault="00C67B60" w:rsidP="00096AE9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 для работы с сервисом </w:t>
      </w:r>
      <w:r>
        <w:t>Yandex</w:t>
      </w:r>
      <w:r w:rsidRPr="00FB0ACB">
        <w:rPr>
          <w:lang w:val="ru-RU"/>
        </w:rPr>
        <w:t>.</w:t>
      </w:r>
      <w:r>
        <w:t>Cloud</w:t>
      </w:r>
      <w:r w:rsidRPr="00FB0ACB">
        <w:rPr>
          <w:lang w:val="ru-RU"/>
        </w:rPr>
        <w:t>;</w:t>
      </w:r>
    </w:p>
    <w:p w14:paraId="48038520" w14:textId="6984E293" w:rsidR="00BA6BD6" w:rsidRDefault="00BA6BD6" w:rsidP="00096AE9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 для работы с </w:t>
      </w:r>
      <w:r>
        <w:t>PDF</w:t>
      </w:r>
      <w:r>
        <w:rPr>
          <w:lang w:val="ru-RU"/>
        </w:rPr>
        <w:t xml:space="preserve"> файлами </w:t>
      </w:r>
      <w:r>
        <w:t>PdfPig</w:t>
      </w:r>
      <w:r>
        <w:rPr>
          <w:lang w:val="ru-RU"/>
        </w:rPr>
        <w:t>.</w:t>
      </w:r>
    </w:p>
    <w:p w14:paraId="19F61D6B" w14:textId="12DEF602" w:rsidR="0010577C" w:rsidRDefault="0010577C" w:rsidP="004D4624">
      <w:pPr>
        <w:rPr>
          <w:lang w:val="ru-RU"/>
        </w:rPr>
      </w:pPr>
      <w:r>
        <w:rPr>
          <w:lang w:val="ru-RU"/>
        </w:rPr>
        <w:t xml:space="preserve">Для работы клиентской части нужен веб-сервер </w:t>
      </w:r>
      <w:r>
        <w:t>Nginx</w:t>
      </w:r>
      <w:r>
        <w:rPr>
          <w:lang w:val="ru-RU"/>
        </w:rPr>
        <w:t xml:space="preserve"> или </w:t>
      </w:r>
      <w:r>
        <w:t>Apache</w:t>
      </w:r>
      <w:r>
        <w:rPr>
          <w:lang w:val="ru-RU"/>
        </w:rPr>
        <w:t xml:space="preserve">. В основном клиентская часть тестировалась на </w:t>
      </w:r>
      <w:r>
        <w:t>Nginx</w:t>
      </w:r>
      <w:r>
        <w:rPr>
          <w:lang w:val="ru-RU"/>
        </w:rPr>
        <w:t>. Также</w:t>
      </w:r>
      <w:r w:rsidRPr="00F81231">
        <w:rPr>
          <w:lang w:val="ru-RU"/>
        </w:rPr>
        <w:t xml:space="preserve"> </w:t>
      </w:r>
      <w:r>
        <w:rPr>
          <w:lang w:val="ru-RU"/>
        </w:rPr>
        <w:t>как и с серверной частью использовались следующие сторонние пакеты</w:t>
      </w:r>
      <w:r w:rsidRPr="00426CB1">
        <w:rPr>
          <w:lang w:val="ru-RU"/>
        </w:rPr>
        <w:t>:</w:t>
      </w:r>
    </w:p>
    <w:p w14:paraId="11D35D2D" w14:textId="548C4AAA" w:rsidR="0010577C" w:rsidRPr="00426CB1" w:rsidRDefault="006A51B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>веб-</w:t>
      </w:r>
      <w:r w:rsidR="0010577C">
        <w:rPr>
          <w:lang w:val="ru-RU"/>
        </w:rPr>
        <w:t xml:space="preserve">фреймворк </w:t>
      </w:r>
      <w:r w:rsidR="0010577C">
        <w:t>Angular</w:t>
      </w:r>
      <w:r w:rsidR="0010577C">
        <w:rPr>
          <w:lang w:val="ru-RU"/>
        </w:rPr>
        <w:t xml:space="preserve"> 1</w:t>
      </w:r>
      <w:r w:rsidR="00A7714C">
        <w:t>7</w:t>
      </w:r>
      <w:r w:rsidR="0010577C">
        <w:t>;</w:t>
      </w:r>
    </w:p>
    <w:p w14:paraId="41E476A8" w14:textId="2432B370" w:rsidR="0087012A" w:rsidRPr="00BA6BD6" w:rsidRDefault="00BA6BD6" w:rsidP="0087012A">
      <w:pPr>
        <w:pStyle w:val="Textbody"/>
        <w:numPr>
          <w:ilvl w:val="0"/>
          <w:numId w:val="35"/>
        </w:numPr>
        <w:spacing w:after="0"/>
        <w:ind w:left="709" w:hanging="283"/>
        <w:jc w:val="both"/>
      </w:pPr>
      <w:r>
        <w:rPr>
          <w:lang w:val="ru-RU"/>
        </w:rPr>
        <w:t>пакет</w:t>
      </w:r>
      <w:r w:rsidRPr="00985CE7">
        <w:t xml:space="preserve"> </w:t>
      </w:r>
      <w:r w:rsidR="0010577C">
        <w:t>UI</w:t>
      </w:r>
      <w:r w:rsidR="0010577C" w:rsidRPr="00426709">
        <w:t xml:space="preserve"> </w:t>
      </w:r>
      <w:r w:rsidR="0010577C">
        <w:rPr>
          <w:lang w:val="ru-RU"/>
        </w:rPr>
        <w:t>компонентов</w:t>
      </w:r>
      <w:r w:rsidR="0010577C" w:rsidRPr="00426709">
        <w:t xml:space="preserve"> </w:t>
      </w:r>
      <w:r w:rsidR="0010577C">
        <w:t>Angular</w:t>
      </w:r>
      <w:r w:rsidR="0010577C" w:rsidRPr="00426709">
        <w:t xml:space="preserve"> </w:t>
      </w:r>
      <w:r w:rsidR="0010577C">
        <w:t>Material</w:t>
      </w:r>
      <w:r w:rsidR="00C54B1F" w:rsidRPr="00C54B1F">
        <w:t xml:space="preserve"> 17</w:t>
      </w:r>
      <w:r w:rsidR="0010577C">
        <w:t>;</w:t>
      </w:r>
    </w:p>
    <w:p w14:paraId="5F3A1663" w14:textId="2B162BD4" w:rsidR="00BA6BD6" w:rsidRPr="00BA6BD6" w:rsidRDefault="00BA6BD6" w:rsidP="0087012A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пакет для </w:t>
      </w:r>
      <w:r w:rsidR="00985CE7">
        <w:rPr>
          <w:lang w:val="ru-RU"/>
        </w:rPr>
        <w:t xml:space="preserve">просмотра </w:t>
      </w:r>
      <w:r>
        <w:t>PDF</w:t>
      </w:r>
      <w:r>
        <w:rPr>
          <w:lang w:val="ru-RU"/>
        </w:rPr>
        <w:t xml:space="preserve"> </w:t>
      </w:r>
      <w:r w:rsidR="00985CE7">
        <w:rPr>
          <w:lang w:val="ru-RU"/>
        </w:rPr>
        <w:t xml:space="preserve">документов </w:t>
      </w:r>
      <w:r w:rsidR="00985CE7">
        <w:t>ngx</w:t>
      </w:r>
      <w:r w:rsidR="00985CE7" w:rsidRPr="00985CE7">
        <w:rPr>
          <w:lang w:val="ru-RU"/>
        </w:rPr>
        <w:t>-</w:t>
      </w:r>
      <w:r w:rsidR="00985CE7">
        <w:t>extended</w:t>
      </w:r>
      <w:r w:rsidR="00985CE7" w:rsidRPr="00985CE7">
        <w:rPr>
          <w:lang w:val="ru-RU"/>
        </w:rPr>
        <w:t>-</w:t>
      </w:r>
      <w:r w:rsidR="00985CE7">
        <w:t>pdf</w:t>
      </w:r>
      <w:r w:rsidR="00985CE7" w:rsidRPr="00985CE7">
        <w:rPr>
          <w:lang w:val="ru-RU"/>
        </w:rPr>
        <w:t>-</w:t>
      </w:r>
      <w:r w:rsidR="00985CE7">
        <w:t>viewer</w:t>
      </w:r>
      <w:r w:rsidR="00985CE7" w:rsidRPr="00C54B1F">
        <w:rPr>
          <w:lang w:val="ru-RU"/>
        </w:rPr>
        <w:t>.</w:t>
      </w:r>
    </w:p>
    <w:p w14:paraId="69024480" w14:textId="74054EC5" w:rsidR="00E14B93" w:rsidRPr="00D14958" w:rsidRDefault="00F3447C" w:rsidP="00E14B93">
      <w:pPr>
        <w:pStyle w:val="3"/>
        <w:rPr>
          <w:lang w:val="ru-RU"/>
        </w:rPr>
      </w:pPr>
      <w:bookmarkStart w:id="44" w:name="_Toc166838621"/>
      <w:r>
        <w:rPr>
          <w:lang w:val="ru-RU"/>
        </w:rPr>
        <w:t>4</w:t>
      </w:r>
      <w:r w:rsidR="00E14B93" w:rsidRPr="00E14B93">
        <w:rPr>
          <w:lang w:val="ru-RU"/>
        </w:rPr>
        <w:t>.2.1 Операционная система</w:t>
      </w:r>
      <w:bookmarkEnd w:id="44"/>
    </w:p>
    <w:p w14:paraId="0044D69A" w14:textId="0CC34726" w:rsidR="00173035" w:rsidRPr="00D14958" w:rsidRDefault="000E668D" w:rsidP="00173035">
      <w:pPr>
        <w:rPr>
          <w:lang w:val="ru-RU"/>
        </w:rPr>
      </w:pPr>
      <w:r>
        <w:rPr>
          <w:lang w:val="ru-RU"/>
        </w:rPr>
        <w:t>Так как разрабатываемое решение представляет собой веб-приложение, то операционная система может быть любым.</w:t>
      </w:r>
    </w:p>
    <w:p w14:paraId="172B1460" w14:textId="50CFDBB4" w:rsidR="00173035" w:rsidRPr="00D14958" w:rsidRDefault="00B677D0" w:rsidP="00A4536D">
      <w:pPr>
        <w:pStyle w:val="3"/>
        <w:rPr>
          <w:lang w:val="ru-RU"/>
        </w:rPr>
      </w:pPr>
      <w:bookmarkStart w:id="45" w:name="_Toc166838622"/>
      <w:r>
        <w:rPr>
          <w:lang w:val="ru-RU"/>
        </w:rPr>
        <w:lastRenderedPageBreak/>
        <w:t>4</w:t>
      </w:r>
      <w:r w:rsidR="00173035" w:rsidRPr="00173035">
        <w:rPr>
          <w:lang w:val="ru-RU"/>
        </w:rPr>
        <w:t>.2.2 Инструментальное средство разработки и язык программирования</w:t>
      </w:r>
      <w:bookmarkEnd w:id="45"/>
    </w:p>
    <w:p w14:paraId="408D6CB5" w14:textId="53CAD896" w:rsidR="009424E7" w:rsidRPr="009424E7" w:rsidRDefault="009424E7" w:rsidP="009424E7">
      <w:pPr>
        <w:rPr>
          <w:b/>
          <w:lang w:val="ru-RU"/>
        </w:rPr>
      </w:pPr>
      <w:r w:rsidRPr="009424E7">
        <w:rPr>
          <w:lang w:val="ru-RU"/>
        </w:rPr>
        <w:t>Исходя из требований к разрабатываемой системе, которые были зафиксированы в техническом задании в качестве языка программирования был</w:t>
      </w:r>
      <w:r>
        <w:rPr>
          <w:lang w:val="ru-RU"/>
        </w:rPr>
        <w:t>и</w:t>
      </w:r>
      <w:r w:rsidRPr="009424E7">
        <w:rPr>
          <w:lang w:val="ru-RU"/>
        </w:rPr>
        <w:t xml:space="preserve"> выбран</w:t>
      </w:r>
      <w:r>
        <w:rPr>
          <w:lang w:val="ru-RU"/>
        </w:rPr>
        <w:t>ы</w:t>
      </w:r>
      <w:r w:rsidRPr="009424E7">
        <w:rPr>
          <w:lang w:val="ru-RU"/>
        </w:rPr>
        <w:t xml:space="preserve"> </w:t>
      </w:r>
      <w:r>
        <w:rPr>
          <w:lang w:val="ru-RU"/>
        </w:rPr>
        <w:t>С</w:t>
      </w:r>
      <w:r w:rsidRPr="009424E7">
        <w:rPr>
          <w:lang w:val="ru-RU"/>
        </w:rPr>
        <w:t xml:space="preserve"># </w:t>
      </w:r>
      <w:r>
        <w:rPr>
          <w:lang w:val="ru-RU"/>
        </w:rPr>
        <w:t xml:space="preserve">и </w:t>
      </w:r>
      <w:r>
        <w:t>TypeScript</w:t>
      </w:r>
      <w:r w:rsidRPr="009424E7">
        <w:rPr>
          <w:lang w:val="ru-RU"/>
        </w:rPr>
        <w:t>.</w:t>
      </w:r>
    </w:p>
    <w:p w14:paraId="350322F9" w14:textId="7FC0D32E" w:rsidR="00A4536D" w:rsidRDefault="009424E7" w:rsidP="00A4536D">
      <w:r>
        <w:t>C</w:t>
      </w:r>
      <w:r w:rsidRPr="00683898">
        <w:rPr>
          <w:lang w:val="ru-RU"/>
        </w:rPr>
        <w:t>#</w:t>
      </w:r>
      <w:r w:rsidR="00906973">
        <w:rPr>
          <w:lang w:val="ru-RU"/>
        </w:rPr>
        <w:t xml:space="preserve"> - это кросс-платформенный</w:t>
      </w:r>
      <w:r w:rsidR="00906973" w:rsidRPr="00906973">
        <w:rPr>
          <w:lang w:val="ru-RU"/>
        </w:rPr>
        <w:t xml:space="preserve"> </w:t>
      </w:r>
      <w:r w:rsidR="00906973">
        <w:rPr>
          <w:lang w:val="ru-RU"/>
        </w:rPr>
        <w:t>язык программирования</w:t>
      </w:r>
      <w:r w:rsidR="00B36145">
        <w:rPr>
          <w:lang w:val="ru-RU"/>
        </w:rPr>
        <w:t xml:space="preserve"> (ЯП)</w:t>
      </w:r>
      <w:r w:rsidR="00906973">
        <w:rPr>
          <w:lang w:val="ru-RU"/>
        </w:rPr>
        <w:t xml:space="preserve"> общего назначения, который работает в бесплатной, кросс-платформенной среде </w:t>
      </w:r>
      <w:r w:rsidR="00906973" w:rsidRPr="00906973">
        <w:rPr>
          <w:lang w:val="ru-RU"/>
        </w:rPr>
        <w:t>.</w:t>
      </w:r>
      <w:r w:rsidR="00906973">
        <w:t>NET</w:t>
      </w:r>
      <w:r w:rsidR="003066BD">
        <w:rPr>
          <w:lang w:val="ru-RU"/>
        </w:rPr>
        <w:t>, разработанная компани</w:t>
      </w:r>
      <w:r w:rsidR="00576DDA">
        <w:rPr>
          <w:lang w:val="ru-RU"/>
        </w:rPr>
        <w:t>ей</w:t>
      </w:r>
      <w:r w:rsidR="003066BD">
        <w:rPr>
          <w:lang w:val="ru-RU"/>
        </w:rPr>
        <w:t xml:space="preserve"> </w:t>
      </w:r>
      <w:r w:rsidR="003066BD">
        <w:t>Microsoft</w:t>
      </w:r>
      <w:r w:rsidR="00906973">
        <w:rPr>
          <w:lang w:val="ru-RU"/>
        </w:rPr>
        <w:t xml:space="preserve"> </w:t>
      </w:r>
      <w:r w:rsidR="00906973" w:rsidRPr="00906973">
        <w:rPr>
          <w:lang w:val="ru-RU"/>
        </w:rPr>
        <w:t>[6]</w:t>
      </w:r>
      <w:r w:rsidR="00906973">
        <w:rPr>
          <w:lang w:val="ru-RU"/>
        </w:rPr>
        <w:t>.</w:t>
      </w:r>
      <w:r w:rsidR="00351A5A">
        <w:rPr>
          <w:lang w:val="ru-RU"/>
        </w:rPr>
        <w:t xml:space="preserve"> Синтаксис языка схож с языком программирования </w:t>
      </w:r>
      <w:r w:rsidR="00351A5A">
        <w:t>Java</w:t>
      </w:r>
      <w:r w:rsidR="00351A5A" w:rsidRPr="00B36145">
        <w:rPr>
          <w:lang w:val="ru-RU"/>
        </w:rPr>
        <w:t>.</w:t>
      </w:r>
      <w:r w:rsidR="00906973">
        <w:rPr>
          <w:lang w:val="ru-RU"/>
        </w:rPr>
        <w:t xml:space="preserve"> Написанный</w:t>
      </w:r>
      <w:r w:rsidR="00906973" w:rsidRPr="00906973">
        <w:rPr>
          <w:lang w:val="ru-RU"/>
        </w:rPr>
        <w:t xml:space="preserve"> </w:t>
      </w:r>
      <w:r w:rsidR="00906973">
        <w:t>C</w:t>
      </w:r>
      <w:r w:rsidR="00906973" w:rsidRPr="00906973">
        <w:rPr>
          <w:lang w:val="ru-RU"/>
        </w:rPr>
        <w:t>#</w:t>
      </w:r>
      <w:r w:rsidR="00906973">
        <w:rPr>
          <w:lang w:val="ru-RU"/>
        </w:rPr>
        <w:t xml:space="preserve"> код компилируется в промежуточный язык </w:t>
      </w:r>
      <w:r w:rsidR="00906973">
        <w:t>IL</w:t>
      </w:r>
      <w:r w:rsidR="00906973">
        <w:rPr>
          <w:lang w:val="ru-RU"/>
        </w:rPr>
        <w:t xml:space="preserve"> (</w:t>
      </w:r>
      <w:r w:rsidR="00906973">
        <w:t>Intermediate</w:t>
      </w:r>
      <w:r w:rsidR="00906973" w:rsidRPr="00906973">
        <w:rPr>
          <w:lang w:val="ru-RU"/>
        </w:rPr>
        <w:t xml:space="preserve"> </w:t>
      </w:r>
      <w:r w:rsidR="00906973">
        <w:t>Language</w:t>
      </w:r>
      <w:r w:rsidR="00906973" w:rsidRPr="00906973">
        <w:rPr>
          <w:lang w:val="ru-RU"/>
        </w:rPr>
        <w:t xml:space="preserve">), </w:t>
      </w:r>
      <w:r w:rsidR="00906973">
        <w:rPr>
          <w:lang w:val="ru-RU"/>
        </w:rPr>
        <w:t xml:space="preserve">который затем запускается в </w:t>
      </w:r>
      <w:r w:rsidR="00906973">
        <w:t>runtime</w:t>
      </w:r>
      <w:r w:rsidR="00906973" w:rsidRPr="00906973">
        <w:rPr>
          <w:lang w:val="ru-RU"/>
        </w:rPr>
        <w:t>-</w:t>
      </w:r>
      <w:r w:rsidR="00906973">
        <w:rPr>
          <w:lang w:val="ru-RU"/>
        </w:rPr>
        <w:t xml:space="preserve">среде </w:t>
      </w:r>
      <w:r w:rsidR="00906973" w:rsidRPr="00906973">
        <w:rPr>
          <w:lang w:val="ru-RU"/>
        </w:rPr>
        <w:t>.</w:t>
      </w:r>
      <w:r w:rsidR="00906973">
        <w:t>NET</w:t>
      </w:r>
      <w:r w:rsidR="00906973">
        <w:rPr>
          <w:lang w:val="ru-RU"/>
        </w:rPr>
        <w:t xml:space="preserve">. Среда может на лету компилировать часть </w:t>
      </w:r>
      <w:r w:rsidR="00906973">
        <w:t>IL</w:t>
      </w:r>
      <w:r w:rsidR="00906973">
        <w:rPr>
          <w:lang w:val="ru-RU"/>
        </w:rPr>
        <w:t xml:space="preserve"> код</w:t>
      </w:r>
      <w:r w:rsidR="00906973" w:rsidRPr="00906973">
        <w:rPr>
          <w:lang w:val="ru-RU"/>
        </w:rPr>
        <w:t xml:space="preserve"> </w:t>
      </w:r>
      <w:r w:rsidR="00906973">
        <w:rPr>
          <w:lang w:val="ru-RU"/>
        </w:rPr>
        <w:t>в нативный машинный код</w:t>
      </w:r>
      <w:r w:rsidR="00AA49AB">
        <w:rPr>
          <w:lang w:val="ru-RU"/>
        </w:rPr>
        <w:t xml:space="preserve"> (</w:t>
      </w:r>
      <w:r w:rsidR="00AA49AB">
        <w:t>JIT</w:t>
      </w:r>
      <w:r w:rsidR="00AA49AB" w:rsidRPr="00AA49AB">
        <w:rPr>
          <w:lang w:val="ru-RU"/>
        </w:rPr>
        <w:t>-</w:t>
      </w:r>
      <w:r w:rsidR="00AA49AB">
        <w:rPr>
          <w:lang w:val="ru-RU"/>
        </w:rPr>
        <w:t>компиляция)</w:t>
      </w:r>
      <w:r w:rsidR="00906973">
        <w:rPr>
          <w:lang w:val="ru-RU"/>
        </w:rPr>
        <w:t>.</w:t>
      </w:r>
      <w:r w:rsidR="00685F23">
        <w:rPr>
          <w:lang w:val="ru-RU"/>
        </w:rPr>
        <w:t xml:space="preserve"> С версии </w:t>
      </w:r>
      <w:r w:rsidR="00685F23" w:rsidRPr="00685F23">
        <w:rPr>
          <w:lang w:val="ru-RU"/>
        </w:rPr>
        <w:t>.</w:t>
      </w:r>
      <w:r w:rsidR="00685F23">
        <w:t>NET</w:t>
      </w:r>
      <w:r w:rsidR="00685F23" w:rsidRPr="00685F23">
        <w:rPr>
          <w:lang w:val="ru-RU"/>
        </w:rPr>
        <w:t xml:space="preserve"> 8 </w:t>
      </w:r>
      <w:r w:rsidR="00685F23">
        <w:rPr>
          <w:lang w:val="ru-RU"/>
        </w:rPr>
        <w:t>появилась</w:t>
      </w:r>
      <w:r w:rsidR="00685F23" w:rsidRPr="00685F23">
        <w:rPr>
          <w:lang w:val="ru-RU"/>
        </w:rPr>
        <w:t xml:space="preserve"> </w:t>
      </w:r>
      <w:r w:rsidR="00685F23">
        <w:rPr>
          <w:lang w:val="ru-RU"/>
        </w:rPr>
        <w:t>возможность статической (</w:t>
      </w:r>
      <w:r w:rsidR="00685F23">
        <w:t>AOT</w:t>
      </w:r>
      <w:r w:rsidR="00685F23" w:rsidRPr="00685F23">
        <w:rPr>
          <w:lang w:val="ru-RU"/>
        </w:rPr>
        <w:t xml:space="preserve">, </w:t>
      </w:r>
      <w:r w:rsidR="00685F23">
        <w:t>Ahead</w:t>
      </w:r>
      <w:r w:rsidR="00685F23" w:rsidRPr="00685F23">
        <w:rPr>
          <w:lang w:val="ru-RU"/>
        </w:rPr>
        <w:t>-</w:t>
      </w:r>
      <w:r w:rsidR="00685F23">
        <w:t>of</w:t>
      </w:r>
      <w:r w:rsidR="00685F23" w:rsidRPr="00685F23">
        <w:rPr>
          <w:lang w:val="ru-RU"/>
        </w:rPr>
        <w:t>-</w:t>
      </w:r>
      <w:r w:rsidR="00685F23">
        <w:t>time</w:t>
      </w:r>
      <w:r w:rsidR="00685F23" w:rsidRPr="00685F23">
        <w:rPr>
          <w:lang w:val="ru-RU"/>
        </w:rPr>
        <w:t>)</w:t>
      </w:r>
      <w:r w:rsidR="00685F23">
        <w:rPr>
          <w:lang w:val="ru-RU"/>
        </w:rPr>
        <w:t xml:space="preserve"> компиляции</w:t>
      </w:r>
      <w:r w:rsidR="00C20F80" w:rsidRPr="00C20F80">
        <w:rPr>
          <w:lang w:val="ru-RU"/>
        </w:rPr>
        <w:t xml:space="preserve">, </w:t>
      </w:r>
      <w:r w:rsidR="00C20F80">
        <w:rPr>
          <w:lang w:val="ru-RU"/>
        </w:rPr>
        <w:t>которая значительно снижает время запуска приложения.</w:t>
      </w:r>
    </w:p>
    <w:p w14:paraId="1E44FDAE" w14:textId="000AD394" w:rsidR="00351A5A" w:rsidRPr="001B0145" w:rsidRDefault="00351A5A" w:rsidP="00A4536D">
      <w:pPr>
        <w:rPr>
          <w:lang w:val="ru-RU"/>
        </w:rPr>
      </w:pPr>
      <w:r>
        <w:t>TypeScript</w:t>
      </w:r>
      <w:r w:rsidRPr="00351A5A">
        <w:rPr>
          <w:lang w:val="ru-RU"/>
        </w:rPr>
        <w:t xml:space="preserve"> </w:t>
      </w:r>
      <w:r>
        <w:rPr>
          <w:lang w:val="ru-RU"/>
        </w:rPr>
        <w:t>–</w:t>
      </w:r>
      <w:r w:rsidRPr="00351A5A">
        <w:rPr>
          <w:lang w:val="ru-RU"/>
        </w:rPr>
        <w:t xml:space="preserve"> </w:t>
      </w:r>
      <w:r>
        <w:rPr>
          <w:lang w:val="ru-RU"/>
        </w:rPr>
        <w:t>это типизированный</w:t>
      </w:r>
      <w:r w:rsidR="00B36145">
        <w:rPr>
          <w:lang w:val="ru-RU"/>
        </w:rPr>
        <w:t xml:space="preserve"> высоко-уровневый интерпретируемый</w:t>
      </w:r>
      <w:r w:rsidRPr="00351A5A">
        <w:rPr>
          <w:lang w:val="ru-RU"/>
        </w:rPr>
        <w:t xml:space="preserve"> </w:t>
      </w:r>
      <w:r>
        <w:rPr>
          <w:lang w:val="ru-RU"/>
        </w:rPr>
        <w:t xml:space="preserve">язык программирования общего назначения, также </w:t>
      </w:r>
      <w:r w:rsidR="00E90145">
        <w:rPr>
          <w:lang w:val="ru-RU"/>
        </w:rPr>
        <w:t>разработанная</w:t>
      </w:r>
      <w:r>
        <w:rPr>
          <w:lang w:val="ru-RU"/>
        </w:rPr>
        <w:t xml:space="preserve"> компанией </w:t>
      </w:r>
      <w:r>
        <w:t>Microsoft</w:t>
      </w:r>
      <w:r w:rsidR="00B36145" w:rsidRPr="00B36145">
        <w:rPr>
          <w:lang w:val="ru-RU"/>
        </w:rPr>
        <w:t>,</w:t>
      </w:r>
      <w:r w:rsidR="007651A6">
        <w:rPr>
          <w:lang w:val="ru-RU"/>
        </w:rPr>
        <w:t xml:space="preserve"> и</w:t>
      </w:r>
      <w:r w:rsidR="00B36145" w:rsidRPr="00B36145">
        <w:rPr>
          <w:lang w:val="ru-RU"/>
        </w:rPr>
        <w:t xml:space="preserve"> </w:t>
      </w:r>
      <w:r w:rsidR="00B36145">
        <w:rPr>
          <w:lang w:val="ru-RU"/>
        </w:rPr>
        <w:t>явля</w:t>
      </w:r>
      <w:r w:rsidR="007651A6">
        <w:rPr>
          <w:lang w:val="ru-RU"/>
        </w:rPr>
        <w:t>ющийся</w:t>
      </w:r>
      <w:r w:rsidR="00B36145">
        <w:rPr>
          <w:lang w:val="ru-RU"/>
        </w:rPr>
        <w:t xml:space="preserve"> надмножеством ЯП </w:t>
      </w:r>
      <w:r w:rsidR="00B36145">
        <w:t>JavaScript</w:t>
      </w:r>
      <w:r w:rsidR="00B36145" w:rsidRPr="00B36145">
        <w:rPr>
          <w:lang w:val="ru-RU"/>
        </w:rPr>
        <w:t xml:space="preserve">. </w:t>
      </w:r>
      <w:r w:rsidR="00B36145">
        <w:rPr>
          <w:lang w:val="ru-RU"/>
        </w:rPr>
        <w:t xml:space="preserve">Код </w:t>
      </w:r>
      <w:r w:rsidR="00B36145">
        <w:t>TypeScript</w:t>
      </w:r>
      <w:r w:rsidR="00B36145" w:rsidRPr="00B36145">
        <w:rPr>
          <w:lang w:val="ru-RU"/>
        </w:rPr>
        <w:t xml:space="preserve"> </w:t>
      </w:r>
      <w:r w:rsidR="00B36145">
        <w:rPr>
          <w:lang w:val="ru-RU"/>
        </w:rPr>
        <w:t xml:space="preserve">в конечном итоге компилируется в код на </w:t>
      </w:r>
      <w:r w:rsidR="00B36145">
        <w:t>JavaScript</w:t>
      </w:r>
      <w:r w:rsidR="001B0145">
        <w:rPr>
          <w:lang w:val="ru-RU"/>
        </w:rPr>
        <w:t xml:space="preserve">. Этот код затем выполняется в движке </w:t>
      </w:r>
      <w:r w:rsidR="001B0145">
        <w:t>JavaScript</w:t>
      </w:r>
      <w:r w:rsidR="001B0145" w:rsidRPr="001B0145">
        <w:rPr>
          <w:lang w:val="ru-RU"/>
        </w:rPr>
        <w:t xml:space="preserve">, </w:t>
      </w:r>
      <w:r w:rsidR="001B0145">
        <w:rPr>
          <w:lang w:val="ru-RU"/>
        </w:rPr>
        <w:t>который обычно встроен во всех современных веб-браузерах, а также может выполнена в виде</w:t>
      </w:r>
      <w:r w:rsidR="001B0145" w:rsidRPr="001B0145">
        <w:rPr>
          <w:lang w:val="ru-RU"/>
        </w:rPr>
        <w:t xml:space="preserve"> </w:t>
      </w:r>
      <w:r w:rsidR="001B0145">
        <w:rPr>
          <w:lang w:val="ru-RU"/>
        </w:rPr>
        <w:t xml:space="preserve">отдельной программы как </w:t>
      </w:r>
      <w:r w:rsidR="001B0145">
        <w:t>NodeJS</w:t>
      </w:r>
      <w:r w:rsidR="001B0145" w:rsidRPr="001B0145">
        <w:rPr>
          <w:lang w:val="ru-RU"/>
        </w:rPr>
        <w:t xml:space="preserve"> </w:t>
      </w:r>
      <w:r w:rsidR="001B0145">
        <w:rPr>
          <w:lang w:val="ru-RU"/>
        </w:rPr>
        <w:t xml:space="preserve">или </w:t>
      </w:r>
      <w:r w:rsidR="001B0145">
        <w:t>Deno</w:t>
      </w:r>
      <w:r w:rsidR="001B0145" w:rsidRPr="001B0145">
        <w:rPr>
          <w:lang w:val="ru-RU"/>
        </w:rPr>
        <w:t>.</w:t>
      </w:r>
    </w:p>
    <w:p w14:paraId="60E52A02" w14:textId="3A11929B" w:rsidR="00BD7D19" w:rsidRDefault="00A21C00" w:rsidP="00FA6D43">
      <w:pPr>
        <w:pStyle w:val="3"/>
        <w:rPr>
          <w:lang w:val="ru-RU"/>
        </w:rPr>
      </w:pPr>
      <w:bookmarkStart w:id="46" w:name="_Toc166838623"/>
      <w:r>
        <w:rPr>
          <w:lang w:val="ru-RU"/>
        </w:rPr>
        <w:t>4</w:t>
      </w:r>
      <w:r w:rsidR="00BD7D19" w:rsidRPr="00D14958">
        <w:rPr>
          <w:lang w:val="ru-RU"/>
        </w:rPr>
        <w:t xml:space="preserve">.2.3 </w:t>
      </w:r>
      <w:r w:rsidR="00EE1120">
        <w:rPr>
          <w:lang w:val="ru-RU"/>
        </w:rPr>
        <w:t>Вспомогательное программное обеспечение</w:t>
      </w:r>
      <w:bookmarkEnd w:id="46"/>
    </w:p>
    <w:p w14:paraId="5BE059A5" w14:textId="48DBF212" w:rsidR="000D6132" w:rsidRDefault="000D6132" w:rsidP="000D6132">
      <w:pPr>
        <w:rPr>
          <w:lang w:val="ru-RU"/>
        </w:rPr>
      </w:pPr>
      <w:r>
        <w:rPr>
          <w:lang w:val="ru-RU"/>
        </w:rPr>
        <w:t>-</w:t>
      </w:r>
    </w:p>
    <w:p w14:paraId="3AC7244E" w14:textId="239260B0" w:rsidR="00AA6E35" w:rsidRPr="00FB17F5" w:rsidRDefault="00D3323A" w:rsidP="00FB17F5">
      <w:pPr>
        <w:pStyle w:val="2"/>
      </w:pPr>
      <w:bookmarkStart w:id="47" w:name="_Toc166838624"/>
      <w:r>
        <w:rPr>
          <w:lang w:val="ru-RU"/>
        </w:rPr>
        <w:t>4</w:t>
      </w:r>
      <w:r w:rsidR="00A94004">
        <w:rPr>
          <w:lang w:val="ru-RU"/>
        </w:rPr>
        <w:t xml:space="preserve">.3 </w:t>
      </w:r>
      <w:r w:rsidR="00A94004" w:rsidRPr="00A94004">
        <w:rPr>
          <w:lang w:val="ru-RU"/>
        </w:rPr>
        <w:t>Разработка прикладного программного обеспечения</w:t>
      </w:r>
      <w:bookmarkEnd w:id="47"/>
    </w:p>
    <w:p w14:paraId="309DADF0" w14:textId="55E06132" w:rsidR="00AA6E35" w:rsidRDefault="00D3323A" w:rsidP="0057117B">
      <w:pPr>
        <w:pStyle w:val="3"/>
        <w:rPr>
          <w:lang w:val="ru-RU"/>
        </w:rPr>
      </w:pPr>
      <w:bookmarkStart w:id="48" w:name="_Toc166838625"/>
      <w:r>
        <w:rPr>
          <w:lang w:val="ru-RU"/>
        </w:rPr>
        <w:t>4</w:t>
      </w:r>
      <w:r w:rsidR="00AA6E35">
        <w:rPr>
          <w:lang w:val="ru-RU"/>
        </w:rPr>
        <w:t xml:space="preserve">.3.1 </w:t>
      </w:r>
      <w:r w:rsidR="00AA6E35" w:rsidRPr="00AA6E35">
        <w:rPr>
          <w:lang w:val="ru-RU"/>
        </w:rPr>
        <w:t>Структура прикладного программного обеспечения</w:t>
      </w:r>
      <w:bookmarkEnd w:id="48"/>
    </w:p>
    <w:p w14:paraId="043C8F70" w14:textId="043A354B" w:rsidR="00B1070A" w:rsidRDefault="00C75C5D" w:rsidP="00B1070A">
      <w:r>
        <w:rPr>
          <w:lang w:val="ru-RU"/>
        </w:rPr>
        <w:t>Весь код</w:t>
      </w:r>
      <w:r w:rsidR="00FD368B">
        <w:rPr>
          <w:lang w:val="ru-RU"/>
        </w:rPr>
        <w:t xml:space="preserve"> разрабатываемой</w:t>
      </w:r>
      <w:r>
        <w:rPr>
          <w:lang w:val="ru-RU"/>
        </w:rPr>
        <w:t xml:space="preserve"> </w:t>
      </w:r>
      <w:r w:rsidR="00FD368B">
        <w:rPr>
          <w:lang w:val="ru-RU"/>
        </w:rPr>
        <w:t xml:space="preserve">системы, </w:t>
      </w:r>
      <w:r>
        <w:rPr>
          <w:lang w:val="ru-RU"/>
        </w:rPr>
        <w:t>серверной и клиентской части</w:t>
      </w:r>
      <w:r w:rsidR="00FD368B">
        <w:rPr>
          <w:lang w:val="ru-RU"/>
        </w:rPr>
        <w:t>,</w:t>
      </w:r>
      <w:r>
        <w:rPr>
          <w:lang w:val="ru-RU"/>
        </w:rPr>
        <w:t xml:space="preserve"> находится в одном репозитории. Клиентская часть находится в директории </w:t>
      </w:r>
      <w:r w:rsidR="00855C97" w:rsidRPr="00855C97">
        <w:rPr>
          <w:lang w:val="ru-RU"/>
        </w:rPr>
        <w:t>“</w:t>
      </w:r>
      <w:r w:rsidR="00855C97">
        <w:t>web</w:t>
      </w:r>
      <w:r w:rsidR="00855C97" w:rsidRPr="00855C97">
        <w:rPr>
          <w:lang w:val="ru-RU"/>
        </w:rPr>
        <w:t>”</w:t>
      </w:r>
      <w:r w:rsidR="00855C97">
        <w:rPr>
          <w:lang w:val="ru-RU"/>
        </w:rPr>
        <w:t xml:space="preserve">, а код серверной части находится в директории </w:t>
      </w:r>
      <w:r w:rsidR="00855C97" w:rsidRPr="00855C97">
        <w:rPr>
          <w:lang w:val="ru-RU"/>
        </w:rPr>
        <w:t>“</w:t>
      </w:r>
      <w:r w:rsidR="00855C97">
        <w:t>src</w:t>
      </w:r>
      <w:r w:rsidR="00855C97" w:rsidRPr="00855C97">
        <w:rPr>
          <w:lang w:val="ru-RU"/>
        </w:rPr>
        <w:t xml:space="preserve">”. </w:t>
      </w:r>
      <w:r w:rsidR="00855C97">
        <w:rPr>
          <w:lang w:val="ru-RU"/>
        </w:rPr>
        <w:t xml:space="preserve">Структура </w:t>
      </w:r>
      <w:r w:rsidR="002378AF">
        <w:rPr>
          <w:lang w:val="ru-RU"/>
        </w:rPr>
        <w:t>решения</w:t>
      </w:r>
      <w:r w:rsidR="00855C97">
        <w:rPr>
          <w:lang w:val="ru-RU"/>
        </w:rPr>
        <w:t xml:space="preserve"> серверной части изображена на рисунке </w:t>
      </w:r>
      <w:r w:rsidR="00855C97" w:rsidRPr="00855C97">
        <w:rPr>
          <w:lang w:val="ru-RU"/>
        </w:rPr>
        <w:t>#</w:t>
      </w:r>
      <w:r w:rsidR="00855C97">
        <w:t>.</w:t>
      </w:r>
    </w:p>
    <w:p w14:paraId="384C24DF" w14:textId="7D5F5F41" w:rsidR="00855C97" w:rsidRPr="00855C97" w:rsidRDefault="00855C97" w:rsidP="00855C97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855C97">
        <w:rPr>
          <w:rFonts w:eastAsia="Times New Roman" w:cs="Times New Roman"/>
          <w:noProof/>
          <w:kern w:val="0"/>
          <w:sz w:val="24"/>
          <w:lang w:val="ru-RU" w:eastAsia="ru-RU" w:bidi="ar-SA"/>
        </w:rPr>
        <w:lastRenderedPageBreak/>
        <w:drawing>
          <wp:inline distT="0" distB="0" distL="0" distR="0" wp14:anchorId="416EC918" wp14:editId="58061BA5">
            <wp:extent cx="2591380" cy="4785360"/>
            <wp:effectExtent l="0" t="0" r="0" b="0"/>
            <wp:docPr id="16533866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08" cy="47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7243" w14:textId="4ADDE6FD" w:rsidR="00855C97" w:rsidRDefault="00855C97" w:rsidP="00855C9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855C97">
        <w:rPr>
          <w:lang w:val="ru-RU"/>
        </w:rPr>
        <w:t xml:space="preserve"># - </w:t>
      </w:r>
      <w:r>
        <w:rPr>
          <w:lang w:val="ru-RU"/>
        </w:rPr>
        <w:t>Структура серверной части</w:t>
      </w:r>
    </w:p>
    <w:p w14:paraId="18153F37" w14:textId="39A09FA9" w:rsidR="00FD368B" w:rsidRDefault="00FD368B" w:rsidP="00400A83">
      <w:pPr>
        <w:rPr>
          <w:lang w:val="ru-RU"/>
        </w:rPr>
      </w:pPr>
      <w:r>
        <w:rPr>
          <w:lang w:val="ru-RU"/>
        </w:rPr>
        <w:t xml:space="preserve">Существуют 4 проекта </w:t>
      </w:r>
      <w:r>
        <w:t>C</w:t>
      </w:r>
      <w:r w:rsidRPr="00FD368B">
        <w:rPr>
          <w:lang w:val="ru-RU"/>
        </w:rPr>
        <w:t xml:space="preserve">#, </w:t>
      </w:r>
      <w:r>
        <w:rPr>
          <w:lang w:val="ru-RU"/>
        </w:rPr>
        <w:t xml:space="preserve">каждый из проектов содержит файл с расширением </w:t>
      </w:r>
      <w:r>
        <w:t>csproj</w:t>
      </w:r>
      <w:r w:rsidRPr="00FD368B">
        <w:rPr>
          <w:lang w:val="ru-RU"/>
        </w:rPr>
        <w:t xml:space="preserve">, </w:t>
      </w:r>
      <w:r>
        <w:rPr>
          <w:lang w:val="ru-RU"/>
        </w:rPr>
        <w:t xml:space="preserve">который представляет собой </w:t>
      </w:r>
      <w:r>
        <w:t>XML</w:t>
      </w:r>
      <w:r>
        <w:rPr>
          <w:lang w:val="ru-RU"/>
        </w:rPr>
        <w:t xml:space="preserve"> файл, описывающий</w:t>
      </w:r>
      <w:r w:rsidR="006D4EDA">
        <w:rPr>
          <w:lang w:val="ru-RU"/>
        </w:rPr>
        <w:t xml:space="preserve"> настройки сборки</w:t>
      </w:r>
      <w:r>
        <w:rPr>
          <w:lang w:val="ru-RU"/>
        </w:rPr>
        <w:t xml:space="preserve"> проект</w:t>
      </w:r>
      <w:r w:rsidR="006D4EDA">
        <w:rPr>
          <w:lang w:val="ru-RU"/>
        </w:rPr>
        <w:t>а, пакеты от третьих лиц и другие внешние зависимости</w:t>
      </w:r>
      <w:r w:rsidRPr="00FD368B">
        <w:rPr>
          <w:lang w:val="ru-RU"/>
        </w:rPr>
        <w:t>.</w:t>
      </w:r>
    </w:p>
    <w:p w14:paraId="55CD8682" w14:textId="5159347B" w:rsidR="00400A83" w:rsidRPr="00211A83" w:rsidRDefault="00400A83" w:rsidP="00400A83">
      <w:pPr>
        <w:rPr>
          <w:lang w:val="ru-RU"/>
        </w:rPr>
      </w:pPr>
      <w:r>
        <w:rPr>
          <w:lang w:val="ru-RU"/>
        </w:rPr>
        <w:t>Проект «</w:t>
      </w:r>
      <w:r>
        <w:t>Domain</w:t>
      </w:r>
      <w:r>
        <w:rPr>
          <w:lang w:val="ru-RU"/>
        </w:rPr>
        <w:t>»</w:t>
      </w:r>
      <w:r w:rsidR="00DF2CD1">
        <w:rPr>
          <w:lang w:val="ru-RU"/>
        </w:rPr>
        <w:t xml:space="preserve"> («Домен»)</w:t>
      </w:r>
      <w:r w:rsidRPr="00400A83">
        <w:rPr>
          <w:lang w:val="ru-RU"/>
        </w:rPr>
        <w:t xml:space="preserve"> </w:t>
      </w:r>
      <w:r>
        <w:rPr>
          <w:lang w:val="ru-RU"/>
        </w:rPr>
        <w:t>содержит классы и перечисления относящийся к предметной области разрабатываемой системы.</w:t>
      </w:r>
      <w:r w:rsidR="00211A83" w:rsidRPr="00211A83">
        <w:rPr>
          <w:lang w:val="ru-RU"/>
        </w:rPr>
        <w:t xml:space="preserve"> </w:t>
      </w:r>
      <w:r w:rsidR="00211A83">
        <w:rPr>
          <w:lang w:val="ru-RU"/>
        </w:rPr>
        <w:t>Не имеет зависимостей от проектов внутри системы.</w:t>
      </w:r>
    </w:p>
    <w:p w14:paraId="67B55F08" w14:textId="77777777" w:rsidR="00652BFE" w:rsidRDefault="00652BFE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A25146E" w14:textId="7ACC67D0" w:rsidR="00652BFE" w:rsidRPr="00AB72F5" w:rsidRDefault="00652BFE" w:rsidP="00400A83">
      <w:pPr>
        <w:rPr>
          <w:lang w:val="ru-RU"/>
        </w:rPr>
      </w:pPr>
      <w:r>
        <w:rPr>
          <w:lang w:val="ru-RU"/>
        </w:rPr>
        <w:lastRenderedPageBreak/>
        <w:t>Проект «</w:t>
      </w:r>
      <w:r>
        <w:t>Application</w:t>
      </w:r>
      <w:r>
        <w:rPr>
          <w:lang w:val="ru-RU"/>
        </w:rPr>
        <w:t>»</w:t>
      </w:r>
      <w:r w:rsidR="00DF2CD1">
        <w:rPr>
          <w:lang w:val="ru-RU"/>
        </w:rPr>
        <w:t xml:space="preserve"> («Приложение»)</w:t>
      </w:r>
      <w:r>
        <w:rPr>
          <w:lang w:val="ru-RU"/>
        </w:rPr>
        <w:t xml:space="preserve"> содержит бизнес-логику и обеспечивает работу с</w:t>
      </w:r>
      <w:r w:rsidR="00CC30D6">
        <w:rPr>
          <w:lang w:val="ru-RU"/>
        </w:rPr>
        <w:t>о</w:t>
      </w:r>
      <w:r w:rsidRPr="00652BFE">
        <w:rPr>
          <w:lang w:val="ru-RU"/>
        </w:rPr>
        <w:t xml:space="preserve"> </w:t>
      </w:r>
      <w:r w:rsidR="00613EFE">
        <w:rPr>
          <w:lang w:val="ru-RU"/>
        </w:rPr>
        <w:t>слоем</w:t>
      </w:r>
      <w:r w:rsidR="00613EFE">
        <w:rPr>
          <w:lang w:val="ru-RU"/>
        </w:rPr>
        <w:t xml:space="preserve"> хранения данных</w:t>
      </w:r>
      <w:r w:rsidR="00046882">
        <w:rPr>
          <w:lang w:val="ru-RU"/>
        </w:rPr>
        <w:t xml:space="preserve"> (</w:t>
      </w:r>
      <w:r w:rsidR="00046882">
        <w:t>Persistence</w:t>
      </w:r>
      <w:r w:rsidR="00046882" w:rsidRPr="00046882">
        <w:rPr>
          <w:lang w:val="ru-RU"/>
        </w:rPr>
        <w:t xml:space="preserve"> </w:t>
      </w:r>
      <w:r w:rsidR="00046882">
        <w:t>layer</w:t>
      </w:r>
      <w:r w:rsidR="00046882" w:rsidRPr="00046882">
        <w:rPr>
          <w:lang w:val="ru-RU"/>
        </w:rPr>
        <w:t>)</w:t>
      </w:r>
      <w:r w:rsidR="00DF2CD1">
        <w:rPr>
          <w:lang w:val="ru-RU"/>
        </w:rPr>
        <w:t>. Имеет внешнюю зависимость от «</w:t>
      </w:r>
      <w:r w:rsidR="00DF2CD1">
        <w:t>Domain</w:t>
      </w:r>
      <w:r w:rsidR="00DF2CD1">
        <w:rPr>
          <w:lang w:val="ru-RU"/>
        </w:rPr>
        <w:t>» проекта.</w:t>
      </w:r>
      <w:r w:rsidR="00AB72F5" w:rsidRPr="00AB72F5">
        <w:rPr>
          <w:lang w:val="ru-RU"/>
        </w:rPr>
        <w:t xml:space="preserve"> </w:t>
      </w:r>
      <w:r w:rsidR="00AB72F5">
        <w:rPr>
          <w:lang w:val="ru-RU"/>
        </w:rPr>
        <w:t>В директории «</w:t>
      </w:r>
      <w:r w:rsidR="00AB72F5">
        <w:t>Common</w:t>
      </w:r>
      <w:r w:rsidR="00AB72F5">
        <w:rPr>
          <w:lang w:val="ru-RU"/>
        </w:rPr>
        <w:t>»</w:t>
      </w:r>
      <w:r w:rsidR="00AB72F5" w:rsidRPr="00AB72F5">
        <w:rPr>
          <w:lang w:val="ru-RU"/>
        </w:rPr>
        <w:t xml:space="preserve"> </w:t>
      </w:r>
      <w:r w:rsidR="00AB72F5">
        <w:rPr>
          <w:lang w:val="ru-RU"/>
        </w:rPr>
        <w:t xml:space="preserve">содержатся </w:t>
      </w:r>
      <w:r w:rsidR="00AB72F5">
        <w:t>DTO</w:t>
      </w:r>
      <w:r w:rsidR="005C4BC5">
        <w:rPr>
          <w:lang w:val="ru-RU"/>
        </w:rPr>
        <w:t xml:space="preserve"> (</w:t>
      </w:r>
      <w:r w:rsidR="005C4BC5">
        <w:t>Data</w:t>
      </w:r>
      <w:r w:rsidR="005C4BC5" w:rsidRPr="005C4BC5">
        <w:rPr>
          <w:lang w:val="ru-RU"/>
        </w:rPr>
        <w:t xml:space="preserve"> </w:t>
      </w:r>
      <w:r w:rsidR="005C4BC5">
        <w:t>Transfer</w:t>
      </w:r>
      <w:r w:rsidR="005C4BC5" w:rsidRPr="005C4BC5">
        <w:rPr>
          <w:lang w:val="ru-RU"/>
        </w:rPr>
        <w:t xml:space="preserve"> </w:t>
      </w:r>
      <w:r w:rsidR="005C4BC5">
        <w:t>Object</w:t>
      </w:r>
      <w:r w:rsidR="005C4BC5" w:rsidRPr="005C4BC5">
        <w:rPr>
          <w:lang w:val="ru-RU"/>
        </w:rPr>
        <w:t xml:space="preserve">) </w:t>
      </w:r>
      <w:r w:rsidR="00AB72F5">
        <w:rPr>
          <w:lang w:val="ru-RU"/>
        </w:rPr>
        <w:t>классы, интерфейсы сервисных классов, статический класс констант, классы настроек конфигурации. В директории «</w:t>
      </w:r>
      <w:r w:rsidR="00AB72F5">
        <w:t>Persistence</w:t>
      </w:r>
      <w:r w:rsidR="00AB72F5">
        <w:rPr>
          <w:lang w:val="ru-RU"/>
        </w:rPr>
        <w:t>»</w:t>
      </w:r>
      <w:r w:rsidR="00AB72F5" w:rsidRPr="00AB72F5">
        <w:rPr>
          <w:lang w:val="ru-RU"/>
        </w:rPr>
        <w:t xml:space="preserve"> </w:t>
      </w:r>
      <w:r w:rsidR="00AB72F5">
        <w:rPr>
          <w:lang w:val="ru-RU"/>
        </w:rPr>
        <w:t>хранятся классы и интерфейсы, относящийся к работе с хранилищем данных и СУБД.</w:t>
      </w:r>
    </w:p>
    <w:p w14:paraId="72DA7B1C" w14:textId="538018A7" w:rsidR="00652BFE" w:rsidRDefault="00652BFE" w:rsidP="00400A83">
      <w:pPr>
        <w:rPr>
          <w:lang w:val="ru-RU"/>
        </w:rPr>
      </w:pPr>
      <w:r>
        <w:rPr>
          <w:lang w:val="ru-RU"/>
        </w:rPr>
        <w:t>Проект «</w:t>
      </w:r>
      <w:r>
        <w:t>Api</w:t>
      </w:r>
      <w:r>
        <w:rPr>
          <w:lang w:val="ru-RU"/>
        </w:rPr>
        <w:t>» представляет собой</w:t>
      </w:r>
      <w:r w:rsidR="00DF2CD1">
        <w:rPr>
          <w:lang w:val="ru-RU"/>
        </w:rPr>
        <w:t xml:space="preserve"> </w:t>
      </w:r>
      <w:r w:rsidR="00DF2CD1">
        <w:t>ASP</w:t>
      </w:r>
      <w:r w:rsidR="00DF2CD1" w:rsidRPr="00DF2CD1">
        <w:rPr>
          <w:lang w:val="ru-RU"/>
        </w:rPr>
        <w:t>.</w:t>
      </w:r>
      <w:r w:rsidR="00DF2CD1">
        <w:t>NET</w:t>
      </w:r>
      <w:r>
        <w:rPr>
          <w:lang w:val="ru-RU"/>
        </w:rPr>
        <w:t xml:space="preserve"> </w:t>
      </w:r>
      <w:r>
        <w:t>Web</w:t>
      </w:r>
      <w:r w:rsidRPr="00652BFE">
        <w:rPr>
          <w:lang w:val="ru-RU"/>
        </w:rPr>
        <w:t xml:space="preserve"> </w:t>
      </w:r>
      <w:r>
        <w:t>API</w:t>
      </w:r>
      <w:r w:rsidRPr="00652BFE">
        <w:rPr>
          <w:lang w:val="ru-RU"/>
        </w:rPr>
        <w:t xml:space="preserve"> </w:t>
      </w:r>
      <w:r>
        <w:rPr>
          <w:lang w:val="ru-RU"/>
        </w:rPr>
        <w:t>приложение</w:t>
      </w:r>
      <w:r w:rsidR="00DF2CD1" w:rsidRPr="00DF2CD1">
        <w:rPr>
          <w:lang w:val="ru-RU"/>
        </w:rPr>
        <w:t>,</w:t>
      </w:r>
      <w:r w:rsidR="00DF2CD1">
        <w:rPr>
          <w:lang w:val="ru-RU"/>
        </w:rPr>
        <w:t xml:space="preserve"> </w:t>
      </w:r>
      <w:r w:rsidR="00FB17F5">
        <w:rPr>
          <w:lang w:val="ru-RU"/>
        </w:rPr>
        <w:t>по сути,</w:t>
      </w:r>
      <w:r w:rsidR="00DF2CD1">
        <w:rPr>
          <w:lang w:val="ru-RU"/>
        </w:rPr>
        <w:t xml:space="preserve"> представляющее собой</w:t>
      </w:r>
      <w:r w:rsidR="00DF2CD1" w:rsidRPr="00DF2CD1">
        <w:rPr>
          <w:lang w:val="ru-RU"/>
        </w:rPr>
        <w:t xml:space="preserve"> </w:t>
      </w:r>
      <w:r w:rsidR="00DF2CD1">
        <w:t>HTTP</w:t>
      </w:r>
      <w:r w:rsidR="005E0DBA" w:rsidRPr="005E0DBA">
        <w:rPr>
          <w:lang w:val="ru-RU"/>
        </w:rPr>
        <w:t xml:space="preserve"> </w:t>
      </w:r>
      <w:r w:rsidR="00DF2CD1">
        <w:rPr>
          <w:lang w:val="ru-RU"/>
        </w:rPr>
        <w:t>сервер, который</w:t>
      </w:r>
      <w:r w:rsidR="00DF2CD1" w:rsidRPr="00DF2CD1">
        <w:rPr>
          <w:lang w:val="ru-RU"/>
        </w:rPr>
        <w:t xml:space="preserve"> </w:t>
      </w:r>
      <w:r w:rsidR="00DF2CD1">
        <w:rPr>
          <w:lang w:val="ru-RU"/>
        </w:rPr>
        <w:t xml:space="preserve">производит обмен информацией в формате </w:t>
      </w:r>
      <w:r w:rsidR="00DF2CD1">
        <w:t>JSON</w:t>
      </w:r>
      <w:r w:rsidR="00DF2CD1" w:rsidRPr="00DF2CD1">
        <w:rPr>
          <w:lang w:val="ru-RU"/>
        </w:rPr>
        <w:t xml:space="preserve"> </w:t>
      </w:r>
      <w:r w:rsidR="00DF2CD1">
        <w:rPr>
          <w:lang w:val="ru-RU"/>
        </w:rPr>
        <w:t>между клиентами.</w:t>
      </w:r>
      <w:r w:rsidR="00613EFE" w:rsidRPr="00613EFE">
        <w:rPr>
          <w:lang w:val="ru-RU"/>
        </w:rPr>
        <w:t xml:space="preserve"> </w:t>
      </w:r>
      <w:r w:rsidR="00613EFE">
        <w:rPr>
          <w:lang w:val="ru-RU"/>
        </w:rPr>
        <w:t>Имеет зависимость</w:t>
      </w:r>
      <w:r w:rsidR="005415B5" w:rsidRPr="00AB72F5">
        <w:rPr>
          <w:lang w:val="ru-RU"/>
        </w:rPr>
        <w:t xml:space="preserve"> </w:t>
      </w:r>
      <w:r w:rsidR="005415B5">
        <w:rPr>
          <w:lang w:val="ru-RU"/>
        </w:rPr>
        <w:t>от проекта «</w:t>
      </w:r>
      <w:r w:rsidR="005415B5">
        <w:t>Application</w:t>
      </w:r>
      <w:r w:rsidR="005415B5">
        <w:rPr>
          <w:lang w:val="ru-RU"/>
        </w:rPr>
        <w:t>»</w:t>
      </w:r>
      <w:r w:rsidR="00FB17F5" w:rsidRPr="00AB72F5">
        <w:rPr>
          <w:lang w:val="ru-RU"/>
        </w:rPr>
        <w:t>.</w:t>
      </w:r>
    </w:p>
    <w:p w14:paraId="1B7F1D56" w14:textId="6444BD15" w:rsidR="005828DB" w:rsidRPr="003D27ED" w:rsidRDefault="00FA2E56" w:rsidP="005722D3">
      <w:pPr>
        <w:rPr>
          <w:lang w:val="ru-RU"/>
        </w:rPr>
      </w:pPr>
      <w:r>
        <w:rPr>
          <w:lang w:val="ru-RU"/>
        </w:rPr>
        <w:t>Проект «</w:t>
      </w:r>
      <w:r>
        <w:t>Testing</w:t>
      </w:r>
      <w:r>
        <w:rPr>
          <w:lang w:val="ru-RU"/>
        </w:rPr>
        <w:t>» содержит код теста серверной части приложения и имеет зависимость от проекта «</w:t>
      </w:r>
      <w:r>
        <w:t>Api</w:t>
      </w:r>
      <w:r>
        <w:rPr>
          <w:lang w:val="ru-RU"/>
        </w:rPr>
        <w:t>»</w:t>
      </w:r>
      <w:r w:rsidRPr="00FA2E56">
        <w:rPr>
          <w:lang w:val="ru-RU"/>
        </w:rPr>
        <w:t>.</w:t>
      </w:r>
      <w:bookmarkEnd w:id="40"/>
      <w:bookmarkEnd w:id="41"/>
      <w:bookmarkEnd w:id="42"/>
      <w:bookmarkEnd w:id="43"/>
    </w:p>
    <w:p w14:paraId="52475F8E" w14:textId="104CE004" w:rsidR="00507799" w:rsidRDefault="00C37D2E" w:rsidP="00D35D58">
      <w:pPr>
        <w:pStyle w:val="1"/>
        <w:rPr>
          <w:lang w:val="ru-RU"/>
        </w:rPr>
      </w:pPr>
      <w:bookmarkStart w:id="49" w:name="_Toc166838627"/>
      <w:r>
        <w:rPr>
          <w:lang w:val="ru-RU"/>
        </w:rPr>
        <w:lastRenderedPageBreak/>
        <w:t>5</w:t>
      </w:r>
      <w:r w:rsidR="00D35D58">
        <w:rPr>
          <w:lang w:val="ru-RU"/>
        </w:rPr>
        <w:t xml:space="preserve"> ТЕСТИРОВАНИЕ СИСТЕМЫ</w:t>
      </w:r>
      <w:bookmarkEnd w:id="49"/>
    </w:p>
    <w:p w14:paraId="601491A5" w14:textId="647B5D83" w:rsidR="003A5088" w:rsidRPr="003A5088" w:rsidRDefault="003A5088" w:rsidP="00F820BA">
      <w:pPr>
        <w:rPr>
          <w:lang w:val="ru-RU"/>
        </w:rPr>
      </w:pPr>
      <w:r>
        <w:rPr>
          <w:lang w:val="ru-RU"/>
        </w:rPr>
        <w:t>Тестирование — это проверка логики программной системы на правильность работы в соответствии с техническими требованиями. Существуют два способа тестирования</w:t>
      </w:r>
      <w:r w:rsidRPr="003A5088">
        <w:rPr>
          <w:lang w:val="ru-RU"/>
        </w:rPr>
        <w:t xml:space="preserve">: </w:t>
      </w:r>
      <w:r>
        <w:rPr>
          <w:lang w:val="ru-RU"/>
        </w:rPr>
        <w:t xml:space="preserve">ручной и автоматизированный. Под ручным подразумевается, что разработчик самостоятельно тестирует систему напрямую или через специальные программы, такие как </w:t>
      </w:r>
      <w:r>
        <w:t>Postman</w:t>
      </w:r>
      <w:r w:rsidRPr="003A5088">
        <w:rPr>
          <w:lang w:val="ru-RU"/>
        </w:rPr>
        <w:t xml:space="preserve"> (</w:t>
      </w:r>
      <w:r>
        <w:rPr>
          <w:lang w:val="ru-RU"/>
        </w:rPr>
        <w:t xml:space="preserve">для </w:t>
      </w:r>
      <w:r>
        <w:t>HTTP</w:t>
      </w:r>
      <w:r w:rsidRPr="003A5088">
        <w:rPr>
          <w:lang w:val="ru-RU"/>
        </w:rPr>
        <w:t xml:space="preserve"> </w:t>
      </w:r>
      <w:r>
        <w:t>API</w:t>
      </w:r>
      <w:r w:rsidRPr="003A5088">
        <w:rPr>
          <w:lang w:val="ru-RU"/>
        </w:rPr>
        <w:t>)</w:t>
      </w:r>
      <w:r>
        <w:rPr>
          <w:lang w:val="ru-RU"/>
        </w:rPr>
        <w:t>.</w:t>
      </w:r>
      <w:r w:rsidR="0040287C" w:rsidRPr="0040287C">
        <w:rPr>
          <w:lang w:val="ru-RU"/>
        </w:rPr>
        <w:t xml:space="preserve"> </w:t>
      </w:r>
      <w:r w:rsidR="0040287C">
        <w:rPr>
          <w:lang w:val="ru-RU"/>
        </w:rPr>
        <w:t xml:space="preserve">Автоматизированные </w:t>
      </w:r>
      <w:r w:rsidR="009E0A7C">
        <w:rPr>
          <w:lang w:val="ru-RU"/>
        </w:rPr>
        <w:t>тесты, по сути</w:t>
      </w:r>
      <w:r w:rsidR="0040287C">
        <w:rPr>
          <w:lang w:val="ru-RU"/>
        </w:rPr>
        <w:t xml:space="preserve">, представляют собой отдельные написанные программы для проверки корректности поведения системы в целом или отдельных </w:t>
      </w:r>
      <w:r w:rsidR="009E0A7C">
        <w:rPr>
          <w:lang w:val="ru-RU"/>
        </w:rPr>
        <w:t>его</w:t>
      </w:r>
      <w:r w:rsidR="0040287C">
        <w:rPr>
          <w:lang w:val="ru-RU"/>
        </w:rPr>
        <w:t xml:space="preserve"> частей.</w:t>
      </w:r>
      <w:r>
        <w:rPr>
          <w:lang w:val="ru-RU"/>
        </w:rPr>
        <w:t xml:space="preserve"> Существуют три основных вида автоматизированных тестов</w:t>
      </w:r>
      <w:r w:rsidRPr="003A5088">
        <w:rPr>
          <w:lang w:val="ru-RU"/>
        </w:rPr>
        <w:t>:</w:t>
      </w:r>
    </w:p>
    <w:p w14:paraId="24C43CF4" w14:textId="5C9A9CC9" w:rsidR="003A5088" w:rsidRPr="003A5088" w:rsidRDefault="003A5088" w:rsidP="00375803">
      <w:pPr>
        <w:pStyle w:val="af4"/>
        <w:numPr>
          <w:ilvl w:val="0"/>
          <w:numId w:val="62"/>
        </w:numPr>
        <w:ind w:left="709" w:hanging="283"/>
      </w:pPr>
      <w:r w:rsidRPr="00375803">
        <w:rPr>
          <w:lang w:val="ru-RU"/>
        </w:rPr>
        <w:t>Юнит тестирование (</w:t>
      </w:r>
      <w:r>
        <w:t>Unit</w:t>
      </w:r>
      <w:r w:rsidRPr="00375803">
        <w:rPr>
          <w:lang w:val="ru-RU"/>
        </w:rPr>
        <w:t xml:space="preserve"> </w:t>
      </w:r>
      <w:r>
        <w:t>testing</w:t>
      </w:r>
      <w:r w:rsidRPr="00375803">
        <w:rPr>
          <w:lang w:val="ru-RU"/>
        </w:rPr>
        <w:t>).</w:t>
      </w:r>
    </w:p>
    <w:p w14:paraId="0876EEC1" w14:textId="0C9FE9B5" w:rsidR="003A5088" w:rsidRPr="00375803" w:rsidRDefault="003A5088" w:rsidP="00375803">
      <w:pPr>
        <w:pStyle w:val="af4"/>
        <w:numPr>
          <w:ilvl w:val="0"/>
          <w:numId w:val="62"/>
        </w:numPr>
        <w:ind w:left="709" w:hanging="283"/>
        <w:rPr>
          <w:lang w:val="ru-RU"/>
        </w:rPr>
      </w:pPr>
      <w:r w:rsidRPr="00375803">
        <w:rPr>
          <w:lang w:val="ru-RU"/>
        </w:rPr>
        <w:t>Интеграционное тестирование (</w:t>
      </w:r>
      <w:r>
        <w:t>integration</w:t>
      </w:r>
      <w:r w:rsidRPr="00375803">
        <w:rPr>
          <w:lang w:val="ru-RU"/>
        </w:rPr>
        <w:t xml:space="preserve"> </w:t>
      </w:r>
      <w:r>
        <w:t>testing</w:t>
      </w:r>
      <w:r w:rsidRPr="00375803">
        <w:rPr>
          <w:lang w:val="ru-RU"/>
        </w:rPr>
        <w:t>).</w:t>
      </w:r>
    </w:p>
    <w:p w14:paraId="7F663C0C" w14:textId="0067D3D8" w:rsidR="003A5088" w:rsidRPr="001E3CA8" w:rsidRDefault="003A5088" w:rsidP="00375803">
      <w:pPr>
        <w:pStyle w:val="af4"/>
        <w:numPr>
          <w:ilvl w:val="0"/>
          <w:numId w:val="62"/>
        </w:numPr>
        <w:ind w:left="709" w:hanging="283"/>
        <w:rPr>
          <w:lang w:val="ru-RU"/>
        </w:rPr>
      </w:pPr>
      <w:r w:rsidRPr="00375803">
        <w:rPr>
          <w:lang w:val="ru-RU"/>
        </w:rPr>
        <w:t>Функциональное тестирование (</w:t>
      </w:r>
      <w:r>
        <w:t>functional</w:t>
      </w:r>
      <w:r w:rsidRPr="00375803">
        <w:rPr>
          <w:lang w:val="ru-RU"/>
        </w:rPr>
        <w:t xml:space="preserve"> </w:t>
      </w:r>
      <w:r>
        <w:t>testing</w:t>
      </w:r>
      <w:r w:rsidRPr="00375803">
        <w:rPr>
          <w:lang w:val="ru-RU"/>
        </w:rPr>
        <w:t>).</w:t>
      </w:r>
    </w:p>
    <w:p w14:paraId="78C1E5F2" w14:textId="77777777" w:rsidR="001E3CA8" w:rsidRPr="00F00CAD" w:rsidRDefault="001E3CA8" w:rsidP="001E3CA8">
      <w:pPr>
        <w:rPr>
          <w:lang w:val="ru-RU"/>
        </w:rPr>
      </w:pPr>
      <w:r>
        <w:rPr>
          <w:lang w:val="ru-RU"/>
        </w:rPr>
        <w:t>Алгоритм автоматизированного теста представляет собой следующее</w:t>
      </w:r>
      <w:r w:rsidRPr="00F00CAD">
        <w:rPr>
          <w:lang w:val="ru-RU"/>
        </w:rPr>
        <w:t>:</w:t>
      </w:r>
    </w:p>
    <w:p w14:paraId="419F793D" w14:textId="77777777" w:rsidR="001E3CA8" w:rsidRPr="00375803" w:rsidRDefault="001E3CA8" w:rsidP="001E3CA8">
      <w:pPr>
        <w:pStyle w:val="af4"/>
        <w:numPr>
          <w:ilvl w:val="0"/>
          <w:numId w:val="61"/>
        </w:numPr>
        <w:ind w:left="709" w:hanging="283"/>
        <w:rPr>
          <w:lang w:val="ru-RU"/>
        </w:rPr>
      </w:pPr>
      <w:r w:rsidRPr="00375803">
        <w:rPr>
          <w:lang w:val="ru-RU"/>
        </w:rPr>
        <w:t>создаётся входная информация для функции;</w:t>
      </w:r>
    </w:p>
    <w:p w14:paraId="1DFAEA9C" w14:textId="77777777" w:rsidR="001E3CA8" w:rsidRPr="00375803" w:rsidRDefault="001E3CA8" w:rsidP="001E3CA8">
      <w:pPr>
        <w:pStyle w:val="af4"/>
        <w:numPr>
          <w:ilvl w:val="0"/>
          <w:numId w:val="61"/>
        </w:numPr>
        <w:ind w:left="709" w:hanging="283"/>
        <w:rPr>
          <w:lang w:val="ru-RU"/>
        </w:rPr>
      </w:pPr>
      <w:r w:rsidRPr="00375803">
        <w:rPr>
          <w:lang w:val="ru-RU"/>
        </w:rPr>
        <w:t>входная информация передаётся функции;</w:t>
      </w:r>
    </w:p>
    <w:p w14:paraId="3E072728" w14:textId="65F4D650" w:rsidR="001E3CA8" w:rsidRPr="00375803" w:rsidRDefault="001E3CA8" w:rsidP="001E3CA8">
      <w:pPr>
        <w:pStyle w:val="af4"/>
        <w:numPr>
          <w:ilvl w:val="0"/>
          <w:numId w:val="61"/>
        </w:numPr>
        <w:ind w:left="709" w:hanging="283"/>
        <w:rPr>
          <w:lang w:val="ru-RU"/>
        </w:rPr>
      </w:pPr>
      <w:r w:rsidRPr="00375803">
        <w:rPr>
          <w:lang w:val="ru-RU"/>
        </w:rPr>
        <w:t>функция возвращает</w:t>
      </w:r>
      <w:r w:rsidR="00175C54">
        <w:t xml:space="preserve"> </w:t>
      </w:r>
      <w:r w:rsidR="00175C54">
        <w:rPr>
          <w:lang w:val="ru-RU"/>
        </w:rPr>
        <w:t>определенный</w:t>
      </w:r>
      <w:r w:rsidRPr="00375803">
        <w:rPr>
          <w:lang w:val="ru-RU"/>
        </w:rPr>
        <w:t xml:space="preserve"> результат;</w:t>
      </w:r>
    </w:p>
    <w:p w14:paraId="72C742AE" w14:textId="779B830B" w:rsidR="001E3CA8" w:rsidRDefault="001E3CA8" w:rsidP="001E3CA8">
      <w:pPr>
        <w:pStyle w:val="af4"/>
        <w:numPr>
          <w:ilvl w:val="0"/>
          <w:numId w:val="61"/>
        </w:numPr>
        <w:ind w:left="709" w:hanging="283"/>
        <w:rPr>
          <w:lang w:val="ru-RU"/>
        </w:rPr>
      </w:pPr>
      <w:r w:rsidRPr="00375803">
        <w:rPr>
          <w:lang w:val="ru-RU"/>
        </w:rPr>
        <w:t>полученный результат сравнивается с ожидаемым результатом</w:t>
      </w:r>
      <w:r w:rsidR="004A2296">
        <w:rPr>
          <w:lang w:val="ru-RU"/>
        </w:rPr>
        <w:t xml:space="preserve"> и если они не</w:t>
      </w:r>
      <w:r w:rsidR="00FA2E56">
        <w:rPr>
          <w:lang w:val="ru-RU"/>
        </w:rPr>
        <w:t xml:space="preserve"> </w:t>
      </w:r>
      <w:r w:rsidR="004A2296">
        <w:rPr>
          <w:lang w:val="ru-RU"/>
        </w:rPr>
        <w:t>равны, выводится ошибка, иначе</w:t>
      </w:r>
      <w:r w:rsidR="00D57E04">
        <w:rPr>
          <w:lang w:val="ru-RU"/>
        </w:rPr>
        <w:t xml:space="preserve"> выводится, что</w:t>
      </w:r>
      <w:r w:rsidR="004A2296">
        <w:rPr>
          <w:lang w:val="ru-RU"/>
        </w:rPr>
        <w:t xml:space="preserve"> тест </w:t>
      </w:r>
      <w:r w:rsidR="001C5267">
        <w:rPr>
          <w:lang w:val="ru-RU"/>
        </w:rPr>
        <w:t>успешно</w:t>
      </w:r>
      <w:r w:rsidR="001C5267">
        <w:rPr>
          <w:lang w:val="ru-RU"/>
        </w:rPr>
        <w:t xml:space="preserve"> </w:t>
      </w:r>
      <w:r w:rsidR="004A2296">
        <w:rPr>
          <w:lang w:val="ru-RU"/>
        </w:rPr>
        <w:t>пройден</w:t>
      </w:r>
      <w:r w:rsidRPr="00375803">
        <w:rPr>
          <w:lang w:val="ru-RU"/>
        </w:rPr>
        <w:t>.</w:t>
      </w:r>
    </w:p>
    <w:p w14:paraId="38B9F340" w14:textId="442060EA" w:rsidR="004A2296" w:rsidRPr="001E3CA8" w:rsidRDefault="004A2296" w:rsidP="004B1D1E">
      <w:pPr>
        <w:rPr>
          <w:lang w:val="ru-RU"/>
        </w:rPr>
      </w:pPr>
      <w:r>
        <w:rPr>
          <w:lang w:val="ru-RU"/>
        </w:rPr>
        <w:t>Иногда перед началом теста</w:t>
      </w:r>
      <w:r w:rsidR="004B1D1E">
        <w:rPr>
          <w:lang w:val="ru-RU"/>
        </w:rPr>
        <w:t xml:space="preserve"> или тестов</w:t>
      </w:r>
      <w:r>
        <w:rPr>
          <w:lang w:val="ru-RU"/>
        </w:rPr>
        <w:t xml:space="preserve"> </w:t>
      </w:r>
      <w:r w:rsidR="00104A11">
        <w:rPr>
          <w:lang w:val="ru-RU"/>
        </w:rPr>
        <w:t>требуется</w:t>
      </w:r>
      <w:r>
        <w:rPr>
          <w:lang w:val="ru-RU"/>
        </w:rPr>
        <w:t xml:space="preserve"> вызвать определенную функцию, которая </w:t>
      </w:r>
      <w:r w:rsidR="004B1D1E">
        <w:rPr>
          <w:lang w:val="ru-RU"/>
        </w:rPr>
        <w:t xml:space="preserve">может </w:t>
      </w:r>
      <w:r>
        <w:rPr>
          <w:lang w:val="ru-RU"/>
        </w:rPr>
        <w:t>созда</w:t>
      </w:r>
      <w:r w:rsidR="004B1D1E">
        <w:rPr>
          <w:lang w:val="ru-RU"/>
        </w:rPr>
        <w:t>ть</w:t>
      </w:r>
      <w:r>
        <w:rPr>
          <w:lang w:val="ru-RU"/>
        </w:rPr>
        <w:t xml:space="preserve"> </w:t>
      </w:r>
      <w:r w:rsidR="004B1D1E">
        <w:rPr>
          <w:lang w:val="ru-RU"/>
        </w:rPr>
        <w:t>схему базу данных, добавить туда записи или удалить их и т.п. Обычно сторонний пакет (библиотека) для тестирования, позволяет это сделать.</w:t>
      </w:r>
    </w:p>
    <w:p w14:paraId="3C48FFD6" w14:textId="04094917" w:rsidR="00F820BA" w:rsidRDefault="003A5088" w:rsidP="004342DD">
      <w:pPr>
        <w:rPr>
          <w:lang w:val="ru-RU"/>
        </w:rPr>
      </w:pPr>
      <w:r>
        <w:rPr>
          <w:lang w:val="ru-RU"/>
        </w:rPr>
        <w:t>В разработке программ не всегда имеет смысл писать</w:t>
      </w:r>
      <w:r w:rsidR="009E0A7C">
        <w:rPr>
          <w:lang w:val="ru-RU"/>
        </w:rPr>
        <w:t xml:space="preserve"> автоматизированные</w:t>
      </w:r>
      <w:r>
        <w:rPr>
          <w:lang w:val="ru-RU"/>
        </w:rPr>
        <w:t xml:space="preserve"> тесты, так как написание тестов</w:t>
      </w:r>
      <w:r w:rsidR="009E0A7C">
        <w:rPr>
          <w:lang w:val="ru-RU"/>
        </w:rPr>
        <w:t xml:space="preserve"> также занимает время (деньги), как и написание самого программного обеспечения.</w:t>
      </w:r>
    </w:p>
    <w:p w14:paraId="07C39859" w14:textId="51C4C7CB" w:rsidR="00241B30" w:rsidRDefault="00241B30" w:rsidP="00F820BA">
      <w:pPr>
        <w:rPr>
          <w:lang w:val="ru-RU"/>
        </w:rPr>
      </w:pPr>
      <w:r>
        <w:rPr>
          <w:lang w:val="ru-RU"/>
        </w:rPr>
        <w:t>Для</w:t>
      </w:r>
      <w:r w:rsidR="001C45A1">
        <w:rPr>
          <w:lang w:val="ru-RU"/>
        </w:rPr>
        <w:t xml:space="preserve"> серверной части был</w:t>
      </w:r>
      <w:r w:rsidR="00805908">
        <w:rPr>
          <w:lang w:val="ru-RU"/>
        </w:rPr>
        <w:t xml:space="preserve">и </w:t>
      </w:r>
      <w:r w:rsidR="001C45A1">
        <w:rPr>
          <w:lang w:val="ru-RU"/>
        </w:rPr>
        <w:t>написан</w:t>
      </w:r>
      <w:r w:rsidR="00805908">
        <w:rPr>
          <w:lang w:val="ru-RU"/>
        </w:rPr>
        <w:t xml:space="preserve">ы </w:t>
      </w:r>
      <w:r>
        <w:rPr>
          <w:lang w:val="ru-RU"/>
        </w:rPr>
        <w:t>интеграционн</w:t>
      </w:r>
      <w:r w:rsidR="00805908">
        <w:rPr>
          <w:lang w:val="ru-RU"/>
        </w:rPr>
        <w:t>ы</w:t>
      </w:r>
      <w:r w:rsidR="001C45A1">
        <w:rPr>
          <w:lang w:val="ru-RU"/>
        </w:rPr>
        <w:t xml:space="preserve">е </w:t>
      </w:r>
      <w:r>
        <w:rPr>
          <w:lang w:val="ru-RU"/>
        </w:rPr>
        <w:t>тест</w:t>
      </w:r>
      <w:r w:rsidR="001C45A1">
        <w:rPr>
          <w:lang w:val="ru-RU"/>
        </w:rPr>
        <w:t>ы. Код тестов расположен в проекте «</w:t>
      </w:r>
      <w:r w:rsidR="001C45A1">
        <w:t>src</w:t>
      </w:r>
      <w:r w:rsidR="001C45A1" w:rsidRPr="001C45A1">
        <w:rPr>
          <w:lang w:val="ru-RU"/>
        </w:rPr>
        <w:t>/</w:t>
      </w:r>
      <w:r w:rsidR="001C45A1">
        <w:t>Testing</w:t>
      </w:r>
      <w:r w:rsidR="001C45A1">
        <w:rPr>
          <w:lang w:val="ru-RU"/>
        </w:rPr>
        <w:t xml:space="preserve">». Для их работы используется пакет </w:t>
      </w:r>
      <w:r w:rsidR="001C45A1">
        <w:t>XUnit</w:t>
      </w:r>
      <w:r w:rsidR="001C45A1" w:rsidRPr="001C45A1">
        <w:rPr>
          <w:lang w:val="ru-RU"/>
        </w:rPr>
        <w:t xml:space="preserve"> </w:t>
      </w:r>
      <w:r w:rsidR="001C45A1">
        <w:rPr>
          <w:lang w:val="ru-RU"/>
        </w:rPr>
        <w:t>версии 2.8.0.</w:t>
      </w:r>
    </w:p>
    <w:p w14:paraId="3139D38D" w14:textId="230A43AE" w:rsidR="00805908" w:rsidRPr="001C45A1" w:rsidRDefault="00805908" w:rsidP="00F820BA">
      <w:pPr>
        <w:rPr>
          <w:lang w:val="ru-RU"/>
        </w:rPr>
      </w:pPr>
      <w:r>
        <w:rPr>
          <w:lang w:val="ru-RU"/>
        </w:rPr>
        <w:t xml:space="preserve">Для клиентской части </w:t>
      </w:r>
      <w:r w:rsidR="004B1D1E">
        <w:rPr>
          <w:lang w:val="ru-RU"/>
        </w:rPr>
        <w:t>не был</w:t>
      </w:r>
      <w:r w:rsidR="000D37BD">
        <w:rPr>
          <w:lang w:val="ru-RU"/>
        </w:rPr>
        <w:t>и</w:t>
      </w:r>
      <w:r w:rsidR="004B1D1E">
        <w:rPr>
          <w:lang w:val="ru-RU"/>
        </w:rPr>
        <w:t xml:space="preserve"> написаны автоматизированные тесты</w:t>
      </w:r>
      <w:r>
        <w:rPr>
          <w:lang w:val="ru-RU"/>
        </w:rPr>
        <w:t>, в основном</w:t>
      </w:r>
      <w:r w:rsidR="0076410D">
        <w:rPr>
          <w:lang w:val="ru-RU"/>
        </w:rPr>
        <w:t xml:space="preserve"> все</w:t>
      </w:r>
      <w:r>
        <w:rPr>
          <w:lang w:val="ru-RU"/>
        </w:rPr>
        <w:t xml:space="preserve"> </w:t>
      </w:r>
      <w:r w:rsidR="0076410D">
        <w:rPr>
          <w:lang w:val="ru-RU"/>
        </w:rPr>
        <w:t>тесты выполнены в</w:t>
      </w:r>
      <w:r>
        <w:rPr>
          <w:lang w:val="ru-RU"/>
        </w:rPr>
        <w:t>ручн</w:t>
      </w:r>
      <w:r w:rsidR="0076410D">
        <w:rPr>
          <w:lang w:val="ru-RU"/>
        </w:rPr>
        <w:t>ую</w:t>
      </w:r>
      <w:r>
        <w:rPr>
          <w:lang w:val="ru-RU"/>
        </w:rPr>
        <w:t>.</w:t>
      </w:r>
    </w:p>
    <w:p w14:paraId="508D069B" w14:textId="78E49BA0" w:rsidR="000263CA" w:rsidRDefault="005D0BA0" w:rsidP="00B46C0F">
      <w:pPr>
        <w:pStyle w:val="2"/>
        <w:rPr>
          <w:lang w:val="ru-RU"/>
        </w:rPr>
      </w:pPr>
      <w:bookmarkStart w:id="50" w:name="_Toc166838628"/>
      <w:r>
        <w:rPr>
          <w:lang w:val="ru-RU"/>
        </w:rPr>
        <w:lastRenderedPageBreak/>
        <w:t>5</w:t>
      </w:r>
      <w:r w:rsidR="000263CA" w:rsidRPr="000263CA">
        <w:rPr>
          <w:lang w:val="ru-RU"/>
        </w:rPr>
        <w:t>.1 Условия и порядок тестирования</w:t>
      </w:r>
      <w:bookmarkEnd w:id="50"/>
    </w:p>
    <w:p w14:paraId="444B5CD8" w14:textId="4A323D0A" w:rsidR="00B46C0F" w:rsidRDefault="005D0BA0" w:rsidP="00B46C0F">
      <w:pPr>
        <w:pStyle w:val="2"/>
        <w:rPr>
          <w:lang w:val="ru-RU"/>
        </w:rPr>
      </w:pPr>
      <w:bookmarkStart w:id="51" w:name="_Toc166838629"/>
      <w:r>
        <w:rPr>
          <w:lang w:val="ru-RU"/>
        </w:rPr>
        <w:t>5</w:t>
      </w:r>
      <w:r w:rsidR="00B46C0F">
        <w:rPr>
          <w:lang w:val="ru-RU"/>
        </w:rPr>
        <w:t xml:space="preserve">.2 </w:t>
      </w:r>
      <w:r w:rsidR="00B46C0F" w:rsidRPr="00B46C0F">
        <w:rPr>
          <w:lang w:val="ru-RU"/>
        </w:rPr>
        <w:t>Исходные данные для контрольных примеров</w:t>
      </w:r>
      <w:bookmarkEnd w:id="51"/>
    </w:p>
    <w:p w14:paraId="438D8364" w14:textId="26F66214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6548CAD1" w14:textId="6D9E5B43" w:rsidR="00B46C0F" w:rsidRDefault="005D0BA0" w:rsidP="00E904C6">
      <w:pPr>
        <w:pStyle w:val="2"/>
        <w:rPr>
          <w:lang w:val="ru-RU"/>
        </w:rPr>
      </w:pPr>
      <w:bookmarkStart w:id="52" w:name="_Toc166838630"/>
      <w:r>
        <w:rPr>
          <w:lang w:val="ru-RU"/>
        </w:rPr>
        <w:t>5</w:t>
      </w:r>
      <w:r w:rsidR="00B46C0F">
        <w:rPr>
          <w:lang w:val="ru-RU"/>
        </w:rPr>
        <w:t xml:space="preserve">.3 </w:t>
      </w:r>
      <w:r w:rsidR="00B46C0F" w:rsidRPr="00B46C0F">
        <w:rPr>
          <w:lang w:val="ru-RU"/>
        </w:rPr>
        <w:t>Результаты тестирования</w:t>
      </w:r>
      <w:bookmarkEnd w:id="52"/>
    </w:p>
    <w:p w14:paraId="11BB881C" w14:textId="62615896" w:rsidR="00A14DD1" w:rsidRPr="00A14DD1" w:rsidRDefault="00A14DD1" w:rsidP="00A14DD1">
      <w:pPr>
        <w:rPr>
          <w:lang w:val="ru-RU"/>
        </w:rPr>
      </w:pPr>
      <w:r>
        <w:rPr>
          <w:lang w:val="ru-RU"/>
        </w:rPr>
        <w:t>-</w:t>
      </w:r>
    </w:p>
    <w:p w14:paraId="14EFC474" w14:textId="4D505DB2" w:rsidR="000263CA" w:rsidRDefault="000263CA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9322F34" w14:textId="0630C8F5" w:rsidR="000263CA" w:rsidRPr="00A7714C" w:rsidRDefault="005D29C2" w:rsidP="005D29C2">
      <w:pPr>
        <w:pStyle w:val="1"/>
        <w:rPr>
          <w:lang w:val="ru-RU"/>
        </w:rPr>
      </w:pPr>
      <w:bookmarkStart w:id="53" w:name="_Toc166838631"/>
      <w:r w:rsidRPr="005D29C2">
        <w:rPr>
          <w:lang w:val="ru-RU"/>
        </w:rPr>
        <w:lastRenderedPageBreak/>
        <w:t>6</w:t>
      </w:r>
      <w:r w:rsidR="000263CA">
        <w:rPr>
          <w:lang w:val="ru-RU"/>
        </w:rPr>
        <w:t xml:space="preserve"> ЭКОНОМИЧЕСКАЯ ЧАСТЬ</w:t>
      </w:r>
      <w:bookmarkEnd w:id="53"/>
    </w:p>
    <w:p w14:paraId="189A1781" w14:textId="77777777" w:rsidR="005D29C2" w:rsidRPr="00704C5C" w:rsidRDefault="005D29C2" w:rsidP="005D29C2">
      <w:pPr>
        <w:pStyle w:val="2"/>
        <w:rPr>
          <w:lang w:val="ru-RU"/>
        </w:rPr>
      </w:pPr>
      <w:bookmarkStart w:id="54" w:name="_Toc42163086"/>
      <w:bookmarkStart w:id="55" w:name="_Toc43248705"/>
      <w:bookmarkStart w:id="56" w:name="_Toc106599059"/>
      <w:bookmarkStart w:id="57" w:name="_Toc106612831"/>
      <w:bookmarkStart w:id="58" w:name="_Toc166838632"/>
      <w:r w:rsidRPr="005D29C2">
        <w:rPr>
          <w:lang w:val="ru-RU" w:eastAsia="en-US"/>
        </w:rPr>
        <w:t xml:space="preserve">6.1 </w:t>
      </w:r>
      <w:bookmarkEnd w:id="54"/>
      <w:bookmarkEnd w:id="55"/>
      <w:r w:rsidRPr="005D29C2">
        <w:rPr>
          <w:lang w:val="ru-RU" w:eastAsia="en-US"/>
        </w:rPr>
        <w:t>Расчет показателя трудоёмкости для программного продукта</w:t>
      </w:r>
      <w:bookmarkEnd w:id="56"/>
      <w:bookmarkEnd w:id="57"/>
      <w:bookmarkEnd w:id="58"/>
    </w:p>
    <w:p w14:paraId="6A8461B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Величина параметра трудоёмкости для разрабатываемого программного продукта состоит из суммы значений трудоёмкости для каждого этапа разработки и рассчитывается по формуле: </w:t>
      </w:r>
    </w:p>
    <w:p w14:paraId="73A4951F" w14:textId="77777777" w:rsidR="005D29C2" w:rsidRPr="005D29C2" w:rsidRDefault="00000000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Т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об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0BF9AD97" w14:textId="77777777" w:rsidR="005D29C2" w:rsidRPr="005D29C2" w:rsidRDefault="005D29C2" w:rsidP="00646059">
      <w:pPr>
        <w:rPr>
          <w:szCs w:val="28"/>
          <w:lang w:val="ru-RU" w:eastAsia="en-US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об</m:t>
            </m:r>
          </m:sub>
        </m:sSub>
      </m:oMath>
      <w:r w:rsidRPr="005D29C2">
        <w:rPr>
          <w:lang w:val="ru-RU"/>
        </w:rPr>
        <w:t xml:space="preserve"> – общая трудоемкость разработки программного продукта;</w:t>
      </w:r>
    </w:p>
    <w:p w14:paraId="04853FEB" w14:textId="77777777" w:rsidR="005D29C2" w:rsidRPr="005D29C2" w:rsidRDefault="00000000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="005D29C2" w:rsidRPr="005D29C2">
        <w:rPr>
          <w:lang w:val="ru-RU"/>
        </w:rPr>
        <w:t xml:space="preserve">– трудоемкость работ на </w:t>
      </w:r>
      <w:r w:rsidR="005D29C2" w:rsidRPr="004C3FF9">
        <w:t>i</w:t>
      </w:r>
      <w:r w:rsidR="005D29C2" w:rsidRPr="005D29C2">
        <w:rPr>
          <w:lang w:val="ru-RU"/>
        </w:rPr>
        <w:t>-й стадии разработки;</w:t>
      </w:r>
    </w:p>
    <w:p w14:paraId="06F1C77B" w14:textId="77777777" w:rsidR="005D29C2" w:rsidRPr="005D29C2" w:rsidRDefault="005D29C2" w:rsidP="00646059">
      <w:pPr>
        <w:rPr>
          <w:lang w:val="ru-RU"/>
        </w:rPr>
      </w:pPr>
      <w:r w:rsidRPr="004C3FF9">
        <w:t>n</w:t>
      </w:r>
      <w:r w:rsidRPr="005D29C2">
        <w:rPr>
          <w:lang w:val="ru-RU"/>
        </w:rPr>
        <w:t xml:space="preserve"> – общее количество этапов разработки.</w:t>
      </w:r>
    </w:p>
    <w:p w14:paraId="047E7A8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 таблице 11 приведены данные о расчете величины трудоемкости для каждого из этапов разработки и для всего проекта в целом. </w:t>
      </w:r>
    </w:p>
    <w:p w14:paraId="032E388D" w14:textId="77777777" w:rsidR="005D29C2" w:rsidRPr="005D29C2" w:rsidRDefault="005D29C2" w:rsidP="00646059">
      <w:pPr>
        <w:ind w:firstLine="0"/>
        <w:rPr>
          <w:lang w:val="ru-RU" w:eastAsia="en-US"/>
        </w:rPr>
      </w:pPr>
      <w:r w:rsidRPr="005D29C2">
        <w:rPr>
          <w:lang w:val="ru-RU" w:eastAsia="en-US"/>
        </w:rPr>
        <w:t>Таблица 11 – Поэтапная и общая оценка трудоемкости разработки</w:t>
      </w:r>
    </w:p>
    <w:tbl>
      <w:tblPr>
        <w:tblStyle w:val="14"/>
        <w:tblW w:w="9781" w:type="dxa"/>
        <w:tblInd w:w="-5" w:type="dxa"/>
        <w:tblLook w:val="04A0" w:firstRow="1" w:lastRow="0" w:firstColumn="1" w:lastColumn="0" w:noHBand="0" w:noVBand="1"/>
      </w:tblPr>
      <w:tblGrid>
        <w:gridCol w:w="2031"/>
        <w:gridCol w:w="6030"/>
        <w:gridCol w:w="1720"/>
      </w:tblGrid>
      <w:tr w:rsidR="005D29C2" w:rsidRPr="0058183E" w14:paraId="53FC1D9B" w14:textId="77777777" w:rsidTr="00646059">
        <w:tc>
          <w:tcPr>
            <w:tcW w:w="2032" w:type="dxa"/>
            <w:vAlign w:val="center"/>
          </w:tcPr>
          <w:p w14:paraId="1F3C279B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Этап работы</w:t>
            </w:r>
          </w:p>
        </w:tc>
        <w:tc>
          <w:tcPr>
            <w:tcW w:w="6050" w:type="dxa"/>
            <w:vAlign w:val="center"/>
          </w:tcPr>
          <w:p w14:paraId="61C8297E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Вид работы</w:t>
            </w:r>
          </w:p>
        </w:tc>
        <w:tc>
          <w:tcPr>
            <w:tcW w:w="1699" w:type="dxa"/>
            <w:vAlign w:val="center"/>
          </w:tcPr>
          <w:p w14:paraId="56ECC2DB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Трудоемкость (чел. * час)</w:t>
            </w:r>
          </w:p>
        </w:tc>
      </w:tr>
      <w:tr w:rsidR="005D29C2" w:rsidRPr="0058183E" w14:paraId="73657F24" w14:textId="77777777" w:rsidTr="00646059">
        <w:tc>
          <w:tcPr>
            <w:tcW w:w="2032" w:type="dxa"/>
            <w:vAlign w:val="center"/>
          </w:tcPr>
          <w:p w14:paraId="0A08992E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Формирование требований к системе</w:t>
            </w:r>
          </w:p>
        </w:tc>
        <w:tc>
          <w:tcPr>
            <w:tcW w:w="6050" w:type="dxa"/>
            <w:vAlign w:val="center"/>
          </w:tcPr>
          <w:p w14:paraId="06E93356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Исследование объекта предметной области </w:t>
            </w:r>
          </w:p>
          <w:p w14:paraId="3B631181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Обоснование необходимости создания системы </w:t>
            </w:r>
          </w:p>
          <w:p w14:paraId="62A3629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Анализ требований к системе</w:t>
            </w:r>
          </w:p>
        </w:tc>
        <w:tc>
          <w:tcPr>
            <w:tcW w:w="1699" w:type="dxa"/>
            <w:vAlign w:val="center"/>
          </w:tcPr>
          <w:p w14:paraId="310A4E2A" w14:textId="77777777" w:rsidR="005D29C2" w:rsidRPr="001F53ED" w:rsidRDefault="005D29C2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20</w:t>
            </w:r>
          </w:p>
        </w:tc>
      </w:tr>
      <w:tr w:rsidR="005D29C2" w:rsidRPr="0058183E" w14:paraId="58424B2F" w14:textId="77777777" w:rsidTr="00646059">
        <w:tc>
          <w:tcPr>
            <w:tcW w:w="2032" w:type="dxa"/>
            <w:vAlign w:val="center"/>
          </w:tcPr>
          <w:p w14:paraId="17CB78C6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Техническое задание</w:t>
            </w:r>
          </w:p>
        </w:tc>
        <w:tc>
          <w:tcPr>
            <w:tcW w:w="6050" w:type="dxa"/>
            <w:vAlign w:val="center"/>
          </w:tcPr>
          <w:p w14:paraId="73E4FE9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и утверждение технического задания на систему</w:t>
            </w:r>
          </w:p>
        </w:tc>
        <w:tc>
          <w:tcPr>
            <w:tcW w:w="1699" w:type="dxa"/>
            <w:vAlign w:val="center"/>
          </w:tcPr>
          <w:p w14:paraId="3308160A" w14:textId="77777777" w:rsidR="005D29C2" w:rsidRPr="001F53ED" w:rsidRDefault="005D29C2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30</w:t>
            </w:r>
          </w:p>
        </w:tc>
      </w:tr>
      <w:tr w:rsidR="005D29C2" w:rsidRPr="0058183E" w14:paraId="244585F9" w14:textId="77777777" w:rsidTr="00646059">
        <w:tc>
          <w:tcPr>
            <w:tcW w:w="2032" w:type="dxa"/>
            <w:vAlign w:val="center"/>
          </w:tcPr>
          <w:p w14:paraId="024B23D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</w:t>
            </w:r>
          </w:p>
        </w:tc>
        <w:tc>
          <w:tcPr>
            <w:tcW w:w="6050" w:type="dxa"/>
            <w:vAlign w:val="center"/>
          </w:tcPr>
          <w:p w14:paraId="17AAB9D0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 на языке программирования</w:t>
            </w:r>
          </w:p>
        </w:tc>
        <w:tc>
          <w:tcPr>
            <w:tcW w:w="1699" w:type="dxa"/>
            <w:vAlign w:val="center"/>
          </w:tcPr>
          <w:p w14:paraId="0BA717B7" w14:textId="254DF160" w:rsidR="005D29C2" w:rsidRPr="001F53ED" w:rsidRDefault="00A01B6C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360</w:t>
            </w:r>
          </w:p>
        </w:tc>
      </w:tr>
      <w:tr w:rsidR="005D29C2" w:rsidRPr="0058183E" w14:paraId="523C00F0" w14:textId="77777777" w:rsidTr="00646059">
        <w:tc>
          <w:tcPr>
            <w:tcW w:w="2032" w:type="dxa"/>
            <w:vAlign w:val="center"/>
          </w:tcPr>
          <w:p w14:paraId="1A3167AB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Тестирование системы</w:t>
            </w:r>
          </w:p>
        </w:tc>
        <w:tc>
          <w:tcPr>
            <w:tcW w:w="6050" w:type="dxa"/>
            <w:vAlign w:val="center"/>
          </w:tcPr>
          <w:p w14:paraId="7462C629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Проведение тестирования разработанной системы на тестовых данных. </w:t>
            </w:r>
          </w:p>
          <w:p w14:paraId="0C59183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Устранение ошибок.</w:t>
            </w:r>
          </w:p>
        </w:tc>
        <w:tc>
          <w:tcPr>
            <w:tcW w:w="1699" w:type="dxa"/>
            <w:vAlign w:val="center"/>
          </w:tcPr>
          <w:p w14:paraId="5101EF09" w14:textId="740BA526" w:rsidR="005D29C2" w:rsidRPr="001F53ED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D29C2" w:rsidRPr="0058183E" w14:paraId="11F0831A" w14:textId="77777777" w:rsidTr="00646059">
        <w:tc>
          <w:tcPr>
            <w:tcW w:w="2032" w:type="dxa"/>
            <w:vAlign w:val="center"/>
          </w:tcPr>
          <w:p w14:paraId="62FCDAC4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Рабочая документация</w:t>
            </w:r>
          </w:p>
        </w:tc>
        <w:tc>
          <w:tcPr>
            <w:tcW w:w="6050" w:type="dxa"/>
            <w:vAlign w:val="center"/>
          </w:tcPr>
          <w:p w14:paraId="19617A6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рабочей документации на систему</w:t>
            </w:r>
          </w:p>
        </w:tc>
        <w:tc>
          <w:tcPr>
            <w:tcW w:w="1699" w:type="dxa"/>
            <w:vAlign w:val="center"/>
          </w:tcPr>
          <w:p w14:paraId="4BA19C28" w14:textId="7B7A02F6" w:rsidR="005D29C2" w:rsidRPr="001F53ED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5D29C2" w:rsidRPr="0058183E" w14:paraId="6D85B602" w14:textId="77777777" w:rsidTr="00A01B6C">
        <w:trPr>
          <w:trHeight w:val="466"/>
        </w:trPr>
        <w:tc>
          <w:tcPr>
            <w:tcW w:w="8082" w:type="dxa"/>
            <w:gridSpan w:val="2"/>
            <w:vAlign w:val="center"/>
          </w:tcPr>
          <w:p w14:paraId="52E2246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Общая нагрузка</w:t>
            </w:r>
          </w:p>
        </w:tc>
        <w:tc>
          <w:tcPr>
            <w:tcW w:w="1699" w:type="dxa"/>
            <w:vAlign w:val="center"/>
          </w:tcPr>
          <w:p w14:paraId="489A9652" w14:textId="041859E3" w:rsidR="005D29C2" w:rsidRPr="00216F94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550</w:t>
            </w:r>
          </w:p>
        </w:tc>
      </w:tr>
    </w:tbl>
    <w:p w14:paraId="3DA44BFC" w14:textId="77777777" w:rsidR="005D29C2" w:rsidRDefault="005D29C2" w:rsidP="005D29C2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  <w:lang w:eastAsia="en-US"/>
        </w:rPr>
      </w:pPr>
      <w:bookmarkStart w:id="59" w:name="_Toc106349575"/>
      <w:bookmarkStart w:id="60" w:name="_Toc106599060"/>
      <w:r>
        <w:rPr>
          <w:b/>
          <w:bCs/>
          <w:color w:val="000000" w:themeColor="text1"/>
          <w:sz w:val="32"/>
          <w:lang w:eastAsia="en-US"/>
        </w:rPr>
        <w:br w:type="page"/>
      </w:r>
    </w:p>
    <w:p w14:paraId="6303D3B1" w14:textId="77777777" w:rsidR="005D29C2" w:rsidRPr="005F50D6" w:rsidRDefault="005D29C2" w:rsidP="005D29C2">
      <w:pPr>
        <w:pStyle w:val="2"/>
        <w:rPr>
          <w:b w:val="0"/>
          <w:bCs w:val="0"/>
          <w:lang w:eastAsia="en-US"/>
        </w:rPr>
      </w:pPr>
      <w:bookmarkStart w:id="61" w:name="_Toc106612832"/>
      <w:bookmarkStart w:id="62" w:name="_Toc166838633"/>
      <w:r w:rsidRPr="005F50D6">
        <w:rPr>
          <w:lang w:eastAsia="en-US"/>
        </w:rPr>
        <w:lastRenderedPageBreak/>
        <w:t xml:space="preserve">6.2 Расчет </w:t>
      </w:r>
      <w:r w:rsidRPr="005D29C2">
        <w:t>затрат</w:t>
      </w:r>
      <w:r w:rsidRPr="005F50D6">
        <w:rPr>
          <w:lang w:eastAsia="en-US"/>
        </w:rPr>
        <w:t xml:space="preserve"> на материальные ресурсы</w:t>
      </w:r>
      <w:bookmarkEnd w:id="59"/>
      <w:bookmarkEnd w:id="60"/>
      <w:bookmarkEnd w:id="61"/>
      <w:bookmarkEnd w:id="62"/>
    </w:p>
    <w:p w14:paraId="24DD22A4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Расчет затрат на материальные ресурсы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</m:oMath>
      <w:r w:rsidRPr="005D29C2">
        <w:rPr>
          <w:lang w:val="ru-RU"/>
        </w:rPr>
        <w:t>производится по формуле:</w:t>
      </w:r>
    </w:p>
    <w:p w14:paraId="5286B249" w14:textId="64BF4916" w:rsidR="005D29C2" w:rsidRPr="005D29C2" w:rsidRDefault="00000000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м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Ц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14728A04" w14:textId="77777777" w:rsidR="005D29C2" w:rsidRPr="005D29C2" w:rsidRDefault="005D29C2" w:rsidP="00646059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расход </w:t>
      </w:r>
      <w:r w:rsidRPr="00630607">
        <w:t>i</w:t>
      </w:r>
      <w:r w:rsidRPr="005D29C2">
        <w:rPr>
          <w:lang w:val="ru-RU"/>
        </w:rPr>
        <w:t xml:space="preserve">-го вида материального ресурса, натуральные единицы; </w:t>
      </w:r>
    </w:p>
    <w:p w14:paraId="092579B9" w14:textId="37CC63FE" w:rsidR="005D29C2" w:rsidRPr="005D29C2" w:rsidRDefault="00000000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цена за единицу </w:t>
      </w:r>
      <w:r w:rsidR="00646059">
        <w:t>i</w:t>
      </w:r>
      <w:r w:rsidR="005D29C2" w:rsidRPr="005D29C2">
        <w:rPr>
          <w:lang w:val="ru-RU"/>
        </w:rPr>
        <w:t>-го вида материального ресурса;</w:t>
      </w:r>
    </w:p>
    <w:p w14:paraId="7DBB5F82" w14:textId="77777777" w:rsidR="005D29C2" w:rsidRPr="005D29C2" w:rsidRDefault="005D29C2" w:rsidP="00646059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вид материального ресурса;</w:t>
      </w:r>
    </w:p>
    <w:p w14:paraId="184BEC00" w14:textId="77777777" w:rsidR="005D29C2" w:rsidRPr="005D29C2" w:rsidRDefault="005D29C2" w:rsidP="00646059">
      <w:pPr>
        <w:rPr>
          <w:lang w:val="ru-RU"/>
        </w:rPr>
      </w:pPr>
      <w:r>
        <w:t>n</w:t>
      </w:r>
      <w:r w:rsidRPr="005D29C2">
        <w:rPr>
          <w:lang w:val="ru-RU"/>
        </w:rPr>
        <w:t xml:space="preserve"> – общее количество всех видов материальных ресурсов.</w:t>
      </w:r>
    </w:p>
    <w:p w14:paraId="33A97386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Результаты расчетов затрат на материальные ресурсы приведены </w:t>
      </w:r>
      <w:r w:rsidRPr="005D29C2">
        <w:rPr>
          <w:lang w:val="ru-RU"/>
        </w:rPr>
        <w:br/>
        <w:t xml:space="preserve">в таблице 12. </w:t>
      </w:r>
    </w:p>
    <w:p w14:paraId="06C1A603" w14:textId="0E1B6469" w:rsidR="005D29C2" w:rsidRPr="00A01B6C" w:rsidRDefault="00A01B6C" w:rsidP="00646059">
      <w:pPr>
        <w:ind w:firstLine="0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>Таблица</w:t>
      </w:r>
      <w:r w:rsidR="005D29C2" w:rsidRPr="00A01B6C">
        <w:rPr>
          <w:rFonts w:eastAsia="Calibri"/>
          <w:lang w:val="ru-RU" w:eastAsia="en-US"/>
        </w:rPr>
        <w:t xml:space="preserve"> 12 – Затраты на материальные ресурсы</w:t>
      </w:r>
    </w:p>
    <w:tbl>
      <w:tblPr>
        <w:tblStyle w:val="14"/>
        <w:tblW w:w="0" w:type="auto"/>
        <w:tblInd w:w="137" w:type="dxa"/>
        <w:tblLook w:val="04A0" w:firstRow="1" w:lastRow="0" w:firstColumn="1" w:lastColumn="0" w:noHBand="0" w:noVBand="1"/>
      </w:tblPr>
      <w:tblGrid>
        <w:gridCol w:w="1841"/>
        <w:gridCol w:w="1946"/>
        <w:gridCol w:w="2260"/>
        <w:gridCol w:w="2068"/>
        <w:gridCol w:w="1519"/>
      </w:tblGrid>
      <w:tr w:rsidR="006F1B04" w:rsidRPr="0058183E" w14:paraId="4C890CE9" w14:textId="77777777" w:rsidTr="005E7B6C">
        <w:tc>
          <w:tcPr>
            <w:tcW w:w="1843" w:type="dxa"/>
            <w:vAlign w:val="center"/>
          </w:tcPr>
          <w:p w14:paraId="4E0A7BC2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7BAFD539" w14:textId="64F5ED0A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Единица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измерения</w:t>
            </w:r>
          </w:p>
        </w:tc>
        <w:tc>
          <w:tcPr>
            <w:tcW w:w="2268" w:type="dxa"/>
            <w:vAlign w:val="center"/>
          </w:tcPr>
          <w:p w14:paraId="0000CA6F" w14:textId="5867ADC1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Количество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и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зрасходованного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материала</w:t>
            </w:r>
          </w:p>
        </w:tc>
        <w:tc>
          <w:tcPr>
            <w:tcW w:w="2127" w:type="dxa"/>
            <w:vAlign w:val="center"/>
          </w:tcPr>
          <w:p w14:paraId="3962AFB5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Цена за единицу, руб.</w:t>
            </w:r>
          </w:p>
        </w:tc>
        <w:tc>
          <w:tcPr>
            <w:tcW w:w="1552" w:type="dxa"/>
            <w:vAlign w:val="center"/>
          </w:tcPr>
          <w:p w14:paraId="6347976D" w14:textId="3021094A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Сумма,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6F1B04" w:rsidRPr="0058183E" w14:paraId="078CD249" w14:textId="77777777" w:rsidTr="005E7B6C">
        <w:tc>
          <w:tcPr>
            <w:tcW w:w="1843" w:type="dxa"/>
            <w:vAlign w:val="center"/>
          </w:tcPr>
          <w:p w14:paraId="40C1181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1984" w:type="dxa"/>
            <w:vAlign w:val="center"/>
          </w:tcPr>
          <w:p w14:paraId="4AC61534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2C28467B" w14:textId="77777777" w:rsidR="005D29C2" w:rsidRPr="001F53ED" w:rsidRDefault="005D29C2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14:paraId="2024A750" w14:textId="28E955D3" w:rsidR="005D29C2" w:rsidRPr="006F1B04" w:rsidRDefault="006F1B04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70 000</w:t>
            </w:r>
          </w:p>
        </w:tc>
        <w:tc>
          <w:tcPr>
            <w:tcW w:w="1552" w:type="dxa"/>
            <w:vAlign w:val="center"/>
          </w:tcPr>
          <w:p w14:paraId="39337E9B" w14:textId="0BC8D684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5D29C2"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6F1B04" w:rsidRPr="0058183E" w14:paraId="7C0E65BC" w14:textId="77777777" w:rsidTr="005E7B6C">
        <w:tc>
          <w:tcPr>
            <w:tcW w:w="1843" w:type="dxa"/>
            <w:vAlign w:val="center"/>
          </w:tcPr>
          <w:p w14:paraId="406BE30E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1984" w:type="dxa"/>
            <w:vAlign w:val="center"/>
          </w:tcPr>
          <w:p w14:paraId="05F2743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4160490D" w14:textId="56B522BE" w:rsidR="005D29C2" w:rsidRPr="001F53ED" w:rsidRDefault="00A01B6C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25DF5BFB" w14:textId="5F5FE739" w:rsidR="005D29C2" w:rsidRPr="001F53ED" w:rsidRDefault="005D29C2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</w:t>
            </w:r>
            <w:r w:rsidR="006F1B04">
              <w:rPr>
                <w:rFonts w:ascii="Times New Roman" w:hAnsi="Times New Roman" w:cs="Times New Roman"/>
                <w:lang w:val="en-US"/>
              </w:rPr>
              <w:t>0</w:t>
            </w:r>
            <w:r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  <w:tc>
          <w:tcPr>
            <w:tcW w:w="1552" w:type="dxa"/>
            <w:vAlign w:val="center"/>
          </w:tcPr>
          <w:p w14:paraId="04D86103" w14:textId="7B1EA881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3C696B2F" w14:textId="77777777" w:rsidTr="005E7B6C">
        <w:tc>
          <w:tcPr>
            <w:tcW w:w="8222" w:type="dxa"/>
            <w:gridSpan w:val="4"/>
            <w:vAlign w:val="center"/>
          </w:tcPr>
          <w:p w14:paraId="4F61DF99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552" w:type="dxa"/>
            <w:vAlign w:val="center"/>
          </w:tcPr>
          <w:p w14:paraId="78CBC59F" w14:textId="614543E9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</w:tbl>
    <w:p w14:paraId="3341BED2" w14:textId="77777777" w:rsidR="005D29C2" w:rsidRPr="005D29C2" w:rsidRDefault="005D29C2" w:rsidP="00A01B6C">
      <w:pPr>
        <w:spacing w:before="140"/>
        <w:rPr>
          <w:lang w:val="ru-RU"/>
        </w:rPr>
      </w:pPr>
      <w:r w:rsidRPr="005D29C2">
        <w:rPr>
          <w:lang w:val="ru-RU"/>
        </w:rPr>
        <w:t xml:space="preserve">При разработке системы не возникло необходимости в использовании расходных материалов. </w:t>
      </w:r>
    </w:p>
    <w:p w14:paraId="7C424278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 xml:space="preserve">Общая сумма затрат на электроэнергию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>рассчитывается по формуле:</w:t>
      </w:r>
    </w:p>
    <w:p w14:paraId="14FD010A" w14:textId="2D05A7FF" w:rsidR="005D29C2" w:rsidRPr="005D29C2" w:rsidRDefault="00000000" w:rsidP="006B008C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э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×Ц</m:t>
            </m:r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491D9175" w14:textId="77777777" w:rsidR="005D29C2" w:rsidRPr="005D29C2" w:rsidRDefault="005D29C2" w:rsidP="00A01B6C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паспортная мощность </w:t>
      </w:r>
      <w:r>
        <w:t>i</w:t>
      </w:r>
      <w:r w:rsidRPr="005D29C2">
        <w:rPr>
          <w:lang w:val="ru-RU"/>
        </w:rPr>
        <w:t>-го электрооборудования, кВт;</w:t>
      </w:r>
    </w:p>
    <w:p w14:paraId="0E621185" w14:textId="77777777" w:rsidR="005D29C2" w:rsidRPr="005D29C2" w:rsidRDefault="00000000" w:rsidP="00A01B6C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время работы </w:t>
      </w:r>
      <w:r w:rsidR="005D29C2" w:rsidRPr="00630607">
        <w:t>i</w:t>
      </w:r>
      <w:r w:rsidR="005D29C2" w:rsidRPr="005D29C2">
        <w:rPr>
          <w:lang w:val="ru-RU"/>
        </w:rPr>
        <w:t>-го оборудования за весь период разработки, ч;</w:t>
      </w:r>
    </w:p>
    <w:p w14:paraId="6346D0E3" w14:textId="3C0E8ED0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>Ц – тариф электроэнергии, руб./</w:t>
      </w:r>
      <w:r w:rsidR="00406B1C">
        <w:rPr>
          <w:lang w:val="ru-RU"/>
        </w:rPr>
        <w:t xml:space="preserve">кВт </w:t>
      </w:r>
      <w:r w:rsidRPr="005D29C2">
        <w:rPr>
          <w:lang w:val="ru-RU"/>
        </w:rPr>
        <w:t>×</w:t>
      </w:r>
      <w:r w:rsidR="00406B1C">
        <w:rPr>
          <w:lang w:val="ru-RU"/>
        </w:rPr>
        <w:t xml:space="preserve"> </w:t>
      </w:r>
      <w:r w:rsidRPr="005D29C2">
        <w:rPr>
          <w:lang w:val="ru-RU"/>
        </w:rPr>
        <w:t>ч;</w:t>
      </w:r>
    </w:p>
    <w:p w14:paraId="2EC88FCC" w14:textId="77777777" w:rsidR="005D29C2" w:rsidRPr="005D29C2" w:rsidRDefault="005D29C2" w:rsidP="00A01B6C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вид электрооборудования;</w:t>
      </w:r>
    </w:p>
    <w:p w14:paraId="5F415E33" w14:textId="77777777" w:rsidR="005D29C2" w:rsidRPr="005D29C2" w:rsidRDefault="005D29C2" w:rsidP="00A01B6C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электрооборудования.</w:t>
      </w:r>
    </w:p>
    <w:p w14:paraId="69C7A33D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br w:type="page"/>
      </w:r>
    </w:p>
    <w:p w14:paraId="2ACE5DC3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lastRenderedPageBreak/>
        <w:t>Необходимые расчеты затрат на электроэнергию приведены в таблице 13.</w:t>
      </w:r>
    </w:p>
    <w:p w14:paraId="49EFCC51" w14:textId="52BAC374" w:rsidR="005D29C2" w:rsidRPr="00332539" w:rsidRDefault="008544C8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 xml:space="preserve">Таблица </w:t>
      </w:r>
      <w:r w:rsidR="005D29C2">
        <w:rPr>
          <w:rFonts w:eastAsia="Calibri"/>
          <w:szCs w:val="30"/>
          <w:lang w:eastAsia="en-US"/>
        </w:rPr>
        <w:t>13</w:t>
      </w:r>
      <w:r w:rsidR="005D29C2" w:rsidRPr="00630607">
        <w:rPr>
          <w:rFonts w:eastAsia="Calibri"/>
          <w:szCs w:val="30"/>
          <w:lang w:eastAsia="en-US"/>
        </w:rPr>
        <w:t xml:space="preserve"> – </w:t>
      </w:r>
      <w:r w:rsidR="00332539">
        <w:rPr>
          <w:rFonts w:eastAsia="Calibri"/>
          <w:szCs w:val="30"/>
          <w:lang w:val="ru-RU" w:eastAsia="en-US"/>
        </w:rPr>
        <w:t>Затраты на электроэнергию</w:t>
      </w:r>
    </w:p>
    <w:tbl>
      <w:tblPr>
        <w:tblStyle w:val="14"/>
        <w:tblW w:w="9639" w:type="dxa"/>
        <w:tblInd w:w="137" w:type="dxa"/>
        <w:tblLook w:val="04A0" w:firstRow="1" w:lastRow="0" w:firstColumn="1" w:lastColumn="0" w:noHBand="0" w:noVBand="1"/>
      </w:tblPr>
      <w:tblGrid>
        <w:gridCol w:w="1984"/>
        <w:gridCol w:w="2126"/>
        <w:gridCol w:w="1843"/>
        <w:gridCol w:w="2000"/>
        <w:gridCol w:w="1686"/>
      </w:tblGrid>
      <w:tr w:rsidR="005D29C2" w:rsidRPr="0058183E" w14:paraId="2352B7D9" w14:textId="77777777" w:rsidTr="006516B1">
        <w:tc>
          <w:tcPr>
            <w:tcW w:w="1984" w:type="dxa"/>
            <w:vAlign w:val="center"/>
          </w:tcPr>
          <w:p w14:paraId="0F7E2E66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14:paraId="76C6B2E7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Паспортная мощность,</w:t>
            </w:r>
          </w:p>
          <w:p w14:paraId="3FCA3C6F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кВт</w:t>
            </w:r>
          </w:p>
        </w:tc>
        <w:tc>
          <w:tcPr>
            <w:tcW w:w="1843" w:type="dxa"/>
            <w:vAlign w:val="center"/>
          </w:tcPr>
          <w:p w14:paraId="4C7D332F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Время работы оборудования</w:t>
            </w:r>
          </w:p>
        </w:tc>
        <w:tc>
          <w:tcPr>
            <w:tcW w:w="2000" w:type="dxa"/>
            <w:vAlign w:val="center"/>
          </w:tcPr>
          <w:p w14:paraId="7A216923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Тариф электроэнергии,</w:t>
            </w:r>
          </w:p>
          <w:p w14:paraId="6ECB6676" w14:textId="0DBCB070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руб./кВт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×</m:t>
              </m:r>
            </m:oMath>
            <w:r w:rsidRPr="00694D06">
              <w:rPr>
                <w:rFonts w:ascii="Times New Roman" w:hAnsi="Times New Roman" w:cs="Times New Roman"/>
                <w:b/>
                <w:bCs/>
              </w:rPr>
              <w:t>ч</w:t>
            </w:r>
          </w:p>
        </w:tc>
        <w:tc>
          <w:tcPr>
            <w:tcW w:w="1686" w:type="dxa"/>
            <w:vAlign w:val="center"/>
          </w:tcPr>
          <w:p w14:paraId="0C26BBB9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44FC6F9D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3FB8614F" w14:textId="77777777" w:rsidTr="006516B1">
        <w:tc>
          <w:tcPr>
            <w:tcW w:w="1984" w:type="dxa"/>
          </w:tcPr>
          <w:p w14:paraId="3763C332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2126" w:type="dxa"/>
          </w:tcPr>
          <w:p w14:paraId="094413F5" w14:textId="73145A2C" w:rsidR="005D29C2" w:rsidRPr="00410622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43" w:type="dxa"/>
          </w:tcPr>
          <w:p w14:paraId="13BE59BA" w14:textId="17356711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0884DF22" w14:textId="5A4A6874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6C70D56B" w14:textId="7B21FE28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1410</w:t>
            </w:r>
          </w:p>
        </w:tc>
      </w:tr>
      <w:tr w:rsidR="005D29C2" w:rsidRPr="0058183E" w14:paraId="4B3487EB" w14:textId="77777777" w:rsidTr="006516B1">
        <w:tc>
          <w:tcPr>
            <w:tcW w:w="1984" w:type="dxa"/>
          </w:tcPr>
          <w:p w14:paraId="1F79DBDC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2126" w:type="dxa"/>
          </w:tcPr>
          <w:p w14:paraId="20F43754" w14:textId="6A40BC6F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14:paraId="53FB5207" w14:textId="2FBEC652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6B86BF71" w14:textId="60914FDA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2B6B3748" w14:textId="2DE59A83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282</w:t>
            </w:r>
          </w:p>
        </w:tc>
      </w:tr>
      <w:tr w:rsidR="005D29C2" w:rsidRPr="0058183E" w14:paraId="7EAC6F72" w14:textId="77777777" w:rsidTr="006516B1">
        <w:tc>
          <w:tcPr>
            <w:tcW w:w="1984" w:type="dxa"/>
          </w:tcPr>
          <w:p w14:paraId="394F1624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Освещение</w:t>
            </w:r>
          </w:p>
        </w:tc>
        <w:tc>
          <w:tcPr>
            <w:tcW w:w="2126" w:type="dxa"/>
          </w:tcPr>
          <w:p w14:paraId="2A113FC4" w14:textId="77777777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1843" w:type="dxa"/>
          </w:tcPr>
          <w:p w14:paraId="72C81020" w14:textId="77777777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00" w:type="dxa"/>
          </w:tcPr>
          <w:p w14:paraId="001F983C" w14:textId="4F3AE3C2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571FEBF8" w14:textId="5A1B6384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D29C2" w:rsidRPr="0058183E" w14:paraId="176D7F03" w14:textId="77777777" w:rsidTr="006516B1">
        <w:tc>
          <w:tcPr>
            <w:tcW w:w="7953" w:type="dxa"/>
            <w:gridSpan w:val="4"/>
          </w:tcPr>
          <w:p w14:paraId="383C5549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686" w:type="dxa"/>
          </w:tcPr>
          <w:p w14:paraId="7DA0A882" w14:textId="7C10E1C1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24A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729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14:paraId="5EAE4C43" w14:textId="4DA3677C" w:rsidR="005D29C2" w:rsidRPr="00E22CE1" w:rsidRDefault="005D29C2" w:rsidP="005D29C2">
      <w:pPr>
        <w:pStyle w:val="2"/>
        <w:rPr>
          <w:b w:val="0"/>
          <w:bCs w:val="0"/>
          <w:lang w:val="ru-RU" w:eastAsia="en-US"/>
        </w:rPr>
      </w:pPr>
      <w:bookmarkStart w:id="63" w:name="_Toc106349576"/>
      <w:bookmarkStart w:id="64" w:name="_Toc106599061"/>
      <w:bookmarkStart w:id="65" w:name="_Toc106612833"/>
      <w:bookmarkStart w:id="66" w:name="_Toc166838634"/>
      <w:r w:rsidRPr="00E22CE1">
        <w:rPr>
          <w:lang w:val="ru-RU" w:eastAsia="en-US"/>
        </w:rPr>
        <w:t xml:space="preserve">6.3 </w:t>
      </w:r>
      <w:r w:rsidR="00E22CE1">
        <w:rPr>
          <w:lang w:val="ru-RU" w:eastAsia="en-US"/>
        </w:rPr>
        <w:t>Расчёт</w:t>
      </w:r>
      <w:r w:rsidRPr="00E22CE1">
        <w:rPr>
          <w:lang w:val="ru-RU" w:eastAsia="en-US"/>
        </w:rPr>
        <w:t xml:space="preserve"> </w:t>
      </w:r>
      <w:r w:rsidR="00E22CE1">
        <w:rPr>
          <w:lang w:val="ru-RU" w:eastAsia="en-US"/>
        </w:rPr>
        <w:t xml:space="preserve">затрат </w:t>
      </w:r>
      <w:r w:rsidRPr="00E22CE1">
        <w:rPr>
          <w:lang w:val="ru-RU" w:eastAsia="en-US"/>
        </w:rPr>
        <w:t>на разработку системы</w:t>
      </w:r>
      <w:bookmarkEnd w:id="63"/>
      <w:bookmarkEnd w:id="64"/>
      <w:bookmarkEnd w:id="65"/>
      <w:bookmarkEnd w:id="66"/>
    </w:p>
    <w:p w14:paraId="5FB08CB1" w14:textId="77777777" w:rsidR="005D29C2" w:rsidRPr="005D29C2" w:rsidRDefault="005D29C2" w:rsidP="005D29C2">
      <w:pPr>
        <w:rPr>
          <w:lang w:val="ru-RU"/>
        </w:rPr>
      </w:pPr>
      <w:r w:rsidRPr="005D29C2">
        <w:rPr>
          <w:lang w:val="ru-RU"/>
        </w:rPr>
        <w:t xml:space="preserve">Определение затрат на разработку производится путем составления соответствующей сметы, которая включает следующие статьи: </w:t>
      </w:r>
    </w:p>
    <w:p w14:paraId="131240CA" w14:textId="43BCB523" w:rsidR="005D29C2" w:rsidRPr="00630607" w:rsidRDefault="00E22CE1" w:rsidP="005D29C2">
      <w:pPr>
        <w:pStyle w:val="af4"/>
        <w:numPr>
          <w:ilvl w:val="0"/>
          <w:numId w:val="59"/>
        </w:numPr>
        <w:ind w:left="709" w:hanging="283"/>
        <w:rPr>
          <w:lang w:eastAsia="en-US"/>
        </w:rPr>
      </w:pPr>
      <w:r>
        <w:rPr>
          <w:lang w:val="ru-RU" w:eastAsia="en-US"/>
        </w:rPr>
        <w:t>затраты</w:t>
      </w:r>
      <w:r w:rsidR="005D29C2" w:rsidRPr="00630607">
        <w:rPr>
          <w:lang w:eastAsia="en-US"/>
        </w:rPr>
        <w:t xml:space="preserve"> </w:t>
      </w:r>
      <w:r>
        <w:rPr>
          <w:lang w:val="ru-RU" w:eastAsia="en-US"/>
        </w:rPr>
        <w:t>на оплату труда</w:t>
      </w:r>
      <w:r w:rsidR="005D29C2" w:rsidRPr="00630607">
        <w:rPr>
          <w:lang w:eastAsia="en-US"/>
        </w:rPr>
        <w:t xml:space="preserve">; </w:t>
      </w:r>
    </w:p>
    <w:p w14:paraId="3E4C3ABB" w14:textId="6802D464" w:rsidR="005D29C2" w:rsidRPr="00630607" w:rsidRDefault="00E22CE1" w:rsidP="005D29C2">
      <w:pPr>
        <w:pStyle w:val="af4"/>
        <w:numPr>
          <w:ilvl w:val="0"/>
          <w:numId w:val="59"/>
        </w:numPr>
        <w:ind w:left="709" w:hanging="283"/>
        <w:rPr>
          <w:lang w:eastAsia="en-US"/>
        </w:rPr>
      </w:pPr>
      <w:r>
        <w:rPr>
          <w:lang w:val="ru-RU" w:eastAsia="en-US"/>
        </w:rPr>
        <w:t>отчисления на социальные</w:t>
      </w:r>
      <w:r>
        <w:rPr>
          <w:lang w:val="ru-RU"/>
        </w:rPr>
        <w:t xml:space="preserve"> нужды</w:t>
      </w:r>
      <w:r w:rsidR="005D29C2" w:rsidRPr="00630607">
        <w:rPr>
          <w:lang w:eastAsia="en-US"/>
        </w:rPr>
        <w:t>;</w:t>
      </w:r>
    </w:p>
    <w:p w14:paraId="0D75FE5D" w14:textId="79910785" w:rsidR="005D29C2" w:rsidRPr="00630607" w:rsidRDefault="00ED20E1" w:rsidP="005D29C2">
      <w:pPr>
        <w:pStyle w:val="af4"/>
        <w:numPr>
          <w:ilvl w:val="0"/>
          <w:numId w:val="59"/>
        </w:numPr>
        <w:ind w:left="709" w:hanging="283"/>
        <w:rPr>
          <w:lang w:eastAsia="en-US"/>
        </w:rPr>
      </w:pPr>
      <w:r>
        <w:rPr>
          <w:lang w:val="ru-RU" w:eastAsia="en-US"/>
        </w:rPr>
        <w:t>амортизация основных фондов</w:t>
      </w:r>
      <w:r w:rsidR="005D29C2" w:rsidRPr="00630607">
        <w:rPr>
          <w:lang w:eastAsia="en-US"/>
        </w:rPr>
        <w:t>.</w:t>
      </w:r>
    </w:p>
    <w:p w14:paraId="02ABF4E1" w14:textId="01B5575B" w:rsidR="005D29C2" w:rsidRPr="00E07E78" w:rsidRDefault="005D29C2" w:rsidP="005D29C2">
      <w:pPr>
        <w:pStyle w:val="2"/>
        <w:rPr>
          <w:lang w:val="ru-RU"/>
        </w:rPr>
      </w:pPr>
      <w:bookmarkStart w:id="67" w:name="_Toc106349577"/>
      <w:bookmarkStart w:id="68" w:name="_Toc106599062"/>
      <w:bookmarkStart w:id="69" w:name="_Toc106612834"/>
      <w:bookmarkStart w:id="70" w:name="_Toc166838635"/>
      <w:r w:rsidRPr="00E07E78">
        <w:rPr>
          <w:lang w:val="ru-RU" w:eastAsia="en-US"/>
        </w:rPr>
        <w:t xml:space="preserve">6.4 </w:t>
      </w:r>
      <w:r w:rsidR="00E07E78">
        <w:rPr>
          <w:lang w:val="ru-RU" w:eastAsia="en-US"/>
        </w:rPr>
        <w:t>Расчёт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>затрат на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 xml:space="preserve">оплату </w:t>
      </w:r>
      <w:bookmarkEnd w:id="67"/>
      <w:bookmarkEnd w:id="68"/>
      <w:bookmarkEnd w:id="69"/>
      <w:r w:rsidR="00E07E78">
        <w:rPr>
          <w:lang w:val="ru-RU" w:eastAsia="en-US"/>
        </w:rPr>
        <w:t>труда</w:t>
      </w:r>
      <w:bookmarkEnd w:id="70"/>
    </w:p>
    <w:p w14:paraId="19DE0CF8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5D29C2">
        <w:rPr>
          <w:lang w:val="ru-RU"/>
        </w:rPr>
        <w:t xml:space="preserve"> определяется по формуле:</w:t>
      </w:r>
    </w:p>
    <w:p w14:paraId="76A44688" w14:textId="77777777" w:rsidR="005D29C2" w:rsidRPr="005D29C2" w:rsidRDefault="00000000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тр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ЧС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1732C858" w14:textId="79A00B40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часов</w:t>
      </w:r>
      <w:r w:rsidR="00063583">
        <w:rPr>
          <w:lang w:val="ru-RU"/>
        </w:rPr>
        <w:t>ая</w:t>
      </w:r>
      <w:r w:rsidRPr="005D29C2">
        <w:rPr>
          <w:lang w:val="ru-RU"/>
        </w:rPr>
        <w:t xml:space="preserve"> ставка </w:t>
      </w:r>
      <w:r>
        <w:t>i</w:t>
      </w:r>
      <w:r w:rsidRPr="005D29C2">
        <w:rPr>
          <w:lang w:val="ru-RU"/>
        </w:rPr>
        <w:t>-го работника, руб.;</w:t>
      </w:r>
    </w:p>
    <w:p w14:paraId="123C920B" w14:textId="77777777" w:rsidR="005D29C2" w:rsidRPr="005D29C2" w:rsidRDefault="00000000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время на разработку системы, ч;</w:t>
      </w:r>
    </w:p>
    <w:p w14:paraId="38BB5AB5" w14:textId="77777777" w:rsidR="005D29C2" w:rsidRPr="005D29C2" w:rsidRDefault="005D29C2" w:rsidP="005E31F5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порядковый номер работника;</w:t>
      </w:r>
    </w:p>
    <w:p w14:paraId="069399C4" w14:textId="77777777" w:rsidR="005D29C2" w:rsidRPr="005D29C2" w:rsidRDefault="005D29C2" w:rsidP="005E31F5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работников.</w:t>
      </w:r>
    </w:p>
    <w:p w14:paraId="677E96AB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>Часовая заработная плата программиста рассчитывается по формуле:</w:t>
      </w:r>
    </w:p>
    <w:p w14:paraId="7E670D3C" w14:textId="237CC7EE" w:rsidR="005D29C2" w:rsidRPr="005D29C2" w:rsidRDefault="00000000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ЧС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ЗП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ФРВ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den>
        </m:f>
      </m:oMath>
      <w:r w:rsidR="005D29C2" w:rsidRPr="005D29C2">
        <w:rPr>
          <w:szCs w:val="28"/>
          <w:lang w:val="ru-RU" w:eastAsia="en-US"/>
        </w:rPr>
        <w:t>,</w:t>
      </w:r>
    </w:p>
    <w:p w14:paraId="5273C54F" w14:textId="77777777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ЗП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среднемесячная заработная плата разработчика системы, руб.;</w:t>
      </w:r>
    </w:p>
    <w:p w14:paraId="3E65541F" w14:textId="77777777" w:rsidR="005D29C2" w:rsidRPr="005D29C2" w:rsidRDefault="00000000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ФРВ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среднемесячный фонд рабочего времени.</w:t>
      </w:r>
    </w:p>
    <w:p w14:paraId="5A7CFCAA" w14:textId="77777777" w:rsidR="00FA7A66" w:rsidRDefault="00FA7A66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AD961A" w14:textId="35640E15" w:rsidR="00FA7A66" w:rsidRPr="00FA7A66" w:rsidRDefault="005D29C2" w:rsidP="00FA7A66">
      <w:pPr>
        <w:rPr>
          <w:lang w:val="ru-RU"/>
        </w:rPr>
      </w:pPr>
      <w:r w:rsidRPr="005D29C2">
        <w:rPr>
          <w:lang w:val="ru-RU"/>
        </w:rPr>
        <w:lastRenderedPageBreak/>
        <w:t xml:space="preserve">Стоимость одного часа работы программиста равна </w:t>
      </w:r>
      <w:r w:rsidR="00535E61">
        <w:rPr>
          <w:lang w:val="ru-RU"/>
        </w:rPr>
        <w:t>3</w:t>
      </w:r>
      <w:r w:rsidRPr="005D29C2">
        <w:rPr>
          <w:lang w:val="ru-RU"/>
        </w:rPr>
        <w:t>00 руб.</w:t>
      </w:r>
    </w:p>
    <w:p w14:paraId="00E4791D" w14:textId="03E1ACC4" w:rsidR="005D29C2" w:rsidRPr="00FA7A66" w:rsidRDefault="005D29C2" w:rsidP="00FA7A66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равна: </w:t>
      </w:r>
    </w:p>
    <w:p w14:paraId="58070595" w14:textId="2F2A0043" w:rsidR="005D29C2" w:rsidRPr="005D29C2" w:rsidRDefault="00535E61" w:rsidP="005E31F5">
      <w:pPr>
        <w:rPr>
          <w:lang w:val="ru-RU"/>
        </w:rPr>
      </w:pPr>
      <w:r>
        <w:rPr>
          <w:lang w:val="ru-RU"/>
        </w:rPr>
        <w:t>550</w:t>
      </w:r>
      <w:r w:rsidR="005D29C2" w:rsidRPr="005D29C2">
        <w:rPr>
          <w:lang w:val="ru-RU"/>
        </w:rPr>
        <w:t xml:space="preserve"> ч. × 300 руб. = 1</w:t>
      </w:r>
      <w:r>
        <w:rPr>
          <w:lang w:val="ru-RU"/>
        </w:rPr>
        <w:t>65</w:t>
      </w:r>
      <w:r w:rsidR="005D29C2" w:rsidRPr="005D29C2">
        <w:rPr>
          <w:lang w:val="ru-RU"/>
        </w:rPr>
        <w:t xml:space="preserve"> 000 руб.</w:t>
      </w:r>
    </w:p>
    <w:p w14:paraId="206DF9E0" w14:textId="6EA66542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71" w:name="_Toc106349578"/>
      <w:bookmarkStart w:id="72" w:name="_Toc106599063"/>
      <w:bookmarkStart w:id="73" w:name="_Toc106612835"/>
      <w:bookmarkStart w:id="74" w:name="_Toc166838636"/>
      <w:r w:rsidRPr="005D29C2">
        <w:rPr>
          <w:lang w:val="ru-RU" w:eastAsia="en-US"/>
        </w:rPr>
        <w:t>6.5 Расчет</w:t>
      </w:r>
      <w:r w:rsidR="005954D7">
        <w:rPr>
          <w:lang w:val="ru-RU" w:eastAsia="en-US"/>
        </w:rPr>
        <w:t xml:space="preserve"> отчислений</w:t>
      </w:r>
      <w:r w:rsidRPr="005D29C2">
        <w:rPr>
          <w:lang w:val="ru-RU" w:eastAsia="en-US"/>
        </w:rPr>
        <w:t xml:space="preserve"> на социальные нужды</w:t>
      </w:r>
      <w:bookmarkEnd w:id="71"/>
      <w:bookmarkEnd w:id="72"/>
      <w:bookmarkEnd w:id="73"/>
      <w:bookmarkEnd w:id="74"/>
    </w:p>
    <w:p w14:paraId="3617D606" w14:textId="77777777" w:rsidR="005D29C2" w:rsidRPr="005D29C2" w:rsidRDefault="005D29C2" w:rsidP="005D29C2">
      <w:pPr>
        <w:pStyle w:val="a9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>Данные об отчислениях на социальные нужды представлены в таблице 14.</w:t>
      </w:r>
    </w:p>
    <w:p w14:paraId="4B7A813E" w14:textId="0769C698" w:rsidR="005D29C2" w:rsidRPr="00C633F7" w:rsidRDefault="00F40C50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 w:rsidRPr="00C633F7">
        <w:rPr>
          <w:rFonts w:eastAsia="Calibri"/>
          <w:szCs w:val="30"/>
          <w:lang w:val="ru-RU" w:eastAsia="en-US"/>
        </w:rPr>
        <w:t xml:space="preserve"> 14 – Отчисления на социальные нужды</w:t>
      </w:r>
    </w:p>
    <w:tbl>
      <w:tblPr>
        <w:tblStyle w:val="14"/>
        <w:tblW w:w="9639" w:type="dxa"/>
        <w:tblInd w:w="137" w:type="dxa"/>
        <w:tblLook w:val="04A0" w:firstRow="1" w:lastRow="0" w:firstColumn="1" w:lastColumn="0" w:noHBand="0" w:noVBand="1"/>
      </w:tblPr>
      <w:tblGrid>
        <w:gridCol w:w="5103"/>
        <w:gridCol w:w="1559"/>
        <w:gridCol w:w="1560"/>
        <w:gridCol w:w="1417"/>
      </w:tblGrid>
      <w:tr w:rsidR="005D29C2" w:rsidRPr="0058183E" w14:paraId="43021A82" w14:textId="77777777" w:rsidTr="006516B1">
        <w:tc>
          <w:tcPr>
            <w:tcW w:w="5103" w:type="dxa"/>
            <w:vAlign w:val="center"/>
          </w:tcPr>
          <w:p w14:paraId="35BCF1EE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Вид</w:t>
            </w:r>
          </w:p>
        </w:tc>
        <w:tc>
          <w:tcPr>
            <w:tcW w:w="1559" w:type="dxa"/>
            <w:vAlign w:val="center"/>
          </w:tcPr>
          <w:p w14:paraId="2C99F91A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Начислено заработной платы, руб.</w:t>
            </w:r>
          </w:p>
        </w:tc>
        <w:tc>
          <w:tcPr>
            <w:tcW w:w="1560" w:type="dxa"/>
            <w:vAlign w:val="center"/>
          </w:tcPr>
          <w:p w14:paraId="29F6126B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Отчисления</w:t>
            </w:r>
          </w:p>
          <w:p w14:paraId="602D60A5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417" w:type="dxa"/>
            <w:vAlign w:val="center"/>
          </w:tcPr>
          <w:p w14:paraId="47E1889C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3242AD60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412F2D6F" w14:textId="77777777" w:rsidTr="006516B1">
        <w:tc>
          <w:tcPr>
            <w:tcW w:w="5103" w:type="dxa"/>
          </w:tcPr>
          <w:p w14:paraId="42BFD6E0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социального страхования РФ</w:t>
            </w:r>
          </w:p>
        </w:tc>
        <w:tc>
          <w:tcPr>
            <w:tcW w:w="1559" w:type="dxa"/>
            <w:vMerge w:val="restart"/>
            <w:vAlign w:val="center"/>
          </w:tcPr>
          <w:p w14:paraId="54A32D8F" w14:textId="795261CB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1</w:t>
            </w:r>
            <w:r w:rsidR="00535E61">
              <w:rPr>
                <w:rFonts w:ascii="Times New Roman" w:eastAsia="Calibri" w:hAnsi="Times New Roman" w:cs="Times New Roman"/>
                <w:lang w:eastAsia="en-US"/>
              </w:rPr>
              <w:t>65</w:t>
            </w:r>
            <w:r w:rsidRPr="007A2182">
              <w:rPr>
                <w:rFonts w:ascii="Times New Roman" w:eastAsia="Calibri" w:hAnsi="Times New Roman" w:cs="Times New Roman"/>
                <w:lang w:eastAsia="en-US"/>
              </w:rPr>
              <w:t xml:space="preserve"> 000</w:t>
            </w:r>
          </w:p>
        </w:tc>
        <w:tc>
          <w:tcPr>
            <w:tcW w:w="1560" w:type="dxa"/>
          </w:tcPr>
          <w:p w14:paraId="1317AD28" w14:textId="77777777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2,9</w:t>
            </w:r>
          </w:p>
        </w:tc>
        <w:tc>
          <w:tcPr>
            <w:tcW w:w="1417" w:type="dxa"/>
          </w:tcPr>
          <w:p w14:paraId="0E5A81B8" w14:textId="6727F574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4785</w:t>
            </w:r>
          </w:p>
        </w:tc>
      </w:tr>
      <w:tr w:rsidR="005D29C2" w:rsidRPr="0058183E" w14:paraId="559C0828" w14:textId="77777777" w:rsidTr="006516B1">
        <w:tc>
          <w:tcPr>
            <w:tcW w:w="5103" w:type="dxa"/>
          </w:tcPr>
          <w:p w14:paraId="49EEE100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обязательного медицинского страхования</w:t>
            </w:r>
          </w:p>
        </w:tc>
        <w:tc>
          <w:tcPr>
            <w:tcW w:w="1559" w:type="dxa"/>
            <w:vMerge/>
          </w:tcPr>
          <w:p w14:paraId="6C3AA97E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21854794" w14:textId="77777777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5,1</w:t>
            </w:r>
          </w:p>
        </w:tc>
        <w:tc>
          <w:tcPr>
            <w:tcW w:w="1417" w:type="dxa"/>
          </w:tcPr>
          <w:p w14:paraId="1117B589" w14:textId="569585EC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8415</w:t>
            </w:r>
          </w:p>
        </w:tc>
      </w:tr>
      <w:tr w:rsidR="005D29C2" w:rsidRPr="0058183E" w14:paraId="15584D75" w14:textId="77777777" w:rsidTr="006516B1">
        <w:tc>
          <w:tcPr>
            <w:tcW w:w="5103" w:type="dxa"/>
          </w:tcPr>
          <w:p w14:paraId="5DF1D9FF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Пенсионный фонд РФ</w:t>
            </w:r>
          </w:p>
        </w:tc>
        <w:tc>
          <w:tcPr>
            <w:tcW w:w="1559" w:type="dxa"/>
            <w:vMerge/>
          </w:tcPr>
          <w:p w14:paraId="2244E1F5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479D3112" w14:textId="77777777" w:rsidR="005D29C2" w:rsidRPr="000E52B4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22</w:t>
            </w:r>
          </w:p>
        </w:tc>
        <w:tc>
          <w:tcPr>
            <w:tcW w:w="1417" w:type="dxa"/>
          </w:tcPr>
          <w:p w14:paraId="74705ACD" w14:textId="36E5BDC3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36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300</w:t>
            </w:r>
          </w:p>
        </w:tc>
      </w:tr>
      <w:tr w:rsidR="005D29C2" w:rsidRPr="0058183E" w14:paraId="44D9B3CA" w14:textId="77777777" w:rsidTr="006516B1">
        <w:tc>
          <w:tcPr>
            <w:tcW w:w="8222" w:type="dxa"/>
            <w:gridSpan w:val="3"/>
          </w:tcPr>
          <w:p w14:paraId="77A03307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Итого</w:t>
            </w:r>
          </w:p>
        </w:tc>
        <w:tc>
          <w:tcPr>
            <w:tcW w:w="1417" w:type="dxa"/>
          </w:tcPr>
          <w:p w14:paraId="57D29637" w14:textId="26ADB097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49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500</w:t>
            </w:r>
          </w:p>
        </w:tc>
      </w:tr>
    </w:tbl>
    <w:p w14:paraId="6ED3373A" w14:textId="4EDA26BB" w:rsidR="005D29C2" w:rsidRPr="00C633F7" w:rsidRDefault="005D29C2" w:rsidP="005D29C2">
      <w:pPr>
        <w:pStyle w:val="2"/>
        <w:rPr>
          <w:b w:val="0"/>
          <w:bCs w:val="0"/>
          <w:lang w:val="ru-RU" w:eastAsia="en-US"/>
        </w:rPr>
      </w:pPr>
      <w:bookmarkStart w:id="75" w:name="_Toc106349579"/>
      <w:bookmarkStart w:id="76" w:name="_Toc106599064"/>
      <w:bookmarkStart w:id="77" w:name="_Toc106612836"/>
      <w:bookmarkStart w:id="78" w:name="_Toc166838637"/>
      <w:r w:rsidRPr="002579A1">
        <w:rPr>
          <w:lang w:eastAsia="en-US"/>
        </w:rPr>
        <w:t xml:space="preserve">6.5 </w:t>
      </w:r>
      <w:r w:rsidR="00C633F7">
        <w:rPr>
          <w:lang w:val="ru-RU"/>
        </w:rPr>
        <w:t>Себестоимость</w:t>
      </w:r>
      <w:r w:rsidRPr="002579A1">
        <w:rPr>
          <w:lang w:eastAsia="en-US"/>
        </w:rPr>
        <w:t xml:space="preserve"> </w:t>
      </w:r>
      <w:bookmarkEnd w:id="75"/>
      <w:bookmarkEnd w:id="76"/>
      <w:bookmarkEnd w:id="77"/>
      <w:r w:rsidR="00C633F7">
        <w:rPr>
          <w:lang w:val="ru-RU" w:eastAsia="en-US"/>
        </w:rPr>
        <w:t>проекта</w:t>
      </w:r>
      <w:bookmarkEnd w:id="78"/>
    </w:p>
    <w:p w14:paraId="37FAAD06" w14:textId="77777777" w:rsidR="005D29C2" w:rsidRPr="005D29C2" w:rsidRDefault="005D29C2" w:rsidP="005D29C2">
      <w:pPr>
        <w:pStyle w:val="a9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>В таблице 15 представлен расчет себестоимости проекта.</w:t>
      </w:r>
    </w:p>
    <w:p w14:paraId="26CC89E3" w14:textId="4BBF8128" w:rsidR="005D29C2" w:rsidRPr="00630607" w:rsidRDefault="002C148D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>
        <w:rPr>
          <w:rFonts w:eastAsia="Calibri"/>
          <w:szCs w:val="30"/>
          <w:lang w:eastAsia="en-US"/>
        </w:rPr>
        <w:t xml:space="preserve"> 15</w:t>
      </w:r>
      <w:r w:rsidR="005D29C2" w:rsidRPr="00630607">
        <w:rPr>
          <w:rFonts w:eastAsia="Calibri"/>
          <w:szCs w:val="30"/>
          <w:lang w:eastAsia="en-US"/>
        </w:rPr>
        <w:t xml:space="preserve"> –</w:t>
      </w:r>
      <w:r>
        <w:rPr>
          <w:rFonts w:eastAsia="Calibri"/>
          <w:szCs w:val="30"/>
          <w:lang w:val="ru-RU" w:eastAsia="en-US"/>
        </w:rPr>
        <w:t xml:space="preserve"> Себестоимость проекта</w:t>
      </w:r>
    </w:p>
    <w:tbl>
      <w:tblPr>
        <w:tblStyle w:val="14"/>
        <w:tblW w:w="9639" w:type="dxa"/>
        <w:tblInd w:w="137" w:type="dxa"/>
        <w:tblLook w:val="04A0" w:firstRow="1" w:lastRow="0" w:firstColumn="1" w:lastColumn="0" w:noHBand="0" w:noVBand="1"/>
      </w:tblPr>
      <w:tblGrid>
        <w:gridCol w:w="7655"/>
        <w:gridCol w:w="1984"/>
      </w:tblGrid>
      <w:tr w:rsidR="005D29C2" w:rsidRPr="0058183E" w14:paraId="309FD7BE" w14:textId="77777777" w:rsidTr="006516B1">
        <w:tc>
          <w:tcPr>
            <w:tcW w:w="7655" w:type="dxa"/>
            <w:vAlign w:val="center"/>
          </w:tcPr>
          <w:p w14:paraId="0FD2809E" w14:textId="77777777" w:rsidR="005D29C2" w:rsidRPr="00F65C8E" w:rsidRDefault="005D29C2" w:rsidP="00695188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Статьи затрат</w:t>
            </w:r>
          </w:p>
        </w:tc>
        <w:tc>
          <w:tcPr>
            <w:tcW w:w="1984" w:type="dxa"/>
            <w:vAlign w:val="center"/>
          </w:tcPr>
          <w:p w14:paraId="199CD4E3" w14:textId="77777777" w:rsidR="005D29C2" w:rsidRPr="00F65C8E" w:rsidRDefault="005D29C2" w:rsidP="00695188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Сумма, руб.</w:t>
            </w:r>
          </w:p>
        </w:tc>
      </w:tr>
      <w:tr w:rsidR="005D29C2" w:rsidRPr="0058183E" w14:paraId="0F5B6A89" w14:textId="77777777" w:rsidTr="006516B1">
        <w:tc>
          <w:tcPr>
            <w:tcW w:w="7655" w:type="dxa"/>
          </w:tcPr>
          <w:p w14:paraId="7F244E3D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материальные ресурсы</w:t>
            </w:r>
          </w:p>
        </w:tc>
        <w:tc>
          <w:tcPr>
            <w:tcW w:w="1984" w:type="dxa"/>
          </w:tcPr>
          <w:p w14:paraId="2EDA7F89" w14:textId="1DAD00EE" w:rsidR="005D29C2" w:rsidRPr="00F65C8E" w:rsidRDefault="00535E61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F65C8E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4367AC16" w14:textId="77777777" w:rsidTr="006516B1">
        <w:tc>
          <w:tcPr>
            <w:tcW w:w="7655" w:type="dxa"/>
          </w:tcPr>
          <w:p w14:paraId="4112D359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оплату труда</w:t>
            </w:r>
          </w:p>
        </w:tc>
        <w:tc>
          <w:tcPr>
            <w:tcW w:w="1984" w:type="dxa"/>
          </w:tcPr>
          <w:p w14:paraId="0A42E569" w14:textId="7FAB4F1B" w:rsidR="005D29C2" w:rsidRPr="00F65C8E" w:rsidRDefault="005D29C2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1</w:t>
            </w:r>
            <w:r w:rsidR="00535E61">
              <w:rPr>
                <w:rFonts w:ascii="Times New Roman" w:hAnsi="Times New Roman" w:cs="Times New Roman"/>
              </w:rPr>
              <w:t>65</w:t>
            </w:r>
            <w:r w:rsidRPr="00F65C8E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5D29C2" w:rsidRPr="0058183E" w14:paraId="6C5885E0" w14:textId="77777777" w:rsidTr="006516B1">
        <w:tc>
          <w:tcPr>
            <w:tcW w:w="7655" w:type="dxa"/>
          </w:tcPr>
          <w:p w14:paraId="7B4191A5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Отчисление на социальные нужды</w:t>
            </w:r>
          </w:p>
        </w:tc>
        <w:tc>
          <w:tcPr>
            <w:tcW w:w="1984" w:type="dxa"/>
          </w:tcPr>
          <w:p w14:paraId="1D7D55FD" w14:textId="604C30C7" w:rsidR="005D29C2" w:rsidRPr="00535E61" w:rsidRDefault="0050164C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49 500</w:t>
            </w:r>
          </w:p>
        </w:tc>
      </w:tr>
      <w:tr w:rsidR="005D29C2" w:rsidRPr="0058183E" w14:paraId="30131F8E" w14:textId="77777777" w:rsidTr="006516B1">
        <w:tc>
          <w:tcPr>
            <w:tcW w:w="7655" w:type="dxa"/>
          </w:tcPr>
          <w:p w14:paraId="1B14E0B5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Итого по смете</w:t>
            </w:r>
          </w:p>
        </w:tc>
        <w:tc>
          <w:tcPr>
            <w:tcW w:w="1984" w:type="dxa"/>
          </w:tcPr>
          <w:p w14:paraId="0AFD3CD3" w14:textId="1B0E6116" w:rsidR="005D29C2" w:rsidRPr="00F65C8E" w:rsidRDefault="005D29C2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3</w:t>
            </w:r>
            <w:r w:rsidR="004B01DE">
              <w:rPr>
                <w:rFonts w:ascii="Times New Roman" w:hAnsi="Times New Roman" w:cs="Times New Roman"/>
                <w:lang w:val="en-US"/>
              </w:rPr>
              <w:t>04</w:t>
            </w:r>
            <w:r w:rsidRPr="00F65C8E">
              <w:rPr>
                <w:rFonts w:ascii="Times New Roman" w:hAnsi="Times New Roman" w:cs="Times New Roman"/>
              </w:rPr>
              <w:t xml:space="preserve"> </w:t>
            </w:r>
            <w:r w:rsidR="004B01DE">
              <w:rPr>
                <w:rFonts w:ascii="Times New Roman" w:hAnsi="Times New Roman" w:cs="Times New Roman"/>
                <w:lang w:val="en-US"/>
              </w:rPr>
              <w:t>5</w:t>
            </w:r>
            <w:r w:rsidRPr="00F65C8E">
              <w:rPr>
                <w:rFonts w:ascii="Times New Roman" w:hAnsi="Times New Roman" w:cs="Times New Roman"/>
              </w:rPr>
              <w:t>00</w:t>
            </w:r>
          </w:p>
        </w:tc>
      </w:tr>
    </w:tbl>
    <w:p w14:paraId="68AE4733" w14:textId="72D489A9" w:rsidR="005D29C2" w:rsidRPr="006516B1" w:rsidRDefault="005D29C2" w:rsidP="005D29C2">
      <w:pPr>
        <w:pStyle w:val="2"/>
        <w:rPr>
          <w:b w:val="0"/>
          <w:bCs w:val="0"/>
          <w:lang w:val="ru-RU" w:eastAsia="en-US"/>
        </w:rPr>
      </w:pPr>
      <w:bookmarkStart w:id="79" w:name="_Toc106349580"/>
      <w:bookmarkStart w:id="80" w:name="_Toc106599065"/>
      <w:bookmarkStart w:id="81" w:name="_Toc106612837"/>
      <w:bookmarkStart w:id="82" w:name="_Toc166838638"/>
      <w:r w:rsidRPr="006516B1">
        <w:rPr>
          <w:lang w:val="ru-RU" w:eastAsia="en-US"/>
        </w:rPr>
        <w:t xml:space="preserve">6.6 </w:t>
      </w:r>
      <w:r w:rsidR="00D44896">
        <w:rPr>
          <w:lang w:val="ru-RU" w:eastAsia="en-US"/>
        </w:rPr>
        <w:t>Расчёт</w:t>
      </w:r>
      <w:r w:rsidRPr="006516B1">
        <w:rPr>
          <w:lang w:val="ru-RU" w:eastAsia="en-US"/>
        </w:rPr>
        <w:t xml:space="preserve"> </w:t>
      </w:r>
      <w:r w:rsidR="00D44896">
        <w:rPr>
          <w:lang w:val="ru-RU" w:eastAsia="en-US"/>
        </w:rPr>
        <w:t xml:space="preserve">плановой </w:t>
      </w:r>
      <w:bookmarkEnd w:id="79"/>
      <w:bookmarkEnd w:id="80"/>
      <w:bookmarkEnd w:id="81"/>
      <w:r w:rsidR="00D44896">
        <w:rPr>
          <w:lang w:val="ru-RU" w:eastAsia="en-US"/>
        </w:rPr>
        <w:t>прибыли</w:t>
      </w:r>
      <w:bookmarkEnd w:id="82"/>
    </w:p>
    <w:p w14:paraId="00EE6DB6" w14:textId="185F1B0E" w:rsidR="005D29C2" w:rsidRPr="00623658" w:rsidRDefault="00D44896" w:rsidP="00EC1716">
      <w:pPr>
        <w:rPr>
          <w:lang w:val="ru-RU"/>
        </w:rPr>
      </w:pPr>
      <w:r>
        <w:rPr>
          <w:lang w:val="ru-RU"/>
        </w:rPr>
        <w:t xml:space="preserve">Прибыль </w:t>
      </w:r>
      <w:r w:rsidR="005D29C2" w:rsidRPr="00623658">
        <w:rPr>
          <w:lang w:val="ru-RU"/>
        </w:rPr>
        <w:t xml:space="preserve">П </w:t>
      </w:r>
      <w:r>
        <w:rPr>
          <w:lang w:val="ru-RU"/>
        </w:rPr>
        <w:t xml:space="preserve">рассчитывается </w:t>
      </w:r>
      <w:r w:rsidR="00623658">
        <w:rPr>
          <w:lang w:val="ru-RU"/>
        </w:rPr>
        <w:t>по формуле</w:t>
      </w:r>
    </w:p>
    <w:p w14:paraId="55F38E19" w14:textId="24A30B03" w:rsidR="005D29C2" w:rsidRPr="006516B1" w:rsidRDefault="005D29C2" w:rsidP="00EC1716">
      <w:pPr>
        <w:jc w:val="center"/>
        <w:rPr>
          <w:szCs w:val="28"/>
          <w:lang w:val="ru-RU" w:eastAsia="en-US"/>
        </w:rPr>
      </w:pPr>
      <m:oMath>
        <m:r>
          <w:rPr>
            <w:rFonts w:ascii="Cambria Math" w:eastAsia="Calibri" w:hAnsi="Cambria Math"/>
            <w:szCs w:val="28"/>
            <w:lang w:val="ru-RU" w:eastAsia="en-US"/>
          </w:rPr>
          <m:t>П=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С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пол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Р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н</m:t>
                </m:r>
              </m:sub>
            </m:sSub>
          </m:num>
          <m:den>
            <m:r>
              <w:rPr>
                <w:rFonts w:ascii="Cambria Math" w:eastAsia="Calibri" w:hAnsi="Cambria Math"/>
                <w:szCs w:val="28"/>
                <w:lang w:val="ru-RU" w:eastAsia="en-US"/>
              </w:rPr>
              <m:t>100</m:t>
            </m:r>
          </m:den>
        </m:f>
      </m:oMath>
      <w:r w:rsidRPr="006516B1">
        <w:rPr>
          <w:szCs w:val="28"/>
          <w:lang w:val="ru-RU" w:eastAsia="en-US"/>
        </w:rPr>
        <w:t>,</w:t>
      </w:r>
    </w:p>
    <w:p w14:paraId="7B9F2AA6" w14:textId="77777777" w:rsidR="005D29C2" w:rsidRPr="005D29C2" w:rsidRDefault="005D29C2" w:rsidP="00EC1716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5D29C2">
        <w:rPr>
          <w:lang w:val="ru-RU"/>
        </w:rPr>
        <w:t xml:space="preserve"> – полная себестоимость, руб.;</w:t>
      </w:r>
    </w:p>
    <w:p w14:paraId="0261164A" w14:textId="77777777" w:rsidR="00FA7A66" w:rsidRPr="00704C5C" w:rsidRDefault="00FA7A66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 w:rsidRPr="00704C5C">
        <w:rPr>
          <w:lang w:val="ru-RU"/>
        </w:rPr>
        <w:br w:type="page"/>
      </w:r>
    </w:p>
    <w:p w14:paraId="2434183E" w14:textId="07F5F914" w:rsidR="00372B32" w:rsidRDefault="00000000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5D29C2" w:rsidRPr="005D29C2">
        <w:rPr>
          <w:lang w:val="ru-RU"/>
        </w:rPr>
        <w:t xml:space="preserve"> – норма рентабельности.</w:t>
      </w:r>
    </w:p>
    <w:p w14:paraId="7D92D8C3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При норме рентабельности 50% плановая прибыль составить:</w:t>
      </w:r>
    </w:p>
    <w:p w14:paraId="0592B3AB" w14:textId="21E5CA4E" w:rsidR="005D29C2" w:rsidRPr="005D29C2" w:rsidRDefault="005D29C2" w:rsidP="00357FD4">
      <w:pPr>
        <w:jc w:val="center"/>
        <w:rPr>
          <w:lang w:val="ru-RU"/>
        </w:rPr>
      </w:pPr>
      <w:r w:rsidRPr="005D29C2">
        <w:rPr>
          <w:lang w:val="ru-RU"/>
        </w:rPr>
        <w:t>П = 3</w:t>
      </w:r>
      <w:r w:rsidR="00357FD4" w:rsidRPr="00704C5C">
        <w:rPr>
          <w:lang w:val="ru-RU"/>
        </w:rPr>
        <w:t>04</w:t>
      </w:r>
      <w:r>
        <w:t> </w:t>
      </w:r>
      <w:r w:rsidR="00357FD4" w:rsidRPr="00704C5C">
        <w:rPr>
          <w:lang w:val="ru-RU"/>
        </w:rPr>
        <w:t>5</w:t>
      </w:r>
      <w:r w:rsidRPr="005D29C2">
        <w:rPr>
          <w:lang w:val="ru-RU"/>
        </w:rPr>
        <w:t>00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5D29C2">
        <w:rPr>
          <w:lang w:val="ru-RU"/>
        </w:rPr>
        <w:t xml:space="preserve"> 50% / 100% = 1</w:t>
      </w:r>
      <w:r w:rsidR="00357FD4" w:rsidRPr="00704C5C">
        <w:rPr>
          <w:lang w:val="ru-RU"/>
        </w:rPr>
        <w:t>52</w:t>
      </w:r>
      <w:r w:rsidRPr="003E3C4F">
        <w:t> </w:t>
      </w:r>
      <w:r w:rsidR="00357FD4" w:rsidRPr="00704C5C">
        <w:rPr>
          <w:lang w:val="ru-RU"/>
        </w:rPr>
        <w:t>250</w:t>
      </w:r>
      <w:r w:rsidRPr="005D29C2">
        <w:rPr>
          <w:lang w:val="ru-RU"/>
        </w:rPr>
        <w:t xml:space="preserve"> руб.</w:t>
      </w:r>
    </w:p>
    <w:p w14:paraId="6803604A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 xml:space="preserve">Полная стоимость проекта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5D29C2">
        <w:rPr>
          <w:lang w:val="ru-RU"/>
        </w:rPr>
        <w:t xml:space="preserve"> определяется как сумма себестоимости проекта и прибыли:</w:t>
      </w:r>
    </w:p>
    <w:p w14:paraId="6491E76C" w14:textId="37F38243" w:rsidR="005D29C2" w:rsidRPr="005D29C2" w:rsidRDefault="00000000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5D29C2" w:rsidRPr="005D29C2">
        <w:rPr>
          <w:lang w:val="ru-RU"/>
        </w:rPr>
        <w:t>= 3</w:t>
      </w:r>
      <w:r w:rsidR="00357FD4" w:rsidRPr="00A454F0">
        <w:rPr>
          <w:lang w:val="ru-RU"/>
        </w:rPr>
        <w:t>04</w:t>
      </w:r>
      <w:r w:rsidR="005D29C2" w:rsidRPr="005D29C2">
        <w:rPr>
          <w:lang w:val="ru-RU"/>
        </w:rPr>
        <w:t xml:space="preserve"> </w:t>
      </w:r>
      <w:r w:rsidR="00357FD4" w:rsidRPr="00A454F0">
        <w:rPr>
          <w:lang w:val="ru-RU"/>
        </w:rPr>
        <w:t>5</w:t>
      </w:r>
      <w:r w:rsidR="005D29C2" w:rsidRPr="005D29C2">
        <w:rPr>
          <w:lang w:val="ru-RU"/>
        </w:rPr>
        <w:t>00 + 1</w:t>
      </w:r>
      <w:r w:rsidR="00357FD4" w:rsidRPr="00A454F0">
        <w:rPr>
          <w:lang w:val="ru-RU"/>
        </w:rPr>
        <w:t>52</w:t>
      </w:r>
      <w:r w:rsidR="005D29C2" w:rsidRPr="003E3C4F">
        <w:t> </w:t>
      </w:r>
      <w:r w:rsidR="00357FD4" w:rsidRPr="00A454F0">
        <w:rPr>
          <w:lang w:val="ru-RU"/>
        </w:rPr>
        <w:t>250</w:t>
      </w:r>
      <w:r w:rsidR="005D29C2" w:rsidRPr="005D29C2">
        <w:rPr>
          <w:lang w:val="ru-RU"/>
        </w:rPr>
        <w:t xml:space="preserve"> = </w:t>
      </w:r>
      <w:r w:rsidR="00357FD4" w:rsidRPr="00A454F0">
        <w:rPr>
          <w:lang w:val="ru-RU"/>
        </w:rPr>
        <w:t>456</w:t>
      </w:r>
      <w:r w:rsidR="00357FD4">
        <w:t> </w:t>
      </w:r>
      <w:r w:rsidR="00357FD4" w:rsidRPr="00A454F0">
        <w:rPr>
          <w:lang w:val="ru-RU"/>
        </w:rPr>
        <w:t xml:space="preserve">750 </w:t>
      </w:r>
      <w:r w:rsidR="005D29C2" w:rsidRPr="005D29C2">
        <w:rPr>
          <w:lang w:val="ru-RU"/>
        </w:rPr>
        <w:t>руб.</w:t>
      </w:r>
    </w:p>
    <w:p w14:paraId="4C6813B1" w14:textId="132D4B60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С учетом налога на прибыль 20% доход составит</w:t>
      </w:r>
    </w:p>
    <w:p w14:paraId="4FC857FF" w14:textId="49753EDB" w:rsidR="005D29C2" w:rsidRPr="005D29C2" w:rsidRDefault="00357FD4" w:rsidP="00EC1716">
      <w:pPr>
        <w:rPr>
          <w:lang w:val="ru-RU"/>
        </w:rPr>
      </w:pPr>
      <w:r w:rsidRPr="00704C5C">
        <w:rPr>
          <w:lang w:val="ru-RU"/>
        </w:rPr>
        <w:t>152</w:t>
      </w:r>
      <w:r>
        <w:t> </w:t>
      </w:r>
      <w:r w:rsidRPr="00704C5C">
        <w:rPr>
          <w:lang w:val="ru-RU"/>
        </w:rPr>
        <w:t xml:space="preserve">250 </w:t>
      </w:r>
      <w:r w:rsidR="005D29C2" w:rsidRPr="005D29C2">
        <w:rPr>
          <w:lang w:val="ru-RU"/>
        </w:rPr>
        <w:t>–</w:t>
      </w:r>
      <w:r w:rsidRPr="00704C5C">
        <w:rPr>
          <w:lang w:val="ru-RU"/>
        </w:rPr>
        <w:t xml:space="preserve"> 152 250</w:t>
      </w:r>
      <w:r w:rsidR="005D29C2" w:rsidRPr="003E3C4F">
        <w:t> 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="005D29C2" w:rsidRPr="005D29C2">
        <w:rPr>
          <w:lang w:val="ru-RU"/>
        </w:rPr>
        <w:t xml:space="preserve"> 0,2 = 12</w:t>
      </w:r>
      <w:r w:rsidRPr="00704C5C">
        <w:rPr>
          <w:lang w:val="ru-RU"/>
        </w:rPr>
        <w:t>1</w:t>
      </w:r>
      <w:r>
        <w:t> </w:t>
      </w:r>
      <w:r w:rsidRPr="00704C5C">
        <w:rPr>
          <w:lang w:val="ru-RU"/>
        </w:rPr>
        <w:t xml:space="preserve">800 </w:t>
      </w:r>
      <w:r w:rsidR="005D29C2" w:rsidRPr="005D29C2">
        <w:rPr>
          <w:lang w:val="ru-RU"/>
        </w:rPr>
        <w:t>руб.</w:t>
      </w:r>
    </w:p>
    <w:p w14:paraId="53E4C4A7" w14:textId="69456987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83" w:name="_Toc106349581"/>
      <w:bookmarkStart w:id="84" w:name="_Toc106599066"/>
      <w:bookmarkStart w:id="85" w:name="_Toc106612838"/>
      <w:bookmarkStart w:id="86" w:name="_Toc166838639"/>
      <w:r w:rsidRPr="005D29C2">
        <w:rPr>
          <w:lang w:val="ru-RU" w:eastAsia="en-US"/>
        </w:rPr>
        <w:t xml:space="preserve">6.7 Определение экономической </w:t>
      </w:r>
      <w:r w:rsidR="00107B1E">
        <w:rPr>
          <w:lang w:val="ru-RU"/>
        </w:rPr>
        <w:t>эффективности</w:t>
      </w:r>
      <w:r w:rsidRPr="005D29C2">
        <w:rPr>
          <w:lang w:val="ru-RU" w:eastAsia="en-US"/>
        </w:rPr>
        <w:t xml:space="preserve"> проекта</w:t>
      </w:r>
      <w:bookmarkEnd w:id="83"/>
      <w:bookmarkEnd w:id="84"/>
      <w:bookmarkEnd w:id="85"/>
      <w:bookmarkEnd w:id="86"/>
    </w:p>
    <w:p w14:paraId="0A590D8B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Определение экономической эффективности проекта проводилось по методу расчета экономического эффекта от прибыли по следующей формуле:</w:t>
      </w:r>
    </w:p>
    <w:p w14:paraId="15693CEE" w14:textId="05176397" w:rsidR="005D29C2" w:rsidRPr="005D29C2" w:rsidRDefault="00000000" w:rsidP="00E979AB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>×100%</m:t>
        </m:r>
      </m:oMath>
      <w:r w:rsidR="005D29C2" w:rsidRPr="005D29C2">
        <w:rPr>
          <w:lang w:val="ru-RU"/>
        </w:rPr>
        <w:t>,</w:t>
      </w:r>
    </w:p>
    <w:p w14:paraId="0153291E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 xml:space="preserve"> – экономический эффект, %;</w:t>
      </w:r>
    </w:p>
    <w:p w14:paraId="6E5D0F48" w14:textId="77777777" w:rsidR="005D29C2" w:rsidRPr="005D29C2" w:rsidRDefault="00000000" w:rsidP="00E979A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5D29C2" w:rsidRPr="005D29C2">
        <w:rPr>
          <w:lang w:val="ru-RU"/>
        </w:rPr>
        <w:t xml:space="preserve"> – себестоимость, руб.;</w:t>
      </w:r>
    </w:p>
    <w:p w14:paraId="03201D85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П – прибыль (за вычетом налога на прибыль), руб.</w:t>
      </w:r>
    </w:p>
    <w:p w14:paraId="0219269A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Экономический эффект равен:</w:t>
      </w:r>
    </w:p>
    <w:p w14:paraId="19EA86AA" w14:textId="53D7AC7F" w:rsidR="005D29C2" w:rsidRPr="005D29C2" w:rsidRDefault="00000000" w:rsidP="00714DAF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="005D29C2" w:rsidRPr="005D29C2">
        <w:rPr>
          <w:lang w:val="ru-RU"/>
        </w:rPr>
        <w:t>= (</w:t>
      </w:r>
      <w:r w:rsidR="00714DAF">
        <w:rPr>
          <w:lang w:val="ru-RU"/>
        </w:rPr>
        <w:t>121</w:t>
      </w:r>
      <w:r w:rsidR="005D29C2" w:rsidRPr="003E3C4F">
        <w:t> </w:t>
      </w:r>
      <w:r w:rsidR="00714DAF">
        <w:rPr>
          <w:lang w:val="ru-RU"/>
        </w:rPr>
        <w:t>800</w:t>
      </w:r>
      <w:r w:rsidR="005D29C2" w:rsidRPr="005D29C2">
        <w:rPr>
          <w:lang w:val="ru-RU"/>
        </w:rPr>
        <w:t xml:space="preserve"> /</w:t>
      </w:r>
      <w:r w:rsidR="00714DAF">
        <w:rPr>
          <w:lang w:val="ru-RU"/>
        </w:rPr>
        <w:t xml:space="preserve"> 456</w:t>
      </w:r>
      <w:r w:rsidR="005D29C2" w:rsidRPr="003E3C4F">
        <w:t> </w:t>
      </w:r>
      <w:r w:rsidR="00714DAF">
        <w:rPr>
          <w:lang w:val="ru-RU"/>
        </w:rPr>
        <w:t>750</w:t>
      </w:r>
      <w:r w:rsidR="005D29C2" w:rsidRPr="005D29C2">
        <w:rPr>
          <w:lang w:val="ru-RU"/>
        </w:rPr>
        <w:t xml:space="preserve">)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="005D29C2" w:rsidRPr="005D29C2">
        <w:rPr>
          <w:lang w:val="ru-RU"/>
        </w:rPr>
        <w:t xml:space="preserve"> 100% = </w:t>
      </w:r>
      <w:r w:rsidR="00714DAF">
        <w:rPr>
          <w:lang w:val="ru-RU"/>
        </w:rPr>
        <w:t>26</w:t>
      </w:r>
      <w:r w:rsidR="00230DB3">
        <w:rPr>
          <w:lang w:val="ru-RU"/>
        </w:rPr>
        <w:t>,</w:t>
      </w:r>
      <w:r w:rsidR="00714DAF">
        <w:rPr>
          <w:lang w:val="ru-RU"/>
        </w:rPr>
        <w:t>66</w:t>
      </w:r>
      <w:r w:rsidR="009B4D89">
        <w:rPr>
          <w:lang w:val="ru-RU"/>
        </w:rPr>
        <w:t xml:space="preserve"> </w:t>
      </w:r>
      <w:r w:rsidR="005D29C2" w:rsidRPr="005D29C2">
        <w:rPr>
          <w:lang w:val="ru-RU"/>
        </w:rPr>
        <w:t>%.</w:t>
      </w:r>
    </w:p>
    <w:p w14:paraId="553CF261" w14:textId="77777777" w:rsidR="005D29C2" w:rsidRPr="00704C5C" w:rsidRDefault="005D29C2" w:rsidP="005D29C2">
      <w:pPr>
        <w:pStyle w:val="2"/>
        <w:rPr>
          <w:lang w:val="ru-RU"/>
        </w:rPr>
      </w:pPr>
      <w:bookmarkStart w:id="87" w:name="_Toc106349582"/>
      <w:bookmarkStart w:id="88" w:name="_Toc106599067"/>
      <w:bookmarkStart w:id="89" w:name="_Toc106612839"/>
      <w:bookmarkStart w:id="90" w:name="_Toc166838640"/>
      <w:r w:rsidRPr="005D29C2">
        <w:rPr>
          <w:lang w:val="ru-RU" w:eastAsia="en-US"/>
        </w:rPr>
        <w:t>6.8 Выводы</w:t>
      </w:r>
      <w:bookmarkEnd w:id="87"/>
      <w:r w:rsidRPr="005D29C2">
        <w:rPr>
          <w:lang w:val="ru-RU" w:eastAsia="en-US"/>
        </w:rPr>
        <w:t xml:space="preserve"> по технико-экономическому анализу и обоснованию проекта разработки</w:t>
      </w:r>
      <w:bookmarkEnd w:id="88"/>
      <w:bookmarkEnd w:id="89"/>
      <w:bookmarkEnd w:id="90"/>
    </w:p>
    <w:p w14:paraId="1E2B6886" w14:textId="2CEC72C0" w:rsidR="005D29C2" w:rsidRPr="00406B1C" w:rsidRDefault="005D29C2" w:rsidP="00E979AB">
      <w:pPr>
        <w:rPr>
          <w:lang w:val="ru-RU"/>
        </w:rPr>
      </w:pPr>
      <w:r w:rsidRPr="005D29C2">
        <w:rPr>
          <w:lang w:val="ru-RU"/>
        </w:rPr>
        <w:t xml:space="preserve">В результате проведения технико-экономического анализа проекта, были рассчитаны несколько показателей, с помощью которых было получено технико-экономическое обоснование разработки. Себестоимость проекта составила </w:t>
      </w:r>
      <w:r w:rsidRPr="005D29C2">
        <w:rPr>
          <w:lang w:val="ru-RU"/>
        </w:rPr>
        <w:br/>
        <w:t xml:space="preserve">321 600 руб. Полная стоимость проекта составила </w:t>
      </w:r>
      <w:r w:rsidR="00DA0CB7">
        <w:rPr>
          <w:lang w:val="ru-RU"/>
        </w:rPr>
        <w:t>456</w:t>
      </w:r>
      <w:r w:rsidRPr="003E3C4F">
        <w:t> </w:t>
      </w:r>
      <w:r w:rsidR="00DA0CB7">
        <w:rPr>
          <w:lang w:val="ru-RU"/>
        </w:rPr>
        <w:t>750</w:t>
      </w:r>
      <w:r w:rsidRPr="005D29C2">
        <w:rPr>
          <w:lang w:val="ru-RU"/>
        </w:rPr>
        <w:t xml:space="preserve"> руб. Доход от внедрения системы – 12</w:t>
      </w:r>
      <w:r w:rsidR="00482EAF">
        <w:rPr>
          <w:lang w:val="ru-RU"/>
        </w:rPr>
        <w:t>1</w:t>
      </w:r>
      <w:r w:rsidRPr="005D29C2">
        <w:rPr>
          <w:lang w:val="ru-RU"/>
        </w:rPr>
        <w:t xml:space="preserve"> </w:t>
      </w:r>
      <w:r w:rsidR="00482EAF">
        <w:rPr>
          <w:lang w:val="ru-RU"/>
        </w:rPr>
        <w:t>800</w:t>
      </w:r>
      <w:r w:rsidRPr="005D29C2">
        <w:rPr>
          <w:lang w:val="ru-RU"/>
        </w:rPr>
        <w:t xml:space="preserve"> руб. </w:t>
      </w:r>
      <w:r w:rsidR="00DB6F8F">
        <w:rPr>
          <w:lang w:val="ru-RU"/>
        </w:rPr>
        <w:t>Экономический</w:t>
      </w:r>
      <w:r w:rsidRPr="00406B1C">
        <w:rPr>
          <w:lang w:val="ru-RU"/>
        </w:rPr>
        <w:t xml:space="preserve"> </w:t>
      </w:r>
      <w:r w:rsidR="00DB6F8F">
        <w:rPr>
          <w:lang w:val="ru-RU"/>
        </w:rPr>
        <w:t xml:space="preserve">эффект составил </w:t>
      </w:r>
      <w:r w:rsidRPr="00406B1C">
        <w:rPr>
          <w:lang w:val="ru-RU"/>
        </w:rPr>
        <w:t>2</w:t>
      </w:r>
      <w:r w:rsidR="00171C23">
        <w:rPr>
          <w:lang w:val="ru-RU"/>
        </w:rPr>
        <w:t>6</w:t>
      </w:r>
      <w:r w:rsidR="00230DB3">
        <w:rPr>
          <w:lang w:val="ru-RU"/>
        </w:rPr>
        <w:t>,</w:t>
      </w:r>
      <w:r w:rsidR="00171C23">
        <w:rPr>
          <w:lang w:val="ru-RU"/>
        </w:rPr>
        <w:t>66</w:t>
      </w:r>
      <w:r w:rsidR="00F9202F">
        <w:rPr>
          <w:lang w:val="ru-RU"/>
        </w:rPr>
        <w:t xml:space="preserve"> </w:t>
      </w:r>
      <w:r w:rsidRPr="00406B1C">
        <w:rPr>
          <w:lang w:val="ru-RU"/>
        </w:rPr>
        <w:t>%.</w:t>
      </w:r>
    </w:p>
    <w:p w14:paraId="0255928F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Исходя из показателей, разработка системы является эффективной и принесет прибыль.</w:t>
      </w:r>
    </w:p>
    <w:p w14:paraId="1F27616A" w14:textId="77777777" w:rsidR="000263CA" w:rsidRPr="00F820BA" w:rsidRDefault="000263CA" w:rsidP="00E979AB">
      <w:pPr>
        <w:rPr>
          <w:lang w:val="ru-RU"/>
        </w:rPr>
      </w:pPr>
    </w:p>
    <w:p w14:paraId="3638F7CD" w14:textId="77777777" w:rsidR="005828DB" w:rsidRPr="0010705C" w:rsidRDefault="005828DB" w:rsidP="005828DB">
      <w:pPr>
        <w:pStyle w:val="1"/>
        <w:rPr>
          <w:lang w:val="ru-RU"/>
        </w:rPr>
      </w:pPr>
      <w:bookmarkStart w:id="91" w:name="__RefHeading___Toc819_3919465242"/>
      <w:bookmarkStart w:id="92" w:name="_Toc137465106"/>
      <w:bookmarkStart w:id="93" w:name="_Toc137779103"/>
      <w:bookmarkStart w:id="94" w:name="_Toc139287421"/>
      <w:bookmarkStart w:id="95" w:name="_Toc139371005"/>
      <w:bookmarkStart w:id="96" w:name="_Toc156840824"/>
      <w:bookmarkStart w:id="97" w:name="_Toc166838641"/>
      <w:r>
        <w:rPr>
          <w:lang w:val="ru-RU"/>
        </w:rPr>
        <w:lastRenderedPageBreak/>
        <w:t>ЗАКЛЮЧЕНИЕ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42875435" w14:textId="76EC98DD" w:rsidR="005828DB" w:rsidRPr="00A454F0" w:rsidRDefault="005828DB" w:rsidP="005828DB">
      <w:pPr>
        <w:pStyle w:val="Textbody"/>
        <w:jc w:val="both"/>
        <w:rPr>
          <w:lang w:val="ru-RU"/>
        </w:rPr>
      </w:pPr>
      <w:r>
        <w:rPr>
          <w:lang w:val="ru-RU"/>
        </w:rPr>
        <w:tab/>
        <w:t>В данной</w:t>
      </w:r>
      <w:r w:rsidRPr="00BC6BB9">
        <w:rPr>
          <w:lang w:val="ru-RU"/>
        </w:rPr>
        <w:t xml:space="preserve"> </w:t>
      </w:r>
      <w:r w:rsidR="00A454F0">
        <w:rPr>
          <w:lang w:val="ru-RU"/>
        </w:rPr>
        <w:t xml:space="preserve">дипломной работе </w:t>
      </w:r>
      <w:r w:rsidR="00AC581D">
        <w:rPr>
          <w:lang w:val="ru-RU"/>
        </w:rPr>
        <w:t>была</w:t>
      </w:r>
      <w:r w:rsidR="00A454F0">
        <w:rPr>
          <w:lang w:val="ru-RU"/>
        </w:rPr>
        <w:t xml:space="preserve"> разработ</w:t>
      </w:r>
      <w:r w:rsidR="00AC581D">
        <w:rPr>
          <w:lang w:val="ru-RU"/>
        </w:rPr>
        <w:t>ана</w:t>
      </w:r>
      <w:r w:rsidR="00A454F0">
        <w:rPr>
          <w:lang w:val="ru-RU"/>
        </w:rPr>
        <w:t xml:space="preserve"> программн</w:t>
      </w:r>
      <w:r w:rsidR="00AC581D">
        <w:rPr>
          <w:lang w:val="ru-RU"/>
        </w:rPr>
        <w:t>ая</w:t>
      </w:r>
      <w:r w:rsidR="00A454F0">
        <w:rPr>
          <w:lang w:val="ru-RU"/>
        </w:rPr>
        <w:t xml:space="preserve"> систем</w:t>
      </w:r>
      <w:r w:rsidR="00AC581D">
        <w:rPr>
          <w:lang w:val="ru-RU"/>
        </w:rPr>
        <w:t>а</w:t>
      </w:r>
      <w:r w:rsidR="00A454F0">
        <w:rPr>
          <w:lang w:val="ru-RU"/>
        </w:rPr>
        <w:t xml:space="preserve"> персональной библиотеки и интегрировали в него искусственный интеллект, которые дополняет или</w:t>
      </w:r>
      <w:r w:rsidR="00A454F0" w:rsidRPr="00A454F0">
        <w:rPr>
          <w:lang w:val="ru-RU"/>
        </w:rPr>
        <w:t>/</w:t>
      </w:r>
      <w:r w:rsidR="00A454F0">
        <w:rPr>
          <w:lang w:val="ru-RU"/>
        </w:rPr>
        <w:t>и заменяет некоторый функционал системы.</w:t>
      </w:r>
      <w:r w:rsidR="00714DAF">
        <w:rPr>
          <w:lang w:val="ru-RU"/>
        </w:rPr>
        <w:t xml:space="preserve"> В ходе этой работы </w:t>
      </w:r>
      <w:r w:rsidR="00AC581D">
        <w:rPr>
          <w:lang w:val="ru-RU"/>
        </w:rPr>
        <w:t>также было освоены</w:t>
      </w:r>
      <w:r w:rsidR="00714DAF">
        <w:rPr>
          <w:lang w:val="ru-RU"/>
        </w:rPr>
        <w:t xml:space="preserve"> современные инструменты разработки, исследова</w:t>
      </w:r>
      <w:r w:rsidR="00AC581D">
        <w:rPr>
          <w:lang w:val="ru-RU"/>
        </w:rPr>
        <w:t>ны</w:t>
      </w:r>
      <w:r w:rsidR="00714DAF">
        <w:rPr>
          <w:lang w:val="ru-RU"/>
        </w:rPr>
        <w:t xml:space="preserve"> возможности интеграции ИИ в разрабатываемой системе, а также </w:t>
      </w:r>
      <w:r w:rsidR="00AC581D">
        <w:rPr>
          <w:lang w:val="ru-RU"/>
        </w:rPr>
        <w:t xml:space="preserve">были </w:t>
      </w:r>
      <w:r w:rsidR="00714DAF">
        <w:rPr>
          <w:lang w:val="ru-RU"/>
        </w:rPr>
        <w:t>получ</w:t>
      </w:r>
      <w:r w:rsidR="00AC581D">
        <w:rPr>
          <w:lang w:val="ru-RU"/>
        </w:rPr>
        <w:t>ены</w:t>
      </w:r>
      <w:r w:rsidR="00714DAF">
        <w:rPr>
          <w:lang w:val="ru-RU"/>
        </w:rPr>
        <w:t xml:space="preserve"> навыки разработки</w:t>
      </w:r>
      <w:r w:rsidR="0093755B">
        <w:rPr>
          <w:lang w:val="ru-RU"/>
        </w:rPr>
        <w:t xml:space="preserve"> и внедрения</w:t>
      </w:r>
      <w:r w:rsidR="00AC581D">
        <w:rPr>
          <w:lang w:val="ru-RU"/>
        </w:rPr>
        <w:t xml:space="preserve"> программной системы</w:t>
      </w:r>
      <w:r w:rsidR="00714DAF">
        <w:rPr>
          <w:lang w:val="ru-RU"/>
        </w:rPr>
        <w:t>.</w:t>
      </w:r>
    </w:p>
    <w:p w14:paraId="5CB63BD6" w14:textId="77777777" w:rsidR="005828DB" w:rsidRPr="00654BF4" w:rsidRDefault="005828DB" w:rsidP="00150307">
      <w:pPr>
        <w:pStyle w:val="1"/>
        <w:spacing w:before="0"/>
        <w:rPr>
          <w:lang w:val="ru-RU"/>
        </w:rPr>
      </w:pPr>
      <w:bookmarkStart w:id="98" w:name="__RefHeading___Toc821_3919465242"/>
      <w:bookmarkStart w:id="99" w:name="_Toc137465107"/>
      <w:bookmarkStart w:id="100" w:name="_Toc137779104"/>
      <w:bookmarkStart w:id="101" w:name="_Toc139287422"/>
      <w:bookmarkStart w:id="102" w:name="_Toc139371006"/>
      <w:bookmarkStart w:id="103" w:name="_Toc156840825"/>
      <w:bookmarkStart w:id="104" w:name="_Toc166838642"/>
      <w:r w:rsidRPr="0057293B">
        <w:rPr>
          <w:lang w:val="ru-RU"/>
        </w:rPr>
        <w:lastRenderedPageBreak/>
        <w:t xml:space="preserve">СПИСОК </w:t>
      </w:r>
      <w:bookmarkEnd w:id="98"/>
      <w:bookmarkEnd w:id="99"/>
      <w:bookmarkEnd w:id="100"/>
      <w:r>
        <w:rPr>
          <w:lang w:val="ru-RU"/>
        </w:rPr>
        <w:t>ИСПОЛЬЗОВАННЫХ ИСТОЧНИКОВ</w:t>
      </w:r>
      <w:bookmarkEnd w:id="101"/>
      <w:bookmarkEnd w:id="102"/>
      <w:bookmarkEnd w:id="103"/>
      <w:bookmarkEnd w:id="104"/>
    </w:p>
    <w:p w14:paraId="4104D113" w14:textId="77777777" w:rsidR="009424E7" w:rsidRPr="007755A9" w:rsidRDefault="009424E7" w:rsidP="009424E7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 w:rsidRPr="00073D75">
        <w:rPr>
          <w:szCs w:val="28"/>
          <w:lang w:val="ru-RU"/>
        </w:rPr>
        <w:t xml:space="preserve">ГОСТ </w:t>
      </w:r>
      <w:r w:rsidRPr="007755A9">
        <w:rPr>
          <w:szCs w:val="28"/>
          <w:lang w:val="ru-RU"/>
        </w:rPr>
        <w:t>19</w:t>
      </w:r>
      <w:r w:rsidRPr="00073D75">
        <w:rPr>
          <w:szCs w:val="28"/>
          <w:lang w:val="ru-RU"/>
        </w:rPr>
        <w:t>.</w:t>
      </w:r>
      <w:r w:rsidRPr="007755A9">
        <w:rPr>
          <w:szCs w:val="28"/>
          <w:lang w:val="ru-RU"/>
        </w:rPr>
        <w:t>701</w:t>
      </w:r>
      <w:r w:rsidRPr="00073D75">
        <w:rPr>
          <w:szCs w:val="28"/>
          <w:lang w:val="ru-RU"/>
        </w:rPr>
        <w:t>-</w:t>
      </w:r>
      <w:r w:rsidRPr="007755A9">
        <w:rPr>
          <w:szCs w:val="28"/>
          <w:lang w:val="ru-RU"/>
        </w:rPr>
        <w:t>9</w:t>
      </w:r>
      <w:r w:rsidRPr="00073D75">
        <w:rPr>
          <w:szCs w:val="28"/>
          <w:lang w:val="ru-RU"/>
        </w:rPr>
        <w:t>0.</w:t>
      </w:r>
      <w:r w:rsidRPr="007755A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Схемы алгоритмов, программ, данных и систем</w:t>
      </w:r>
      <w:r w:rsidRPr="00073D75">
        <w:rPr>
          <w:szCs w:val="28"/>
          <w:lang w:val="ru-RU"/>
        </w:rPr>
        <w:t>. –</w:t>
      </w:r>
      <w:r w:rsidRPr="001F1246">
        <w:rPr>
          <w:szCs w:val="28"/>
          <w:lang w:val="ru-RU"/>
        </w:rPr>
        <w:t xml:space="preserve"> </w:t>
      </w:r>
      <w:r w:rsidRPr="00073D75">
        <w:rPr>
          <w:szCs w:val="28"/>
          <w:lang w:val="ru-RU"/>
        </w:rPr>
        <w:t xml:space="preserve">введ. </w:t>
      </w:r>
      <w:r w:rsidRPr="007755A9">
        <w:rPr>
          <w:szCs w:val="28"/>
          <w:lang w:val="ru-RU"/>
        </w:rPr>
        <w:t>01.01.</w:t>
      </w:r>
      <w:r w:rsidRPr="00866C6B">
        <w:rPr>
          <w:szCs w:val="28"/>
          <w:lang w:val="ru-RU"/>
        </w:rPr>
        <w:t>92</w:t>
      </w:r>
      <w:r w:rsidRPr="007755A9">
        <w:rPr>
          <w:szCs w:val="28"/>
          <w:lang w:val="ru-RU"/>
        </w:rPr>
        <w:t xml:space="preserve">. – М. : Изд-во стандартов, </w:t>
      </w:r>
      <w:r w:rsidRPr="00BA73A5">
        <w:rPr>
          <w:szCs w:val="28"/>
          <w:lang w:val="ru-RU"/>
        </w:rPr>
        <w:t>2010</w:t>
      </w:r>
      <w:r w:rsidRPr="007755A9">
        <w:rPr>
          <w:szCs w:val="28"/>
          <w:lang w:val="ru-RU"/>
        </w:rPr>
        <w:t xml:space="preserve">. – </w:t>
      </w:r>
      <w:r w:rsidRPr="00991B8A">
        <w:rPr>
          <w:szCs w:val="28"/>
          <w:lang w:val="ru-RU"/>
        </w:rPr>
        <w:t>2</w:t>
      </w:r>
      <w:r w:rsidRPr="007755A9">
        <w:rPr>
          <w:szCs w:val="28"/>
          <w:lang w:val="ru-RU"/>
        </w:rPr>
        <w:t>4 с.</w:t>
      </w:r>
    </w:p>
    <w:p w14:paraId="70D5994B" w14:textId="77777777" w:rsidR="009424E7" w:rsidRPr="00D65932" w:rsidRDefault="009424E7" w:rsidP="009424E7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 </w:t>
      </w:r>
      <w:r>
        <w:rPr>
          <w:szCs w:val="28"/>
        </w:rPr>
        <w:t>Material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Pr="00B8610C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F2225E">
        <w:rPr>
          <w:szCs w:val="28"/>
          <w:lang w:val="ru-RU"/>
        </w:rPr>
        <w:t xml:space="preserve">: </w:t>
      </w:r>
      <w:hyperlink r:id="rId16" w:history="1">
        <w:r>
          <w:rPr>
            <w:rStyle w:val="ad"/>
            <w:szCs w:val="28"/>
          </w:rPr>
          <w:t>https</w:t>
        </w:r>
        <w:r w:rsidRPr="00F2225E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material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angular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components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categories</w:t>
        </w:r>
      </w:hyperlink>
      <w:r>
        <w:rPr>
          <w:szCs w:val="28"/>
          <w:lang w:val="ru-RU"/>
        </w:rPr>
        <w:t>, свободный.</w:t>
      </w:r>
    </w:p>
    <w:p w14:paraId="4D66D8D1" w14:textId="77777777" w:rsidR="009424E7" w:rsidRPr="003446A0" w:rsidRDefault="009424E7" w:rsidP="009424E7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Pr="00AE53D6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>:</w:t>
      </w:r>
      <w:r w:rsidRPr="003446A0">
        <w:rPr>
          <w:szCs w:val="28"/>
          <w:lang w:val="ru-RU"/>
        </w:rPr>
        <w:t xml:space="preserve"> </w:t>
      </w:r>
      <w:hyperlink r:id="rId17" w:history="1">
        <w:r>
          <w:rPr>
            <w:rStyle w:val="ad"/>
            <w:szCs w:val="28"/>
          </w:rPr>
          <w:t>https</w:t>
        </w:r>
        <w:r w:rsidRPr="003446A0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angular</w:t>
        </w:r>
        <w:r w:rsidRPr="003446A0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3446A0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docs</w:t>
        </w:r>
      </w:hyperlink>
      <w:r>
        <w:rPr>
          <w:szCs w:val="28"/>
          <w:lang w:val="ru-RU"/>
        </w:rPr>
        <w:t>, свободный</w:t>
      </w:r>
      <w:r w:rsidRPr="003446A0">
        <w:rPr>
          <w:szCs w:val="28"/>
          <w:lang w:val="ru-RU"/>
        </w:rPr>
        <w:t>.</w:t>
      </w:r>
    </w:p>
    <w:p w14:paraId="7D98AC74" w14:textId="77777777" w:rsidR="009424E7" w:rsidRPr="002322CE" w:rsidRDefault="009424E7" w:rsidP="009424E7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>
        <w:rPr>
          <w:kern w:val="0"/>
          <w:szCs w:val="28"/>
          <w:lang w:bidi="ar-SA"/>
        </w:rPr>
        <w:t>ASP</w:t>
      </w:r>
      <w:r w:rsidRPr="00AF574E">
        <w:rPr>
          <w:kern w:val="0"/>
          <w:szCs w:val="28"/>
          <w:lang w:val="ru-RU" w:bidi="ar-SA"/>
        </w:rPr>
        <w:t>.</w:t>
      </w:r>
      <w:r>
        <w:rPr>
          <w:kern w:val="0"/>
          <w:szCs w:val="28"/>
          <w:lang w:bidi="ar-SA"/>
        </w:rPr>
        <w:t>NET</w:t>
      </w:r>
      <w:r w:rsidRPr="00AF574E">
        <w:rPr>
          <w:kern w:val="0"/>
          <w:szCs w:val="28"/>
          <w:lang w:val="ru-RU" w:bidi="ar-SA"/>
        </w:rPr>
        <w:t>: [</w:t>
      </w:r>
      <w:r>
        <w:rPr>
          <w:kern w:val="0"/>
          <w:szCs w:val="28"/>
          <w:lang w:val="ru-RU" w:bidi="ar-SA"/>
        </w:rPr>
        <w:t>Электронный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ресурс</w:t>
      </w:r>
      <w:r w:rsidRPr="00AF574E">
        <w:rPr>
          <w:kern w:val="0"/>
          <w:szCs w:val="28"/>
          <w:lang w:val="ru-RU" w:bidi="ar-SA"/>
        </w:rPr>
        <w:t xml:space="preserve">] / </w:t>
      </w:r>
      <w:r>
        <w:rPr>
          <w:kern w:val="0"/>
          <w:szCs w:val="28"/>
          <w:lang w:bidi="ar-SA"/>
        </w:rPr>
        <w:t>Microsoft</w:t>
      </w:r>
      <w:r w:rsidRPr="00AF574E">
        <w:rPr>
          <w:kern w:val="0"/>
          <w:szCs w:val="28"/>
          <w:lang w:val="ru-RU" w:bidi="ar-SA"/>
        </w:rPr>
        <w:t>, 202</w:t>
      </w:r>
      <w:r w:rsidRPr="009644B0">
        <w:rPr>
          <w:kern w:val="0"/>
          <w:szCs w:val="28"/>
          <w:lang w:val="ru-RU" w:bidi="ar-SA"/>
        </w:rPr>
        <w:t>4</w:t>
      </w:r>
      <w:r w:rsidRPr="00AF574E">
        <w:rPr>
          <w:kern w:val="0"/>
          <w:szCs w:val="28"/>
          <w:lang w:val="ru-RU" w:bidi="ar-SA"/>
        </w:rPr>
        <w:t xml:space="preserve">. </w:t>
      </w:r>
      <w:r w:rsidRPr="00073D75">
        <w:rPr>
          <w:szCs w:val="28"/>
          <w:lang w:val="ru-RU"/>
        </w:rPr>
        <w:t>–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 xml:space="preserve">: </w:t>
      </w:r>
      <w:hyperlink r:id="rId18" w:history="1">
        <w:r>
          <w:rPr>
            <w:rStyle w:val="ad"/>
            <w:kern w:val="0"/>
            <w:szCs w:val="28"/>
            <w:lang w:bidi="ar-SA"/>
          </w:rPr>
          <w:t>https</w:t>
        </w:r>
        <w:r w:rsidRPr="00DD3AF7">
          <w:rPr>
            <w:rStyle w:val="ad"/>
            <w:kern w:val="0"/>
            <w:szCs w:val="28"/>
            <w:lang w:val="ru-RU" w:bidi="ar-SA"/>
          </w:rPr>
          <w:t>://</w:t>
        </w:r>
        <w:r>
          <w:rPr>
            <w:rStyle w:val="ad"/>
            <w:kern w:val="0"/>
            <w:szCs w:val="28"/>
            <w:lang w:bidi="ar-SA"/>
          </w:rPr>
          <w:t>learn</w:t>
        </w:r>
        <w:r w:rsidRPr="00DD3AF7">
          <w:rPr>
            <w:rStyle w:val="ad"/>
            <w:kern w:val="0"/>
            <w:szCs w:val="28"/>
            <w:lang w:val="ru-RU" w:bidi="ar-SA"/>
          </w:rPr>
          <w:t>.</w:t>
        </w:r>
        <w:r>
          <w:rPr>
            <w:rStyle w:val="ad"/>
            <w:kern w:val="0"/>
            <w:szCs w:val="28"/>
            <w:lang w:bidi="ar-SA"/>
          </w:rPr>
          <w:t>microsoft</w:t>
        </w:r>
        <w:r w:rsidRPr="00DD3AF7">
          <w:rPr>
            <w:rStyle w:val="ad"/>
            <w:kern w:val="0"/>
            <w:szCs w:val="28"/>
            <w:lang w:val="ru-RU" w:bidi="ar-SA"/>
          </w:rPr>
          <w:t>.</w:t>
        </w:r>
        <w:r>
          <w:rPr>
            <w:rStyle w:val="ad"/>
            <w:kern w:val="0"/>
            <w:szCs w:val="28"/>
            <w:lang w:bidi="ar-SA"/>
          </w:rPr>
          <w:t>com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r>
          <w:rPr>
            <w:rStyle w:val="ad"/>
            <w:kern w:val="0"/>
            <w:szCs w:val="28"/>
            <w:lang w:bidi="ar-SA"/>
          </w:rPr>
          <w:t>en</w:t>
        </w:r>
        <w:r w:rsidRPr="00DD3AF7">
          <w:rPr>
            <w:rStyle w:val="ad"/>
            <w:kern w:val="0"/>
            <w:szCs w:val="28"/>
            <w:lang w:val="ru-RU" w:bidi="ar-SA"/>
          </w:rPr>
          <w:t>-</w:t>
        </w:r>
        <w:r>
          <w:rPr>
            <w:rStyle w:val="ad"/>
            <w:kern w:val="0"/>
            <w:szCs w:val="28"/>
            <w:lang w:bidi="ar-SA"/>
          </w:rPr>
          <w:t>us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r>
          <w:rPr>
            <w:rStyle w:val="ad"/>
            <w:kern w:val="0"/>
            <w:szCs w:val="28"/>
            <w:lang w:bidi="ar-SA"/>
          </w:rPr>
          <w:t>aspnet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r>
          <w:rPr>
            <w:rStyle w:val="ad"/>
            <w:kern w:val="0"/>
            <w:szCs w:val="28"/>
            <w:lang w:bidi="ar-SA"/>
          </w:rPr>
          <w:t>core</w:t>
        </w:r>
        <w:r w:rsidRPr="00DD3AF7">
          <w:rPr>
            <w:rStyle w:val="ad"/>
            <w:kern w:val="0"/>
            <w:szCs w:val="28"/>
            <w:lang w:val="ru-RU" w:bidi="ar-SA"/>
          </w:rPr>
          <w:t>/?</w:t>
        </w:r>
        <w:r>
          <w:rPr>
            <w:rStyle w:val="ad"/>
            <w:kern w:val="0"/>
            <w:szCs w:val="28"/>
            <w:lang w:bidi="ar-SA"/>
          </w:rPr>
          <w:t>view</w:t>
        </w:r>
        <w:r w:rsidRPr="00DD3AF7">
          <w:rPr>
            <w:rStyle w:val="ad"/>
            <w:kern w:val="0"/>
            <w:szCs w:val="28"/>
            <w:lang w:val="ru-RU" w:bidi="ar-SA"/>
          </w:rPr>
          <w:t>=</w:t>
        </w:r>
        <w:r>
          <w:rPr>
            <w:rStyle w:val="ad"/>
            <w:kern w:val="0"/>
            <w:szCs w:val="28"/>
            <w:lang w:bidi="ar-SA"/>
          </w:rPr>
          <w:t>aspnetcore</w:t>
        </w:r>
        <w:r w:rsidRPr="00DD3AF7">
          <w:rPr>
            <w:rStyle w:val="ad"/>
            <w:kern w:val="0"/>
            <w:szCs w:val="28"/>
            <w:lang w:val="ru-RU" w:bidi="ar-SA"/>
          </w:rPr>
          <w:t>-7.0</w:t>
        </w:r>
      </w:hyperlink>
      <w:r>
        <w:rPr>
          <w:kern w:val="0"/>
          <w:szCs w:val="28"/>
          <w:lang w:val="ru-RU" w:bidi="ar-SA"/>
        </w:rPr>
        <w:t>, свободный</w:t>
      </w:r>
      <w:r w:rsidRPr="00DD3AF7">
        <w:rPr>
          <w:kern w:val="0"/>
          <w:szCs w:val="28"/>
          <w:lang w:val="ru-RU" w:bidi="ar-SA"/>
        </w:rPr>
        <w:t>.</w:t>
      </w:r>
    </w:p>
    <w:p w14:paraId="4F3F0DE4" w14:textId="117570D9" w:rsidR="009424E7" w:rsidRPr="009424E7" w:rsidRDefault="009424E7" w:rsidP="009424E7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>
        <w:rPr>
          <w:kern w:val="0"/>
          <w:szCs w:val="28"/>
          <w:lang w:bidi="ar-SA"/>
        </w:rPr>
        <w:t>Entity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Framework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Core</w:t>
      </w:r>
      <w:r w:rsidRPr="00AF574E">
        <w:rPr>
          <w:kern w:val="0"/>
          <w:szCs w:val="28"/>
          <w:lang w:val="ru-RU" w:bidi="ar-SA"/>
        </w:rPr>
        <w:t>: [</w:t>
      </w:r>
      <w:r>
        <w:rPr>
          <w:kern w:val="0"/>
          <w:szCs w:val="28"/>
          <w:lang w:val="ru-RU" w:bidi="ar-SA"/>
        </w:rPr>
        <w:t>Электронный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ресурс</w:t>
      </w:r>
      <w:r w:rsidRPr="00AF574E">
        <w:rPr>
          <w:kern w:val="0"/>
          <w:szCs w:val="28"/>
          <w:lang w:val="ru-RU" w:bidi="ar-SA"/>
        </w:rPr>
        <w:t xml:space="preserve">] / </w:t>
      </w:r>
      <w:r>
        <w:rPr>
          <w:kern w:val="0"/>
          <w:szCs w:val="28"/>
          <w:lang w:bidi="ar-SA"/>
        </w:rPr>
        <w:t>Microsoft</w:t>
      </w:r>
      <w:r w:rsidRPr="00AF574E">
        <w:rPr>
          <w:kern w:val="0"/>
          <w:szCs w:val="28"/>
          <w:lang w:val="ru-RU" w:bidi="ar-SA"/>
        </w:rPr>
        <w:t>, 202</w:t>
      </w:r>
      <w:r w:rsidRPr="002322CE">
        <w:rPr>
          <w:kern w:val="0"/>
          <w:szCs w:val="28"/>
          <w:lang w:val="ru-RU" w:bidi="ar-SA"/>
        </w:rPr>
        <w:t>4</w:t>
      </w:r>
      <w:r w:rsidRPr="00AF574E">
        <w:rPr>
          <w:kern w:val="0"/>
          <w:szCs w:val="28"/>
          <w:lang w:val="ru-RU" w:bidi="ar-SA"/>
        </w:rPr>
        <w:t xml:space="preserve">. </w:t>
      </w:r>
      <w:r w:rsidRPr="00073D75">
        <w:rPr>
          <w:szCs w:val="28"/>
          <w:lang w:val="ru-RU"/>
        </w:rPr>
        <w:t>–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 xml:space="preserve">: </w:t>
      </w:r>
      <w:hyperlink r:id="rId19" w:history="1">
        <w:r w:rsidRPr="00DB2305">
          <w:rPr>
            <w:rStyle w:val="ad"/>
          </w:rPr>
          <w:t>https</w:t>
        </w:r>
        <w:r w:rsidRPr="00DB2305">
          <w:rPr>
            <w:rStyle w:val="ad"/>
            <w:lang w:val="ru-RU"/>
          </w:rPr>
          <w:t>://</w:t>
        </w:r>
        <w:r w:rsidRPr="00DB2305">
          <w:rPr>
            <w:rStyle w:val="ad"/>
          </w:rPr>
          <w:t>learn</w:t>
        </w:r>
        <w:r w:rsidRPr="00DB2305">
          <w:rPr>
            <w:rStyle w:val="ad"/>
            <w:lang w:val="ru-RU"/>
          </w:rPr>
          <w:t>.</w:t>
        </w:r>
        <w:r w:rsidRPr="00DB2305">
          <w:rPr>
            <w:rStyle w:val="ad"/>
          </w:rPr>
          <w:t>microsoft</w:t>
        </w:r>
        <w:r w:rsidRPr="00DB2305">
          <w:rPr>
            <w:rStyle w:val="ad"/>
            <w:lang w:val="ru-RU"/>
          </w:rPr>
          <w:t>.</w:t>
        </w:r>
        <w:r w:rsidRPr="00DB2305">
          <w:rPr>
            <w:rStyle w:val="ad"/>
          </w:rPr>
          <w:t>com</w:t>
        </w:r>
        <w:r w:rsidRPr="00DB2305">
          <w:rPr>
            <w:rStyle w:val="ad"/>
            <w:lang w:val="ru-RU"/>
          </w:rPr>
          <w:t>/</w:t>
        </w:r>
        <w:r w:rsidRPr="00DB2305">
          <w:rPr>
            <w:rStyle w:val="ad"/>
          </w:rPr>
          <w:t>en</w:t>
        </w:r>
        <w:r w:rsidRPr="00DB2305">
          <w:rPr>
            <w:rStyle w:val="ad"/>
            <w:lang w:val="ru-RU"/>
          </w:rPr>
          <w:t>-</w:t>
        </w:r>
        <w:r w:rsidRPr="00DB2305">
          <w:rPr>
            <w:rStyle w:val="ad"/>
          </w:rPr>
          <w:t>us</w:t>
        </w:r>
        <w:r w:rsidRPr="00DB2305">
          <w:rPr>
            <w:rStyle w:val="ad"/>
            <w:lang w:val="ru-RU"/>
          </w:rPr>
          <w:t>/</w:t>
        </w:r>
        <w:r w:rsidRPr="00DB2305">
          <w:rPr>
            <w:rStyle w:val="ad"/>
          </w:rPr>
          <w:t>ef</w:t>
        </w:r>
        <w:r w:rsidRPr="00DB2305">
          <w:rPr>
            <w:rStyle w:val="ad"/>
            <w:lang w:val="ru-RU"/>
          </w:rPr>
          <w:t>/</w:t>
        </w:r>
        <w:r w:rsidRPr="00DB2305">
          <w:rPr>
            <w:rStyle w:val="ad"/>
          </w:rPr>
          <w:t>core</w:t>
        </w:r>
        <w:r w:rsidRPr="00DB2305">
          <w:rPr>
            <w:rStyle w:val="ad"/>
            <w:lang w:val="ru-RU"/>
          </w:rPr>
          <w:t>/</w:t>
        </w:r>
      </w:hyperlink>
      <w:r>
        <w:rPr>
          <w:kern w:val="0"/>
          <w:szCs w:val="28"/>
          <w:lang w:val="ru-RU" w:bidi="ar-SA"/>
        </w:rPr>
        <w:t>, свободный</w:t>
      </w:r>
      <w:r w:rsidRPr="00DD3AF7">
        <w:rPr>
          <w:kern w:val="0"/>
          <w:szCs w:val="28"/>
          <w:lang w:val="ru-RU" w:bidi="ar-SA"/>
        </w:rPr>
        <w:t>.</w:t>
      </w:r>
    </w:p>
    <w:p w14:paraId="139CC8CE" w14:textId="65CFD583" w:rsidR="009424E7" w:rsidRPr="009424E7" w:rsidRDefault="009424E7" w:rsidP="009424E7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t>A</w:t>
      </w:r>
      <w:r w:rsidRPr="009424E7">
        <w:rPr>
          <w:lang w:val="ru-RU"/>
        </w:rPr>
        <w:t xml:space="preserve"> </w:t>
      </w:r>
      <w:r>
        <w:t>tour</w:t>
      </w:r>
      <w:r w:rsidRPr="009424E7">
        <w:rPr>
          <w:lang w:val="ru-RU"/>
        </w:rPr>
        <w:t xml:space="preserve"> </w:t>
      </w:r>
      <w:r>
        <w:t>of</w:t>
      </w:r>
      <w:r w:rsidRPr="009424E7">
        <w:rPr>
          <w:lang w:val="ru-RU"/>
        </w:rPr>
        <w:t xml:space="preserve"> </w:t>
      </w:r>
      <w:r>
        <w:t>C</w:t>
      </w:r>
      <w:r w:rsidRPr="009424E7">
        <w:rPr>
          <w:lang w:val="ru-RU"/>
        </w:rPr>
        <w:t xml:space="preserve"># </w:t>
      </w:r>
      <w:r>
        <w:t>language</w:t>
      </w:r>
      <w:r w:rsidRPr="009424E7">
        <w:rPr>
          <w:lang w:val="ru-RU"/>
        </w:rPr>
        <w:t>: [</w:t>
      </w:r>
      <w:r>
        <w:rPr>
          <w:lang w:val="ru-RU"/>
        </w:rPr>
        <w:t>Электронный</w:t>
      </w:r>
      <w:r w:rsidRPr="009424E7">
        <w:rPr>
          <w:lang w:val="ru-RU"/>
        </w:rPr>
        <w:t xml:space="preserve"> </w:t>
      </w:r>
      <w:r>
        <w:rPr>
          <w:lang w:val="ru-RU"/>
        </w:rPr>
        <w:t>ресурс</w:t>
      </w:r>
      <w:r w:rsidRPr="009424E7">
        <w:rPr>
          <w:lang w:val="ru-RU"/>
        </w:rPr>
        <w:t xml:space="preserve">] / </w:t>
      </w:r>
      <w:r>
        <w:t>Microsoft</w:t>
      </w:r>
      <w:r w:rsidRPr="009424E7">
        <w:rPr>
          <w:lang w:val="ru-RU"/>
        </w:rPr>
        <w:t xml:space="preserve">, 2024. – </w:t>
      </w:r>
      <w:r>
        <w:rPr>
          <w:lang w:val="ru-RU"/>
        </w:rPr>
        <w:t>Режим</w:t>
      </w:r>
      <w:r w:rsidRPr="009424E7">
        <w:rPr>
          <w:lang w:val="ru-RU"/>
        </w:rPr>
        <w:t xml:space="preserve"> </w:t>
      </w:r>
      <w:r>
        <w:rPr>
          <w:lang w:val="ru-RU"/>
        </w:rPr>
        <w:t>доступа</w:t>
      </w:r>
      <w:r w:rsidRPr="009424E7">
        <w:rPr>
          <w:lang w:val="ru-RU"/>
        </w:rPr>
        <w:t>:</w:t>
      </w:r>
      <w:r w:rsidRPr="009424E7">
        <w:rPr>
          <w:lang w:val="ru-RU"/>
        </w:rPr>
        <w:t xml:space="preserve"> </w:t>
      </w:r>
      <w:hyperlink r:id="rId20" w:history="1">
        <w:r w:rsidRPr="007732CD">
          <w:rPr>
            <w:rStyle w:val="ad"/>
          </w:rPr>
          <w:t>https</w:t>
        </w:r>
        <w:r w:rsidRPr="007732CD">
          <w:rPr>
            <w:rStyle w:val="ad"/>
            <w:lang w:val="ru-RU"/>
          </w:rPr>
          <w:t>://</w:t>
        </w:r>
        <w:r w:rsidRPr="007732CD">
          <w:rPr>
            <w:rStyle w:val="ad"/>
          </w:rPr>
          <w:t>learn</w:t>
        </w:r>
        <w:r w:rsidRPr="007732CD">
          <w:rPr>
            <w:rStyle w:val="ad"/>
            <w:lang w:val="ru-RU"/>
          </w:rPr>
          <w:t>.</w:t>
        </w:r>
        <w:r w:rsidRPr="007732CD">
          <w:rPr>
            <w:rStyle w:val="ad"/>
          </w:rPr>
          <w:t>microsoft</w:t>
        </w:r>
        <w:r w:rsidRPr="007732CD">
          <w:rPr>
            <w:rStyle w:val="ad"/>
            <w:lang w:val="ru-RU"/>
          </w:rPr>
          <w:t>.</w:t>
        </w:r>
        <w:r w:rsidRPr="007732CD">
          <w:rPr>
            <w:rStyle w:val="ad"/>
          </w:rPr>
          <w:t>com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en</w:t>
        </w:r>
        <w:r w:rsidRPr="007732CD">
          <w:rPr>
            <w:rStyle w:val="ad"/>
            <w:lang w:val="ru-RU"/>
          </w:rPr>
          <w:t>-</w:t>
        </w:r>
        <w:r w:rsidRPr="007732CD">
          <w:rPr>
            <w:rStyle w:val="ad"/>
          </w:rPr>
          <w:t>us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dotnet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csharp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tour</w:t>
        </w:r>
        <w:r w:rsidRPr="007732CD">
          <w:rPr>
            <w:rStyle w:val="ad"/>
            <w:lang w:val="ru-RU"/>
          </w:rPr>
          <w:t>-</w:t>
        </w:r>
        <w:r w:rsidRPr="007732CD">
          <w:rPr>
            <w:rStyle w:val="ad"/>
          </w:rPr>
          <w:t>of</w:t>
        </w:r>
        <w:r w:rsidRPr="007732CD">
          <w:rPr>
            <w:rStyle w:val="ad"/>
            <w:lang w:val="ru-RU"/>
          </w:rPr>
          <w:t>-</w:t>
        </w:r>
        <w:r w:rsidRPr="007732CD">
          <w:rPr>
            <w:rStyle w:val="ad"/>
          </w:rPr>
          <w:t>csharp</w:t>
        </w:r>
        <w:r w:rsidRPr="007732CD">
          <w:rPr>
            <w:rStyle w:val="ad"/>
            <w:lang w:val="ru-RU"/>
          </w:rPr>
          <w:t>/</w:t>
        </w:r>
        <w:r w:rsidRPr="007732CD">
          <w:rPr>
            <w:rStyle w:val="ad"/>
          </w:rPr>
          <w:t>overview</w:t>
        </w:r>
      </w:hyperlink>
      <w:r w:rsidRPr="009424E7">
        <w:rPr>
          <w:lang w:val="ru-RU"/>
        </w:rPr>
        <w:t xml:space="preserve">, </w:t>
      </w:r>
      <w:r>
        <w:rPr>
          <w:lang w:val="ru-RU"/>
        </w:rPr>
        <w:t>свободный.</w:t>
      </w:r>
    </w:p>
    <w:p w14:paraId="00D038E4" w14:textId="77777777" w:rsidR="009424E7" w:rsidRPr="00585A23" w:rsidRDefault="009424E7" w:rsidP="009424E7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 xml:space="preserve">Ajay D. Kshemklayni. Distributed Computing: Principles, Algorithms, and Systems / Ajay D. Kshemklayni, Mukesh Singhal. </w:t>
      </w:r>
      <w:r w:rsidRPr="00B03BB1">
        <w:rPr>
          <w:szCs w:val="28"/>
        </w:rPr>
        <w:t>–</w:t>
      </w:r>
      <w:r>
        <w:rPr>
          <w:kern w:val="0"/>
          <w:szCs w:val="28"/>
          <w:lang w:bidi="ar-SA"/>
        </w:rPr>
        <w:t xml:space="preserve"> Cambridge University Press, 2008. </w:t>
      </w:r>
    </w:p>
    <w:p w14:paraId="4F234331" w14:textId="77777777" w:rsidR="009424E7" w:rsidRPr="009424E7" w:rsidRDefault="009424E7" w:rsidP="009424E7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 w:rsidRPr="00585A23">
        <w:rPr>
          <w:szCs w:val="28"/>
        </w:rPr>
        <w:t>Artificial Intelligence: A Modern Approach, 4th US ed.</w:t>
      </w:r>
      <w:r>
        <w:rPr>
          <w:szCs w:val="28"/>
        </w:rPr>
        <w:t xml:space="preserve"> / Stuart J. Russell., Peter Norvig. </w:t>
      </w:r>
      <w:r w:rsidRPr="00585A23">
        <w:rPr>
          <w:szCs w:val="28"/>
        </w:rPr>
        <w:t>–</w:t>
      </w:r>
      <w:r>
        <w:rPr>
          <w:szCs w:val="28"/>
        </w:rPr>
        <w:t xml:space="preserve"> </w:t>
      </w:r>
      <w:r w:rsidRPr="00585A23">
        <w:rPr>
          <w:szCs w:val="28"/>
        </w:rPr>
        <w:t>Prentice Hall</w:t>
      </w:r>
      <w:r>
        <w:rPr>
          <w:szCs w:val="28"/>
        </w:rPr>
        <w:t>, 2020</w:t>
      </w:r>
    </w:p>
    <w:p w14:paraId="16D589C5" w14:textId="77777777" w:rsidR="009424E7" w:rsidRPr="009424E7" w:rsidRDefault="009424E7" w:rsidP="009424E7">
      <w:pPr>
        <w:pStyle w:val="Textbody"/>
        <w:numPr>
          <w:ilvl w:val="0"/>
          <w:numId w:val="21"/>
        </w:numPr>
        <w:spacing w:after="0"/>
        <w:jc w:val="both"/>
      </w:pPr>
      <w:r>
        <w:rPr>
          <w:kern w:val="0"/>
          <w:szCs w:val="28"/>
          <w:lang w:bidi="ar-SA"/>
        </w:rPr>
        <w:t>Distributed Systems</w:t>
      </w:r>
      <w:r w:rsidRPr="00DD789B">
        <w:rPr>
          <w:kern w:val="0"/>
          <w:szCs w:val="28"/>
          <w:lang w:bidi="ar-SA"/>
        </w:rPr>
        <w:t xml:space="preserve"> </w:t>
      </w:r>
      <w:r>
        <w:rPr>
          <w:kern w:val="0"/>
          <w:szCs w:val="28"/>
          <w:lang w:bidi="ar-SA"/>
        </w:rPr>
        <w:t>/ Marteen Van Steen, Tannenbaum A.S.</w:t>
      </w:r>
      <w:r w:rsidRPr="009424E7">
        <w:t xml:space="preserve"> </w:t>
      </w:r>
      <w:r w:rsidRPr="009424E7">
        <w:br w:type="page"/>
      </w:r>
    </w:p>
    <w:p w14:paraId="63E1CADA" w14:textId="315D251A" w:rsidR="005828DB" w:rsidRPr="00D87B6F" w:rsidRDefault="0059481B" w:rsidP="0059481B">
      <w:pPr>
        <w:pStyle w:val="1"/>
        <w:rPr>
          <w:lang w:val="ru-RU"/>
        </w:rPr>
      </w:pPr>
      <w:bookmarkStart w:id="105" w:name="_Toc156840826"/>
      <w:bookmarkStart w:id="106" w:name="_Toc166838643"/>
      <w:r>
        <w:rPr>
          <w:lang w:val="ru-RU"/>
        </w:rPr>
        <w:lastRenderedPageBreak/>
        <w:t>ПРИЛОЖЕНИЕ</w:t>
      </w:r>
      <w:r w:rsidR="00BA5FF3">
        <w:rPr>
          <w:lang w:val="ru-RU"/>
        </w:rPr>
        <w:t xml:space="preserve"> А</w:t>
      </w:r>
      <w:bookmarkEnd w:id="105"/>
      <w:bookmarkEnd w:id="106"/>
    </w:p>
    <w:p w14:paraId="14F063B8" w14:textId="1EB03C24" w:rsidR="007E02B7" w:rsidRPr="00F90434" w:rsidRDefault="007E02B7" w:rsidP="00B63101">
      <w:pPr>
        <w:rPr>
          <w:lang w:val="ru-RU"/>
        </w:rPr>
      </w:pPr>
      <w:r w:rsidRPr="007E02B7">
        <w:rPr>
          <w:lang w:val="ru-RU"/>
        </w:rPr>
        <w:t>Код</w:t>
      </w:r>
      <w:r w:rsidRPr="00F90434">
        <w:rPr>
          <w:lang w:val="ru-RU"/>
        </w:rPr>
        <w:t xml:space="preserve"> </w:t>
      </w:r>
      <w:r w:rsidR="00EE1D02" w:rsidRPr="00F90434">
        <w:rPr>
          <w:lang w:val="ru-RU"/>
        </w:rPr>
        <w:t>«</w:t>
      </w:r>
      <w:r w:rsidRPr="007E02B7">
        <w:t>Program</w:t>
      </w:r>
      <w:r w:rsidRPr="00F90434">
        <w:rPr>
          <w:lang w:val="ru-RU"/>
        </w:rPr>
        <w:t>.</w:t>
      </w:r>
      <w:r w:rsidRPr="007E02B7">
        <w:t>cs</w:t>
      </w:r>
      <w:r w:rsidR="00EE1D02" w:rsidRPr="00F90434">
        <w:rPr>
          <w:lang w:val="ru-RU"/>
        </w:rPr>
        <w:t>»</w:t>
      </w:r>
    </w:p>
    <w:p w14:paraId="7AE1057D" w14:textId="6444B38D" w:rsidR="003306F8" w:rsidRPr="00A13AF2" w:rsidRDefault="00A13AF2" w:rsidP="003306F8">
      <w:pPr>
        <w:pStyle w:val="af7"/>
        <w:rPr>
          <w:lang w:val="ru-RU"/>
        </w:rPr>
      </w:pPr>
      <w:r>
        <w:rPr>
          <w:lang w:val="ru-RU"/>
        </w:rPr>
        <w:t>-</w:t>
      </w:r>
    </w:p>
    <w:sectPr w:rsidR="003306F8" w:rsidRPr="00A13AF2" w:rsidSect="0089729D">
      <w:headerReference w:type="default" r:id="rId21"/>
      <w:pgSz w:w="11907" w:h="16840" w:code="9"/>
      <w:pgMar w:top="851" w:right="567" w:bottom="1134" w:left="1559" w:header="312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119BC" w14:textId="77777777" w:rsidR="00786351" w:rsidRDefault="00786351">
      <w:r>
        <w:separator/>
      </w:r>
    </w:p>
  </w:endnote>
  <w:endnote w:type="continuationSeparator" w:id="0">
    <w:p w14:paraId="36321647" w14:textId="77777777" w:rsidR="00786351" w:rsidRDefault="00786351">
      <w:r>
        <w:continuationSeparator/>
      </w:r>
    </w:p>
  </w:endnote>
  <w:endnote w:type="continuationNotice" w:id="1">
    <w:p w14:paraId="60CFA764" w14:textId="77777777" w:rsidR="00786351" w:rsidRDefault="0078635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Segoe UI Symbol"/>
    <w:charset w:val="02"/>
    <w:family w:val="auto"/>
    <w:pitch w:val="default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F8164" w14:textId="02FA4D28" w:rsidR="008C33DD" w:rsidRPr="00236446" w:rsidRDefault="008C33DD" w:rsidP="00315372">
    <w:pPr>
      <w:pStyle w:val="a7"/>
      <w:ind w:firstLine="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7A009" w14:textId="77777777" w:rsidR="00786351" w:rsidRDefault="00786351">
      <w:r>
        <w:separator/>
      </w:r>
    </w:p>
  </w:footnote>
  <w:footnote w:type="continuationSeparator" w:id="0">
    <w:p w14:paraId="2581A21C" w14:textId="77777777" w:rsidR="00786351" w:rsidRDefault="00786351">
      <w:r>
        <w:continuationSeparator/>
      </w:r>
    </w:p>
  </w:footnote>
  <w:footnote w:type="continuationNotice" w:id="1">
    <w:p w14:paraId="78894AE3" w14:textId="77777777" w:rsidR="00786351" w:rsidRDefault="0078635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8ECE" w14:textId="47B797CD" w:rsidR="00166E09" w:rsidRDefault="005F01B7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480DDE85" wp14:editId="662CCF87">
              <wp:simplePos x="0" y="0"/>
              <wp:positionH relativeFrom="page">
                <wp:posOffset>358486</wp:posOffset>
              </wp:positionH>
              <wp:positionV relativeFrom="page">
                <wp:posOffset>199159</wp:posOffset>
              </wp:positionV>
              <wp:extent cx="7016400" cy="10333270"/>
              <wp:effectExtent l="19050" t="19050" r="13335" b="30480"/>
              <wp:wrapNone/>
              <wp:docPr id="215199824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400" cy="10333270"/>
                        <a:chOff x="573" y="284"/>
                        <a:chExt cx="11049" cy="16273"/>
                      </a:xfrm>
                    </wpg:grpSpPr>
                    <wpg:grpSp>
                      <wpg:cNvPr id="953218043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7940505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14848264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15F2E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5375158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FDFB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7860488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FD4D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339153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6AFA1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067342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2F18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587344487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8520044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E6668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1782554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A87C4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865386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699456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4843103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22A3B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1726124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48475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712140841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96235102" name="Group 244"/>
                      <wpg:cNvGrpSpPr>
                        <a:grpSpLocks/>
                      </wpg:cNvGrpSpPr>
                      <wpg:grpSpPr bwMode="auto">
                        <a:xfrm>
                          <a:off x="1134" y="14323"/>
                          <a:ext cx="10488" cy="2234"/>
                          <a:chOff x="1418" y="13317"/>
                          <a:chExt cx="10488" cy="2278"/>
                        </a:xfrm>
                      </wpg:grpSpPr>
                      <wps:wsp>
                        <wps:cNvPr id="169905086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23748941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9"/>
                            <a:ext cx="10485" cy="2276"/>
                            <a:chOff x="1135" y="11238"/>
                            <a:chExt cx="10485" cy="2276"/>
                          </a:xfrm>
                        </wpg:grpSpPr>
                        <wpg:grpSp>
                          <wpg:cNvPr id="1521843522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51"/>
                              <a:ext cx="6803" cy="2251"/>
                              <a:chOff x="4667" y="12863"/>
                              <a:chExt cx="6803" cy="2251"/>
                            </a:xfrm>
                          </wpg:grpSpPr>
                          <wpg:grpSp>
                            <wpg:cNvPr id="410608918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705"/>
                                <a:ext cx="2841" cy="563"/>
                                <a:chOff x="6360" y="12805"/>
                                <a:chExt cx="2841" cy="563"/>
                              </a:xfrm>
                            </wpg:grpSpPr>
                            <wps:wsp>
                              <wps:cNvPr id="958513493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806"/>
                                  <a:ext cx="848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0C555" w14:textId="77777777" w:rsidR="00166E09" w:rsidRPr="00F80575" w:rsidRDefault="00F43F4D" w:rsidP="00EA2EE1">
                                    <w:pPr>
                                      <w:pStyle w:val="9"/>
                                      <w:jc w:val="center"/>
                                    </w:pPr>
                                    <w:r w:rsidRPr="00F80575"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2373788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805"/>
                                  <a:ext cx="852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5A223" w14:textId="7F5A0E4A" w:rsidR="00166E09" w:rsidRPr="0075551D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466128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806"/>
                                  <a:ext cx="1131" cy="2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6164D1" w14:textId="292DC005" w:rsidR="00166E09" w:rsidRPr="0026165B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4133677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9DFAA7" w14:textId="77777777" w:rsidR="003107D4" w:rsidRPr="003107D4" w:rsidRDefault="003107D4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4</w: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  <w:p w14:paraId="2B18421E" w14:textId="4B55A655" w:rsidR="00166E09" w:rsidRPr="00F80575" w:rsidRDefault="00166E09" w:rsidP="006964EF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2390848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2C4FC2" w14:textId="0C601E7C" w:rsidR="00166E09" w:rsidRPr="003107D4" w:rsidRDefault="00410DED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 xml:space="preserve"> NUMPAGES  \# "0"  \* MERGEFORMAT 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>38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8090909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87069820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B30F0F" w14:textId="7AAFCF3C" w:rsidR="00166E09" w:rsidRPr="00CF32D9" w:rsidRDefault="006964EF" w:rsidP="006773D3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062718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CD612E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431714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C002B0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684103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F57C5" w14:textId="269D549F" w:rsidR="00166E09" w:rsidRPr="00CF32D9" w:rsidRDefault="00CF32D9" w:rsidP="00D5706C">
                                  <w:pPr>
                                    <w:pStyle w:val="200"/>
                                    <w:jc w:val="center"/>
                                  </w:pPr>
                                  <w:r w:rsidRPr="00CF32D9">
                                    <w:t>ЦИСТбв-</w:t>
                                  </w:r>
                                  <w:r w:rsidR="00581EEA">
                                    <w:t>5</w:t>
                                  </w:r>
                                  <w:r w:rsidRPr="00CF32D9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41636662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708"/>
                                <a:ext cx="3962" cy="140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6726B" w14:textId="2624A531" w:rsidR="00166E09" w:rsidRPr="00DF7813" w:rsidRDefault="00817B40" w:rsidP="00315372">
                                  <w:pPr>
                                    <w:pStyle w:val="200"/>
                                    <w:jc w:val="center"/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F7813"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Интеллектуальный помощник для работы с электронной библиотекой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869834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6" y="12863"/>
                                <a:ext cx="6783" cy="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0E87F" w14:textId="0450CFDB" w:rsidR="00166E09" w:rsidRPr="000007C3" w:rsidRDefault="0036275B" w:rsidP="00315372">
                                  <w:pPr>
                                    <w:pStyle w:val="200"/>
                                    <w:jc w:val="center"/>
                                  </w:pPr>
                                  <w:r>
                                    <w:t>ВКР</w:t>
                                  </w:r>
                                  <w:r w:rsidR="00684096" w:rsidRPr="000007C3">
                                    <w:t>-УлГТУ-09.03.02-</w:t>
                                  </w:r>
                                  <w:r w:rsidR="000247DD">
                                    <w:rPr>
                                      <w:lang w:val="en-US"/>
                                    </w:rPr>
                                    <w:t>17/1175</w:t>
                                  </w:r>
                                  <w:r w:rsidR="00236446">
                                    <w:rPr>
                                      <w:lang w:val="en-US"/>
                                    </w:rPr>
                                    <w:t>-2024</w:t>
                                  </w:r>
                                  <w: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562600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6"/>
                              <a:chOff x="3028" y="10033"/>
                              <a:chExt cx="3685" cy="2276"/>
                            </a:xfrm>
                          </wpg:grpSpPr>
                          <wpg:grpSp>
                            <wpg:cNvPr id="767735748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1"/>
                                <a:ext cx="3682" cy="1698"/>
                                <a:chOff x="3314" y="10611"/>
                                <a:chExt cx="3682" cy="1698"/>
                              </a:xfrm>
                            </wpg:grpSpPr>
                            <wpg:grpSp>
                              <wpg:cNvPr id="1413931691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1"/>
                                  <a:ext cx="3679" cy="283"/>
                                  <a:chOff x="3332" y="11722"/>
                                  <a:chExt cx="3678" cy="286"/>
                                </a:xfrm>
                              </wpg:grpSpPr>
                              <wps:wsp>
                                <wps:cNvPr id="87924889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DDB658" w14:textId="14C557D9" w:rsidR="00166E09" w:rsidRPr="00F80575" w:rsidRDefault="00366285" w:rsidP="00366285">
                                      <w:pPr>
                                        <w:pStyle w:val="a3"/>
                                        <w:ind w:firstLine="0"/>
                                        <w:jc w:val="both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Л</w:t>
                                      </w:r>
                                      <w:r w:rsidR="00F43F4D"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4929278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0771C7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6782370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8731B4" w14:textId="681CABB4" w:rsidR="00166E09" w:rsidRPr="00366285" w:rsidRDefault="00A6612D" w:rsidP="00647EF1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4173067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3" y="11724"/>
                                    <a:ext cx="85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C1AE26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Подп</w:t>
                                      </w: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5190817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2"/>
                                    <a:ext cx="5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141CCA" w14:textId="78B0C7AD" w:rsidR="00166E09" w:rsidRPr="00B93461" w:rsidRDefault="00B93461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4827447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2"/>
                                  <a:chOff x="2358" y="10607"/>
                                  <a:chExt cx="3682" cy="1402"/>
                                </a:xfrm>
                              </wpg:grpSpPr>
                              <wpg:grpSp>
                                <wpg:cNvPr id="1457395086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400"/>
                                    <a:chOff x="2924" y="10616"/>
                                    <a:chExt cx="3681" cy="1400"/>
                                  </a:xfrm>
                                </wpg:grpSpPr>
                                <wpg:grpSp>
                                  <wpg:cNvPr id="1559807254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38503626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6285E" w14:textId="6431D12A" w:rsidR="00166E09" w:rsidRPr="00F80575" w:rsidRDefault="008C33D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Нгуен Х.А.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7396045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8E54985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Разраб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3518520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62E005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9469537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E23BC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129719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045492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F35165" w14:textId="0C863722" w:rsidR="00166E09" w:rsidRPr="00681277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Кандаулов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 xml:space="preserve"> В.</w:t>
                                          </w: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М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18796943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88CF3B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Пров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4023899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FB76F6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3957578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3D9F8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118712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30794652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DE3487" w14:textId="76E68D39" w:rsidR="00166E09" w:rsidRPr="006A348C" w:rsidRDefault="006A348C" w:rsidP="006A348C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  <w:t xml:space="preserve"> Шикина В.Е.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9490398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AF6E5E4" w14:textId="1949ADC5" w:rsidR="00166E09" w:rsidRPr="006A348C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Консульт.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56728994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D7C89B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9825270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9F18F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444478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9041385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5557F8C" w14:textId="50DCDFE7" w:rsidR="00166E09" w:rsidRPr="00EF444B" w:rsidRDefault="00EF444B" w:rsidP="00EF444B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2351948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3F558C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113294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D6083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96321608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BE5DE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81501188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7"/>
                                      <a:ext cx="3669" cy="289"/>
                                      <a:chOff x="2196" y="10914"/>
                                      <a:chExt cx="3672" cy="292"/>
                                    </a:xfrm>
                                  </wpg:grpSpPr>
                                  <wps:wsp>
                                    <wps:cNvPr id="1096246438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EBA74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7826668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2B6D5" w14:textId="21FAEEEF" w:rsidR="00166E09" w:rsidRPr="006A348C" w:rsidRDefault="00166E09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4142341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4"/>
                                        <a:ext cx="851" cy="2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16269" w14:textId="77777777" w:rsidR="00166E09" w:rsidRPr="00ED428B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color w:val="FFFFFF" w:themeColor="background1"/>
                                              <w14:textFill>
                                                <w14:noFill/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4618191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6"/>
                                        <a:ext cx="5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8B1C52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85305070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3808029" name="Line 2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962288" name="Line 2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1547709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885247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2132831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33434527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3"/>
                                  <a:ext cx="3682" cy="565"/>
                                  <a:chOff x="1240" y="9793"/>
                                  <a:chExt cx="3685" cy="572"/>
                                </a:xfrm>
                              </wpg:grpSpPr>
                              <wpg:grpSp>
                                <wpg:cNvPr id="1736209852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7"/>
                                    <a:chOff x="3332" y="11725"/>
                                    <a:chExt cx="3681" cy="287"/>
                                  </a:xfrm>
                                </wpg:grpSpPr>
                                <wps:wsp>
                                  <wps:cNvPr id="938166441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F8DE2C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5868012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227CC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9681901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686FE6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50836277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5" y="11729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8AB5D3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11310087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4BB04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65834336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94828000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3F995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62323871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659E67D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48737284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B4A187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42960268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21A280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8755611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B1BE8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4472651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089008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675379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912833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443824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410797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DDE85" id="Group 229" o:spid="_x0000_s1026" style="position:absolute;left:0;text-align:left;margin-left:28.25pt;margin-top:15.7pt;width:552.45pt;height:813.65pt;z-index:-251658240;mso-position-horizontal-relative:page;mso-position-vertical-relative:page" coordorigin="573,284" coordsize="11049,1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8Fm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3A15F2E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7EBFDFB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14DFD4D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08D6AFA1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716A2F18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698E6668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4C6A87C4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1B699456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" strokeweight="2.25pt">
                    <v:textbox style="layout-flow:vertical;mso-layout-flow-alt:bottom-to-top" inset="0,0,0,0">
                      <w:txbxContent>
                        <w:p w14:paraId="24F22A3B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A248475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" filled="f" strokeweight="2.25pt">
                <v:textbox inset="0,0,0,0"/>
              </v:rect>
              <v:group id="Group 244" o:spid="_x0000_s1041" style="position:absolute;left:1134;top:14323;width:10488;height:2234" coordorigin="1418,1331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" strokeweight="2.25pt">
                  <v:textbox inset="0,0,0,0"/>
                </v:rect>
                <v:group id="Group 246" o:spid="_x0000_s1043" style="position:absolute;left:1421;top:13319;width:10485;height:2276" coordorigin="1135,11238" coordsize="104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">
                  <v:group id="Group 247" o:spid="_x0000_s1044" style="position:absolute;left:4817;top:11251;width:6803;height:2251" coordorigin="4667,12863" coordsize="6803,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IW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">
                    <v:group id="Group 248" o:spid="_x0000_s1045" style="position:absolute;left:8629;top:13705;width:2841;height:563" coordorigin="6360,12805" coordsize="2841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">
                      <v:shape id="Text Box 249" o:spid="_x0000_s1046" type="#_x0000_t202" style="position:absolute;left:6365;top:12806;width:84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" strokeweight="2.25pt">
                        <v:textbox inset="0,0,0,0">
                          <w:txbxContent>
                            <w:p w14:paraId="1F50C555" w14:textId="77777777" w:rsidR="00166E09" w:rsidRPr="00F80575" w:rsidRDefault="00F43F4D" w:rsidP="00EA2EE1">
                              <w:pPr>
                                <w:pStyle w:val="9"/>
                                <w:jc w:val="center"/>
                              </w:pPr>
                              <w:r w:rsidRPr="00F80575"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805;width:85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" strokeweight="2.25pt">
                        <v:textbox inset="0,0,0,0">
                          <w:txbxContent>
                            <w:p w14:paraId="70F5A223" w14:textId="7F5A0E4A" w:rsidR="00166E09" w:rsidRPr="0075551D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806;width:113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" strokeweight="2.25pt">
                        <v:textbox inset="0,0,0,0">
                          <w:txbxContent>
                            <w:p w14:paraId="0A6164D1" w14:textId="292DC005" w:rsidR="00166E09" w:rsidRPr="0026165B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" strokeweight="2.25pt">
                        <v:textbox inset="0,0,0,0">
                          <w:txbxContent>
                            <w:p w14:paraId="279DFAA7" w14:textId="77777777" w:rsidR="003107D4" w:rsidRPr="003107D4" w:rsidRDefault="003107D4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>PAGE   \* MERGEFORMAT</w:instrTex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4</w: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  <w:p w14:paraId="2B18421E" w14:textId="4B55A655" w:rsidR="00166E09" w:rsidRPr="00F80575" w:rsidRDefault="00166E09" w:rsidP="006964EF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" strokeweight="2.25pt">
                        <v:textbox inset="0,0,0,0">
                          <w:txbxContent>
                            <w:p w14:paraId="002C4FC2" w14:textId="0C601E7C" w:rsidR="00166E09" w:rsidRPr="003107D4" w:rsidRDefault="00410DED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 xml:space="preserve"> NUMPAGES  \# "0"  \* MERGEFORMAT 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lang w:val="ru-RU"/>
                                </w:rPr>
                                <w:t>38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" strokeweight="1pt">
                          <v:textbox inset="0,0,0,0">
                            <w:txbxContent>
                              <w:p w14:paraId="77B30F0F" w14:textId="7AAFCF3C" w:rsidR="00166E09" w:rsidRPr="00CF32D9" w:rsidRDefault="006964EF" w:rsidP="006773D3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" strokeweight="1pt">
                          <v:textbox inset="0,0,0,0">
                            <w:txbxContent>
                              <w:p w14:paraId="11CD612E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" strokeweight="1pt">
                          <v:textbox inset="0,0,0,0">
                            <w:txbxContent>
                              <w:p w14:paraId="53C002B0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" strokeweight="2.25pt">
                      <v:textbox inset="0,0,0,0">
                        <w:txbxContent>
                          <w:p w14:paraId="4AFF57C5" w14:textId="269D549F" w:rsidR="00166E09" w:rsidRPr="00CF32D9" w:rsidRDefault="00CF32D9" w:rsidP="00D5706C">
                            <w:pPr>
                              <w:pStyle w:val="200"/>
                              <w:jc w:val="center"/>
                            </w:pPr>
                            <w:r w:rsidRPr="00CF32D9">
                              <w:t>ЦИСТбв-</w:t>
                            </w:r>
                            <w:r w:rsidR="00581EEA">
                              <w:t>5</w:t>
                            </w:r>
                            <w:r w:rsidRPr="00CF32D9">
                              <w:t>1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708;width:396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" filled="f" strokecolor="black [3200]" strokeweight="2.25pt">
                      <v:textbox inset="0,0,0,0">
                        <w:txbxContent>
                          <w:p w14:paraId="1026726B" w14:textId="2624A531" w:rsidR="00166E09" w:rsidRPr="00DF7813" w:rsidRDefault="00817B40" w:rsidP="00315372">
                            <w:pPr>
                              <w:pStyle w:val="200"/>
                              <w:jc w:val="center"/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7813"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Интеллектуальный помощник для работы с электронной библиотекой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86;top:12863;width:6783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" filled="f" stroked="f">
                      <v:textbox inset="0,0,0,0">
                        <w:txbxContent>
                          <w:p w14:paraId="5530E87F" w14:textId="0450CFDB" w:rsidR="00166E09" w:rsidRPr="000007C3" w:rsidRDefault="0036275B" w:rsidP="00315372">
                            <w:pPr>
                              <w:pStyle w:val="200"/>
                              <w:jc w:val="center"/>
                            </w:pPr>
                            <w:r>
                              <w:t>ВКР</w:t>
                            </w:r>
                            <w:r w:rsidR="00684096" w:rsidRPr="000007C3">
                              <w:t>-УлГТУ-09.03.02-</w:t>
                            </w:r>
                            <w:r w:rsidR="000247DD">
                              <w:rPr>
                                <w:lang w:val="en-US"/>
                              </w:rPr>
                              <w:t>17/1175</w:t>
                            </w:r>
                            <w:r w:rsidR="00236446">
                              <w:rPr>
                                <w:lang w:val="en-US"/>
                              </w:rPr>
                              <w:t>-2024</w:t>
                            </w:r>
                            <w: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6" coordorigin="3028,10033" coordsize="36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">
                    <v:group id="Group 262" o:spid="_x0000_s1059" style="position:absolute;left:3031;top:10611;width:3682;height:1698" coordorigin="3314,10611" coordsize="3682,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">
                      <v:group id="Group 263" o:spid="_x0000_s1060" style="position:absolute;left:3314;top:10611;width:3679;height:283" coordorigin="3332,11722" coordsize="367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" strokeweight="2.25pt">
                          <v:textbox inset="0,0,0,0">
                            <w:txbxContent>
                              <w:p w14:paraId="49DDB658" w14:textId="14C557D9" w:rsidR="00166E09" w:rsidRPr="00F80575" w:rsidRDefault="00366285" w:rsidP="00366285">
                                <w:pPr>
                                  <w:pStyle w:val="a3"/>
                                  <w:ind w:firstLine="0"/>
                                  <w:jc w:val="both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Л</w:t>
                                </w:r>
                                <w:r w:rsidR="00F43F4D"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" strokeweight="2.25pt">
                          <v:textbox inset="0,0,0,0">
                            <w:txbxContent>
                              <w:p w14:paraId="480771C7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" strokeweight="2.25pt">
                          <v:textbox inset="0,0,0,0">
                            <w:txbxContent>
                              <w:p w14:paraId="2B8731B4" w14:textId="681CABB4" w:rsidR="00166E09" w:rsidRPr="00366285" w:rsidRDefault="00A6612D" w:rsidP="00647EF1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593;top:11724;width:85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" strokeweight="2.25pt">
                          <v:textbox inset="0,0,0,0">
                            <w:txbxContent>
                              <w:p w14:paraId="6CC1AE26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</w:t>
                                </w: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" strokeweight="2.25pt">
                          <v:textbox inset="0,0,0,0">
                            <w:txbxContent>
                              <w:p w14:paraId="66141CCA" w14:textId="78B0C7AD" w:rsidR="00166E09" w:rsidRPr="00B93461" w:rsidRDefault="00B93461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907;width:3682;height:1402" coordorigin="2358,10607" coordsize="368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">
                        <v:group id="Group 270" o:spid="_x0000_s1067" style="position:absolute;left:2358;top:10609;width:3681;height:1400" coordorigin="2924,10616" coordsize="368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">
                            <v:shape id="Text Box 272" o:spid="_x0000_s106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" strokeweight="1pt">
                              <v:textbox inset="1mm,0,0,0">
                                <w:txbxContent>
                                  <w:p w14:paraId="4476285E" w14:textId="6431D12A" w:rsidR="00166E09" w:rsidRPr="00F80575" w:rsidRDefault="008C33D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Нгуен Х.А.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" strokeweight="1pt">
                              <v:textbox inset="1mm,0,0,0">
                                <w:txbxContent>
                                  <w:p w14:paraId="48E54985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Разраб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" strokeweight="1pt">
                              <v:textbox inset="0,0,0,0">
                                <w:txbxContent>
                                  <w:p w14:paraId="4E62E005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" strokeweight="1pt">
                              <v:textbox inset="0,0,0,0">
                                <w:txbxContent>
                                  <w:p w14:paraId="20E23BC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">
                            <v:shape id="Text Box 277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" strokeweight="1pt">
                              <v:textbox inset="1mm,0,0,0">
                                <w:txbxContent>
                                  <w:p w14:paraId="2BF35165" w14:textId="0C863722" w:rsidR="00166E09" w:rsidRPr="00681277" w:rsidRDefault="006A348C" w:rsidP="00315372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Кандаулов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 xml:space="preserve"> В.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М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" strokeweight="1pt">
                              <v:textbox inset="1mm,0,0,0">
                                <w:txbxContent>
                                  <w:p w14:paraId="2D88CF3B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Пров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" strokeweight="1pt">
                              <v:textbox inset="0,0,0,0">
                                <w:txbxContent>
                                  <w:p w14:paraId="57FB76F6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" strokeweight="1pt">
                              <v:textbox inset="0,0,0,0">
                                <w:txbxContent>
                                  <w:p w14:paraId="223D9F8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">
                            <v:shape id="Text Box 282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2DE3487" w14:textId="76E68D39" w:rsidR="00166E09" w:rsidRPr="006A348C" w:rsidRDefault="006A348C" w:rsidP="006A348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 xml:space="preserve"> Шикина В.Е.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" strokeweight="1pt">
                              <v:textbox inset="1mm,0,0,0">
                                <w:txbxContent>
                                  <w:p w14:paraId="5AF6E5E4" w14:textId="1949ADC5" w:rsidR="00166E09" w:rsidRPr="006A348C" w:rsidRDefault="006A348C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" strokeweight="1pt">
                              <v:textbox inset="0,0,0,0">
                                <w:txbxContent>
                                  <w:p w14:paraId="02D7C89B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" strokeweight="1pt">
                              <v:textbox inset="0,0,0,0">
                                <w:txbxContent>
                                  <w:p w14:paraId="109F18F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">
                            <v:shape id="Text Box 287" o:spid="_x0000_s108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" strokeweight="1pt">
                              <v:textbox inset="0,0,0,0">
                                <w:txbxContent>
                                  <w:p w14:paraId="75557F8C" w14:textId="50DCDFE7" w:rsidR="00166E09" w:rsidRPr="00EF444B" w:rsidRDefault="00EF444B" w:rsidP="00EF444B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" strokeweight="1pt">
                              <v:textbox inset="1mm,0,0,0">
                                <w:txbxContent>
                                  <w:p w14:paraId="023F558C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" strokeweight="1pt">
                              <v:textbox inset="0,0,0,0">
                                <w:txbxContent>
                                  <w:p w14:paraId="63D6083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BE5DE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7;width:3669;height:289" coordorigin="2196,10914" coordsize="367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">
                            <v:shape id="Text Box 292" o:spid="_x0000_s108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EBA74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" strokeweight="1pt">
                              <v:textbox inset="1mm,0,0,0">
                                <w:txbxContent>
                                  <w:p w14:paraId="5562B6D5" w14:textId="21FAEEEF" w:rsidR="00166E09" w:rsidRPr="006A348C" w:rsidRDefault="00166E09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461;top:10914;width:85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" strokeweight="1pt">
                              <v:textbox inset="0,0,0,0">
                                <w:txbxContent>
                                  <w:p w14:paraId="55616269" w14:textId="77777777" w:rsidR="00166E09" w:rsidRPr="00ED428B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6;width:5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" strokeweight="1pt">
                              <v:textbox inset="0,0,0,0">
                                <w:txbxContent>
                                  <w:p w14:paraId="408B1C52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" strokeweight="2.25pt"/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" strokeweight="2.25pt"/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" strokeweight="2.25pt"/>
                        <v:line id="Line 299" o:spid="_x0000_s1096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" strokeweight="2.25pt"/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" strokeweight="2.25pt"/>
                      </v:group>
                    </v:group>
                    <v:group id="Group 301" o:spid="_x0000_s1098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">
                      <v:group id="Group 302" o:spid="_x0000_s1099" style="position:absolute;left:3034;top:9493;width:3682;height:565" coordorigin="1240,9793" coordsize="368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">
                        <v:group id="Group 303" o:spid="_x0000_s1100" style="position:absolute;left:1240;top:10078;width:3685;height:287" coordorigin="3332,11725" coordsize="3681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" strokeweight="1pt">
                            <v:textbox inset="0,0,0,0">
                              <w:txbxContent>
                                <w:p w14:paraId="73F8DE2C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" strokeweight="1pt">
                            <v:textbox inset="0,0,0,0">
                              <w:txbxContent>
                                <w:p w14:paraId="47227CC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" strokeweight="1pt">
                            <v:textbox inset="0,0,0,0">
                              <w:txbxContent>
                                <w:p w14:paraId="16686FE6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585;top:1172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" strokeweight="1pt">
                            <v:textbox inset="0,0,0,0">
                              <w:txbxContent>
                                <w:p w14:paraId="7D8AB5D3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" strokeweight="1pt">
                            <v:textbox inset="0,0,0,0">
                              <w:txbxContent>
                                <w:p w14:paraId="204BB04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" strokeweight="1pt">
                            <v:textbox inset="0,0,0,0">
                              <w:txbxContent>
                                <w:p w14:paraId="6A3F995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" strokeweight="1pt">
                            <v:textbox inset="0,0,0,0">
                              <w:txbxContent>
                                <w:p w14:paraId="4659E67D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" strokeweight="1pt">
                            <v:textbox inset="0,0,0,0">
                              <w:txbxContent>
                                <w:p w14:paraId="5DB4A187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" strokeweight="1pt">
                            <v:textbox inset="0,0,0,0">
                              <w:txbxContent>
                                <w:p w14:paraId="7021A280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" strokeweight="1pt">
                            <v:textbox inset="0,0,0,0">
                              <w:txbxContent>
                                <w:p w14:paraId="78B1BE8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" strokeweight="2.25pt"/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" strokeweight="2.25pt"/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" strokeweight="2.25pt"/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" strokeweight="2.25pt"/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" strokeweight="2.25pt"/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06F2" w14:textId="5638AA72" w:rsidR="005828DB" w:rsidRPr="00951B53" w:rsidRDefault="00460AAE" w:rsidP="00150307">
    <w:pPr>
      <w:pStyle w:val="a5"/>
    </w:pPr>
    <w:r w:rsidRPr="00951B53">
      <w:rPr>
        <w:noProof/>
        <w:sz w:val="20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5B7B49E4" wp14:editId="7325AA40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1778814741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570941425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75659675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95185257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543292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35685019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50378425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CFD58" w14:textId="77777777" w:rsidR="00460AAE" w:rsidRPr="00315372" w:rsidRDefault="00460AAE" w:rsidP="00460AAE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815924611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FDB34" w14:textId="77777777" w:rsidR="00460AAE" w:rsidRPr="00562CA6" w:rsidRDefault="00460AAE" w:rsidP="00460AAE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4</w: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74094549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09B8D8" w14:textId="4B7138C8" w:rsidR="00460AAE" w:rsidRPr="004F36C6" w:rsidRDefault="004F36C6" w:rsidP="004F36C6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Pr="000007C3">
                                  <w:t>-УлГТУ-09.03.02-</w:t>
                                </w:r>
                                <w:r w:rsidR="005E088D">
                                  <w:rPr>
                                    <w:lang w:val="en-US"/>
                                  </w:rPr>
                                  <w:t>17/1175</w:t>
                                </w:r>
                                <w:r w:rsidR="00236446">
                                  <w:rPr>
                                    <w:lang w:val="en-US"/>
                                  </w:rPr>
                                  <w:t>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9683799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470755366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061798950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0501C6" w14:textId="77777777" w:rsidR="00460AAE" w:rsidRPr="00BC0C52" w:rsidRDefault="00460AAE" w:rsidP="00460AAE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8160301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21D177" w14:textId="77777777" w:rsidR="00460AAE" w:rsidRPr="00E438E6" w:rsidRDefault="00460AAE" w:rsidP="00460AAE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005531177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6D6F1D" w14:textId="77777777" w:rsidR="00460AAE" w:rsidRPr="00E94929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8541031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4C7DCF" w14:textId="77777777" w:rsidR="00460AAE" w:rsidRPr="00E438E6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35624954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83499E" w14:textId="77777777" w:rsidR="00460AAE" w:rsidRPr="000E02AA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9715646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30232943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57930525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83586560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ABD698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126745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542E6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926469338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86080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8909851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EFCF9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94566173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FC7B4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97217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70007846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12F4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5948794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95B9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4343513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7C5C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28323999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F4378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617176315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03A225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4329646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93868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675346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849320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2011217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91430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7B49E4" id="Group 413" o:spid="_x0000_s1118" style="position:absolute;left:0;text-align:left;margin-left:56.6pt;margin-top:15.6pt;width:524.4pt;height:813.55pt;z-index:-251658239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" o:allowincell="f">
              <v:rect id="Rectangle 427" o:spid="_x0000_s111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" strokeweight="2.25pt"/>
              <v:group id="Group 428" o:spid="_x0000_s1120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">
                <v:rect id="Rectangle 429" o:spid="_x0000_s112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" strokeweight="2.25pt"/>
                <v:group id="Group 430" o:spid="_x0000_s112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">
                  <v:group id="Group 431" o:spid="_x0000_s112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2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" strokeweight="2.25pt">
                      <v:textbox inset=".5mm,.3mm,.5mm,.3mm">
                        <w:txbxContent>
                          <w:p w14:paraId="2E9CFD58" w14:textId="77777777" w:rsidR="00460AAE" w:rsidRPr="00315372" w:rsidRDefault="00460AAE" w:rsidP="00460AAE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25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" strokeweight="2.25pt">
                      <v:textbox inset="0,0,0,0">
                        <w:txbxContent>
                          <w:p w14:paraId="57AFDB34" w14:textId="77777777" w:rsidR="00460AAE" w:rsidRPr="00562CA6" w:rsidRDefault="00460AAE" w:rsidP="00460AAE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t>4</w: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2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" strokeweight="2.25pt">
                    <v:textbox inset=".5mm,.3mm,.5mm,.3mm">
                      <w:txbxContent>
                        <w:p w14:paraId="1809B8D8" w14:textId="4B7138C8" w:rsidR="00460AAE" w:rsidRPr="004F36C6" w:rsidRDefault="004F36C6" w:rsidP="004F36C6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Pr="000007C3">
                            <w:t>-УлГТУ-09.03.02-</w:t>
                          </w:r>
                          <w:r w:rsidR="005E088D">
                            <w:rPr>
                              <w:lang w:val="en-US"/>
                            </w:rPr>
                            <w:t>17/1175</w:t>
                          </w:r>
                          <w:r w:rsidR="00236446">
                            <w:rPr>
                              <w:lang w:val="en-US"/>
                            </w:rPr>
                            <w:t>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2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oy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">
                    <v:group id="Group 436" o:spid="_x0000_s112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">
                      <v:shape id="Text Box 437" o:spid="_x0000_s112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" strokeweight="2.25pt">
                        <v:textbox inset=".5mm,.3mm,.5mm,.3mm">
                          <w:txbxContent>
                            <w:p w14:paraId="480501C6" w14:textId="77777777" w:rsidR="00460AAE" w:rsidRPr="00BC0C52" w:rsidRDefault="00460AAE" w:rsidP="00460AAE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3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" strokeweight="2.25pt">
                        <v:textbox inset=".5mm,.3mm,.5mm,.3mm">
                          <w:txbxContent>
                            <w:p w14:paraId="0321D177" w14:textId="77777777" w:rsidR="00460AAE" w:rsidRPr="00E438E6" w:rsidRDefault="00460AAE" w:rsidP="00460AAE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3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" strokeweight="2.25pt">
                        <v:textbox inset=".5mm,.3mm,.5mm,.3mm">
                          <w:txbxContent>
                            <w:p w14:paraId="436D6F1D" w14:textId="77777777" w:rsidR="00460AAE" w:rsidRPr="00E94929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3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" strokeweight="2.25pt">
                        <v:textbox inset=".5mm,.3mm,.5mm,.3mm">
                          <w:txbxContent>
                            <w:p w14:paraId="584C7DCF" w14:textId="77777777" w:rsidR="00460AAE" w:rsidRPr="00E438E6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3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" strokeweight="2.25pt">
                        <v:textbox inset=".5mm,.3mm,.5mm,.3mm">
                          <w:txbxContent>
                            <w:p w14:paraId="0983499E" w14:textId="77777777" w:rsidR="00460AAE" w:rsidRPr="000E02AA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3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">
                      <v:group id="Group 443" o:spid="_x0000_s113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">
                        <v:group id="Group 444" o:spid="_x0000_s113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">
                          <v:shape id="Text Box 445" o:spid="_x0000_s113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" strokeweight="1pt">
                            <v:textbox inset=".5mm,.3mm,.5mm,.3mm">
                              <w:txbxContent>
                                <w:p w14:paraId="0CABD698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3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" strokeweight="1pt">
                            <v:textbox inset=".5mm,.3mm,.5mm,.3mm">
                              <w:txbxContent>
                                <w:p w14:paraId="37542E6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3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3386080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4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37EFCF9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4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5FC7B4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4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">
                          <v:shape id="Text Box 451" o:spid="_x0000_s114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4212F4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4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C395B9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4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6F7C5C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146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" strokeweight="1pt">
                            <v:stroke joinstyle="miter"/>
                            <v:textbox inset=".5mm,.3mm,.5mm,.3mm">
                              <w:txbxContent>
                                <w:p w14:paraId="10F4378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14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" strokeweight="1pt">
                            <v:textbox inset=".5mm,.3mm,.5mm,.3mm">
                              <w:txbxContent>
                                <w:p w14:paraId="0403A225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4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" strokeweight="2.25pt"/>
                      <v:line id="Line 457" o:spid="_x0000_s114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" strokeweight="2.25pt"/>
                      <v:line id="Line 458" o:spid="_x0000_s115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" strokeweight="2.25pt"/>
                      <v:line id="Line 459" o:spid="_x0000_s115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" strokeweight="2.25pt"/>
                      <v:line id="Line 460" o:spid="_x0000_s115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" strokeweight="2.25pt"/>
                      <v:line id="Line 461" o:spid="_x0000_s115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2655"/>
    <w:multiLevelType w:val="hybridMultilevel"/>
    <w:tmpl w:val="A97A2BC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A6F37"/>
    <w:multiLevelType w:val="hybridMultilevel"/>
    <w:tmpl w:val="AED2391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90ED3"/>
    <w:multiLevelType w:val="hybridMultilevel"/>
    <w:tmpl w:val="509E0FC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A21042"/>
    <w:multiLevelType w:val="hybridMultilevel"/>
    <w:tmpl w:val="EB10858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D77AFB"/>
    <w:multiLevelType w:val="hybridMultilevel"/>
    <w:tmpl w:val="A918757C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7035A"/>
    <w:multiLevelType w:val="hybridMultilevel"/>
    <w:tmpl w:val="61BAA988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BF5B2D"/>
    <w:multiLevelType w:val="hybridMultilevel"/>
    <w:tmpl w:val="DAD6D16A"/>
    <w:lvl w:ilvl="0" w:tplc="5B7653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307FC"/>
    <w:multiLevelType w:val="hybridMultilevel"/>
    <w:tmpl w:val="0B20469A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CE43F7"/>
    <w:multiLevelType w:val="hybridMultilevel"/>
    <w:tmpl w:val="3048C692"/>
    <w:lvl w:ilvl="0" w:tplc="35C0656E">
      <w:start w:val="1"/>
      <w:numFmt w:val="bullet"/>
      <w:lvlText w:val=""/>
      <w:lvlJc w:val="left"/>
      <w:pPr>
        <w:ind w:left="1636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A58511D"/>
    <w:multiLevelType w:val="hybridMultilevel"/>
    <w:tmpl w:val="4D3083F8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FB3DF6"/>
    <w:multiLevelType w:val="hybridMultilevel"/>
    <w:tmpl w:val="6DD4FD28"/>
    <w:lvl w:ilvl="0" w:tplc="35C0656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0005CF"/>
    <w:multiLevelType w:val="hybridMultilevel"/>
    <w:tmpl w:val="1EE0C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F1357"/>
    <w:multiLevelType w:val="hybridMultilevel"/>
    <w:tmpl w:val="4CEEAD2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407EE5"/>
    <w:multiLevelType w:val="hybridMultilevel"/>
    <w:tmpl w:val="8DFEF0E8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44C24"/>
    <w:multiLevelType w:val="hybridMultilevel"/>
    <w:tmpl w:val="73B45680"/>
    <w:lvl w:ilvl="0" w:tplc="199A8C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E3B6BB3"/>
    <w:multiLevelType w:val="multilevel"/>
    <w:tmpl w:val="1B16A0F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1E9B4704"/>
    <w:multiLevelType w:val="hybridMultilevel"/>
    <w:tmpl w:val="3BA47282"/>
    <w:lvl w:ilvl="0" w:tplc="35C0656E">
      <w:start w:val="1"/>
      <w:numFmt w:val="bullet"/>
      <w:lvlText w:val=""/>
      <w:lvlJc w:val="left"/>
      <w:pPr>
        <w:ind w:left="121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1F84319C"/>
    <w:multiLevelType w:val="hybridMultilevel"/>
    <w:tmpl w:val="CF3A7B8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A572A"/>
    <w:multiLevelType w:val="hybridMultilevel"/>
    <w:tmpl w:val="FB441ED0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5137F7D"/>
    <w:multiLevelType w:val="hybridMultilevel"/>
    <w:tmpl w:val="A5288D6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72E44A3"/>
    <w:multiLevelType w:val="hybridMultilevel"/>
    <w:tmpl w:val="20DCF566"/>
    <w:lvl w:ilvl="0" w:tplc="9236A7C8">
      <w:start w:val="1"/>
      <w:numFmt w:val="decimal"/>
      <w:lvlText w:val="%1"/>
      <w:lvlJc w:val="left"/>
      <w:pPr>
        <w:ind w:left="720" w:hanging="360"/>
      </w:pPr>
      <w:rPr>
        <w:rFonts w:eastAsia="NSimSu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822EC2"/>
    <w:multiLevelType w:val="hybridMultilevel"/>
    <w:tmpl w:val="FC8E6E3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9222643"/>
    <w:multiLevelType w:val="hybridMultilevel"/>
    <w:tmpl w:val="DC6CACDC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4836CC"/>
    <w:multiLevelType w:val="hybridMultilevel"/>
    <w:tmpl w:val="EDC06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A6503A"/>
    <w:multiLevelType w:val="hybridMultilevel"/>
    <w:tmpl w:val="1100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A50704"/>
    <w:multiLevelType w:val="multilevel"/>
    <w:tmpl w:val="9B4E673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3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39442FF4"/>
    <w:multiLevelType w:val="hybridMultilevel"/>
    <w:tmpl w:val="A11E908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C7E710D"/>
    <w:multiLevelType w:val="hybridMultilevel"/>
    <w:tmpl w:val="8DE4EC72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DDB4DD5"/>
    <w:multiLevelType w:val="hybridMultilevel"/>
    <w:tmpl w:val="6016BC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E9F0D27"/>
    <w:multiLevelType w:val="hybridMultilevel"/>
    <w:tmpl w:val="9D7C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C6"/>
    <w:multiLevelType w:val="hybridMultilevel"/>
    <w:tmpl w:val="D0B8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DD0CC9"/>
    <w:multiLevelType w:val="hybridMultilevel"/>
    <w:tmpl w:val="75828D8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3740713"/>
    <w:multiLevelType w:val="multilevel"/>
    <w:tmpl w:val="21E486D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C45DDE"/>
    <w:multiLevelType w:val="hybridMultilevel"/>
    <w:tmpl w:val="A3DEFC3A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3469E9"/>
    <w:multiLevelType w:val="hybridMultilevel"/>
    <w:tmpl w:val="A7F4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8B1987"/>
    <w:multiLevelType w:val="hybridMultilevel"/>
    <w:tmpl w:val="E60C065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0E64396"/>
    <w:multiLevelType w:val="hybridMultilevel"/>
    <w:tmpl w:val="34A89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2E1466"/>
    <w:multiLevelType w:val="hybridMultilevel"/>
    <w:tmpl w:val="A2E8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D40403"/>
    <w:multiLevelType w:val="hybridMultilevel"/>
    <w:tmpl w:val="A27E6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C84C8A"/>
    <w:multiLevelType w:val="hybridMultilevel"/>
    <w:tmpl w:val="F9ACE1BC"/>
    <w:lvl w:ilvl="0" w:tplc="0C127E4A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8075E83"/>
    <w:multiLevelType w:val="hybridMultilevel"/>
    <w:tmpl w:val="3CC4A016"/>
    <w:lvl w:ilvl="0" w:tplc="199A8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8D6A75"/>
    <w:multiLevelType w:val="hybridMultilevel"/>
    <w:tmpl w:val="DDFEFA1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A624EA"/>
    <w:multiLevelType w:val="hybridMultilevel"/>
    <w:tmpl w:val="9B6ADE38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A2E4E4F"/>
    <w:multiLevelType w:val="hybridMultilevel"/>
    <w:tmpl w:val="11DEDC7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9C02EB"/>
    <w:multiLevelType w:val="hybridMultilevel"/>
    <w:tmpl w:val="98DA72B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F3F41D7"/>
    <w:multiLevelType w:val="hybridMultilevel"/>
    <w:tmpl w:val="3B326286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0E1BE8"/>
    <w:multiLevelType w:val="hybridMultilevel"/>
    <w:tmpl w:val="0F8CAB60"/>
    <w:lvl w:ilvl="0" w:tplc="0C127E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721612"/>
    <w:multiLevelType w:val="hybridMultilevel"/>
    <w:tmpl w:val="ECDE93E0"/>
    <w:lvl w:ilvl="0" w:tplc="61289D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16D4379"/>
    <w:multiLevelType w:val="hybridMultilevel"/>
    <w:tmpl w:val="5CDCE75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45F30CF"/>
    <w:multiLevelType w:val="hybridMultilevel"/>
    <w:tmpl w:val="4A56520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9B73F64"/>
    <w:multiLevelType w:val="hybridMultilevel"/>
    <w:tmpl w:val="3460B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D160F78"/>
    <w:multiLevelType w:val="hybridMultilevel"/>
    <w:tmpl w:val="4C2A4B3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56705795">
    <w:abstractNumId w:val="23"/>
  </w:num>
  <w:num w:numId="2" w16cid:durableId="1612585180">
    <w:abstractNumId w:val="23"/>
  </w:num>
  <w:num w:numId="3" w16cid:durableId="632909542">
    <w:abstractNumId w:val="30"/>
  </w:num>
  <w:num w:numId="4" w16cid:durableId="857817381">
    <w:abstractNumId w:val="30"/>
  </w:num>
  <w:num w:numId="5" w16cid:durableId="1278029282">
    <w:abstractNumId w:val="37"/>
  </w:num>
  <w:num w:numId="6" w16cid:durableId="1468548904">
    <w:abstractNumId w:val="37"/>
  </w:num>
  <w:num w:numId="7" w16cid:durableId="117455521">
    <w:abstractNumId w:val="34"/>
  </w:num>
  <w:num w:numId="8" w16cid:durableId="1070927340">
    <w:abstractNumId w:val="34"/>
  </w:num>
  <w:num w:numId="9" w16cid:durableId="946497291">
    <w:abstractNumId w:val="11"/>
  </w:num>
  <w:num w:numId="10" w16cid:durableId="173736920">
    <w:abstractNumId w:val="11"/>
  </w:num>
  <w:num w:numId="11" w16cid:durableId="1228802169">
    <w:abstractNumId w:val="36"/>
  </w:num>
  <w:num w:numId="12" w16cid:durableId="1950892954">
    <w:abstractNumId w:val="36"/>
  </w:num>
  <w:num w:numId="13" w16cid:durableId="2030449852">
    <w:abstractNumId w:val="50"/>
  </w:num>
  <w:num w:numId="14" w16cid:durableId="794254354">
    <w:abstractNumId w:val="50"/>
  </w:num>
  <w:num w:numId="15" w16cid:durableId="324356055">
    <w:abstractNumId w:val="24"/>
  </w:num>
  <w:num w:numId="16" w16cid:durableId="1568152145">
    <w:abstractNumId w:val="24"/>
  </w:num>
  <w:num w:numId="17" w16cid:durableId="1263685235">
    <w:abstractNumId w:val="29"/>
  </w:num>
  <w:num w:numId="18" w16cid:durableId="795220808">
    <w:abstractNumId w:val="29"/>
  </w:num>
  <w:num w:numId="19" w16cid:durableId="1746754792">
    <w:abstractNumId w:val="15"/>
  </w:num>
  <w:num w:numId="20" w16cid:durableId="1884443029">
    <w:abstractNumId w:val="32"/>
  </w:num>
  <w:num w:numId="21" w16cid:durableId="18825916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0950074">
    <w:abstractNumId w:val="18"/>
  </w:num>
  <w:num w:numId="23" w16cid:durableId="344984700">
    <w:abstractNumId w:val="45"/>
  </w:num>
  <w:num w:numId="24" w16cid:durableId="1776511058">
    <w:abstractNumId w:val="33"/>
  </w:num>
  <w:num w:numId="25" w16cid:durableId="401948503">
    <w:abstractNumId w:val="9"/>
  </w:num>
  <w:num w:numId="26" w16cid:durableId="1574268286">
    <w:abstractNumId w:val="6"/>
  </w:num>
  <w:num w:numId="27" w16cid:durableId="1518305089">
    <w:abstractNumId w:val="13"/>
  </w:num>
  <w:num w:numId="28" w16cid:durableId="1896120207">
    <w:abstractNumId w:val="17"/>
  </w:num>
  <w:num w:numId="29" w16cid:durableId="1883246842">
    <w:abstractNumId w:val="43"/>
  </w:num>
  <w:num w:numId="30" w16cid:durableId="1501696363">
    <w:abstractNumId w:val="41"/>
  </w:num>
  <w:num w:numId="31" w16cid:durableId="237062044">
    <w:abstractNumId w:val="22"/>
  </w:num>
  <w:num w:numId="32" w16cid:durableId="1663311797">
    <w:abstractNumId w:val="0"/>
  </w:num>
  <w:num w:numId="33" w16cid:durableId="1188328233">
    <w:abstractNumId w:val="28"/>
  </w:num>
  <w:num w:numId="34" w16cid:durableId="354162842">
    <w:abstractNumId w:val="48"/>
  </w:num>
  <w:num w:numId="35" w16cid:durableId="1033074911">
    <w:abstractNumId w:val="47"/>
  </w:num>
  <w:num w:numId="36" w16cid:durableId="593175514">
    <w:abstractNumId w:val="25"/>
  </w:num>
  <w:num w:numId="37" w16cid:durableId="1180197375">
    <w:abstractNumId w:val="20"/>
  </w:num>
  <w:num w:numId="38" w16cid:durableId="1812166955">
    <w:abstractNumId w:val="38"/>
  </w:num>
  <w:num w:numId="39" w16cid:durableId="1948847757">
    <w:abstractNumId w:val="40"/>
  </w:num>
  <w:num w:numId="40" w16cid:durableId="1633826574">
    <w:abstractNumId w:val="42"/>
  </w:num>
  <w:num w:numId="41" w16cid:durableId="967660212">
    <w:abstractNumId w:val="4"/>
  </w:num>
  <w:num w:numId="42" w16cid:durableId="1254781833">
    <w:abstractNumId w:val="7"/>
  </w:num>
  <w:num w:numId="43" w16cid:durableId="108135574">
    <w:abstractNumId w:val="14"/>
  </w:num>
  <w:num w:numId="44" w16cid:durableId="2094428915">
    <w:abstractNumId w:val="46"/>
  </w:num>
  <w:num w:numId="45" w16cid:durableId="650642560">
    <w:abstractNumId w:val="39"/>
  </w:num>
  <w:num w:numId="46" w16cid:durableId="727150771">
    <w:abstractNumId w:val="44"/>
  </w:num>
  <w:num w:numId="47" w16cid:durableId="897595946">
    <w:abstractNumId w:val="19"/>
  </w:num>
  <w:num w:numId="48" w16cid:durableId="356127856">
    <w:abstractNumId w:val="31"/>
  </w:num>
  <w:num w:numId="49" w16cid:durableId="772893862">
    <w:abstractNumId w:val="49"/>
  </w:num>
  <w:num w:numId="50" w16cid:durableId="2060010899">
    <w:abstractNumId w:val="35"/>
  </w:num>
  <w:num w:numId="51" w16cid:durableId="347685548">
    <w:abstractNumId w:val="10"/>
  </w:num>
  <w:num w:numId="52" w16cid:durableId="957956235">
    <w:abstractNumId w:val="16"/>
  </w:num>
  <w:num w:numId="53" w16cid:durableId="2084335673">
    <w:abstractNumId w:val="2"/>
  </w:num>
  <w:num w:numId="54" w16cid:durableId="2114398531">
    <w:abstractNumId w:val="21"/>
  </w:num>
  <w:num w:numId="55" w16cid:durableId="1984499580">
    <w:abstractNumId w:val="26"/>
  </w:num>
  <w:num w:numId="56" w16cid:durableId="507674535">
    <w:abstractNumId w:val="1"/>
  </w:num>
  <w:num w:numId="57" w16cid:durableId="246694423">
    <w:abstractNumId w:val="27"/>
  </w:num>
  <w:num w:numId="58" w16cid:durableId="131872746">
    <w:abstractNumId w:val="8"/>
  </w:num>
  <w:num w:numId="59" w16cid:durableId="337467024">
    <w:abstractNumId w:val="12"/>
  </w:num>
  <w:num w:numId="60" w16cid:durableId="796023770">
    <w:abstractNumId w:val="3"/>
  </w:num>
  <w:num w:numId="61" w16cid:durableId="339746907">
    <w:abstractNumId w:val="51"/>
  </w:num>
  <w:num w:numId="62" w16cid:durableId="1762682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B7"/>
    <w:rsid w:val="000003EE"/>
    <w:rsid w:val="000007C3"/>
    <w:rsid w:val="00000A19"/>
    <w:rsid w:val="00002A15"/>
    <w:rsid w:val="000079A6"/>
    <w:rsid w:val="000109B1"/>
    <w:rsid w:val="00013855"/>
    <w:rsid w:val="00016B1D"/>
    <w:rsid w:val="00020BFA"/>
    <w:rsid w:val="0002254B"/>
    <w:rsid w:val="00022B09"/>
    <w:rsid w:val="000247DD"/>
    <w:rsid w:val="00024B8D"/>
    <w:rsid w:val="00025959"/>
    <w:rsid w:val="00025E33"/>
    <w:rsid w:val="000263CA"/>
    <w:rsid w:val="00031259"/>
    <w:rsid w:val="00031B1A"/>
    <w:rsid w:val="0003206D"/>
    <w:rsid w:val="00032A67"/>
    <w:rsid w:val="00034823"/>
    <w:rsid w:val="000351E7"/>
    <w:rsid w:val="00035332"/>
    <w:rsid w:val="00040558"/>
    <w:rsid w:val="0004366C"/>
    <w:rsid w:val="00046228"/>
    <w:rsid w:val="00046849"/>
    <w:rsid w:val="00046882"/>
    <w:rsid w:val="00050BBF"/>
    <w:rsid w:val="00050CFA"/>
    <w:rsid w:val="00051F10"/>
    <w:rsid w:val="00052A3B"/>
    <w:rsid w:val="00053053"/>
    <w:rsid w:val="00053E77"/>
    <w:rsid w:val="00054C71"/>
    <w:rsid w:val="000555B6"/>
    <w:rsid w:val="000555DC"/>
    <w:rsid w:val="00056291"/>
    <w:rsid w:val="000575C6"/>
    <w:rsid w:val="000603A0"/>
    <w:rsid w:val="0006080B"/>
    <w:rsid w:val="00062871"/>
    <w:rsid w:val="000628F7"/>
    <w:rsid w:val="00063583"/>
    <w:rsid w:val="00065082"/>
    <w:rsid w:val="00065DC3"/>
    <w:rsid w:val="000664E8"/>
    <w:rsid w:val="00067408"/>
    <w:rsid w:val="000724DC"/>
    <w:rsid w:val="00072F5A"/>
    <w:rsid w:val="00073D75"/>
    <w:rsid w:val="00074ABB"/>
    <w:rsid w:val="00075F08"/>
    <w:rsid w:val="00077197"/>
    <w:rsid w:val="000778C6"/>
    <w:rsid w:val="00077DA0"/>
    <w:rsid w:val="00080554"/>
    <w:rsid w:val="000852A2"/>
    <w:rsid w:val="00085C23"/>
    <w:rsid w:val="00086150"/>
    <w:rsid w:val="0008685A"/>
    <w:rsid w:val="00090A14"/>
    <w:rsid w:val="00090C81"/>
    <w:rsid w:val="000914C7"/>
    <w:rsid w:val="0009282C"/>
    <w:rsid w:val="00092F08"/>
    <w:rsid w:val="00094AFE"/>
    <w:rsid w:val="00096027"/>
    <w:rsid w:val="00096AE9"/>
    <w:rsid w:val="000A1184"/>
    <w:rsid w:val="000A1C40"/>
    <w:rsid w:val="000A2F8A"/>
    <w:rsid w:val="000A4B9F"/>
    <w:rsid w:val="000A57D1"/>
    <w:rsid w:val="000B19FD"/>
    <w:rsid w:val="000B64E8"/>
    <w:rsid w:val="000B745A"/>
    <w:rsid w:val="000C077B"/>
    <w:rsid w:val="000C4345"/>
    <w:rsid w:val="000D13D5"/>
    <w:rsid w:val="000D1B1B"/>
    <w:rsid w:val="000D37BD"/>
    <w:rsid w:val="000D42E0"/>
    <w:rsid w:val="000D4D20"/>
    <w:rsid w:val="000D6132"/>
    <w:rsid w:val="000E0223"/>
    <w:rsid w:val="000E02AA"/>
    <w:rsid w:val="000E0EA6"/>
    <w:rsid w:val="000E1852"/>
    <w:rsid w:val="000E2953"/>
    <w:rsid w:val="000E4C99"/>
    <w:rsid w:val="000E52B4"/>
    <w:rsid w:val="000E668D"/>
    <w:rsid w:val="000E732D"/>
    <w:rsid w:val="000E7BB5"/>
    <w:rsid w:val="000F0737"/>
    <w:rsid w:val="000F2E06"/>
    <w:rsid w:val="000F59B5"/>
    <w:rsid w:val="000F5FC5"/>
    <w:rsid w:val="000F6C7C"/>
    <w:rsid w:val="00101F31"/>
    <w:rsid w:val="001023AE"/>
    <w:rsid w:val="00104A11"/>
    <w:rsid w:val="00105053"/>
    <w:rsid w:val="0010577C"/>
    <w:rsid w:val="0010705C"/>
    <w:rsid w:val="00107B1E"/>
    <w:rsid w:val="00107BBA"/>
    <w:rsid w:val="0011050B"/>
    <w:rsid w:val="00112089"/>
    <w:rsid w:val="00115425"/>
    <w:rsid w:val="0011567C"/>
    <w:rsid w:val="001217B2"/>
    <w:rsid w:val="00124CAF"/>
    <w:rsid w:val="00125811"/>
    <w:rsid w:val="001272F3"/>
    <w:rsid w:val="001273A9"/>
    <w:rsid w:val="00127C98"/>
    <w:rsid w:val="001320F7"/>
    <w:rsid w:val="0013377B"/>
    <w:rsid w:val="00136317"/>
    <w:rsid w:val="00136D66"/>
    <w:rsid w:val="00136E98"/>
    <w:rsid w:val="00140184"/>
    <w:rsid w:val="0014171D"/>
    <w:rsid w:val="00144C45"/>
    <w:rsid w:val="00146ABC"/>
    <w:rsid w:val="001475E6"/>
    <w:rsid w:val="00147E9E"/>
    <w:rsid w:val="00150307"/>
    <w:rsid w:val="00150787"/>
    <w:rsid w:val="00150924"/>
    <w:rsid w:val="0015150A"/>
    <w:rsid w:val="00162256"/>
    <w:rsid w:val="00163FD4"/>
    <w:rsid w:val="001648F9"/>
    <w:rsid w:val="001649BD"/>
    <w:rsid w:val="001653B2"/>
    <w:rsid w:val="00165503"/>
    <w:rsid w:val="0016603C"/>
    <w:rsid w:val="00166E09"/>
    <w:rsid w:val="00167B78"/>
    <w:rsid w:val="00171369"/>
    <w:rsid w:val="00171C23"/>
    <w:rsid w:val="00173035"/>
    <w:rsid w:val="00175C54"/>
    <w:rsid w:val="00180378"/>
    <w:rsid w:val="00180F99"/>
    <w:rsid w:val="00184A19"/>
    <w:rsid w:val="00185425"/>
    <w:rsid w:val="00185FDA"/>
    <w:rsid w:val="00186665"/>
    <w:rsid w:val="001875AA"/>
    <w:rsid w:val="00190C2D"/>
    <w:rsid w:val="00190E9A"/>
    <w:rsid w:val="00190F74"/>
    <w:rsid w:val="001915F8"/>
    <w:rsid w:val="00192F3D"/>
    <w:rsid w:val="00194195"/>
    <w:rsid w:val="00194907"/>
    <w:rsid w:val="00196EF3"/>
    <w:rsid w:val="001A0D2F"/>
    <w:rsid w:val="001A5193"/>
    <w:rsid w:val="001A6291"/>
    <w:rsid w:val="001B0145"/>
    <w:rsid w:val="001B10B8"/>
    <w:rsid w:val="001B125D"/>
    <w:rsid w:val="001B6882"/>
    <w:rsid w:val="001B73A1"/>
    <w:rsid w:val="001C0202"/>
    <w:rsid w:val="001C02A4"/>
    <w:rsid w:val="001C10F2"/>
    <w:rsid w:val="001C3D26"/>
    <w:rsid w:val="001C45A1"/>
    <w:rsid w:val="001C5267"/>
    <w:rsid w:val="001C6252"/>
    <w:rsid w:val="001C7CC5"/>
    <w:rsid w:val="001D1151"/>
    <w:rsid w:val="001D2C71"/>
    <w:rsid w:val="001D2D60"/>
    <w:rsid w:val="001D62A0"/>
    <w:rsid w:val="001D6447"/>
    <w:rsid w:val="001D6973"/>
    <w:rsid w:val="001E3BA3"/>
    <w:rsid w:val="001E3CA8"/>
    <w:rsid w:val="001E3D5F"/>
    <w:rsid w:val="001E4AF7"/>
    <w:rsid w:val="001E6336"/>
    <w:rsid w:val="001F09BB"/>
    <w:rsid w:val="001F1246"/>
    <w:rsid w:val="001F4DE9"/>
    <w:rsid w:val="001F53ED"/>
    <w:rsid w:val="001F704F"/>
    <w:rsid w:val="002002CE"/>
    <w:rsid w:val="002006C5"/>
    <w:rsid w:val="002058D8"/>
    <w:rsid w:val="00205B41"/>
    <w:rsid w:val="0020607E"/>
    <w:rsid w:val="0020746A"/>
    <w:rsid w:val="00207D2E"/>
    <w:rsid w:val="002103CD"/>
    <w:rsid w:val="0021174D"/>
    <w:rsid w:val="00211A83"/>
    <w:rsid w:val="002122EB"/>
    <w:rsid w:val="002127BF"/>
    <w:rsid w:val="002143F5"/>
    <w:rsid w:val="00215C0E"/>
    <w:rsid w:val="002167B0"/>
    <w:rsid w:val="00216A42"/>
    <w:rsid w:val="00216F94"/>
    <w:rsid w:val="00216FD0"/>
    <w:rsid w:val="0022012F"/>
    <w:rsid w:val="00220134"/>
    <w:rsid w:val="00221C27"/>
    <w:rsid w:val="00225042"/>
    <w:rsid w:val="00227AE6"/>
    <w:rsid w:val="00227F97"/>
    <w:rsid w:val="00230DB3"/>
    <w:rsid w:val="002316C0"/>
    <w:rsid w:val="00232209"/>
    <w:rsid w:val="00232290"/>
    <w:rsid w:val="002322CE"/>
    <w:rsid w:val="00233984"/>
    <w:rsid w:val="00233B9A"/>
    <w:rsid w:val="00235D78"/>
    <w:rsid w:val="00236446"/>
    <w:rsid w:val="002378AF"/>
    <w:rsid w:val="00240804"/>
    <w:rsid w:val="00241B30"/>
    <w:rsid w:val="002423A4"/>
    <w:rsid w:val="00242758"/>
    <w:rsid w:val="00242E69"/>
    <w:rsid w:val="00251D90"/>
    <w:rsid w:val="0025333A"/>
    <w:rsid w:val="002537E8"/>
    <w:rsid w:val="00253ACC"/>
    <w:rsid w:val="00253CB9"/>
    <w:rsid w:val="002559E0"/>
    <w:rsid w:val="00256425"/>
    <w:rsid w:val="00256DED"/>
    <w:rsid w:val="0026165B"/>
    <w:rsid w:val="00262065"/>
    <w:rsid w:val="00266D52"/>
    <w:rsid w:val="00272F70"/>
    <w:rsid w:val="00273784"/>
    <w:rsid w:val="0027731E"/>
    <w:rsid w:val="00281F80"/>
    <w:rsid w:val="002843E4"/>
    <w:rsid w:val="00284777"/>
    <w:rsid w:val="00284CE1"/>
    <w:rsid w:val="0028500F"/>
    <w:rsid w:val="00290407"/>
    <w:rsid w:val="00291A18"/>
    <w:rsid w:val="00293239"/>
    <w:rsid w:val="00294235"/>
    <w:rsid w:val="002976C1"/>
    <w:rsid w:val="00297E2A"/>
    <w:rsid w:val="002A01EE"/>
    <w:rsid w:val="002A1AA1"/>
    <w:rsid w:val="002A432B"/>
    <w:rsid w:val="002A5785"/>
    <w:rsid w:val="002A6787"/>
    <w:rsid w:val="002A67D7"/>
    <w:rsid w:val="002A6D11"/>
    <w:rsid w:val="002B1039"/>
    <w:rsid w:val="002B1A5D"/>
    <w:rsid w:val="002B2D00"/>
    <w:rsid w:val="002B303C"/>
    <w:rsid w:val="002B67D5"/>
    <w:rsid w:val="002B6BC5"/>
    <w:rsid w:val="002B7EF0"/>
    <w:rsid w:val="002C0896"/>
    <w:rsid w:val="002C148D"/>
    <w:rsid w:val="002C378A"/>
    <w:rsid w:val="002C412B"/>
    <w:rsid w:val="002C44B7"/>
    <w:rsid w:val="002C6E7B"/>
    <w:rsid w:val="002D3791"/>
    <w:rsid w:val="002D380C"/>
    <w:rsid w:val="002E5127"/>
    <w:rsid w:val="002E6C3E"/>
    <w:rsid w:val="002E74C8"/>
    <w:rsid w:val="002F14C4"/>
    <w:rsid w:val="002F1CDD"/>
    <w:rsid w:val="002F2D39"/>
    <w:rsid w:val="002F34EB"/>
    <w:rsid w:val="002F5D01"/>
    <w:rsid w:val="002F657D"/>
    <w:rsid w:val="002F7B35"/>
    <w:rsid w:val="0030040B"/>
    <w:rsid w:val="003004DB"/>
    <w:rsid w:val="00300A82"/>
    <w:rsid w:val="00300C57"/>
    <w:rsid w:val="00300F12"/>
    <w:rsid w:val="003022AF"/>
    <w:rsid w:val="0030331E"/>
    <w:rsid w:val="00304B75"/>
    <w:rsid w:val="00304D6D"/>
    <w:rsid w:val="00304F98"/>
    <w:rsid w:val="003066BD"/>
    <w:rsid w:val="00307083"/>
    <w:rsid w:val="003107D4"/>
    <w:rsid w:val="00310C24"/>
    <w:rsid w:val="0031233D"/>
    <w:rsid w:val="003132AF"/>
    <w:rsid w:val="00314C95"/>
    <w:rsid w:val="00315372"/>
    <w:rsid w:val="00316659"/>
    <w:rsid w:val="00316B79"/>
    <w:rsid w:val="00317081"/>
    <w:rsid w:val="003203A0"/>
    <w:rsid w:val="00321A7D"/>
    <w:rsid w:val="00321C8C"/>
    <w:rsid w:val="00322B72"/>
    <w:rsid w:val="003240AE"/>
    <w:rsid w:val="003243F4"/>
    <w:rsid w:val="00325042"/>
    <w:rsid w:val="00325120"/>
    <w:rsid w:val="00326600"/>
    <w:rsid w:val="003300F1"/>
    <w:rsid w:val="003306F8"/>
    <w:rsid w:val="00332539"/>
    <w:rsid w:val="00333385"/>
    <w:rsid w:val="003370BD"/>
    <w:rsid w:val="00342F30"/>
    <w:rsid w:val="003446A0"/>
    <w:rsid w:val="00345738"/>
    <w:rsid w:val="00346E7F"/>
    <w:rsid w:val="003502E3"/>
    <w:rsid w:val="00351A5A"/>
    <w:rsid w:val="00352212"/>
    <w:rsid w:val="00352FF8"/>
    <w:rsid w:val="00355D21"/>
    <w:rsid w:val="0035763D"/>
    <w:rsid w:val="00357FD4"/>
    <w:rsid w:val="003607E0"/>
    <w:rsid w:val="00361D5B"/>
    <w:rsid w:val="0036275B"/>
    <w:rsid w:val="00364630"/>
    <w:rsid w:val="00366285"/>
    <w:rsid w:val="0036789B"/>
    <w:rsid w:val="00370956"/>
    <w:rsid w:val="00371228"/>
    <w:rsid w:val="00371B7A"/>
    <w:rsid w:val="00371CD7"/>
    <w:rsid w:val="00372B32"/>
    <w:rsid w:val="00373B82"/>
    <w:rsid w:val="00375803"/>
    <w:rsid w:val="00377742"/>
    <w:rsid w:val="003807F4"/>
    <w:rsid w:val="00386717"/>
    <w:rsid w:val="003907A8"/>
    <w:rsid w:val="00390F5F"/>
    <w:rsid w:val="00392823"/>
    <w:rsid w:val="003A0C98"/>
    <w:rsid w:val="003A2E95"/>
    <w:rsid w:val="003A41B8"/>
    <w:rsid w:val="003A4D77"/>
    <w:rsid w:val="003A5046"/>
    <w:rsid w:val="003A5088"/>
    <w:rsid w:val="003A62F2"/>
    <w:rsid w:val="003A6F9B"/>
    <w:rsid w:val="003B2C5E"/>
    <w:rsid w:val="003B3DD8"/>
    <w:rsid w:val="003B48FD"/>
    <w:rsid w:val="003B611D"/>
    <w:rsid w:val="003B6C90"/>
    <w:rsid w:val="003B7EF4"/>
    <w:rsid w:val="003C0838"/>
    <w:rsid w:val="003C212D"/>
    <w:rsid w:val="003C3AB0"/>
    <w:rsid w:val="003C5081"/>
    <w:rsid w:val="003C5A8D"/>
    <w:rsid w:val="003C644A"/>
    <w:rsid w:val="003D1DEE"/>
    <w:rsid w:val="003D2392"/>
    <w:rsid w:val="003D27ED"/>
    <w:rsid w:val="003D30E4"/>
    <w:rsid w:val="003D3CF1"/>
    <w:rsid w:val="003D4843"/>
    <w:rsid w:val="003D52C6"/>
    <w:rsid w:val="003E18EF"/>
    <w:rsid w:val="003E1D89"/>
    <w:rsid w:val="003E2682"/>
    <w:rsid w:val="003E2B47"/>
    <w:rsid w:val="003E771F"/>
    <w:rsid w:val="003F11AD"/>
    <w:rsid w:val="003F1614"/>
    <w:rsid w:val="003F5195"/>
    <w:rsid w:val="00400200"/>
    <w:rsid w:val="00400A83"/>
    <w:rsid w:val="0040287C"/>
    <w:rsid w:val="00403FBD"/>
    <w:rsid w:val="0040611D"/>
    <w:rsid w:val="00406465"/>
    <w:rsid w:val="004067BB"/>
    <w:rsid w:val="00406B1C"/>
    <w:rsid w:val="00406DE8"/>
    <w:rsid w:val="004077BC"/>
    <w:rsid w:val="00410622"/>
    <w:rsid w:val="00410BE3"/>
    <w:rsid w:val="00410DED"/>
    <w:rsid w:val="00411FE1"/>
    <w:rsid w:val="00414570"/>
    <w:rsid w:val="0041477E"/>
    <w:rsid w:val="004166B9"/>
    <w:rsid w:val="00420639"/>
    <w:rsid w:val="00421074"/>
    <w:rsid w:val="00421496"/>
    <w:rsid w:val="004240B9"/>
    <w:rsid w:val="00424F1A"/>
    <w:rsid w:val="00424F22"/>
    <w:rsid w:val="00426709"/>
    <w:rsid w:val="00426CB1"/>
    <w:rsid w:val="00426FF7"/>
    <w:rsid w:val="004276D2"/>
    <w:rsid w:val="00430838"/>
    <w:rsid w:val="004342DD"/>
    <w:rsid w:val="0043472C"/>
    <w:rsid w:val="00435060"/>
    <w:rsid w:val="0044111F"/>
    <w:rsid w:val="004433CB"/>
    <w:rsid w:val="00445498"/>
    <w:rsid w:val="00447080"/>
    <w:rsid w:val="0044780B"/>
    <w:rsid w:val="00457C0A"/>
    <w:rsid w:val="00460AAE"/>
    <w:rsid w:val="00461235"/>
    <w:rsid w:val="004613BF"/>
    <w:rsid w:val="004614F6"/>
    <w:rsid w:val="004626AA"/>
    <w:rsid w:val="004636A0"/>
    <w:rsid w:val="004640EE"/>
    <w:rsid w:val="00466835"/>
    <w:rsid w:val="004712BE"/>
    <w:rsid w:val="00473578"/>
    <w:rsid w:val="00473F47"/>
    <w:rsid w:val="0047558E"/>
    <w:rsid w:val="00477C6A"/>
    <w:rsid w:val="00480580"/>
    <w:rsid w:val="004808C2"/>
    <w:rsid w:val="00481994"/>
    <w:rsid w:val="00481C61"/>
    <w:rsid w:val="00481DC3"/>
    <w:rsid w:val="00482EAF"/>
    <w:rsid w:val="004833EC"/>
    <w:rsid w:val="00484991"/>
    <w:rsid w:val="0048526D"/>
    <w:rsid w:val="004859E6"/>
    <w:rsid w:val="00486230"/>
    <w:rsid w:val="00491D9F"/>
    <w:rsid w:val="0049396E"/>
    <w:rsid w:val="00494F1A"/>
    <w:rsid w:val="004A2296"/>
    <w:rsid w:val="004A3840"/>
    <w:rsid w:val="004A3CFC"/>
    <w:rsid w:val="004A4760"/>
    <w:rsid w:val="004A54BE"/>
    <w:rsid w:val="004A7372"/>
    <w:rsid w:val="004A78D1"/>
    <w:rsid w:val="004B01DE"/>
    <w:rsid w:val="004B1D1E"/>
    <w:rsid w:val="004B2588"/>
    <w:rsid w:val="004B501B"/>
    <w:rsid w:val="004C00AD"/>
    <w:rsid w:val="004C0CB4"/>
    <w:rsid w:val="004C2ECA"/>
    <w:rsid w:val="004C759A"/>
    <w:rsid w:val="004D095E"/>
    <w:rsid w:val="004D0DFD"/>
    <w:rsid w:val="004D1328"/>
    <w:rsid w:val="004D1A59"/>
    <w:rsid w:val="004D25B7"/>
    <w:rsid w:val="004D397B"/>
    <w:rsid w:val="004D4624"/>
    <w:rsid w:val="004D4F19"/>
    <w:rsid w:val="004E0758"/>
    <w:rsid w:val="004E2627"/>
    <w:rsid w:val="004E2AF6"/>
    <w:rsid w:val="004F1001"/>
    <w:rsid w:val="004F21BB"/>
    <w:rsid w:val="004F2389"/>
    <w:rsid w:val="004F26E3"/>
    <w:rsid w:val="004F36C6"/>
    <w:rsid w:val="004F4878"/>
    <w:rsid w:val="004F6619"/>
    <w:rsid w:val="00500E21"/>
    <w:rsid w:val="0050164C"/>
    <w:rsid w:val="00506A88"/>
    <w:rsid w:val="00507799"/>
    <w:rsid w:val="00507F5B"/>
    <w:rsid w:val="0051128E"/>
    <w:rsid w:val="00512037"/>
    <w:rsid w:val="00512156"/>
    <w:rsid w:val="00517023"/>
    <w:rsid w:val="00520F38"/>
    <w:rsid w:val="005253FB"/>
    <w:rsid w:val="005273C8"/>
    <w:rsid w:val="005276DC"/>
    <w:rsid w:val="005318E2"/>
    <w:rsid w:val="00532347"/>
    <w:rsid w:val="00533A64"/>
    <w:rsid w:val="005353D0"/>
    <w:rsid w:val="00535CA3"/>
    <w:rsid w:val="00535E61"/>
    <w:rsid w:val="0053678A"/>
    <w:rsid w:val="00536C81"/>
    <w:rsid w:val="00540926"/>
    <w:rsid w:val="00541446"/>
    <w:rsid w:val="005415B5"/>
    <w:rsid w:val="00543CE5"/>
    <w:rsid w:val="00546020"/>
    <w:rsid w:val="00547AA7"/>
    <w:rsid w:val="005500BA"/>
    <w:rsid w:val="00551DB5"/>
    <w:rsid w:val="005528AD"/>
    <w:rsid w:val="00552B07"/>
    <w:rsid w:val="00554659"/>
    <w:rsid w:val="00557020"/>
    <w:rsid w:val="005573DA"/>
    <w:rsid w:val="00560405"/>
    <w:rsid w:val="005607A0"/>
    <w:rsid w:val="00561E82"/>
    <w:rsid w:val="00562CA6"/>
    <w:rsid w:val="00566E95"/>
    <w:rsid w:val="005670C1"/>
    <w:rsid w:val="0057117B"/>
    <w:rsid w:val="00571E85"/>
    <w:rsid w:val="005722D3"/>
    <w:rsid w:val="0057293B"/>
    <w:rsid w:val="00572C72"/>
    <w:rsid w:val="00572CDA"/>
    <w:rsid w:val="00573080"/>
    <w:rsid w:val="005769D8"/>
    <w:rsid w:val="00576DDA"/>
    <w:rsid w:val="00581EEA"/>
    <w:rsid w:val="005828DB"/>
    <w:rsid w:val="00582F28"/>
    <w:rsid w:val="00585089"/>
    <w:rsid w:val="00585A23"/>
    <w:rsid w:val="00585A49"/>
    <w:rsid w:val="005870EF"/>
    <w:rsid w:val="00587953"/>
    <w:rsid w:val="00593392"/>
    <w:rsid w:val="0059481B"/>
    <w:rsid w:val="005954D7"/>
    <w:rsid w:val="005A0B09"/>
    <w:rsid w:val="005A1248"/>
    <w:rsid w:val="005A18F8"/>
    <w:rsid w:val="005A1D1B"/>
    <w:rsid w:val="005A2867"/>
    <w:rsid w:val="005A586C"/>
    <w:rsid w:val="005A6BAF"/>
    <w:rsid w:val="005A71F6"/>
    <w:rsid w:val="005A7861"/>
    <w:rsid w:val="005A7E0E"/>
    <w:rsid w:val="005B237B"/>
    <w:rsid w:val="005B2577"/>
    <w:rsid w:val="005B28DF"/>
    <w:rsid w:val="005B2ED5"/>
    <w:rsid w:val="005B5D65"/>
    <w:rsid w:val="005B7E6C"/>
    <w:rsid w:val="005C102C"/>
    <w:rsid w:val="005C4BC5"/>
    <w:rsid w:val="005C662C"/>
    <w:rsid w:val="005C711D"/>
    <w:rsid w:val="005D0BA0"/>
    <w:rsid w:val="005D1EBC"/>
    <w:rsid w:val="005D2343"/>
    <w:rsid w:val="005D29C2"/>
    <w:rsid w:val="005D42D8"/>
    <w:rsid w:val="005D6517"/>
    <w:rsid w:val="005D6A31"/>
    <w:rsid w:val="005D6AE1"/>
    <w:rsid w:val="005E0312"/>
    <w:rsid w:val="005E088D"/>
    <w:rsid w:val="005E0DBA"/>
    <w:rsid w:val="005E1B7A"/>
    <w:rsid w:val="005E26DA"/>
    <w:rsid w:val="005E31F5"/>
    <w:rsid w:val="005E5742"/>
    <w:rsid w:val="005E60F2"/>
    <w:rsid w:val="005F01B7"/>
    <w:rsid w:val="005F02AE"/>
    <w:rsid w:val="005F4BCC"/>
    <w:rsid w:val="005F5BBD"/>
    <w:rsid w:val="00600515"/>
    <w:rsid w:val="00600BFE"/>
    <w:rsid w:val="00600F59"/>
    <w:rsid w:val="006020DB"/>
    <w:rsid w:val="006025D0"/>
    <w:rsid w:val="00605E72"/>
    <w:rsid w:val="006073C8"/>
    <w:rsid w:val="00613EFE"/>
    <w:rsid w:val="00615A8A"/>
    <w:rsid w:val="006163BE"/>
    <w:rsid w:val="0062046C"/>
    <w:rsid w:val="00623658"/>
    <w:rsid w:val="00625116"/>
    <w:rsid w:val="00630EF6"/>
    <w:rsid w:val="00631538"/>
    <w:rsid w:val="00634EE9"/>
    <w:rsid w:val="006361FC"/>
    <w:rsid w:val="0063661B"/>
    <w:rsid w:val="006376A0"/>
    <w:rsid w:val="0063799F"/>
    <w:rsid w:val="0064142B"/>
    <w:rsid w:val="0064192F"/>
    <w:rsid w:val="0064420B"/>
    <w:rsid w:val="00646059"/>
    <w:rsid w:val="00646A6D"/>
    <w:rsid w:val="00647EF1"/>
    <w:rsid w:val="006516B1"/>
    <w:rsid w:val="00652BFE"/>
    <w:rsid w:val="0065388C"/>
    <w:rsid w:val="00654BF4"/>
    <w:rsid w:val="00654C79"/>
    <w:rsid w:val="00654EAF"/>
    <w:rsid w:val="006650F9"/>
    <w:rsid w:val="006660DD"/>
    <w:rsid w:val="00666407"/>
    <w:rsid w:val="0067281A"/>
    <w:rsid w:val="00672BAA"/>
    <w:rsid w:val="00672C36"/>
    <w:rsid w:val="00673C49"/>
    <w:rsid w:val="006755A9"/>
    <w:rsid w:val="00676AFE"/>
    <w:rsid w:val="006773D3"/>
    <w:rsid w:val="00681277"/>
    <w:rsid w:val="0068246C"/>
    <w:rsid w:val="00682A83"/>
    <w:rsid w:val="00683898"/>
    <w:rsid w:val="00684096"/>
    <w:rsid w:val="0068523A"/>
    <w:rsid w:val="00685F23"/>
    <w:rsid w:val="006912CC"/>
    <w:rsid w:val="006920C9"/>
    <w:rsid w:val="00693EF3"/>
    <w:rsid w:val="00694D06"/>
    <w:rsid w:val="00695188"/>
    <w:rsid w:val="00695E6B"/>
    <w:rsid w:val="006964EF"/>
    <w:rsid w:val="006969A0"/>
    <w:rsid w:val="00696C0F"/>
    <w:rsid w:val="006A072D"/>
    <w:rsid w:val="006A1235"/>
    <w:rsid w:val="006A1F46"/>
    <w:rsid w:val="006A2551"/>
    <w:rsid w:val="006A348C"/>
    <w:rsid w:val="006A4845"/>
    <w:rsid w:val="006A51BC"/>
    <w:rsid w:val="006A599A"/>
    <w:rsid w:val="006A5CEC"/>
    <w:rsid w:val="006A67EA"/>
    <w:rsid w:val="006A7D8F"/>
    <w:rsid w:val="006A7D9C"/>
    <w:rsid w:val="006B008C"/>
    <w:rsid w:val="006B16CD"/>
    <w:rsid w:val="006B18F6"/>
    <w:rsid w:val="006B1ED9"/>
    <w:rsid w:val="006B1F28"/>
    <w:rsid w:val="006B3554"/>
    <w:rsid w:val="006B4793"/>
    <w:rsid w:val="006B640A"/>
    <w:rsid w:val="006B6F89"/>
    <w:rsid w:val="006C035F"/>
    <w:rsid w:val="006C069A"/>
    <w:rsid w:val="006C2205"/>
    <w:rsid w:val="006C2F54"/>
    <w:rsid w:val="006C77E6"/>
    <w:rsid w:val="006C78E4"/>
    <w:rsid w:val="006D4EDA"/>
    <w:rsid w:val="006E190A"/>
    <w:rsid w:val="006E23E6"/>
    <w:rsid w:val="006E38DE"/>
    <w:rsid w:val="006E3FA9"/>
    <w:rsid w:val="006E5D27"/>
    <w:rsid w:val="006E7CDE"/>
    <w:rsid w:val="006F1B04"/>
    <w:rsid w:val="006F27C4"/>
    <w:rsid w:val="006F2A51"/>
    <w:rsid w:val="006F5D27"/>
    <w:rsid w:val="006F6949"/>
    <w:rsid w:val="00700698"/>
    <w:rsid w:val="007006A1"/>
    <w:rsid w:val="00702FEB"/>
    <w:rsid w:val="007032A5"/>
    <w:rsid w:val="007039BB"/>
    <w:rsid w:val="00704C5C"/>
    <w:rsid w:val="00706BA6"/>
    <w:rsid w:val="00707203"/>
    <w:rsid w:val="00707382"/>
    <w:rsid w:val="00711C39"/>
    <w:rsid w:val="00714AF9"/>
    <w:rsid w:val="00714DAF"/>
    <w:rsid w:val="00720F27"/>
    <w:rsid w:val="00721E4F"/>
    <w:rsid w:val="00722396"/>
    <w:rsid w:val="007223FC"/>
    <w:rsid w:val="00722C27"/>
    <w:rsid w:val="00722F1B"/>
    <w:rsid w:val="0072404A"/>
    <w:rsid w:val="00725514"/>
    <w:rsid w:val="00725C89"/>
    <w:rsid w:val="007337CD"/>
    <w:rsid w:val="007351F6"/>
    <w:rsid w:val="007379E6"/>
    <w:rsid w:val="007429F1"/>
    <w:rsid w:val="00742E13"/>
    <w:rsid w:val="00744716"/>
    <w:rsid w:val="00745523"/>
    <w:rsid w:val="00746A0A"/>
    <w:rsid w:val="00746AF6"/>
    <w:rsid w:val="00746B1B"/>
    <w:rsid w:val="007479D0"/>
    <w:rsid w:val="00750B54"/>
    <w:rsid w:val="0075551D"/>
    <w:rsid w:val="00762929"/>
    <w:rsid w:val="0076410D"/>
    <w:rsid w:val="0076442E"/>
    <w:rsid w:val="007649CD"/>
    <w:rsid w:val="007651A6"/>
    <w:rsid w:val="007659C5"/>
    <w:rsid w:val="007671FC"/>
    <w:rsid w:val="007703A7"/>
    <w:rsid w:val="0077042F"/>
    <w:rsid w:val="00771BE6"/>
    <w:rsid w:val="007723B9"/>
    <w:rsid w:val="00772A7B"/>
    <w:rsid w:val="007731F1"/>
    <w:rsid w:val="007735C3"/>
    <w:rsid w:val="00773AAF"/>
    <w:rsid w:val="007755A9"/>
    <w:rsid w:val="0078215C"/>
    <w:rsid w:val="00782B03"/>
    <w:rsid w:val="00783D01"/>
    <w:rsid w:val="0078539B"/>
    <w:rsid w:val="00786351"/>
    <w:rsid w:val="00786755"/>
    <w:rsid w:val="007874CF"/>
    <w:rsid w:val="0079002A"/>
    <w:rsid w:val="00790A28"/>
    <w:rsid w:val="00796E1C"/>
    <w:rsid w:val="007A0FD4"/>
    <w:rsid w:val="007A2182"/>
    <w:rsid w:val="007A5D9E"/>
    <w:rsid w:val="007A6192"/>
    <w:rsid w:val="007A7C44"/>
    <w:rsid w:val="007A7F41"/>
    <w:rsid w:val="007B4D2B"/>
    <w:rsid w:val="007C1061"/>
    <w:rsid w:val="007C221A"/>
    <w:rsid w:val="007C3B0D"/>
    <w:rsid w:val="007C4D47"/>
    <w:rsid w:val="007C652D"/>
    <w:rsid w:val="007C6D31"/>
    <w:rsid w:val="007C77F6"/>
    <w:rsid w:val="007D285D"/>
    <w:rsid w:val="007D2EE3"/>
    <w:rsid w:val="007D36D8"/>
    <w:rsid w:val="007D6290"/>
    <w:rsid w:val="007E02B7"/>
    <w:rsid w:val="007E37F1"/>
    <w:rsid w:val="007E3B69"/>
    <w:rsid w:val="007E528F"/>
    <w:rsid w:val="007F0929"/>
    <w:rsid w:val="007F1F69"/>
    <w:rsid w:val="007F2751"/>
    <w:rsid w:val="007F688C"/>
    <w:rsid w:val="007F6D6F"/>
    <w:rsid w:val="007F729E"/>
    <w:rsid w:val="008004A9"/>
    <w:rsid w:val="00803F11"/>
    <w:rsid w:val="00804A4A"/>
    <w:rsid w:val="00805908"/>
    <w:rsid w:val="00807615"/>
    <w:rsid w:val="00812C37"/>
    <w:rsid w:val="00814DEB"/>
    <w:rsid w:val="008158D6"/>
    <w:rsid w:val="00816E40"/>
    <w:rsid w:val="008177BF"/>
    <w:rsid w:val="00817B40"/>
    <w:rsid w:val="00820038"/>
    <w:rsid w:val="008207C6"/>
    <w:rsid w:val="00821F2E"/>
    <w:rsid w:val="008236F8"/>
    <w:rsid w:val="00825CA6"/>
    <w:rsid w:val="00825E5C"/>
    <w:rsid w:val="00826897"/>
    <w:rsid w:val="008272F4"/>
    <w:rsid w:val="0082791C"/>
    <w:rsid w:val="00830083"/>
    <w:rsid w:val="00832355"/>
    <w:rsid w:val="00834C59"/>
    <w:rsid w:val="0083577A"/>
    <w:rsid w:val="00835E4D"/>
    <w:rsid w:val="008360FC"/>
    <w:rsid w:val="00837F38"/>
    <w:rsid w:val="00840395"/>
    <w:rsid w:val="00843C50"/>
    <w:rsid w:val="008457FF"/>
    <w:rsid w:val="00847C82"/>
    <w:rsid w:val="00850E87"/>
    <w:rsid w:val="00853047"/>
    <w:rsid w:val="008544C8"/>
    <w:rsid w:val="00855C97"/>
    <w:rsid w:val="0085715A"/>
    <w:rsid w:val="00857599"/>
    <w:rsid w:val="008610D8"/>
    <w:rsid w:val="008618F5"/>
    <w:rsid w:val="00861B2A"/>
    <w:rsid w:val="0086264C"/>
    <w:rsid w:val="0086349C"/>
    <w:rsid w:val="00864066"/>
    <w:rsid w:val="00866423"/>
    <w:rsid w:val="00866C6B"/>
    <w:rsid w:val="0087012A"/>
    <w:rsid w:val="0087135F"/>
    <w:rsid w:val="008733E2"/>
    <w:rsid w:val="008739FA"/>
    <w:rsid w:val="00873A83"/>
    <w:rsid w:val="00877A26"/>
    <w:rsid w:val="00881AE0"/>
    <w:rsid w:val="008821CE"/>
    <w:rsid w:val="00882738"/>
    <w:rsid w:val="00883050"/>
    <w:rsid w:val="00883370"/>
    <w:rsid w:val="00887B70"/>
    <w:rsid w:val="00890E17"/>
    <w:rsid w:val="00891505"/>
    <w:rsid w:val="00891DB0"/>
    <w:rsid w:val="00896003"/>
    <w:rsid w:val="0089729D"/>
    <w:rsid w:val="008A2256"/>
    <w:rsid w:val="008A4743"/>
    <w:rsid w:val="008A57E0"/>
    <w:rsid w:val="008A6286"/>
    <w:rsid w:val="008B15AE"/>
    <w:rsid w:val="008B48CA"/>
    <w:rsid w:val="008B4A49"/>
    <w:rsid w:val="008B4F6B"/>
    <w:rsid w:val="008B6AA4"/>
    <w:rsid w:val="008B6B97"/>
    <w:rsid w:val="008B6D8F"/>
    <w:rsid w:val="008C33DD"/>
    <w:rsid w:val="008C47AF"/>
    <w:rsid w:val="008D0A34"/>
    <w:rsid w:val="008D128F"/>
    <w:rsid w:val="008D39BB"/>
    <w:rsid w:val="008D5B1F"/>
    <w:rsid w:val="008D5EAA"/>
    <w:rsid w:val="008E144B"/>
    <w:rsid w:val="008E299B"/>
    <w:rsid w:val="008E2F1F"/>
    <w:rsid w:val="008E7D6E"/>
    <w:rsid w:val="008F015A"/>
    <w:rsid w:val="008F125B"/>
    <w:rsid w:val="008F3018"/>
    <w:rsid w:val="008F3187"/>
    <w:rsid w:val="008F4C66"/>
    <w:rsid w:val="008F76DB"/>
    <w:rsid w:val="00900B7E"/>
    <w:rsid w:val="009038A6"/>
    <w:rsid w:val="00903CD8"/>
    <w:rsid w:val="00906015"/>
    <w:rsid w:val="00906973"/>
    <w:rsid w:val="009114DB"/>
    <w:rsid w:val="00911FE3"/>
    <w:rsid w:val="00912308"/>
    <w:rsid w:val="0091266E"/>
    <w:rsid w:val="00913C32"/>
    <w:rsid w:val="009163F3"/>
    <w:rsid w:val="00916CAF"/>
    <w:rsid w:val="00917C6C"/>
    <w:rsid w:val="00920B45"/>
    <w:rsid w:val="00921789"/>
    <w:rsid w:val="00922236"/>
    <w:rsid w:val="00925A62"/>
    <w:rsid w:val="00925DC7"/>
    <w:rsid w:val="00934F08"/>
    <w:rsid w:val="00935FFD"/>
    <w:rsid w:val="00936569"/>
    <w:rsid w:val="00936BDC"/>
    <w:rsid w:val="0093755B"/>
    <w:rsid w:val="00937643"/>
    <w:rsid w:val="00941F26"/>
    <w:rsid w:val="009424E7"/>
    <w:rsid w:val="009425FB"/>
    <w:rsid w:val="00942913"/>
    <w:rsid w:val="00943551"/>
    <w:rsid w:val="00944C5C"/>
    <w:rsid w:val="00945BBB"/>
    <w:rsid w:val="00945BDB"/>
    <w:rsid w:val="009460AB"/>
    <w:rsid w:val="00951B53"/>
    <w:rsid w:val="00954B04"/>
    <w:rsid w:val="00956B65"/>
    <w:rsid w:val="009605D2"/>
    <w:rsid w:val="0096096D"/>
    <w:rsid w:val="00962B10"/>
    <w:rsid w:val="00963CE3"/>
    <w:rsid w:val="009644B0"/>
    <w:rsid w:val="00972288"/>
    <w:rsid w:val="009748FA"/>
    <w:rsid w:val="00976540"/>
    <w:rsid w:val="00976CCA"/>
    <w:rsid w:val="00983780"/>
    <w:rsid w:val="00985AB6"/>
    <w:rsid w:val="00985CE7"/>
    <w:rsid w:val="00986CE4"/>
    <w:rsid w:val="009874D7"/>
    <w:rsid w:val="00987FA2"/>
    <w:rsid w:val="00991B8A"/>
    <w:rsid w:val="009929F1"/>
    <w:rsid w:val="009937D8"/>
    <w:rsid w:val="00994035"/>
    <w:rsid w:val="009945AA"/>
    <w:rsid w:val="009A0223"/>
    <w:rsid w:val="009A0842"/>
    <w:rsid w:val="009A0A3F"/>
    <w:rsid w:val="009A5A5F"/>
    <w:rsid w:val="009A7F96"/>
    <w:rsid w:val="009B27B2"/>
    <w:rsid w:val="009B3135"/>
    <w:rsid w:val="009B4D89"/>
    <w:rsid w:val="009B744F"/>
    <w:rsid w:val="009C0309"/>
    <w:rsid w:val="009C0AF1"/>
    <w:rsid w:val="009C0C46"/>
    <w:rsid w:val="009C0C96"/>
    <w:rsid w:val="009D007F"/>
    <w:rsid w:val="009D29DE"/>
    <w:rsid w:val="009E0820"/>
    <w:rsid w:val="009E0A7C"/>
    <w:rsid w:val="009E0C26"/>
    <w:rsid w:val="009E4CA2"/>
    <w:rsid w:val="009E7064"/>
    <w:rsid w:val="009E70A0"/>
    <w:rsid w:val="009F1162"/>
    <w:rsid w:val="009F19EC"/>
    <w:rsid w:val="009F22CF"/>
    <w:rsid w:val="009F42ED"/>
    <w:rsid w:val="009F5401"/>
    <w:rsid w:val="00A01B6C"/>
    <w:rsid w:val="00A113C6"/>
    <w:rsid w:val="00A13AF2"/>
    <w:rsid w:val="00A14A3A"/>
    <w:rsid w:val="00A14DC1"/>
    <w:rsid w:val="00A14DD1"/>
    <w:rsid w:val="00A21C00"/>
    <w:rsid w:val="00A22C82"/>
    <w:rsid w:val="00A25A28"/>
    <w:rsid w:val="00A25D4C"/>
    <w:rsid w:val="00A264DD"/>
    <w:rsid w:val="00A271E8"/>
    <w:rsid w:val="00A27357"/>
    <w:rsid w:val="00A301DF"/>
    <w:rsid w:val="00A31723"/>
    <w:rsid w:val="00A3286C"/>
    <w:rsid w:val="00A335E3"/>
    <w:rsid w:val="00A340DA"/>
    <w:rsid w:val="00A34B46"/>
    <w:rsid w:val="00A420A0"/>
    <w:rsid w:val="00A446AD"/>
    <w:rsid w:val="00A44935"/>
    <w:rsid w:val="00A4536D"/>
    <w:rsid w:val="00A454F0"/>
    <w:rsid w:val="00A45B49"/>
    <w:rsid w:val="00A4688E"/>
    <w:rsid w:val="00A52491"/>
    <w:rsid w:val="00A55C8C"/>
    <w:rsid w:val="00A60619"/>
    <w:rsid w:val="00A60A9C"/>
    <w:rsid w:val="00A6195D"/>
    <w:rsid w:val="00A63BE4"/>
    <w:rsid w:val="00A63D82"/>
    <w:rsid w:val="00A65737"/>
    <w:rsid w:val="00A6612D"/>
    <w:rsid w:val="00A66719"/>
    <w:rsid w:val="00A66BA2"/>
    <w:rsid w:val="00A7311E"/>
    <w:rsid w:val="00A742E0"/>
    <w:rsid w:val="00A74AE1"/>
    <w:rsid w:val="00A76007"/>
    <w:rsid w:val="00A7714C"/>
    <w:rsid w:val="00A817D4"/>
    <w:rsid w:val="00A84EF0"/>
    <w:rsid w:val="00A9031A"/>
    <w:rsid w:val="00A92DD5"/>
    <w:rsid w:val="00A9312C"/>
    <w:rsid w:val="00A94004"/>
    <w:rsid w:val="00A94746"/>
    <w:rsid w:val="00A953F4"/>
    <w:rsid w:val="00A95EA2"/>
    <w:rsid w:val="00A974E0"/>
    <w:rsid w:val="00AA22A9"/>
    <w:rsid w:val="00AA2E31"/>
    <w:rsid w:val="00AA4008"/>
    <w:rsid w:val="00AA49AB"/>
    <w:rsid w:val="00AA6D1F"/>
    <w:rsid w:val="00AA6E35"/>
    <w:rsid w:val="00AA7845"/>
    <w:rsid w:val="00AB28C0"/>
    <w:rsid w:val="00AB2960"/>
    <w:rsid w:val="00AB72F5"/>
    <w:rsid w:val="00AC1111"/>
    <w:rsid w:val="00AC2827"/>
    <w:rsid w:val="00AC5204"/>
    <w:rsid w:val="00AC5407"/>
    <w:rsid w:val="00AC581D"/>
    <w:rsid w:val="00AC6B66"/>
    <w:rsid w:val="00AD0A09"/>
    <w:rsid w:val="00AD1D3D"/>
    <w:rsid w:val="00AD1E18"/>
    <w:rsid w:val="00AD2293"/>
    <w:rsid w:val="00AD4254"/>
    <w:rsid w:val="00AE0382"/>
    <w:rsid w:val="00AE039D"/>
    <w:rsid w:val="00AE53D6"/>
    <w:rsid w:val="00AE601E"/>
    <w:rsid w:val="00AF507F"/>
    <w:rsid w:val="00AF574E"/>
    <w:rsid w:val="00AF67F8"/>
    <w:rsid w:val="00B0085E"/>
    <w:rsid w:val="00B03BB1"/>
    <w:rsid w:val="00B1070A"/>
    <w:rsid w:val="00B10C60"/>
    <w:rsid w:val="00B1154D"/>
    <w:rsid w:val="00B12317"/>
    <w:rsid w:val="00B130B1"/>
    <w:rsid w:val="00B134B4"/>
    <w:rsid w:val="00B1359B"/>
    <w:rsid w:val="00B137A6"/>
    <w:rsid w:val="00B14185"/>
    <w:rsid w:val="00B16F31"/>
    <w:rsid w:val="00B2158A"/>
    <w:rsid w:val="00B2260D"/>
    <w:rsid w:val="00B231A9"/>
    <w:rsid w:val="00B2410E"/>
    <w:rsid w:val="00B252C6"/>
    <w:rsid w:val="00B266FD"/>
    <w:rsid w:val="00B30125"/>
    <w:rsid w:val="00B3405F"/>
    <w:rsid w:val="00B348F5"/>
    <w:rsid w:val="00B36145"/>
    <w:rsid w:val="00B3707A"/>
    <w:rsid w:val="00B43309"/>
    <w:rsid w:val="00B44C98"/>
    <w:rsid w:val="00B4633A"/>
    <w:rsid w:val="00B46C0F"/>
    <w:rsid w:val="00B4734F"/>
    <w:rsid w:val="00B52156"/>
    <w:rsid w:val="00B53110"/>
    <w:rsid w:val="00B5597A"/>
    <w:rsid w:val="00B56565"/>
    <w:rsid w:val="00B60C38"/>
    <w:rsid w:val="00B63101"/>
    <w:rsid w:val="00B638FC"/>
    <w:rsid w:val="00B6399A"/>
    <w:rsid w:val="00B65B0C"/>
    <w:rsid w:val="00B677D0"/>
    <w:rsid w:val="00B67E3B"/>
    <w:rsid w:val="00B70E39"/>
    <w:rsid w:val="00B75800"/>
    <w:rsid w:val="00B779D2"/>
    <w:rsid w:val="00B77AE2"/>
    <w:rsid w:val="00B81601"/>
    <w:rsid w:val="00B82339"/>
    <w:rsid w:val="00B82AAE"/>
    <w:rsid w:val="00B84CF6"/>
    <w:rsid w:val="00B860C3"/>
    <w:rsid w:val="00B8610C"/>
    <w:rsid w:val="00B870FB"/>
    <w:rsid w:val="00B87303"/>
    <w:rsid w:val="00B911A4"/>
    <w:rsid w:val="00B93461"/>
    <w:rsid w:val="00B94A10"/>
    <w:rsid w:val="00B94C2D"/>
    <w:rsid w:val="00B96B23"/>
    <w:rsid w:val="00B9732A"/>
    <w:rsid w:val="00BA0928"/>
    <w:rsid w:val="00BA1BCA"/>
    <w:rsid w:val="00BA2F26"/>
    <w:rsid w:val="00BA5BD2"/>
    <w:rsid w:val="00BA5C6B"/>
    <w:rsid w:val="00BA5FF3"/>
    <w:rsid w:val="00BA6BD6"/>
    <w:rsid w:val="00BA6F68"/>
    <w:rsid w:val="00BA73A5"/>
    <w:rsid w:val="00BB206D"/>
    <w:rsid w:val="00BB3694"/>
    <w:rsid w:val="00BB3A95"/>
    <w:rsid w:val="00BB3B74"/>
    <w:rsid w:val="00BB3CAC"/>
    <w:rsid w:val="00BB4F7D"/>
    <w:rsid w:val="00BB6EE2"/>
    <w:rsid w:val="00BC0C52"/>
    <w:rsid w:val="00BC55D8"/>
    <w:rsid w:val="00BC57BC"/>
    <w:rsid w:val="00BC6BB9"/>
    <w:rsid w:val="00BC6BD3"/>
    <w:rsid w:val="00BC70E5"/>
    <w:rsid w:val="00BD16A8"/>
    <w:rsid w:val="00BD22B6"/>
    <w:rsid w:val="00BD29AD"/>
    <w:rsid w:val="00BD5FD2"/>
    <w:rsid w:val="00BD6F0C"/>
    <w:rsid w:val="00BD7D19"/>
    <w:rsid w:val="00BE00C1"/>
    <w:rsid w:val="00BE0F98"/>
    <w:rsid w:val="00BE1925"/>
    <w:rsid w:val="00BE3C3C"/>
    <w:rsid w:val="00BE531E"/>
    <w:rsid w:val="00BE5F48"/>
    <w:rsid w:val="00BE6D38"/>
    <w:rsid w:val="00BE7D99"/>
    <w:rsid w:val="00BF0030"/>
    <w:rsid w:val="00BF025A"/>
    <w:rsid w:val="00BF20DA"/>
    <w:rsid w:val="00BF4C9C"/>
    <w:rsid w:val="00BF6199"/>
    <w:rsid w:val="00C0510A"/>
    <w:rsid w:val="00C06892"/>
    <w:rsid w:val="00C06A70"/>
    <w:rsid w:val="00C100ED"/>
    <w:rsid w:val="00C118BD"/>
    <w:rsid w:val="00C1238D"/>
    <w:rsid w:val="00C125B7"/>
    <w:rsid w:val="00C12B37"/>
    <w:rsid w:val="00C14D7E"/>
    <w:rsid w:val="00C14F15"/>
    <w:rsid w:val="00C16336"/>
    <w:rsid w:val="00C17A3C"/>
    <w:rsid w:val="00C17BAD"/>
    <w:rsid w:val="00C20F80"/>
    <w:rsid w:val="00C25F16"/>
    <w:rsid w:val="00C31B02"/>
    <w:rsid w:val="00C331EE"/>
    <w:rsid w:val="00C33E52"/>
    <w:rsid w:val="00C352EF"/>
    <w:rsid w:val="00C35B11"/>
    <w:rsid w:val="00C35F30"/>
    <w:rsid w:val="00C3663F"/>
    <w:rsid w:val="00C37D2E"/>
    <w:rsid w:val="00C37DE5"/>
    <w:rsid w:val="00C41372"/>
    <w:rsid w:val="00C41713"/>
    <w:rsid w:val="00C41C2B"/>
    <w:rsid w:val="00C428B3"/>
    <w:rsid w:val="00C429CA"/>
    <w:rsid w:val="00C44F59"/>
    <w:rsid w:val="00C45AD2"/>
    <w:rsid w:val="00C47504"/>
    <w:rsid w:val="00C5253D"/>
    <w:rsid w:val="00C54096"/>
    <w:rsid w:val="00C54B1F"/>
    <w:rsid w:val="00C61BB9"/>
    <w:rsid w:val="00C626F1"/>
    <w:rsid w:val="00C627C8"/>
    <w:rsid w:val="00C633F7"/>
    <w:rsid w:val="00C6486F"/>
    <w:rsid w:val="00C668A8"/>
    <w:rsid w:val="00C67B60"/>
    <w:rsid w:val="00C67F35"/>
    <w:rsid w:val="00C709EA"/>
    <w:rsid w:val="00C713E0"/>
    <w:rsid w:val="00C75C5D"/>
    <w:rsid w:val="00C76123"/>
    <w:rsid w:val="00C76394"/>
    <w:rsid w:val="00C807CF"/>
    <w:rsid w:val="00C83725"/>
    <w:rsid w:val="00C84485"/>
    <w:rsid w:val="00C87229"/>
    <w:rsid w:val="00C9263D"/>
    <w:rsid w:val="00C92698"/>
    <w:rsid w:val="00C93240"/>
    <w:rsid w:val="00C958B1"/>
    <w:rsid w:val="00CA062B"/>
    <w:rsid w:val="00CA1106"/>
    <w:rsid w:val="00CA1978"/>
    <w:rsid w:val="00CA1E4C"/>
    <w:rsid w:val="00CA1FDA"/>
    <w:rsid w:val="00CA2C45"/>
    <w:rsid w:val="00CA5250"/>
    <w:rsid w:val="00CA6A3C"/>
    <w:rsid w:val="00CA74A2"/>
    <w:rsid w:val="00CB0E83"/>
    <w:rsid w:val="00CB14D8"/>
    <w:rsid w:val="00CB3225"/>
    <w:rsid w:val="00CB5DF9"/>
    <w:rsid w:val="00CB6A6A"/>
    <w:rsid w:val="00CB7132"/>
    <w:rsid w:val="00CB72A6"/>
    <w:rsid w:val="00CC1105"/>
    <w:rsid w:val="00CC11D7"/>
    <w:rsid w:val="00CC2B3F"/>
    <w:rsid w:val="00CC30D6"/>
    <w:rsid w:val="00CC5EF1"/>
    <w:rsid w:val="00CC68B1"/>
    <w:rsid w:val="00CD3FF6"/>
    <w:rsid w:val="00CD40AB"/>
    <w:rsid w:val="00CD7D8F"/>
    <w:rsid w:val="00CD7F91"/>
    <w:rsid w:val="00CE13FB"/>
    <w:rsid w:val="00CE190F"/>
    <w:rsid w:val="00CE2489"/>
    <w:rsid w:val="00CE2D2E"/>
    <w:rsid w:val="00CE3545"/>
    <w:rsid w:val="00CE3CA7"/>
    <w:rsid w:val="00CE55E1"/>
    <w:rsid w:val="00CE5808"/>
    <w:rsid w:val="00CE5E0F"/>
    <w:rsid w:val="00CF007B"/>
    <w:rsid w:val="00CF28AD"/>
    <w:rsid w:val="00CF2DC4"/>
    <w:rsid w:val="00CF32D9"/>
    <w:rsid w:val="00CF4CB3"/>
    <w:rsid w:val="00CF5240"/>
    <w:rsid w:val="00CF7FD6"/>
    <w:rsid w:val="00D007E6"/>
    <w:rsid w:val="00D012BD"/>
    <w:rsid w:val="00D0229E"/>
    <w:rsid w:val="00D0520B"/>
    <w:rsid w:val="00D0573E"/>
    <w:rsid w:val="00D06684"/>
    <w:rsid w:val="00D1154F"/>
    <w:rsid w:val="00D14958"/>
    <w:rsid w:val="00D20004"/>
    <w:rsid w:val="00D2083D"/>
    <w:rsid w:val="00D2135A"/>
    <w:rsid w:val="00D221BE"/>
    <w:rsid w:val="00D23576"/>
    <w:rsid w:val="00D23E5A"/>
    <w:rsid w:val="00D23F13"/>
    <w:rsid w:val="00D2586D"/>
    <w:rsid w:val="00D26F6A"/>
    <w:rsid w:val="00D30187"/>
    <w:rsid w:val="00D3323A"/>
    <w:rsid w:val="00D35D58"/>
    <w:rsid w:val="00D36437"/>
    <w:rsid w:val="00D366B4"/>
    <w:rsid w:val="00D36B58"/>
    <w:rsid w:val="00D426DE"/>
    <w:rsid w:val="00D441DC"/>
    <w:rsid w:val="00D44896"/>
    <w:rsid w:val="00D44E85"/>
    <w:rsid w:val="00D4615B"/>
    <w:rsid w:val="00D470C8"/>
    <w:rsid w:val="00D475FB"/>
    <w:rsid w:val="00D47903"/>
    <w:rsid w:val="00D47B95"/>
    <w:rsid w:val="00D5329B"/>
    <w:rsid w:val="00D536FD"/>
    <w:rsid w:val="00D5459E"/>
    <w:rsid w:val="00D5706C"/>
    <w:rsid w:val="00D574F9"/>
    <w:rsid w:val="00D57E04"/>
    <w:rsid w:val="00D60421"/>
    <w:rsid w:val="00D642C6"/>
    <w:rsid w:val="00D64BEF"/>
    <w:rsid w:val="00D64EAD"/>
    <w:rsid w:val="00D65932"/>
    <w:rsid w:val="00D659AE"/>
    <w:rsid w:val="00D66ED3"/>
    <w:rsid w:val="00D71FEC"/>
    <w:rsid w:val="00D7595C"/>
    <w:rsid w:val="00D762C4"/>
    <w:rsid w:val="00D7665D"/>
    <w:rsid w:val="00D76983"/>
    <w:rsid w:val="00D769A7"/>
    <w:rsid w:val="00D829DE"/>
    <w:rsid w:val="00D854F9"/>
    <w:rsid w:val="00D87B6F"/>
    <w:rsid w:val="00D902CE"/>
    <w:rsid w:val="00D91C86"/>
    <w:rsid w:val="00D93A52"/>
    <w:rsid w:val="00D9500B"/>
    <w:rsid w:val="00DA0CB7"/>
    <w:rsid w:val="00DA0CE6"/>
    <w:rsid w:val="00DA1E93"/>
    <w:rsid w:val="00DA2D8B"/>
    <w:rsid w:val="00DA72E7"/>
    <w:rsid w:val="00DB6F8F"/>
    <w:rsid w:val="00DC018B"/>
    <w:rsid w:val="00DC076B"/>
    <w:rsid w:val="00DC12E2"/>
    <w:rsid w:val="00DC160A"/>
    <w:rsid w:val="00DC3D75"/>
    <w:rsid w:val="00DC46A0"/>
    <w:rsid w:val="00DC6755"/>
    <w:rsid w:val="00DC6B80"/>
    <w:rsid w:val="00DC6EB4"/>
    <w:rsid w:val="00DD244B"/>
    <w:rsid w:val="00DD3AF7"/>
    <w:rsid w:val="00DD4BFD"/>
    <w:rsid w:val="00DD77A2"/>
    <w:rsid w:val="00DD789B"/>
    <w:rsid w:val="00DD7F70"/>
    <w:rsid w:val="00DE04DA"/>
    <w:rsid w:val="00DE0AEE"/>
    <w:rsid w:val="00DE2773"/>
    <w:rsid w:val="00DE6C06"/>
    <w:rsid w:val="00DF0D52"/>
    <w:rsid w:val="00DF2531"/>
    <w:rsid w:val="00DF2CD1"/>
    <w:rsid w:val="00DF4342"/>
    <w:rsid w:val="00DF4B2F"/>
    <w:rsid w:val="00DF7813"/>
    <w:rsid w:val="00DF7ECA"/>
    <w:rsid w:val="00E047B6"/>
    <w:rsid w:val="00E0631B"/>
    <w:rsid w:val="00E07E78"/>
    <w:rsid w:val="00E11DBC"/>
    <w:rsid w:val="00E12D8B"/>
    <w:rsid w:val="00E135F3"/>
    <w:rsid w:val="00E140B0"/>
    <w:rsid w:val="00E14B93"/>
    <w:rsid w:val="00E16CA3"/>
    <w:rsid w:val="00E16E60"/>
    <w:rsid w:val="00E20466"/>
    <w:rsid w:val="00E21BB8"/>
    <w:rsid w:val="00E22770"/>
    <w:rsid w:val="00E22CE1"/>
    <w:rsid w:val="00E23821"/>
    <w:rsid w:val="00E24A52"/>
    <w:rsid w:val="00E26201"/>
    <w:rsid w:val="00E279D0"/>
    <w:rsid w:val="00E304B4"/>
    <w:rsid w:val="00E30F85"/>
    <w:rsid w:val="00E32658"/>
    <w:rsid w:val="00E32D5C"/>
    <w:rsid w:val="00E347E1"/>
    <w:rsid w:val="00E36A66"/>
    <w:rsid w:val="00E41135"/>
    <w:rsid w:val="00E41C49"/>
    <w:rsid w:val="00E42025"/>
    <w:rsid w:val="00E438E6"/>
    <w:rsid w:val="00E44CB9"/>
    <w:rsid w:val="00E45395"/>
    <w:rsid w:val="00E4549E"/>
    <w:rsid w:val="00E5425C"/>
    <w:rsid w:val="00E55E8B"/>
    <w:rsid w:val="00E57068"/>
    <w:rsid w:val="00E622AA"/>
    <w:rsid w:val="00E63221"/>
    <w:rsid w:val="00E6433C"/>
    <w:rsid w:val="00E6641D"/>
    <w:rsid w:val="00E6661B"/>
    <w:rsid w:val="00E702EA"/>
    <w:rsid w:val="00E72C63"/>
    <w:rsid w:val="00E742DF"/>
    <w:rsid w:val="00E764F5"/>
    <w:rsid w:val="00E813C3"/>
    <w:rsid w:val="00E8149D"/>
    <w:rsid w:val="00E81F23"/>
    <w:rsid w:val="00E83D23"/>
    <w:rsid w:val="00E842C6"/>
    <w:rsid w:val="00E87306"/>
    <w:rsid w:val="00E873BB"/>
    <w:rsid w:val="00E90145"/>
    <w:rsid w:val="00E904C6"/>
    <w:rsid w:val="00E90E7E"/>
    <w:rsid w:val="00E90F01"/>
    <w:rsid w:val="00E91710"/>
    <w:rsid w:val="00E93A21"/>
    <w:rsid w:val="00E94410"/>
    <w:rsid w:val="00E94929"/>
    <w:rsid w:val="00E955F7"/>
    <w:rsid w:val="00E979AB"/>
    <w:rsid w:val="00EA2724"/>
    <w:rsid w:val="00EA2EE1"/>
    <w:rsid w:val="00EA4AC8"/>
    <w:rsid w:val="00EA4C44"/>
    <w:rsid w:val="00EA5283"/>
    <w:rsid w:val="00EB1D96"/>
    <w:rsid w:val="00EB3F8A"/>
    <w:rsid w:val="00EB4205"/>
    <w:rsid w:val="00EB4A2B"/>
    <w:rsid w:val="00EB5AA7"/>
    <w:rsid w:val="00EB62ED"/>
    <w:rsid w:val="00EB6BB7"/>
    <w:rsid w:val="00EC1716"/>
    <w:rsid w:val="00EC2F5E"/>
    <w:rsid w:val="00EC40BC"/>
    <w:rsid w:val="00EC4918"/>
    <w:rsid w:val="00EC6C7E"/>
    <w:rsid w:val="00EC7374"/>
    <w:rsid w:val="00ED115C"/>
    <w:rsid w:val="00ED20E1"/>
    <w:rsid w:val="00ED428B"/>
    <w:rsid w:val="00EE01B5"/>
    <w:rsid w:val="00EE1120"/>
    <w:rsid w:val="00EE14FA"/>
    <w:rsid w:val="00EE1D02"/>
    <w:rsid w:val="00EE20ED"/>
    <w:rsid w:val="00EE29B4"/>
    <w:rsid w:val="00EE6EB4"/>
    <w:rsid w:val="00EE7FB4"/>
    <w:rsid w:val="00EF17D1"/>
    <w:rsid w:val="00EF3E30"/>
    <w:rsid w:val="00EF42E1"/>
    <w:rsid w:val="00EF444B"/>
    <w:rsid w:val="00EF4860"/>
    <w:rsid w:val="00EF5090"/>
    <w:rsid w:val="00F0036D"/>
    <w:rsid w:val="00F00CAD"/>
    <w:rsid w:val="00F01696"/>
    <w:rsid w:val="00F01E45"/>
    <w:rsid w:val="00F0405C"/>
    <w:rsid w:val="00F04578"/>
    <w:rsid w:val="00F05466"/>
    <w:rsid w:val="00F057B9"/>
    <w:rsid w:val="00F0692C"/>
    <w:rsid w:val="00F071B5"/>
    <w:rsid w:val="00F1073B"/>
    <w:rsid w:val="00F10C63"/>
    <w:rsid w:val="00F13326"/>
    <w:rsid w:val="00F1336C"/>
    <w:rsid w:val="00F14223"/>
    <w:rsid w:val="00F15CF7"/>
    <w:rsid w:val="00F21BEA"/>
    <w:rsid w:val="00F2225E"/>
    <w:rsid w:val="00F2247E"/>
    <w:rsid w:val="00F2323C"/>
    <w:rsid w:val="00F3005F"/>
    <w:rsid w:val="00F313FD"/>
    <w:rsid w:val="00F3158C"/>
    <w:rsid w:val="00F3447C"/>
    <w:rsid w:val="00F352FD"/>
    <w:rsid w:val="00F366E0"/>
    <w:rsid w:val="00F366E4"/>
    <w:rsid w:val="00F36E6D"/>
    <w:rsid w:val="00F372E7"/>
    <w:rsid w:val="00F40C50"/>
    <w:rsid w:val="00F40DFF"/>
    <w:rsid w:val="00F41DE3"/>
    <w:rsid w:val="00F42184"/>
    <w:rsid w:val="00F42F07"/>
    <w:rsid w:val="00F43341"/>
    <w:rsid w:val="00F43F4D"/>
    <w:rsid w:val="00F44C49"/>
    <w:rsid w:val="00F458F4"/>
    <w:rsid w:val="00F4622D"/>
    <w:rsid w:val="00F47FA9"/>
    <w:rsid w:val="00F52AA6"/>
    <w:rsid w:val="00F56B07"/>
    <w:rsid w:val="00F57237"/>
    <w:rsid w:val="00F61737"/>
    <w:rsid w:val="00F61806"/>
    <w:rsid w:val="00F61B5B"/>
    <w:rsid w:val="00F625EB"/>
    <w:rsid w:val="00F64DF7"/>
    <w:rsid w:val="00F65C8E"/>
    <w:rsid w:val="00F66465"/>
    <w:rsid w:val="00F67E42"/>
    <w:rsid w:val="00F73850"/>
    <w:rsid w:val="00F75E5C"/>
    <w:rsid w:val="00F80575"/>
    <w:rsid w:val="00F81231"/>
    <w:rsid w:val="00F820BA"/>
    <w:rsid w:val="00F84E96"/>
    <w:rsid w:val="00F8579B"/>
    <w:rsid w:val="00F862D3"/>
    <w:rsid w:val="00F86688"/>
    <w:rsid w:val="00F90434"/>
    <w:rsid w:val="00F9202F"/>
    <w:rsid w:val="00F92E56"/>
    <w:rsid w:val="00F9377C"/>
    <w:rsid w:val="00F97DF4"/>
    <w:rsid w:val="00FA04E2"/>
    <w:rsid w:val="00FA1B4C"/>
    <w:rsid w:val="00FA2980"/>
    <w:rsid w:val="00FA2E56"/>
    <w:rsid w:val="00FA3484"/>
    <w:rsid w:val="00FA48EB"/>
    <w:rsid w:val="00FA5100"/>
    <w:rsid w:val="00FA534D"/>
    <w:rsid w:val="00FA6D43"/>
    <w:rsid w:val="00FA7A66"/>
    <w:rsid w:val="00FA7B2B"/>
    <w:rsid w:val="00FA7C7A"/>
    <w:rsid w:val="00FB0ACB"/>
    <w:rsid w:val="00FB0F6C"/>
    <w:rsid w:val="00FB17F5"/>
    <w:rsid w:val="00FB188A"/>
    <w:rsid w:val="00FB36B8"/>
    <w:rsid w:val="00FB46BA"/>
    <w:rsid w:val="00FB4EFA"/>
    <w:rsid w:val="00FB6099"/>
    <w:rsid w:val="00FB638F"/>
    <w:rsid w:val="00FB727E"/>
    <w:rsid w:val="00FB79F8"/>
    <w:rsid w:val="00FB7EC0"/>
    <w:rsid w:val="00FC4AFA"/>
    <w:rsid w:val="00FC5A74"/>
    <w:rsid w:val="00FC5B79"/>
    <w:rsid w:val="00FC671B"/>
    <w:rsid w:val="00FD0498"/>
    <w:rsid w:val="00FD0CF2"/>
    <w:rsid w:val="00FD353E"/>
    <w:rsid w:val="00FD368B"/>
    <w:rsid w:val="00FD3E65"/>
    <w:rsid w:val="00FD4E9F"/>
    <w:rsid w:val="00FD73EF"/>
    <w:rsid w:val="00FD7788"/>
    <w:rsid w:val="00FE1B9D"/>
    <w:rsid w:val="00FE2B4A"/>
    <w:rsid w:val="00FE3182"/>
    <w:rsid w:val="00FE5C5A"/>
    <w:rsid w:val="00FF035B"/>
    <w:rsid w:val="00FF10BB"/>
    <w:rsid w:val="00FF21E0"/>
    <w:rsid w:val="00FF2DA2"/>
    <w:rsid w:val="00FF313C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BBA8C"/>
  <w15:chartTrackingRefBased/>
  <w15:docId w15:val="{CDB967A8-247E-480E-845A-69CABA5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82C"/>
    <w:pPr>
      <w:suppressAutoHyphens/>
      <w:autoSpaceDN w:val="0"/>
      <w:spacing w:line="360" w:lineRule="auto"/>
      <w:ind w:firstLine="709"/>
      <w:jc w:val="both"/>
    </w:pPr>
    <w:rPr>
      <w:rFonts w:eastAsia="NSimSun" w:cs="Lucida Sans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67E42"/>
    <w:pPr>
      <w:keepNext/>
      <w:pageBreakBefore/>
      <w:spacing w:before="240" w:after="240"/>
      <w:ind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uiPriority w:val="9"/>
    <w:qFormat/>
    <w:rsid w:val="00AC1111"/>
    <w:pPr>
      <w:keepNext/>
      <w:spacing w:before="240" w:after="24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qFormat/>
    <w:rsid w:val="00816E40"/>
    <w:pPr>
      <w:keepNext/>
      <w:spacing w:before="120" w:after="120"/>
      <w:jc w:val="left"/>
      <w:outlineLvl w:val="2"/>
    </w:pPr>
    <w:rPr>
      <w:rFonts w:cs="Arial"/>
      <w:b/>
      <w:bCs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uiPriority w:val="99"/>
    <w:rsid w:val="001C6252"/>
    <w:pPr>
      <w:suppressAutoHyphens/>
      <w:autoSpaceDN w:val="0"/>
      <w:spacing w:line="360" w:lineRule="auto"/>
    </w:pPr>
    <w:rPr>
      <w:kern w:val="3"/>
      <w:sz w:val="28"/>
      <w:szCs w:val="24"/>
      <w:lang w:eastAsia="zh-CN" w:bidi="hi-IN"/>
    </w:rPr>
  </w:style>
  <w:style w:type="paragraph" w:customStyle="1" w:styleId="a3">
    <w:name w:val="Штамп"/>
    <w:basedOn w:val="a"/>
    <w:link w:val="a4"/>
    <w:pPr>
      <w:jc w:val="center"/>
    </w:pPr>
    <w:rPr>
      <w:noProof/>
      <w:sz w:val="18"/>
    </w:rPr>
  </w:style>
  <w:style w:type="paragraph" w:styleId="a5">
    <w:name w:val="head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semiHidden/>
    <w:pPr>
      <w:tabs>
        <w:tab w:val="center" w:pos="4153"/>
        <w:tab w:val="right" w:pos="8306"/>
      </w:tabs>
    </w:pPr>
  </w:style>
  <w:style w:type="paragraph" w:styleId="a9">
    <w:name w:val="Body Text"/>
    <w:basedOn w:val="a"/>
    <w:semiHidden/>
  </w:style>
  <w:style w:type="paragraph" w:customStyle="1" w:styleId="aa">
    <w:name w:val="Формула"/>
    <w:basedOn w:val="a"/>
    <w:next w:val="a"/>
    <w:pPr>
      <w:spacing w:before="60" w:after="60"/>
      <w:ind w:left="567"/>
    </w:pPr>
  </w:style>
  <w:style w:type="paragraph" w:styleId="ab">
    <w:name w:val="caption"/>
    <w:basedOn w:val="a"/>
    <w:next w:val="a"/>
    <w:qFormat/>
    <w:pPr>
      <w:spacing w:before="120" w:after="120"/>
      <w:jc w:val="center"/>
    </w:pPr>
    <w:rPr>
      <w:b/>
      <w:bCs/>
      <w:sz w:val="24"/>
    </w:rPr>
  </w:style>
  <w:style w:type="paragraph" w:customStyle="1" w:styleId="ac">
    <w:name w:val="Таблица"/>
    <w:basedOn w:val="a"/>
    <w:pPr>
      <w:jc w:val="center"/>
    </w:pPr>
    <w:rPr>
      <w:sz w:val="24"/>
    </w:rPr>
  </w:style>
  <w:style w:type="paragraph" w:customStyle="1" w:styleId="Textbody">
    <w:name w:val="Text body"/>
    <w:basedOn w:val="Standard"/>
    <w:link w:val="Textbody0"/>
    <w:rsid w:val="001C6252"/>
    <w:pPr>
      <w:spacing w:after="140"/>
    </w:pPr>
  </w:style>
  <w:style w:type="paragraph" w:customStyle="1" w:styleId="Textbodyindent">
    <w:name w:val="Text body indent"/>
    <w:basedOn w:val="Standard"/>
    <w:uiPriority w:val="99"/>
    <w:rsid w:val="001C6252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47504"/>
    <w:rPr>
      <w:rFonts w:eastAsia="NSimSun" w:cs="Lucida Sans"/>
      <w:b/>
      <w:caps/>
      <w:kern w:val="3"/>
      <w:sz w:val="32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D1328"/>
    <w:rPr>
      <w:rFonts w:eastAsia="NSimSun" w:cs="Arial"/>
      <w:b/>
      <w:bCs/>
      <w:iCs/>
      <w:kern w:val="3"/>
      <w:sz w:val="30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816E40"/>
    <w:rPr>
      <w:rFonts w:eastAsia="NSimSun" w:cs="Arial"/>
      <w:b/>
      <w:bCs/>
      <w:i/>
      <w:kern w:val="3"/>
      <w:sz w:val="28"/>
      <w:szCs w:val="26"/>
      <w:lang w:eastAsia="zh-CN" w:bidi="hi-IN"/>
    </w:rPr>
  </w:style>
  <w:style w:type="character" w:styleId="ad">
    <w:name w:val="Hyperlink"/>
    <w:basedOn w:val="a0"/>
    <w:uiPriority w:val="99"/>
    <w:unhideWhenUsed/>
    <w:rsid w:val="00CA1978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CA197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af">
    <w:name w:val="Normal (Web)"/>
    <w:basedOn w:val="a"/>
    <w:uiPriority w:val="99"/>
    <w:semiHidden/>
    <w:unhideWhenUsed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11">
    <w:name w:val="index 1"/>
    <w:basedOn w:val="a"/>
    <w:next w:val="a"/>
    <w:autoRedefine/>
    <w:uiPriority w:val="99"/>
    <w:semiHidden/>
    <w:unhideWhenUsed/>
    <w:rsid w:val="00CA1978"/>
    <w:pPr>
      <w:ind w:left="280" w:hanging="280"/>
    </w:pPr>
    <w:rPr>
      <w:rFonts w:cs="Mangal"/>
    </w:rPr>
  </w:style>
  <w:style w:type="paragraph" w:styleId="12">
    <w:name w:val="toc 1"/>
    <w:basedOn w:val="a"/>
    <w:next w:val="a"/>
    <w:autoRedefine/>
    <w:uiPriority w:val="39"/>
    <w:unhideWhenUsed/>
    <w:rsid w:val="0025333A"/>
    <w:pPr>
      <w:spacing w:after="100"/>
      <w:ind w:firstLine="0"/>
    </w:pPr>
    <w:rPr>
      <w:rFonts w:cs="Mangal"/>
      <w:cap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5333A"/>
    <w:pPr>
      <w:spacing w:after="100"/>
      <w:ind w:left="284" w:firstLine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0E2953"/>
    <w:pPr>
      <w:tabs>
        <w:tab w:val="right" w:leader="dot" w:pos="9770"/>
      </w:tabs>
      <w:spacing w:after="100"/>
      <w:ind w:left="480" w:firstLine="229"/>
    </w:pPr>
    <w:rPr>
      <w:rFonts w:cs="Mangal"/>
      <w:szCs w:val="21"/>
    </w:rPr>
  </w:style>
  <w:style w:type="paragraph" w:styleId="af0">
    <w:name w:val="TOC Heading"/>
    <w:basedOn w:val="1"/>
    <w:next w:val="a"/>
    <w:uiPriority w:val="39"/>
    <w:unhideWhenUsed/>
    <w:qFormat/>
    <w:rsid w:val="00CA1978"/>
    <w:pPr>
      <w:keepLines/>
      <w:pageBreakBefore w:val="0"/>
      <w:suppressAutoHyphens w:val="0"/>
      <w:spacing w:after="0" w:line="254" w:lineRule="auto"/>
    </w:pPr>
    <w:rPr>
      <w:rFonts w:ascii="Calibri Light" w:hAnsi="Calibri Light"/>
      <w:b w:val="0"/>
      <w:i/>
      <w:color w:val="2F5496"/>
      <w:szCs w:val="32"/>
    </w:rPr>
  </w:style>
  <w:style w:type="paragraph" w:customStyle="1" w:styleId="Heading">
    <w:name w:val="Heading"/>
    <w:basedOn w:val="Standard"/>
    <w:next w:val="Textbody"/>
    <w:uiPriority w:val="99"/>
    <w:semiHidden/>
    <w:rsid w:val="00CA1978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Index">
    <w:name w:val="Index"/>
    <w:basedOn w:val="Standard"/>
    <w:uiPriority w:val="99"/>
    <w:semiHidden/>
    <w:rsid w:val="00CA1978"/>
    <w:pPr>
      <w:suppressLineNumbers/>
    </w:pPr>
    <w:rPr>
      <w:rFonts w:cs="Lucida Sans"/>
      <w:sz w:val="24"/>
    </w:rPr>
  </w:style>
  <w:style w:type="paragraph" w:styleId="af1">
    <w:name w:val="index heading"/>
    <w:basedOn w:val="Heading"/>
    <w:semiHidden/>
    <w:unhideWhenUsed/>
    <w:rsid w:val="00CA1978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f1"/>
    <w:uiPriority w:val="99"/>
    <w:semiHidden/>
    <w:rsid w:val="00CA1978"/>
  </w:style>
  <w:style w:type="paragraph" w:customStyle="1" w:styleId="Contents1">
    <w:name w:val="Contents 1"/>
    <w:basedOn w:val="Index"/>
    <w:uiPriority w:val="99"/>
    <w:semiHidden/>
    <w:rsid w:val="00CA1978"/>
    <w:pPr>
      <w:tabs>
        <w:tab w:val="right" w:leader="dot" w:pos="9972"/>
      </w:tabs>
    </w:pPr>
  </w:style>
  <w:style w:type="paragraph" w:customStyle="1" w:styleId="af2">
    <w:name w:val="Обычный (веб)"/>
    <w:basedOn w:val="Standard"/>
    <w:uiPriority w:val="99"/>
    <w:semiHidden/>
    <w:rsid w:val="00CA1978"/>
    <w:pPr>
      <w:suppressAutoHyphens w:val="0"/>
      <w:spacing w:before="280" w:after="280"/>
    </w:pPr>
    <w:rPr>
      <w:rFonts w:eastAsia="Calibri"/>
    </w:rPr>
  </w:style>
  <w:style w:type="paragraph" w:customStyle="1" w:styleId="Contents2">
    <w:name w:val="Contents 2"/>
    <w:basedOn w:val="Index"/>
    <w:uiPriority w:val="99"/>
    <w:semiHidden/>
    <w:rsid w:val="00CA1978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uiPriority w:val="99"/>
    <w:semiHidden/>
    <w:rsid w:val="00CA1978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uiPriority w:val="99"/>
    <w:semiHidden/>
    <w:rsid w:val="00CA1978"/>
    <w:pPr>
      <w:widowControl w:val="0"/>
      <w:suppressLineNumbers/>
    </w:pPr>
  </w:style>
  <w:style w:type="character" w:customStyle="1" w:styleId="Code">
    <w:name w:val="Code Знак"/>
    <w:basedOn w:val="a0"/>
    <w:link w:val="Code0"/>
    <w:semiHidden/>
    <w:locked/>
    <w:rsid w:val="00CA1978"/>
    <w:rPr>
      <w:rFonts w:ascii="JetBrains Mono" w:hAnsi="JetBrains Mono"/>
      <w:szCs w:val="28"/>
      <w:shd w:val="clear" w:color="auto" w:fill="FFFFFF"/>
      <w:lang w:val="ru-RU"/>
    </w:rPr>
  </w:style>
  <w:style w:type="paragraph" w:customStyle="1" w:styleId="Code0">
    <w:name w:val="Code"/>
    <w:link w:val="Code"/>
    <w:semiHidden/>
    <w:qFormat/>
    <w:rsid w:val="00CA1978"/>
    <w:pPr>
      <w:shd w:val="clear" w:color="auto" w:fill="FFFFFF"/>
      <w:autoSpaceDN w:val="0"/>
      <w:spacing w:line="360" w:lineRule="auto"/>
    </w:pPr>
    <w:rPr>
      <w:rFonts w:ascii="JetBrains Mono" w:hAnsi="JetBrains Mono"/>
      <w:szCs w:val="28"/>
      <w:lang w:val="ru-RU"/>
    </w:rPr>
  </w:style>
  <w:style w:type="character" w:customStyle="1" w:styleId="a8">
    <w:name w:val="Нижний колонтитул Знак"/>
    <w:basedOn w:val="a0"/>
    <w:link w:val="a7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WW8Num2z0">
    <w:name w:val="WW8Num2z0"/>
    <w:rsid w:val="00CA1978"/>
    <w:rPr>
      <w:rFonts w:ascii="Symbol" w:eastAsia="Symbol" w:hAnsi="Symbol" w:cs="Symbol" w:hint="default"/>
    </w:rPr>
  </w:style>
  <w:style w:type="character" w:customStyle="1" w:styleId="Internetlink">
    <w:name w:val="Internet link"/>
    <w:rsid w:val="00CA1978"/>
    <w:rPr>
      <w:color w:val="000080"/>
      <w:u w:val="single"/>
    </w:rPr>
  </w:style>
  <w:style w:type="character" w:customStyle="1" w:styleId="IndexLink">
    <w:name w:val="Index Link"/>
    <w:rsid w:val="00CA1978"/>
  </w:style>
  <w:style w:type="character" w:customStyle="1" w:styleId="NumberingSymbols">
    <w:name w:val="Numbering Symbols"/>
    <w:rsid w:val="00CA1978"/>
  </w:style>
  <w:style w:type="character" w:customStyle="1" w:styleId="BulletSymbols">
    <w:name w:val="Bullet Symbols"/>
    <w:rsid w:val="00CA1978"/>
    <w:rPr>
      <w:rFonts w:ascii="OpenSymbol" w:eastAsia="OpenSymbol" w:hAnsi="OpenSymbol" w:cs="OpenSymbol" w:hint="default"/>
    </w:rPr>
  </w:style>
  <w:style w:type="paragraph" w:styleId="af3">
    <w:name w:val="List"/>
    <w:basedOn w:val="Textbody"/>
    <w:semiHidden/>
    <w:unhideWhenUsed/>
    <w:rsid w:val="00CA1978"/>
    <w:rPr>
      <w:rFonts w:cs="Lucida Sans"/>
      <w:sz w:val="24"/>
    </w:rPr>
  </w:style>
  <w:style w:type="paragraph" w:styleId="af4">
    <w:name w:val="List Paragraph"/>
    <w:basedOn w:val="Standard"/>
    <w:uiPriority w:val="99"/>
    <w:qFormat/>
    <w:rsid w:val="00A76007"/>
    <w:pPr>
      <w:suppressAutoHyphens w:val="0"/>
      <w:ind w:left="425"/>
      <w:jc w:val="both"/>
    </w:pPr>
    <w:rPr>
      <w:rFonts w:eastAsia="Calibri"/>
      <w:szCs w:val="22"/>
    </w:rPr>
  </w:style>
  <w:style w:type="numbering" w:customStyle="1" w:styleId="WW8Num2">
    <w:name w:val="WW8Num2"/>
    <w:rsid w:val="00CA1978"/>
    <w:pPr>
      <w:numPr>
        <w:numId w:val="19"/>
      </w:numPr>
    </w:pPr>
  </w:style>
  <w:style w:type="numbering" w:customStyle="1" w:styleId="WW8Num15">
    <w:name w:val="WW8Num15"/>
    <w:rsid w:val="00CA1978"/>
    <w:pPr>
      <w:numPr>
        <w:numId w:val="20"/>
      </w:numPr>
    </w:pPr>
  </w:style>
  <w:style w:type="character" w:styleId="af5">
    <w:name w:val="Unresolved Mention"/>
    <w:basedOn w:val="a0"/>
    <w:uiPriority w:val="99"/>
    <w:semiHidden/>
    <w:unhideWhenUsed/>
    <w:rsid w:val="004F2389"/>
    <w:rPr>
      <w:color w:val="605E5C"/>
      <w:shd w:val="clear" w:color="auto" w:fill="E1DFDD"/>
    </w:rPr>
  </w:style>
  <w:style w:type="paragraph" w:customStyle="1" w:styleId="af6">
    <w:name w:val="Чертежный"/>
    <w:rsid w:val="00C33E52"/>
    <w:pPr>
      <w:jc w:val="both"/>
    </w:pPr>
    <w:rPr>
      <w:rFonts w:ascii="ISOCPEUR" w:hAnsi="ISOCPEUR"/>
      <w:i/>
      <w:sz w:val="28"/>
      <w:lang w:val="uk-UA"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5A7E0E"/>
    <w:pPr>
      <w:spacing w:after="100"/>
      <w:ind w:left="840"/>
    </w:pPr>
    <w:rPr>
      <w:rFonts w:cs="Mangal"/>
    </w:rPr>
  </w:style>
  <w:style w:type="paragraph" w:styleId="5">
    <w:name w:val="toc 5"/>
    <w:basedOn w:val="a"/>
    <w:next w:val="a"/>
    <w:autoRedefine/>
    <w:uiPriority w:val="39"/>
    <w:semiHidden/>
    <w:unhideWhenUsed/>
    <w:rsid w:val="005A7E0E"/>
    <w:pPr>
      <w:spacing w:after="100"/>
      <w:ind w:left="1120"/>
    </w:pPr>
    <w:rPr>
      <w:rFonts w:cs="Mangal"/>
    </w:rPr>
  </w:style>
  <w:style w:type="paragraph" w:customStyle="1" w:styleId="9">
    <w:name w:val="ГОСТ 9пт"/>
    <w:basedOn w:val="a3"/>
    <w:link w:val="90"/>
    <w:qFormat/>
    <w:rsid w:val="00315372"/>
    <w:pPr>
      <w:spacing w:line="240" w:lineRule="auto"/>
      <w:ind w:firstLine="0"/>
      <w:jc w:val="left"/>
    </w:pPr>
    <w:rPr>
      <w:rFonts w:ascii="GOST type A" w:hAnsi="GOST type A"/>
      <w:i/>
      <w:iCs/>
    </w:rPr>
  </w:style>
  <w:style w:type="paragraph" w:customStyle="1" w:styleId="200">
    <w:name w:val="ГОСТ 20пт"/>
    <w:basedOn w:val="a3"/>
    <w:link w:val="201"/>
    <w:qFormat/>
    <w:rsid w:val="00315372"/>
    <w:pPr>
      <w:spacing w:before="160" w:line="240" w:lineRule="auto"/>
      <w:ind w:firstLine="0"/>
      <w:jc w:val="both"/>
    </w:pPr>
    <w:rPr>
      <w:rFonts w:ascii="GOST type A" w:hAnsi="GOST type A"/>
      <w:i/>
      <w:iCs/>
      <w:noProof w:val="0"/>
      <w:sz w:val="40"/>
      <w:szCs w:val="32"/>
      <w:lang w:val="ru-RU"/>
    </w:rPr>
  </w:style>
  <w:style w:type="character" w:customStyle="1" w:styleId="a4">
    <w:name w:val="Штамп Знак"/>
    <w:basedOn w:val="a0"/>
    <w:link w:val="a3"/>
    <w:rsid w:val="00803F11"/>
    <w:rPr>
      <w:rFonts w:eastAsia="NSimSun" w:cs="Lucida Sans"/>
      <w:noProof/>
      <w:kern w:val="3"/>
      <w:sz w:val="18"/>
      <w:szCs w:val="24"/>
      <w:lang w:eastAsia="zh-CN" w:bidi="hi-IN"/>
    </w:rPr>
  </w:style>
  <w:style w:type="character" w:customStyle="1" w:styleId="90">
    <w:name w:val="ГОСТ 9пт Знак"/>
    <w:basedOn w:val="a4"/>
    <w:link w:val="9"/>
    <w:rsid w:val="00315372"/>
    <w:rPr>
      <w:rFonts w:ascii="GOST type A" w:eastAsia="NSimSun" w:hAnsi="GOST type A" w:cs="Lucida Sans"/>
      <w:i/>
      <w:iCs/>
      <w:noProof/>
      <w:kern w:val="3"/>
      <w:sz w:val="18"/>
      <w:szCs w:val="24"/>
      <w:lang w:eastAsia="zh-CN" w:bidi="hi-IN"/>
    </w:rPr>
  </w:style>
  <w:style w:type="character" w:customStyle="1" w:styleId="201">
    <w:name w:val="ГОСТ 20пт Знак"/>
    <w:basedOn w:val="a4"/>
    <w:link w:val="200"/>
    <w:rsid w:val="00315372"/>
    <w:rPr>
      <w:rFonts w:ascii="GOST type A" w:eastAsia="NSimSun" w:hAnsi="GOST type A" w:cs="Lucida Sans"/>
      <w:i/>
      <w:iCs/>
      <w:noProof/>
      <w:kern w:val="3"/>
      <w:sz w:val="40"/>
      <w:szCs w:val="32"/>
      <w:lang w:val="ru-RU" w:eastAsia="zh-CN" w:bidi="hi-IN"/>
    </w:rPr>
  </w:style>
  <w:style w:type="paragraph" w:customStyle="1" w:styleId="af7">
    <w:name w:val="Программный код"/>
    <w:basedOn w:val="a"/>
    <w:link w:val="af8"/>
    <w:qFormat/>
    <w:rsid w:val="00CE3545"/>
    <w:pPr>
      <w:spacing w:line="216" w:lineRule="auto"/>
      <w:ind w:firstLine="0"/>
      <w:jc w:val="left"/>
    </w:pPr>
    <w:rPr>
      <w:sz w:val="18"/>
    </w:rPr>
  </w:style>
  <w:style w:type="character" w:customStyle="1" w:styleId="af8">
    <w:name w:val="Программный код Знак"/>
    <w:basedOn w:val="a0"/>
    <w:link w:val="af7"/>
    <w:rsid w:val="00CE3545"/>
    <w:rPr>
      <w:rFonts w:eastAsia="NSimSun" w:cs="Lucida Sans"/>
      <w:kern w:val="3"/>
      <w:sz w:val="18"/>
      <w:szCs w:val="24"/>
      <w:lang w:eastAsia="zh-CN" w:bidi="hi-IN"/>
    </w:rPr>
  </w:style>
  <w:style w:type="table" w:styleId="af9">
    <w:name w:val="Table Grid"/>
    <w:basedOn w:val="a1"/>
    <w:uiPriority w:val="39"/>
    <w:rsid w:val="00BE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Таблица содержание"/>
    <w:basedOn w:val="Textbody"/>
    <w:link w:val="afb"/>
    <w:qFormat/>
    <w:rsid w:val="00FC4AFA"/>
    <w:pPr>
      <w:spacing w:after="0" w:line="276" w:lineRule="auto"/>
      <w:jc w:val="both"/>
    </w:pPr>
    <w:rPr>
      <w:sz w:val="24"/>
      <w:lang w:val="ru-RU"/>
    </w:rPr>
  </w:style>
  <w:style w:type="character" w:customStyle="1" w:styleId="Standard0">
    <w:name w:val="Standard Знак"/>
    <w:basedOn w:val="a0"/>
    <w:link w:val="Standard"/>
    <w:uiPriority w:val="99"/>
    <w:rsid w:val="00FC4AFA"/>
    <w:rPr>
      <w:kern w:val="3"/>
      <w:sz w:val="28"/>
      <w:szCs w:val="24"/>
      <w:lang w:eastAsia="zh-CN" w:bidi="hi-IN"/>
    </w:rPr>
  </w:style>
  <w:style w:type="character" w:customStyle="1" w:styleId="Textbody0">
    <w:name w:val="Text body Знак"/>
    <w:basedOn w:val="Standard0"/>
    <w:link w:val="Textbody"/>
    <w:rsid w:val="00FC4AFA"/>
    <w:rPr>
      <w:kern w:val="3"/>
      <w:sz w:val="28"/>
      <w:szCs w:val="24"/>
      <w:lang w:eastAsia="zh-CN" w:bidi="hi-IN"/>
    </w:rPr>
  </w:style>
  <w:style w:type="character" w:customStyle="1" w:styleId="afb">
    <w:name w:val="Таблица содержание Знак"/>
    <w:basedOn w:val="Textbody0"/>
    <w:link w:val="afa"/>
    <w:rsid w:val="00FC4AFA"/>
    <w:rPr>
      <w:kern w:val="3"/>
      <w:sz w:val="24"/>
      <w:szCs w:val="24"/>
      <w:lang w:val="ru-RU" w:eastAsia="zh-CN" w:bidi="hi-IN"/>
    </w:rPr>
  </w:style>
  <w:style w:type="paragraph" w:customStyle="1" w:styleId="13">
    <w:name w:val="Заголовок1"/>
    <w:basedOn w:val="a"/>
    <w:next w:val="a9"/>
    <w:rsid w:val="00196EF3"/>
    <w:pPr>
      <w:keepNext/>
      <w:widowControl w:val="0"/>
      <w:suppressAutoHyphens w:val="0"/>
      <w:autoSpaceDN/>
      <w:spacing w:before="240" w:after="120" w:line="420" w:lineRule="auto"/>
      <w:ind w:firstLine="720"/>
    </w:pPr>
    <w:rPr>
      <w:rFonts w:ascii="Arial" w:eastAsia="Lucida Sans Unicode" w:hAnsi="Arial" w:cs="Tahoma"/>
      <w:kern w:val="0"/>
      <w:szCs w:val="28"/>
      <w:lang w:val="ru-RU" w:eastAsia="ar-SA" w:bidi="ar-SA"/>
    </w:rPr>
  </w:style>
  <w:style w:type="paragraph" w:customStyle="1" w:styleId="afc">
    <w:name w:val="Титульный лист"/>
    <w:basedOn w:val="a"/>
    <w:link w:val="afd"/>
    <w:qFormat/>
    <w:rsid w:val="00196EF3"/>
    <w:pPr>
      <w:spacing w:line="240" w:lineRule="auto"/>
      <w:ind w:firstLine="0"/>
      <w:jc w:val="left"/>
    </w:pPr>
    <w:rPr>
      <w:sz w:val="24"/>
      <w:lang w:val="ru-RU"/>
    </w:rPr>
  </w:style>
  <w:style w:type="character" w:customStyle="1" w:styleId="afd">
    <w:name w:val="Титульный лист Знак"/>
    <w:basedOn w:val="a0"/>
    <w:link w:val="afc"/>
    <w:rsid w:val="00196EF3"/>
    <w:rPr>
      <w:rFonts w:eastAsia="NSimSun" w:cs="Lucida Sans"/>
      <w:kern w:val="3"/>
      <w:sz w:val="24"/>
      <w:szCs w:val="24"/>
      <w:lang w:val="ru-RU" w:eastAsia="zh-CN" w:bidi="hi-IN"/>
    </w:rPr>
  </w:style>
  <w:style w:type="paragraph" w:styleId="afe">
    <w:name w:val="No Spacing"/>
    <w:uiPriority w:val="1"/>
    <w:qFormat/>
    <w:rsid w:val="00BA5C6B"/>
    <w:pPr>
      <w:suppressAutoHyphens/>
      <w:autoSpaceDN w:val="0"/>
      <w:ind w:firstLine="709"/>
      <w:jc w:val="both"/>
    </w:pPr>
    <w:rPr>
      <w:rFonts w:eastAsia="NSimSun" w:cs="Mangal"/>
      <w:kern w:val="3"/>
      <w:sz w:val="28"/>
      <w:szCs w:val="24"/>
      <w:lang w:eastAsia="zh-CN" w:bidi="hi-IN"/>
    </w:rPr>
  </w:style>
  <w:style w:type="paragraph" w:customStyle="1" w:styleId="Default">
    <w:name w:val="Default"/>
    <w:rsid w:val="00406DE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ru-RU"/>
    </w:rPr>
  </w:style>
  <w:style w:type="paragraph" w:customStyle="1" w:styleId="-">
    <w:name w:val="-Список"/>
    <w:basedOn w:val="af4"/>
    <w:link w:val="-0"/>
    <w:qFormat/>
    <w:rsid w:val="00572CDA"/>
    <w:pPr>
      <w:autoSpaceDN/>
      <w:ind w:left="1287"/>
      <w:contextualSpacing/>
    </w:pPr>
    <w:rPr>
      <w:rFonts w:eastAsia="Times New Roman"/>
      <w:b/>
      <w:kern w:val="0"/>
      <w:sz w:val="24"/>
      <w:szCs w:val="24"/>
      <w:lang w:val="ru-RU" w:eastAsia="ru-RU" w:bidi="ar-SA"/>
    </w:rPr>
  </w:style>
  <w:style w:type="character" w:customStyle="1" w:styleId="-0">
    <w:name w:val="-Список Знак"/>
    <w:basedOn w:val="a0"/>
    <w:link w:val="-"/>
    <w:rsid w:val="00572CDA"/>
    <w:rPr>
      <w:b/>
      <w:sz w:val="24"/>
      <w:szCs w:val="24"/>
      <w:lang w:val="ru-RU" w:eastAsia="ru-RU"/>
    </w:rPr>
  </w:style>
  <w:style w:type="table" w:customStyle="1" w:styleId="14">
    <w:name w:val="Сетка таблицы1"/>
    <w:basedOn w:val="a1"/>
    <w:next w:val="af9"/>
    <w:uiPriority w:val="39"/>
    <w:rsid w:val="005D29C2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D29C2"/>
    <w:pPr>
      <w:widowControl w:val="0"/>
      <w:suppressAutoHyphens w:val="0"/>
      <w:autoSpaceDE w:val="0"/>
      <w:spacing w:line="276" w:lineRule="auto"/>
      <w:ind w:firstLine="0"/>
      <w:jc w:val="left"/>
    </w:pPr>
    <w:rPr>
      <w:rFonts w:eastAsia="Times New Roman" w:cs="Times New Roman"/>
      <w:kern w:val="0"/>
      <w:sz w:val="24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nfo.enterprisedb.com/rs/069-ALB-339/images/PostgreSQL_MongoDB_Benchmark-WhitepaperFinal.pdf" TargetMode="External"/><Relationship Id="rId18" Type="http://schemas.openxmlformats.org/officeDocument/2006/relationships/hyperlink" Target="https://learn.microsoft.com/en-us/aspnet/core/?view=aspnetcore-7.0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ngular.io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terial.angular.io/components/categories" TargetMode="External"/><Relationship Id="rId20" Type="http://schemas.openxmlformats.org/officeDocument/2006/relationships/hyperlink" Target="https://learn.microsoft.com/en-us/dotnet/csharp/tour-of-csharp/over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learn.microsoft.com/en-us/ef/core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\OneDrive\Univer\&#1055;&#1088;&#1086;&#1080;&#1079;&#1074;&#1086;&#1076;&#1089;&#1090;&#1074;&#1077;&#1085;&#1085;&#1072;&#1103;%20&#1087;&#1088;&#1072;&#1082;&#1090;&#1080;&#1082;&#1072;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B5C3-316D-4A7D-B3A0-3C408C31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8877</TotalTime>
  <Pages>37</Pages>
  <Words>5908</Words>
  <Characters>33678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39507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An Nguyen</dc:creator>
  <cp:keywords/>
  <cp:lastModifiedBy>An Nguyen</cp:lastModifiedBy>
  <cp:revision>1419</cp:revision>
  <dcterms:created xsi:type="dcterms:W3CDTF">2023-06-27T12:22:00Z</dcterms:created>
  <dcterms:modified xsi:type="dcterms:W3CDTF">2024-05-24T10:49:00Z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