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D21" w14:textId="6C4B31A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 xml:space="preserve">МИНИСТЕРСТВО </w:t>
      </w:r>
      <w:r w:rsidR="006B640A" w:rsidRPr="00E45395">
        <w:rPr>
          <w:rFonts w:cs="Times New Roman"/>
          <w:b/>
          <w:bCs/>
          <w:sz w:val="24"/>
          <w:lang w:val="ru-RU"/>
        </w:rPr>
        <w:t xml:space="preserve">ОБРАЗОВАНИЯ И </w:t>
      </w:r>
      <w:r w:rsidR="00E30F85" w:rsidRPr="00E45395">
        <w:rPr>
          <w:rFonts w:cs="Times New Roman"/>
          <w:b/>
          <w:bCs/>
          <w:sz w:val="24"/>
          <w:lang w:val="ru-RU"/>
        </w:rPr>
        <w:t xml:space="preserve">НАУКИ </w:t>
      </w:r>
      <w:r w:rsidRPr="00E45395">
        <w:rPr>
          <w:rFonts w:cs="Times New Roman"/>
          <w:b/>
          <w:bCs/>
          <w:sz w:val="24"/>
          <w:lang w:val="ru-RU"/>
        </w:rPr>
        <w:t>РОССИЙСКОЙ ФЕДЕРАЦИИ</w:t>
      </w:r>
    </w:p>
    <w:p w14:paraId="24749A60" w14:textId="2A09707E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образования</w:t>
      </w:r>
    </w:p>
    <w:p w14:paraId="28531132" w14:textId="77777777" w:rsidR="00406DE8" w:rsidRPr="00E45395" w:rsidRDefault="00406DE8" w:rsidP="00E45395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15C7671C" w14:textId="77777777" w:rsidR="00406DE8" w:rsidRPr="00FF21E0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54DC64E" w14:textId="77777777" w:rsidR="00E30F85" w:rsidRPr="003C212D" w:rsidRDefault="00E30F85" w:rsidP="00E30F85">
      <w:pPr>
        <w:widowControl w:val="0"/>
        <w:tabs>
          <w:tab w:val="left" w:pos="4755"/>
          <w:tab w:val="left" w:pos="5172"/>
          <w:tab w:val="left" w:pos="9357"/>
        </w:tabs>
        <w:autoSpaceDE w:val="0"/>
        <w:spacing w:before="1"/>
        <w:ind w:right="63" w:firstLine="0"/>
        <w:rPr>
          <w:b/>
          <w:i/>
          <w:szCs w:val="22"/>
          <w:lang w:val="ru-RU" w:bidi="ru-RU"/>
        </w:rPr>
      </w:pPr>
      <w:r w:rsidRPr="003C212D">
        <w:rPr>
          <w:szCs w:val="22"/>
          <w:lang w:val="ru-RU" w:bidi="ru-RU"/>
        </w:rPr>
        <w:t>Факультет</w:t>
      </w:r>
      <w:r w:rsidRPr="003C212D">
        <w:rPr>
          <w:spacing w:val="-1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ИСТ</w:t>
      </w:r>
      <w:r w:rsidRPr="003C212D">
        <w:rPr>
          <w:i/>
          <w:szCs w:val="22"/>
          <w:u w:val="single"/>
          <w:lang w:val="ru-RU" w:bidi="ru-RU"/>
        </w:rPr>
        <w:tab/>
      </w:r>
      <w:r w:rsidRPr="003C212D">
        <w:rPr>
          <w:i/>
          <w:szCs w:val="22"/>
          <w:lang w:val="ru-RU" w:bidi="ru-RU"/>
        </w:rPr>
        <w:tab/>
      </w:r>
      <w:r w:rsidRPr="003C212D">
        <w:rPr>
          <w:szCs w:val="22"/>
          <w:lang w:val="ru-RU" w:bidi="ru-RU"/>
        </w:rPr>
        <w:t>Кафедра</w:t>
      </w:r>
      <w:r w:rsidRPr="003C212D">
        <w:rPr>
          <w:spacing w:val="69"/>
          <w:szCs w:val="22"/>
          <w:u w:val="single"/>
          <w:lang w:val="ru-RU" w:bidi="ru-RU"/>
        </w:rPr>
        <w:t xml:space="preserve"> </w:t>
      </w:r>
      <w:r w:rsidRPr="003C212D">
        <w:rPr>
          <w:i/>
          <w:szCs w:val="22"/>
          <w:u w:val="single"/>
          <w:lang w:val="ru-RU" w:bidi="ru-RU"/>
        </w:rPr>
        <w:t>ИВК</w:t>
      </w:r>
      <w:r w:rsidRPr="003C212D">
        <w:rPr>
          <w:i/>
          <w:szCs w:val="22"/>
          <w:u w:val="single"/>
          <w:lang w:val="ru-RU" w:bidi="ru-RU"/>
        </w:rPr>
        <w:tab/>
      </w:r>
    </w:p>
    <w:p w14:paraId="7DE6E4A5" w14:textId="77777777" w:rsidR="003C212D" w:rsidRPr="003C212D" w:rsidRDefault="003C212D" w:rsidP="00C428B3">
      <w:pPr>
        <w:widowControl w:val="0"/>
        <w:autoSpaceDE w:val="0"/>
        <w:spacing w:before="93" w:line="276" w:lineRule="auto"/>
        <w:ind w:left="5806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К ЗАЩИТЕ ДОПУСТИТЬ</w:t>
      </w:r>
    </w:p>
    <w:p w14:paraId="1DDE8022" w14:textId="77777777" w:rsidR="003C212D" w:rsidRPr="003C212D" w:rsidRDefault="003C212D" w:rsidP="00C428B3">
      <w:pPr>
        <w:widowControl w:val="0"/>
        <w:autoSpaceDE w:val="0"/>
        <w:spacing w:before="7" w:line="276" w:lineRule="auto"/>
        <w:ind w:left="5789" w:firstLine="6"/>
        <w:rPr>
          <w:b/>
          <w:szCs w:val="22"/>
          <w:lang w:val="ru-RU" w:bidi="ru-RU"/>
        </w:rPr>
      </w:pPr>
      <w:r w:rsidRPr="003C212D">
        <w:rPr>
          <w:szCs w:val="22"/>
          <w:lang w:val="ru-RU" w:bidi="ru-RU"/>
        </w:rPr>
        <w:t>Зав. кафедрой</w:t>
      </w:r>
    </w:p>
    <w:p w14:paraId="7BE66B4B" w14:textId="77777777" w:rsidR="003C212D" w:rsidRPr="003C212D" w:rsidRDefault="003C212D" w:rsidP="00C428B3">
      <w:pPr>
        <w:widowControl w:val="0"/>
        <w:autoSpaceDE w:val="0"/>
        <w:spacing w:before="5" w:line="240" w:lineRule="auto"/>
        <w:ind w:firstLine="6"/>
        <w:rPr>
          <w:rFonts w:eastAsia="Calibri"/>
          <w:b/>
          <w:sz w:val="16"/>
          <w:szCs w:val="28"/>
          <w:lang w:val="ru-RU" w:bidi="ru-RU"/>
        </w:rPr>
      </w:pPr>
    </w:p>
    <w:p w14:paraId="51AF1F5F" w14:textId="77777777" w:rsidR="003C212D" w:rsidRPr="003C212D" w:rsidRDefault="003C212D" w:rsidP="00C428B3">
      <w:pPr>
        <w:widowControl w:val="0"/>
        <w:tabs>
          <w:tab w:val="left" w:pos="7053"/>
          <w:tab w:val="left" w:pos="9790"/>
        </w:tabs>
        <w:autoSpaceDE w:val="0"/>
        <w:spacing w:before="92" w:line="240" w:lineRule="auto"/>
        <w:ind w:left="5791" w:firstLine="6"/>
        <w:rPr>
          <w:b/>
          <w:szCs w:val="22"/>
          <w:lang w:val="ru-RU" w:bidi="ru-RU"/>
        </w:rPr>
      </w:pPr>
      <w:r w:rsidRPr="003C212D">
        <w:rPr>
          <w:szCs w:val="22"/>
          <w:u w:val="single"/>
          <w:lang w:val="ru-RU" w:bidi="ru-RU"/>
        </w:rPr>
        <w:t xml:space="preserve"> 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  <w:r w:rsidRPr="003C212D">
        <w:rPr>
          <w:szCs w:val="22"/>
          <w:u w:val="single"/>
          <w:lang w:val="ru-RU" w:bidi="ru-RU"/>
        </w:rPr>
        <w:t xml:space="preserve"> С.К. Киселев</w:t>
      </w:r>
      <w:r w:rsidRPr="003C212D">
        <w:rPr>
          <w:szCs w:val="22"/>
          <w:u w:val="single"/>
          <w:lang w:val="ru-RU" w:bidi="ru-RU"/>
        </w:rPr>
        <w:tab/>
      </w:r>
      <w:r w:rsidRPr="003C212D">
        <w:rPr>
          <w:szCs w:val="22"/>
          <w:lang w:val="ru-RU" w:bidi="ru-RU"/>
        </w:rPr>
        <w:t>/</w:t>
      </w:r>
    </w:p>
    <w:p w14:paraId="4653548E" w14:textId="77777777" w:rsidR="003C212D" w:rsidRPr="00FB79F8" w:rsidRDefault="003C212D" w:rsidP="00C428B3">
      <w:pPr>
        <w:widowControl w:val="0"/>
        <w:tabs>
          <w:tab w:val="left" w:pos="7481"/>
        </w:tabs>
        <w:autoSpaceDE w:val="0"/>
        <w:spacing w:before="30" w:line="240" w:lineRule="auto"/>
        <w:ind w:left="6132" w:firstLine="6"/>
        <w:rPr>
          <w:b/>
          <w:sz w:val="18"/>
          <w:szCs w:val="22"/>
          <w:lang w:val="ru-RU" w:bidi="ru-RU"/>
        </w:rPr>
      </w:pPr>
      <w:r w:rsidRPr="00FB79F8">
        <w:rPr>
          <w:sz w:val="18"/>
          <w:szCs w:val="22"/>
          <w:lang w:val="ru-RU" w:bidi="ru-RU"/>
        </w:rPr>
        <w:t>подпись</w:t>
      </w:r>
      <w:r w:rsidRPr="00FB79F8">
        <w:rPr>
          <w:sz w:val="18"/>
          <w:szCs w:val="22"/>
          <w:lang w:val="ru-RU" w:bidi="ru-RU"/>
        </w:rPr>
        <w:tab/>
        <w:t>инициалы,</w:t>
      </w:r>
      <w:r w:rsidRPr="00FB79F8">
        <w:rPr>
          <w:spacing w:val="-1"/>
          <w:sz w:val="18"/>
          <w:szCs w:val="22"/>
          <w:lang w:val="ru-RU" w:bidi="ru-RU"/>
        </w:rPr>
        <w:t xml:space="preserve"> </w:t>
      </w:r>
      <w:r w:rsidRPr="00FB79F8">
        <w:rPr>
          <w:sz w:val="18"/>
          <w:szCs w:val="22"/>
          <w:lang w:val="ru-RU" w:bidi="ru-RU"/>
        </w:rPr>
        <w:t>фамилия</w:t>
      </w:r>
    </w:p>
    <w:p w14:paraId="41C34488" w14:textId="22A292E3" w:rsidR="003C212D" w:rsidRPr="003C212D" w:rsidRDefault="003C212D" w:rsidP="003C212D">
      <w:pPr>
        <w:widowControl w:val="0"/>
        <w:tabs>
          <w:tab w:val="left" w:pos="6429"/>
          <w:tab w:val="left" w:pos="8818"/>
          <w:tab w:val="left" w:pos="9552"/>
        </w:tabs>
        <w:autoSpaceDE w:val="0"/>
        <w:spacing w:before="49"/>
        <w:ind w:left="5763" w:firstLine="6"/>
        <w:rPr>
          <w:b/>
          <w:szCs w:val="22"/>
          <w:lang w:val="ru-RU" w:bidi="ru-RU"/>
        </w:rPr>
      </w:pPr>
      <w:proofErr w:type="gramStart"/>
      <w:r w:rsidRPr="00FB79F8">
        <w:rPr>
          <w:szCs w:val="22"/>
          <w:lang w:val="ru-RU" w:bidi="ru-RU"/>
        </w:rPr>
        <w:t>«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proofErr w:type="gramEnd"/>
      <w:r w:rsidRPr="00FB79F8">
        <w:rPr>
          <w:szCs w:val="22"/>
          <w:lang w:val="ru-RU" w:bidi="ru-RU"/>
        </w:rPr>
        <w:t>»</w:t>
      </w:r>
      <w:r w:rsidRPr="00FB79F8">
        <w:rPr>
          <w:szCs w:val="22"/>
          <w:u w:val="single"/>
          <w:lang w:val="ru-RU" w:bidi="ru-RU"/>
        </w:rPr>
        <w:t xml:space="preserve"> 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20</w:t>
      </w:r>
      <w:r w:rsidRPr="00FB79F8">
        <w:rPr>
          <w:szCs w:val="22"/>
          <w:u w:val="single"/>
          <w:lang w:val="ru-RU" w:bidi="ru-RU"/>
        </w:rPr>
        <w:t xml:space="preserve"> 2</w:t>
      </w:r>
      <w:r>
        <w:rPr>
          <w:szCs w:val="22"/>
          <w:u w:val="single"/>
          <w:lang w:val="ru-RU" w:bidi="ru-RU"/>
        </w:rPr>
        <w:t>4</w:t>
      </w:r>
      <w:r w:rsidRPr="00FB79F8">
        <w:rPr>
          <w:szCs w:val="22"/>
          <w:u w:val="single"/>
          <w:lang w:val="ru-RU" w:bidi="ru-RU"/>
        </w:rPr>
        <w:tab/>
      </w:r>
      <w:r w:rsidRPr="00FB79F8">
        <w:rPr>
          <w:szCs w:val="22"/>
          <w:lang w:val="ru-RU" w:bidi="ru-RU"/>
        </w:rPr>
        <w:t>г.</w:t>
      </w:r>
    </w:p>
    <w:p w14:paraId="6A6C8CB5" w14:textId="51C89498" w:rsidR="003C212D" w:rsidRPr="00937643" w:rsidRDefault="003C212D" w:rsidP="003C212D">
      <w:pPr>
        <w:widowControl w:val="0"/>
        <w:autoSpaceDE w:val="0"/>
        <w:spacing w:line="278" w:lineRule="auto"/>
        <w:ind w:right="567" w:firstLine="0"/>
        <w:jc w:val="center"/>
        <w:rPr>
          <w:b/>
          <w:bCs/>
          <w:sz w:val="44"/>
          <w:szCs w:val="22"/>
          <w:lang w:val="ru-RU" w:bidi="ru-RU"/>
        </w:rPr>
      </w:pPr>
      <w:r w:rsidRPr="00FB79F8">
        <w:rPr>
          <w:b/>
          <w:bCs/>
          <w:sz w:val="44"/>
          <w:szCs w:val="22"/>
          <w:lang w:val="ru-RU" w:bidi="ru-RU"/>
        </w:rPr>
        <w:t>ВЫПУСКНАЯ</w:t>
      </w:r>
      <w:r w:rsidRPr="00937643">
        <w:rPr>
          <w:b/>
          <w:bCs/>
          <w:sz w:val="44"/>
          <w:szCs w:val="22"/>
          <w:lang w:val="ru-RU" w:bidi="ru-RU"/>
        </w:rPr>
        <w:t xml:space="preserve"> </w:t>
      </w:r>
      <w:r w:rsidRPr="00FB79F8">
        <w:rPr>
          <w:b/>
          <w:bCs/>
          <w:sz w:val="44"/>
          <w:szCs w:val="22"/>
          <w:lang w:val="ru-RU" w:bidi="ru-RU"/>
        </w:rPr>
        <w:t>КВАЛИФИКАЦИОННАЯ РАБОТА</w:t>
      </w:r>
    </w:p>
    <w:p w14:paraId="0F76EB69" w14:textId="77777777" w:rsidR="003C212D" w:rsidRPr="003C212D" w:rsidRDefault="003C212D" w:rsidP="00D441DC">
      <w:pPr>
        <w:autoSpaceDE w:val="0"/>
        <w:adjustRightInd w:val="0"/>
        <w:spacing w:line="240" w:lineRule="auto"/>
        <w:ind w:firstLine="0"/>
        <w:rPr>
          <w:rFonts w:cs="Times New Roman"/>
          <w:b/>
          <w:sz w:val="16"/>
          <w:szCs w:val="16"/>
          <w:lang w:val="ru-RU"/>
        </w:rPr>
      </w:pPr>
    </w:p>
    <w:p w14:paraId="3AC3F1BA" w14:textId="59BAA1F9" w:rsidR="00406DE8" w:rsidRPr="00D47903" w:rsidRDefault="00406DE8" w:rsidP="00F1336C">
      <w:pPr>
        <w:tabs>
          <w:tab w:val="left" w:pos="5103"/>
        </w:tabs>
        <w:autoSpaceDE w:val="0"/>
        <w:adjustRightInd w:val="0"/>
        <w:ind w:firstLine="0"/>
        <w:rPr>
          <w:rFonts w:cs="Times New Roman"/>
          <w:szCs w:val="28"/>
          <w:lang w:val="ru-RU"/>
        </w:rPr>
      </w:pPr>
      <w:r w:rsidRPr="00D47903">
        <w:rPr>
          <w:rFonts w:cs="Times New Roman"/>
          <w:szCs w:val="28"/>
          <w:lang w:val="ru-RU"/>
        </w:rPr>
        <w:t>Тема</w:t>
      </w:r>
      <w:r w:rsidR="00D47903" w:rsidRPr="00D47903">
        <w:rPr>
          <w:rFonts w:cs="Times New Roman"/>
          <w:szCs w:val="28"/>
          <w:lang w:val="ru-RU"/>
        </w:rPr>
        <w:t xml:space="preserve"> </w:t>
      </w:r>
      <w:r w:rsidR="00D47903" w:rsidRPr="00D47903">
        <w:rPr>
          <w:rFonts w:cs="Times New Roman"/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</w:p>
    <w:p w14:paraId="1F73A3B5" w14:textId="6A8B93E5" w:rsidR="00406DE8" w:rsidRPr="00FE5C5A" w:rsidRDefault="00406DE8" w:rsidP="00D441DC">
      <w:pPr>
        <w:spacing w:line="240" w:lineRule="auto"/>
        <w:ind w:firstLine="0"/>
        <w:rPr>
          <w:rFonts w:cs="Times New Roman"/>
          <w:lang w:val="ru-RU"/>
        </w:rPr>
      </w:pPr>
      <w:r w:rsidRPr="00FE5C5A">
        <w:rPr>
          <w:rFonts w:cs="Times New Roman"/>
          <w:szCs w:val="28"/>
          <w:lang w:val="ru-RU"/>
        </w:rPr>
        <w:t>Обучающийся</w:t>
      </w:r>
      <w:r w:rsidR="006E3FA9">
        <w:rPr>
          <w:rFonts w:cs="Times New Roman"/>
          <w:szCs w:val="28"/>
          <w:lang w:val="ru-RU"/>
        </w:rPr>
        <w:tab/>
      </w:r>
      <w:r w:rsidR="004A7372">
        <w:rPr>
          <w:rFonts w:cs="Times New Roman"/>
          <w:szCs w:val="28"/>
          <w:lang w:val="ru-RU"/>
        </w:rPr>
        <w:tab/>
      </w:r>
      <w:r w:rsidR="00A65737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lang w:val="ru-RU"/>
        </w:rPr>
        <w:t>__</w:t>
      </w:r>
      <w:r w:rsidR="00A65737" w:rsidRPr="00FE5C5A">
        <w:rPr>
          <w:rFonts w:cs="Times New Roman"/>
          <w:lang w:val="ru-RU"/>
        </w:rPr>
        <w:t>______</w:t>
      </w:r>
      <w:r w:rsidRPr="00FE5C5A">
        <w:rPr>
          <w:rFonts w:cs="Times New Roman"/>
          <w:lang w:val="ru-RU"/>
        </w:rPr>
        <w:t>____</w:t>
      </w:r>
      <w:r w:rsidR="00F1336C" w:rsidRPr="00FE5C5A">
        <w:rPr>
          <w:rFonts w:cs="Times New Roman"/>
          <w:lang w:val="ru-RU"/>
        </w:rPr>
        <w:t>__________</w:t>
      </w:r>
      <w:r w:rsidRPr="00FE5C5A">
        <w:rPr>
          <w:rFonts w:cs="Times New Roman"/>
          <w:lang w:val="ru-RU"/>
        </w:rPr>
        <w:t>/</w:t>
      </w:r>
      <w:r w:rsidR="006E3FA9" w:rsidRPr="006E3FA9">
        <w:rPr>
          <w:rFonts w:cs="Times New Roman"/>
          <w:i/>
          <w:iCs/>
          <w:u w:val="single"/>
          <w:lang w:val="ru-RU"/>
        </w:rPr>
        <w:t xml:space="preserve"> 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 w:rsidRPr="006E3FA9">
        <w:rPr>
          <w:rFonts w:cs="Times New Roman"/>
          <w:i/>
          <w:iCs/>
          <w:u w:val="single"/>
          <w:lang w:val="ru-RU"/>
        </w:rPr>
        <w:t>Х.А. Нгуен</w:t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  <w:r w:rsidR="006E3FA9">
        <w:rPr>
          <w:rFonts w:cs="Times New Roman"/>
          <w:i/>
          <w:iCs/>
          <w:u w:val="single"/>
          <w:lang w:val="ru-RU"/>
        </w:rPr>
        <w:tab/>
      </w:r>
    </w:p>
    <w:p w14:paraId="325C1EFC" w14:textId="3DF7A301" w:rsidR="00406DE8" w:rsidRDefault="006A7D8F" w:rsidP="00F1336C">
      <w:pPr>
        <w:tabs>
          <w:tab w:val="left" w:pos="-4678"/>
        </w:tabs>
        <w:spacing w:line="240" w:lineRule="auto"/>
        <w:ind w:firstLine="4111"/>
        <w:rPr>
          <w:rFonts w:cs="Times New Roman"/>
          <w:sz w:val="20"/>
          <w:szCs w:val="20"/>
          <w:lang w:val="ru-RU"/>
        </w:rPr>
      </w:pPr>
      <w:r>
        <w:rPr>
          <w:rFonts w:cs="Times New Roman"/>
          <w:sz w:val="20"/>
          <w:szCs w:val="20"/>
          <w:lang w:val="ru-RU"/>
        </w:rPr>
        <w:t>п</w:t>
      </w:r>
      <w:r w:rsidR="00406DE8" w:rsidRPr="00406DE8">
        <w:rPr>
          <w:rFonts w:cs="Times New Roman"/>
          <w:sz w:val="20"/>
          <w:szCs w:val="20"/>
          <w:lang w:val="ru-RU"/>
        </w:rPr>
        <w:t>одпись</w:t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>
        <w:rPr>
          <w:rFonts w:cs="Times New Roman"/>
          <w:sz w:val="20"/>
          <w:szCs w:val="20"/>
          <w:lang w:val="ru-RU"/>
        </w:rPr>
        <w:tab/>
      </w:r>
      <w:r w:rsidR="00075F08">
        <w:rPr>
          <w:rFonts w:cs="Times New Roman"/>
          <w:sz w:val="20"/>
          <w:szCs w:val="20"/>
          <w:lang w:val="ru-RU"/>
        </w:rPr>
        <w:t xml:space="preserve">         </w:t>
      </w:r>
      <w:r w:rsidR="00406DE8"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5EE1EC8" w14:textId="77777777" w:rsidR="00F1336C" w:rsidRPr="00406DE8" w:rsidRDefault="00F1336C" w:rsidP="00F1336C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131D8749" w14:textId="510EA325" w:rsidR="00406DE8" w:rsidRPr="00C14F15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FE5C5A">
        <w:rPr>
          <w:rFonts w:cs="Times New Roman"/>
          <w:szCs w:val="28"/>
          <w:lang w:val="ru-RU"/>
        </w:rPr>
        <w:t xml:space="preserve">Обозначение </w:t>
      </w:r>
      <w:r w:rsidR="004A7372">
        <w:rPr>
          <w:rFonts w:cs="Times New Roman"/>
          <w:szCs w:val="28"/>
          <w:lang w:val="ru-RU"/>
        </w:rPr>
        <w:t>работы</w:t>
      </w:r>
      <w:r w:rsidR="004A7372">
        <w:rPr>
          <w:rFonts w:cs="Times New Roman"/>
          <w:lang w:val="ru-RU"/>
        </w:rPr>
        <w:tab/>
        <w:t xml:space="preserve"> </w:t>
      </w:r>
      <w:r w:rsidR="004A7372" w:rsidRPr="00494F1A">
        <w:rPr>
          <w:i/>
          <w:iCs/>
          <w:u w:val="single"/>
          <w:lang w:val="ru-RU"/>
        </w:rPr>
        <w:t>ВКР-УлГТУ-09.03.02-17/1175-2024</w:t>
      </w:r>
      <w:r w:rsidR="00FF7C13" w:rsidRPr="00FE5C5A">
        <w:rPr>
          <w:rFonts w:cs="Times New Roman"/>
          <w:lang w:val="ru-RU"/>
        </w:rPr>
        <w:t xml:space="preserve"> </w:t>
      </w:r>
      <w:r w:rsidRPr="00FE5C5A">
        <w:rPr>
          <w:rFonts w:cs="Times New Roman"/>
          <w:szCs w:val="28"/>
          <w:lang w:val="ru-RU"/>
        </w:rPr>
        <w:t>Группа</w:t>
      </w:r>
      <w:r w:rsidRPr="00FE5C5A">
        <w:rPr>
          <w:rFonts w:cs="Times New Roman"/>
          <w:lang w:val="ru-RU"/>
        </w:rPr>
        <w:t xml:space="preserve"> </w:t>
      </w:r>
      <w:r w:rsidR="00C14F15" w:rsidRPr="00C14F15">
        <w:rPr>
          <w:rFonts w:cs="Times New Roman"/>
          <w:i/>
          <w:iCs/>
          <w:szCs w:val="28"/>
          <w:u w:val="single"/>
          <w:lang w:val="ru-RU"/>
        </w:rPr>
        <w:t>ЦИСТбв-51</w:t>
      </w:r>
      <w:r w:rsidR="00C14F15" w:rsidRPr="00C14F15">
        <w:rPr>
          <w:rFonts w:cs="Times New Roman"/>
          <w:szCs w:val="28"/>
          <w:lang w:val="ru-RU"/>
        </w:rPr>
        <w:t xml:space="preserve"> </w:t>
      </w:r>
    </w:p>
    <w:p w14:paraId="7E2B4EEA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723DCD66" w14:textId="71A9CB55" w:rsidR="002B303C" w:rsidRDefault="00406DE8" w:rsidP="00D441DC">
      <w:pPr>
        <w:spacing w:line="240" w:lineRule="auto"/>
        <w:ind w:firstLine="0"/>
        <w:rPr>
          <w:i/>
          <w:szCs w:val="28"/>
          <w:u w:val="single"/>
          <w:lang w:val="ru-RU" w:bidi="ru-RU"/>
        </w:rPr>
      </w:pPr>
      <w:r w:rsidRPr="002B303C">
        <w:rPr>
          <w:rFonts w:cs="Times New Roman"/>
          <w:szCs w:val="28"/>
          <w:lang w:val="ru-RU"/>
        </w:rPr>
        <w:t xml:space="preserve">Направление подготовки </w:t>
      </w:r>
      <w:r w:rsidR="00457C0A" w:rsidRPr="00457C0A">
        <w:rPr>
          <w:i/>
          <w:szCs w:val="28"/>
          <w:u w:val="single"/>
          <w:lang w:val="ru-RU" w:bidi="ru-RU"/>
        </w:rPr>
        <w:t>09.03.02 «Информационные системы и технологии</w:t>
      </w:r>
      <w:r w:rsidR="002B303C">
        <w:rPr>
          <w:i/>
          <w:szCs w:val="28"/>
          <w:u w:val="single"/>
          <w:lang w:val="ru-RU" w:bidi="ru-RU"/>
        </w:rPr>
        <w:t>»</w:t>
      </w:r>
    </w:p>
    <w:p w14:paraId="59D806A7" w14:textId="2DCED13D" w:rsidR="00406DE8" w:rsidRPr="00406DE8" w:rsidRDefault="00406DE8" w:rsidP="002B303C">
      <w:pPr>
        <w:spacing w:line="240" w:lineRule="auto"/>
        <w:ind w:firstLine="4820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код, наименование</w:t>
      </w:r>
    </w:p>
    <w:p w14:paraId="4F842C8D" w14:textId="5190BA6C" w:rsidR="00406DE8" w:rsidRPr="002B303C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2B303C">
        <w:rPr>
          <w:rFonts w:cs="Times New Roman"/>
          <w:szCs w:val="28"/>
          <w:lang w:val="ru-RU"/>
        </w:rPr>
        <w:t>______________________________________________________________________</w:t>
      </w:r>
    </w:p>
    <w:p w14:paraId="1CAE0F0B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5C83C919" w14:textId="56E02C23" w:rsidR="00406DE8" w:rsidRPr="00072F5A" w:rsidRDefault="00406DE8" w:rsidP="00390F5F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szCs w:val="28"/>
          <w:lang w:val="ru-RU"/>
        </w:rPr>
        <w:t>Руководитель ВКР</w:t>
      </w:r>
      <w:r w:rsidR="00390F5F">
        <w:rPr>
          <w:rFonts w:cs="Times New Roman"/>
          <w:szCs w:val="28"/>
          <w:lang w:val="ru-RU"/>
        </w:rPr>
        <w:tab/>
      </w:r>
      <w:r w:rsidR="00390F5F">
        <w:rPr>
          <w:rFonts w:cs="Times New Roman"/>
          <w:szCs w:val="28"/>
          <w:lang w:val="ru-RU"/>
        </w:rPr>
        <w:tab/>
      </w:r>
      <w:r w:rsidR="00062871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062871">
        <w:rPr>
          <w:szCs w:val="22"/>
          <w:u w:val="single"/>
          <w:lang w:val="ru-RU" w:bidi="ru-RU"/>
        </w:rPr>
        <w:tab/>
      </w:r>
      <w:r w:rsidR="00976540" w:rsidRPr="00390F5F">
        <w:rPr>
          <w:rFonts w:cs="Times New Roman"/>
          <w:lang w:val="ru-RU"/>
        </w:rPr>
        <w:t>/</w:t>
      </w:r>
      <w:r w:rsidR="00062871" w:rsidRPr="00062871">
        <w:rPr>
          <w:szCs w:val="22"/>
          <w:u w:val="single"/>
          <w:lang w:val="ru-RU" w:bidi="ru-RU"/>
        </w:rPr>
        <w:t xml:space="preserve"> </w:t>
      </w:r>
      <w:r w:rsidR="005B5D65">
        <w:rPr>
          <w:szCs w:val="22"/>
          <w:u w:val="single"/>
          <w:lang w:val="ru-RU" w:bidi="ru-RU"/>
        </w:rPr>
        <w:tab/>
      </w:r>
      <w:r w:rsidR="00062871">
        <w:rPr>
          <w:i/>
          <w:szCs w:val="22"/>
          <w:u w:val="single"/>
          <w:lang w:val="ru-RU" w:bidi="ru-RU"/>
        </w:rPr>
        <w:t>В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>М</w:t>
      </w:r>
      <w:r w:rsidR="00062871" w:rsidRPr="00062871">
        <w:rPr>
          <w:i/>
          <w:szCs w:val="22"/>
          <w:u w:val="single"/>
          <w:lang w:val="ru-RU" w:bidi="ru-RU"/>
        </w:rPr>
        <w:t>.</w:t>
      </w:r>
      <w:r w:rsidR="00062871">
        <w:rPr>
          <w:i/>
          <w:szCs w:val="22"/>
          <w:u w:val="single"/>
          <w:lang w:val="ru-RU" w:bidi="ru-RU"/>
        </w:rPr>
        <w:t xml:space="preserve"> Кандаулов</w:t>
      </w:r>
      <w:r w:rsidR="002B303C">
        <w:rPr>
          <w:i/>
          <w:szCs w:val="22"/>
          <w:u w:val="single"/>
          <w:lang w:val="ru-RU" w:bidi="ru-RU"/>
        </w:rPr>
        <w:t xml:space="preserve">         </w:t>
      </w:r>
      <w:r w:rsidR="00062871" w:rsidRPr="00062871">
        <w:rPr>
          <w:i/>
          <w:szCs w:val="22"/>
          <w:u w:val="single"/>
          <w:lang w:val="ru-RU" w:bidi="ru-RU"/>
        </w:rPr>
        <w:t xml:space="preserve"> </w:t>
      </w:r>
      <w:r w:rsidR="00976540" w:rsidRPr="00390F5F">
        <w:rPr>
          <w:rFonts w:cs="Times New Roman"/>
          <w:lang w:val="ru-RU"/>
        </w:rPr>
        <w:t>/</w:t>
      </w:r>
    </w:p>
    <w:p w14:paraId="3BCFA8D7" w14:textId="61D8DD5B" w:rsidR="00406DE8" w:rsidRDefault="00406DE8" w:rsidP="007C221A">
      <w:pPr>
        <w:tabs>
          <w:tab w:val="left" w:pos="-4678"/>
        </w:tabs>
        <w:spacing w:line="240" w:lineRule="auto"/>
        <w:ind w:firstLine="4395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подпись,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  <w:t>инициалы, фамилия</w:t>
      </w:r>
    </w:p>
    <w:p w14:paraId="353A27FE" w14:textId="77777777" w:rsidR="007C221A" w:rsidRPr="00406DE8" w:rsidRDefault="007C221A" w:rsidP="007C221A">
      <w:pPr>
        <w:tabs>
          <w:tab w:val="left" w:pos="-4678"/>
        </w:tabs>
        <w:spacing w:line="240" w:lineRule="auto"/>
        <w:ind w:firstLine="0"/>
        <w:rPr>
          <w:rFonts w:cs="Times New Roman"/>
          <w:sz w:val="20"/>
          <w:szCs w:val="20"/>
          <w:lang w:val="ru-RU"/>
        </w:rPr>
      </w:pPr>
    </w:p>
    <w:p w14:paraId="288D10E1" w14:textId="77777777" w:rsidR="00406DE8" w:rsidRPr="00390F5F" w:rsidRDefault="00406DE8" w:rsidP="002B303C">
      <w:pPr>
        <w:tabs>
          <w:tab w:val="left" w:pos="-4678"/>
        </w:tabs>
        <w:ind w:firstLine="0"/>
        <w:rPr>
          <w:rFonts w:cs="Times New Roman"/>
          <w:szCs w:val="28"/>
          <w:lang w:val="ru-RU"/>
        </w:rPr>
      </w:pPr>
      <w:r w:rsidRPr="00390F5F">
        <w:rPr>
          <w:rFonts w:cs="Times New Roman"/>
          <w:szCs w:val="28"/>
          <w:lang w:val="ru-RU"/>
        </w:rPr>
        <w:t>Консультанты:</w:t>
      </w:r>
    </w:p>
    <w:p w14:paraId="46CD5A3C" w14:textId="1B33F826" w:rsidR="00406DE8" w:rsidRPr="007C221A" w:rsidRDefault="00390F5F" w:rsidP="007C221A">
      <w:pPr>
        <w:spacing w:line="276" w:lineRule="auto"/>
        <w:ind w:firstLine="0"/>
        <w:rPr>
          <w:rFonts w:cs="Times New Roman"/>
          <w:sz w:val="22"/>
          <w:szCs w:val="22"/>
          <w:lang w:val="ru-RU"/>
        </w:rPr>
      </w:pPr>
      <w:r w:rsidRPr="00390F5F">
        <w:rPr>
          <w:rFonts w:cs="Times New Roman"/>
          <w:i/>
          <w:iCs/>
          <w:szCs w:val="28"/>
          <w:u w:val="single"/>
          <w:lang w:val="ru-RU"/>
        </w:rPr>
        <w:t>экономический раздел</w:t>
      </w:r>
      <w:r w:rsidRPr="00390F5F">
        <w:rPr>
          <w:rFonts w:cs="Times New Roman"/>
          <w:szCs w:val="28"/>
          <w:lang w:val="ru-RU"/>
        </w:rPr>
        <w:tab/>
      </w:r>
      <w:r w:rsidRPr="00390F5F">
        <w:rPr>
          <w:rFonts w:cs="Times New Roman"/>
          <w:szCs w:val="28"/>
          <w:lang w:val="ru-RU"/>
        </w:rPr>
        <w:tab/>
      </w:r>
      <w:r w:rsidR="007C221A" w:rsidRPr="00062871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>
        <w:rPr>
          <w:szCs w:val="22"/>
          <w:u w:val="single"/>
          <w:lang w:val="ru-RU" w:bidi="ru-RU"/>
        </w:rPr>
        <w:tab/>
      </w:r>
      <w:r w:rsidR="007C221A" w:rsidRPr="00390F5F">
        <w:rPr>
          <w:rFonts w:cs="Times New Roman"/>
          <w:lang w:val="ru-RU"/>
        </w:rPr>
        <w:t>/</w:t>
      </w:r>
      <w:r w:rsidR="007C221A" w:rsidRPr="00062871">
        <w:rPr>
          <w:szCs w:val="22"/>
          <w:u w:val="single"/>
          <w:lang w:val="ru-RU" w:bidi="ru-RU"/>
        </w:rPr>
        <w:t xml:space="preserve"> </w:t>
      </w:r>
      <w:r w:rsidR="007C221A">
        <w:rPr>
          <w:szCs w:val="22"/>
          <w:u w:val="single"/>
          <w:lang w:val="ru-RU" w:bidi="ru-RU"/>
        </w:rPr>
        <w:tab/>
      </w:r>
      <w:r w:rsidR="00600515">
        <w:rPr>
          <w:i/>
          <w:szCs w:val="22"/>
          <w:u w:val="single"/>
          <w:lang w:val="ru-RU" w:bidi="ru-RU"/>
        </w:rPr>
        <w:t>М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600515">
        <w:rPr>
          <w:i/>
          <w:szCs w:val="22"/>
          <w:u w:val="single"/>
          <w:lang w:val="ru-RU" w:bidi="ru-RU"/>
        </w:rPr>
        <w:t>В</w:t>
      </w:r>
      <w:r w:rsidR="007C221A" w:rsidRPr="00062871">
        <w:rPr>
          <w:i/>
          <w:szCs w:val="22"/>
          <w:u w:val="single"/>
          <w:lang w:val="ru-RU" w:bidi="ru-RU"/>
        </w:rPr>
        <w:t>.</w:t>
      </w:r>
      <w:r w:rsidR="007C221A">
        <w:rPr>
          <w:i/>
          <w:szCs w:val="22"/>
          <w:u w:val="single"/>
          <w:lang w:val="ru-RU" w:bidi="ru-RU"/>
        </w:rPr>
        <w:t xml:space="preserve"> </w:t>
      </w:r>
      <w:r w:rsidR="00600515">
        <w:rPr>
          <w:i/>
          <w:szCs w:val="22"/>
          <w:u w:val="single"/>
          <w:lang w:val="ru-RU" w:bidi="ru-RU"/>
        </w:rPr>
        <w:t>Рыбкина</w:t>
      </w:r>
      <w:r w:rsidR="00600515">
        <w:rPr>
          <w:i/>
          <w:szCs w:val="22"/>
          <w:u w:val="single"/>
          <w:lang w:val="ru-RU" w:bidi="ru-RU"/>
        </w:rPr>
        <w:tab/>
        <w:t xml:space="preserve">      </w:t>
      </w:r>
      <w:r w:rsidR="007C221A" w:rsidRPr="00390F5F">
        <w:rPr>
          <w:rFonts w:cs="Times New Roman"/>
          <w:lang w:val="ru-RU"/>
        </w:rPr>
        <w:t>/</w:t>
      </w:r>
    </w:p>
    <w:p w14:paraId="4F0B891C" w14:textId="7E1AD4A0" w:rsidR="00406DE8" w:rsidRPr="00406DE8" w:rsidRDefault="00406DE8" w:rsidP="00052A3B">
      <w:pPr>
        <w:tabs>
          <w:tab w:val="left" w:pos="-4678"/>
        </w:tabs>
        <w:spacing w:line="240" w:lineRule="auto"/>
        <w:ind w:firstLine="284"/>
        <w:rPr>
          <w:rFonts w:cs="Times New Roman"/>
          <w:sz w:val="20"/>
          <w:szCs w:val="20"/>
          <w:lang w:val="ru-RU"/>
        </w:rPr>
      </w:pPr>
      <w:r w:rsidRPr="00406DE8">
        <w:rPr>
          <w:rFonts w:cs="Times New Roman"/>
          <w:sz w:val="20"/>
          <w:szCs w:val="20"/>
          <w:lang w:val="ru-RU"/>
        </w:rPr>
        <w:t>наименование раздела</w:t>
      </w:r>
      <w:r w:rsidR="00873A83">
        <w:rPr>
          <w:rFonts w:cs="Times New Roman"/>
          <w:sz w:val="20"/>
          <w:szCs w:val="20"/>
          <w:lang w:val="ru-RU"/>
        </w:rPr>
        <w:tab/>
      </w:r>
      <w:r w:rsidR="00873A83">
        <w:rPr>
          <w:rFonts w:cs="Times New Roman"/>
          <w:sz w:val="20"/>
          <w:szCs w:val="20"/>
          <w:lang w:val="ru-RU"/>
        </w:rPr>
        <w:tab/>
      </w:r>
      <w:proofErr w:type="gramStart"/>
      <w:r w:rsidR="003F1614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 xml:space="preserve">  </w:t>
      </w:r>
      <w:r w:rsidRPr="00406DE8">
        <w:rPr>
          <w:rFonts w:cs="Times New Roman"/>
          <w:sz w:val="20"/>
          <w:szCs w:val="20"/>
          <w:lang w:val="ru-RU"/>
        </w:rPr>
        <w:t>подпись</w:t>
      </w:r>
      <w:proofErr w:type="gramEnd"/>
      <w:r w:rsidRPr="00406DE8">
        <w:rPr>
          <w:rFonts w:cs="Times New Roman"/>
          <w:sz w:val="20"/>
          <w:szCs w:val="20"/>
          <w:lang w:val="ru-RU"/>
        </w:rPr>
        <w:t>, дата</w:t>
      </w:r>
      <w:r w:rsidRPr="00406DE8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ab/>
      </w:r>
      <w:r w:rsidR="007C221A">
        <w:rPr>
          <w:rFonts w:cs="Times New Roman"/>
          <w:sz w:val="20"/>
          <w:szCs w:val="20"/>
          <w:lang w:val="ru-RU"/>
        </w:rPr>
        <w:tab/>
      </w:r>
      <w:r w:rsidRPr="00406DE8">
        <w:rPr>
          <w:rFonts w:cs="Times New Roman"/>
          <w:sz w:val="20"/>
          <w:szCs w:val="20"/>
          <w:lang w:val="ru-RU"/>
        </w:rPr>
        <w:t>инициалы, фамилия</w:t>
      </w:r>
    </w:p>
    <w:p w14:paraId="4470EA43" w14:textId="77777777" w:rsidR="00406DE8" w:rsidRPr="00873A83" w:rsidRDefault="00406DE8" w:rsidP="00D441DC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3AD7DD1D" w14:textId="77777777" w:rsidR="00406DE8" w:rsidRDefault="00406DE8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B387911" w14:textId="77777777" w:rsidR="006A7D8F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66D8944A" w14:textId="77777777" w:rsidR="006A7D8F" w:rsidRPr="00873A83" w:rsidRDefault="006A7D8F" w:rsidP="00873A83">
      <w:pPr>
        <w:spacing w:line="240" w:lineRule="auto"/>
        <w:ind w:firstLine="0"/>
        <w:rPr>
          <w:rFonts w:cs="Times New Roman"/>
          <w:sz w:val="22"/>
          <w:szCs w:val="22"/>
          <w:lang w:val="ru-RU"/>
        </w:rPr>
      </w:pPr>
    </w:p>
    <w:p w14:paraId="0C88A714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79736EE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200A8B1D" w14:textId="77777777" w:rsidR="00830083" w:rsidRDefault="00830083" w:rsidP="00EC7374">
      <w:pPr>
        <w:ind w:firstLine="0"/>
        <w:jc w:val="center"/>
        <w:rPr>
          <w:rFonts w:cs="Times New Roman"/>
          <w:szCs w:val="28"/>
          <w:lang w:val="ru-RU"/>
        </w:rPr>
      </w:pPr>
    </w:p>
    <w:p w14:paraId="1C643F18" w14:textId="1F2315DD" w:rsidR="008D0A34" w:rsidRPr="00830083" w:rsidRDefault="00406DE8" w:rsidP="00EC7374">
      <w:pPr>
        <w:ind w:firstLine="0"/>
        <w:jc w:val="center"/>
        <w:rPr>
          <w:rFonts w:cs="Times New Roman"/>
          <w:szCs w:val="28"/>
          <w:lang w:val="ru-RU"/>
        </w:rPr>
      </w:pPr>
      <w:r w:rsidRPr="00830083">
        <w:rPr>
          <w:rFonts w:cs="Times New Roman"/>
          <w:szCs w:val="28"/>
          <w:lang w:val="ru-RU"/>
        </w:rPr>
        <w:t>Ульяновск</w:t>
      </w:r>
      <w:r w:rsidR="00EC7374" w:rsidRPr="00830083">
        <w:rPr>
          <w:rFonts w:cs="Times New Roman"/>
          <w:szCs w:val="28"/>
          <w:lang w:val="ru-RU"/>
        </w:rPr>
        <w:t xml:space="preserve">, </w:t>
      </w:r>
      <w:r w:rsidRPr="00830083">
        <w:rPr>
          <w:rFonts w:cs="Times New Roman"/>
          <w:szCs w:val="28"/>
          <w:lang w:val="ru-RU"/>
        </w:rPr>
        <w:t>2024</w:t>
      </w:r>
    </w:p>
    <w:p w14:paraId="7910C1F6" w14:textId="1E2C1667" w:rsidR="00406DE8" w:rsidRPr="008D0A34" w:rsidRDefault="00406DE8" w:rsidP="008D0A34">
      <w:pPr>
        <w:ind w:firstLine="0"/>
        <w:rPr>
          <w:rFonts w:cs="Times New Roman"/>
          <w:sz w:val="22"/>
          <w:szCs w:val="22"/>
          <w:lang w:val="ru-RU"/>
        </w:rPr>
      </w:pPr>
      <w:r w:rsidRPr="00406DE8">
        <w:rPr>
          <w:rFonts w:cs="Times New Roman"/>
          <w:lang w:val="ru-RU"/>
        </w:rPr>
        <w:br w:type="page"/>
      </w:r>
      <w:bookmarkStart w:id="0" w:name="_Toc385924534"/>
    </w:p>
    <w:bookmarkEnd w:id="0"/>
    <w:p w14:paraId="4D3715DB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lastRenderedPageBreak/>
        <w:t>МИНИСТЕРСТВО ОБРАЗОВАНИЯ И НАУКИ РОССИЙСКОЙ ФЕДЕРАЦИИ</w:t>
      </w:r>
    </w:p>
    <w:p w14:paraId="554E59CF" w14:textId="77777777" w:rsidR="00406DE8" w:rsidRPr="00E45395" w:rsidRDefault="00406DE8" w:rsidP="00E279D0">
      <w:pPr>
        <w:spacing w:after="220" w:line="240" w:lineRule="auto"/>
        <w:ind w:firstLine="0"/>
        <w:jc w:val="center"/>
        <w:rPr>
          <w:rFonts w:cs="Times New Roman"/>
          <w:sz w:val="24"/>
          <w:lang w:val="ru-RU"/>
        </w:rPr>
      </w:pPr>
      <w:r w:rsidRPr="00E45395">
        <w:rPr>
          <w:rFonts w:cs="Times New Roman"/>
          <w:sz w:val="24"/>
          <w:lang w:val="ru-RU"/>
        </w:rPr>
        <w:t xml:space="preserve">федеральное государственное бюджетное образовательное учреждение </w:t>
      </w:r>
      <w:r w:rsidRPr="00E45395">
        <w:rPr>
          <w:rFonts w:cs="Times New Roman"/>
          <w:sz w:val="24"/>
          <w:lang w:val="ru-RU"/>
        </w:rPr>
        <w:br/>
        <w:t>высшего профессионального образования</w:t>
      </w:r>
    </w:p>
    <w:p w14:paraId="39D83F94" w14:textId="77777777" w:rsidR="00406DE8" w:rsidRPr="00E45395" w:rsidRDefault="00406DE8" w:rsidP="00D441DC">
      <w:pPr>
        <w:spacing w:line="240" w:lineRule="auto"/>
        <w:ind w:firstLine="0"/>
        <w:jc w:val="center"/>
        <w:rPr>
          <w:rFonts w:cs="Times New Roman"/>
          <w:b/>
          <w:bCs/>
          <w:sz w:val="24"/>
          <w:lang w:val="ru-RU"/>
        </w:rPr>
      </w:pPr>
      <w:r w:rsidRPr="00E45395">
        <w:rPr>
          <w:rFonts w:cs="Times New Roman"/>
          <w:b/>
          <w:bCs/>
          <w:sz w:val="24"/>
          <w:lang w:val="ru-RU"/>
        </w:rPr>
        <w:t>«УЛЬЯНОВСКИЙ ГОСУДАРСТВЕННЫЙ ТЕХНИЧЕСКИЙ УНИВЕРСИТЕТ»</w:t>
      </w:r>
    </w:p>
    <w:p w14:paraId="380BE164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049039A9" w14:textId="77777777" w:rsidR="00FF2DA2" w:rsidRPr="00FF2DA2" w:rsidRDefault="00FF2DA2" w:rsidP="00FF2DA2">
      <w:pPr>
        <w:ind w:firstLine="0"/>
        <w:rPr>
          <w:b/>
          <w:lang w:val="ru-RU"/>
        </w:rPr>
      </w:pPr>
      <w:proofErr w:type="gramStart"/>
      <w:r w:rsidRPr="00FF2DA2">
        <w:rPr>
          <w:rFonts w:eastAsia="Arial"/>
          <w:sz w:val="26"/>
          <w:lang w:val="ru-RU"/>
        </w:rPr>
        <w:t xml:space="preserve">Факультет </w:t>
      </w:r>
      <w:r w:rsidRPr="00FF2DA2">
        <w:rPr>
          <w:i/>
          <w:u w:val="single" w:color="000000"/>
          <w:lang w:val="ru-RU"/>
        </w:rPr>
        <w:t xml:space="preserve"> ИСТ</w:t>
      </w:r>
      <w:proofErr w:type="gramEnd"/>
      <w:r w:rsidRPr="00FF2DA2">
        <w:rPr>
          <w:i/>
          <w:u w:val="single" w:color="000000"/>
          <w:lang w:val="ru-RU"/>
        </w:rPr>
        <w:t xml:space="preserve">                                       </w:t>
      </w:r>
      <w:r w:rsidRPr="00FF2DA2">
        <w:rPr>
          <w:rFonts w:eastAsia="Arial"/>
          <w:sz w:val="26"/>
          <w:lang w:val="ru-RU"/>
        </w:rPr>
        <w:t xml:space="preserve">  Кафедра </w:t>
      </w:r>
      <w:r w:rsidRPr="00FF2DA2">
        <w:rPr>
          <w:i/>
          <w:u w:val="single" w:color="000000"/>
          <w:lang w:val="ru-RU"/>
        </w:rPr>
        <w:t xml:space="preserve"> ИВК                                  </w:t>
      </w:r>
      <w:r w:rsidRPr="00FF2DA2">
        <w:rPr>
          <w:rFonts w:eastAsia="Arial"/>
          <w:color w:val="FFFFFF"/>
          <w:sz w:val="26"/>
          <w:lang w:val="ru-RU"/>
        </w:rPr>
        <w:t>.</w:t>
      </w:r>
      <w:r w:rsidRPr="00FF2DA2">
        <w:rPr>
          <w:rFonts w:eastAsia="Arial"/>
          <w:sz w:val="2"/>
          <w:lang w:val="ru-RU"/>
        </w:rPr>
        <w:t xml:space="preserve"> </w:t>
      </w:r>
    </w:p>
    <w:p w14:paraId="2C00CA2F" w14:textId="3A09FB78" w:rsidR="00FF2DA2" w:rsidRPr="00FF2DA2" w:rsidRDefault="00FF2DA2" w:rsidP="00FF2DA2">
      <w:pPr>
        <w:spacing w:after="68" w:line="249" w:lineRule="auto"/>
        <w:ind w:left="-5" w:right="54" w:hanging="10"/>
        <w:rPr>
          <w:b/>
          <w:lang w:val="ru-RU"/>
        </w:rPr>
      </w:pPr>
      <w:r w:rsidRPr="00FF2DA2">
        <w:rPr>
          <w:rFonts w:eastAsia="Arial"/>
          <w:sz w:val="26"/>
          <w:lang w:val="ru-RU"/>
        </w:rPr>
        <w:t xml:space="preserve">Направление подготовки </w:t>
      </w:r>
      <w:r w:rsidR="008457FF">
        <w:rPr>
          <w:i/>
          <w:u w:val="single" w:color="000000"/>
          <w:lang w:val="ru-RU"/>
        </w:rPr>
        <w:t>И</w:t>
      </w:r>
      <w:r w:rsidRPr="00FF2DA2">
        <w:rPr>
          <w:i/>
          <w:u w:val="single" w:color="000000"/>
          <w:lang w:val="ru-RU"/>
        </w:rPr>
        <w:t>нформационные системы и технологии</w:t>
      </w:r>
      <w:r w:rsidRPr="00FF2DA2">
        <w:rPr>
          <w:rFonts w:eastAsia="Arial"/>
          <w:i/>
          <w:sz w:val="26"/>
          <w:u w:val="single" w:color="000000"/>
          <w:lang w:val="ru-RU"/>
        </w:rPr>
        <w:t xml:space="preserve">          </w:t>
      </w:r>
      <w:proofErr w:type="gramStart"/>
      <w:r w:rsidRPr="00FF2DA2">
        <w:rPr>
          <w:rFonts w:eastAsia="Arial"/>
          <w:i/>
          <w:sz w:val="26"/>
          <w:u w:val="single" w:color="000000"/>
          <w:lang w:val="ru-RU"/>
        </w:rPr>
        <w:t xml:space="preserve">  </w:t>
      </w:r>
      <w:r w:rsidRPr="00FF2DA2">
        <w:rPr>
          <w:rFonts w:eastAsia="Arial"/>
          <w:color w:val="FFFFFF"/>
          <w:sz w:val="16"/>
          <w:lang w:val="ru-RU"/>
        </w:rPr>
        <w:t>.</w:t>
      </w:r>
      <w:proofErr w:type="gramEnd"/>
      <w:r w:rsidRPr="00FF2DA2">
        <w:rPr>
          <w:rFonts w:eastAsia="Arial"/>
          <w:sz w:val="26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079"/>
        <w:gridCol w:w="4666"/>
      </w:tblGrid>
      <w:tr w:rsidR="00706BA6" w:rsidRPr="004F0071" w14:paraId="30482B95" w14:textId="1D1A61AE" w:rsidTr="003A62F2">
        <w:tc>
          <w:tcPr>
            <w:tcW w:w="5079" w:type="dxa"/>
          </w:tcPr>
          <w:p w14:paraId="270BB9DB" w14:textId="77777777" w:rsidR="00706BA6" w:rsidRPr="00FF2DA2" w:rsidRDefault="00706BA6" w:rsidP="00D441DC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val="ru-RU" w:eastAsia="ar-SA"/>
              </w:rPr>
            </w:pPr>
          </w:p>
        </w:tc>
        <w:tc>
          <w:tcPr>
            <w:tcW w:w="4666" w:type="dxa"/>
            <w:hideMark/>
          </w:tcPr>
          <w:p w14:paraId="07E5D50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val="ru-RU"/>
              </w:rPr>
            </w:pPr>
          </w:p>
          <w:p w14:paraId="17298E63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УТВЕРЖДАЮ</w:t>
            </w:r>
          </w:p>
        </w:tc>
      </w:tr>
      <w:tr w:rsidR="00706BA6" w:rsidRPr="004F0071" w14:paraId="6C93E1A7" w14:textId="6ECB87E3" w:rsidTr="003A62F2">
        <w:tc>
          <w:tcPr>
            <w:tcW w:w="5079" w:type="dxa"/>
          </w:tcPr>
          <w:p w14:paraId="5BBCAEC5" w14:textId="77777777" w:rsidR="00706BA6" w:rsidRPr="000E732D" w:rsidRDefault="00706BA6" w:rsidP="00D441DC">
            <w:pPr>
              <w:spacing w:line="240" w:lineRule="auto"/>
              <w:ind w:firstLine="0"/>
              <w:rPr>
                <w:rFonts w:cs="Times New Roman"/>
                <w:b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7089ABE2" w14:textId="77777777" w:rsidR="00706BA6" w:rsidRPr="00C428B3" w:rsidRDefault="00706BA6" w:rsidP="00D441DC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Зав. кафедрой</w:t>
            </w:r>
          </w:p>
        </w:tc>
      </w:tr>
      <w:tr w:rsidR="00284CE1" w:rsidRPr="004F0071" w14:paraId="1DD036F5" w14:textId="6E34117C" w:rsidTr="003A62F2">
        <w:trPr>
          <w:trHeight w:val="171"/>
        </w:trPr>
        <w:tc>
          <w:tcPr>
            <w:tcW w:w="5079" w:type="dxa"/>
          </w:tcPr>
          <w:p w14:paraId="0044BAE2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lang w:eastAsia="ar-SA"/>
              </w:rPr>
            </w:pPr>
          </w:p>
        </w:tc>
        <w:tc>
          <w:tcPr>
            <w:tcW w:w="4666" w:type="dxa"/>
            <w:hideMark/>
          </w:tcPr>
          <w:p w14:paraId="67C22347" w14:textId="375EF99D" w:rsidR="00284CE1" w:rsidRPr="00C428B3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C428B3">
              <w:rPr>
                <w:rFonts w:cs="Times New Roman"/>
                <w:szCs w:val="28"/>
              </w:rPr>
              <w:t>__________/____________________ /</w:t>
            </w:r>
          </w:p>
        </w:tc>
      </w:tr>
      <w:tr w:rsidR="00284CE1" w:rsidRPr="004F0071" w14:paraId="28EFF40F" w14:textId="4ACB9234" w:rsidTr="003A62F2">
        <w:tc>
          <w:tcPr>
            <w:tcW w:w="5079" w:type="dxa"/>
          </w:tcPr>
          <w:p w14:paraId="57D926E6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40B633D9" w14:textId="1D84A4A7" w:rsidR="00284CE1" w:rsidRPr="00541446" w:rsidRDefault="00541446" w:rsidP="00284CE1">
            <w:pPr>
              <w:spacing w:line="240" w:lineRule="auto"/>
              <w:ind w:firstLine="370"/>
              <w:rPr>
                <w:rFonts w:cs="Times New Roman"/>
                <w:sz w:val="20"/>
                <w:szCs w:val="20"/>
                <w:vertAlign w:val="superscript"/>
                <w:lang w:val="ru-RU" w:eastAsia="ar-SA"/>
              </w:rPr>
            </w:pPr>
            <w:r>
              <w:rPr>
                <w:rFonts w:cs="Times New Roman"/>
                <w:sz w:val="20"/>
                <w:szCs w:val="20"/>
                <w:lang w:val="ru-RU"/>
              </w:rPr>
              <w:t>подпись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                    </w:t>
            </w:r>
            <w:r>
              <w:rPr>
                <w:rFonts w:cs="Times New Roman"/>
                <w:sz w:val="20"/>
                <w:szCs w:val="20"/>
                <w:lang w:val="ru-RU"/>
              </w:rPr>
              <w:t>инициалы</w:t>
            </w:r>
            <w:r w:rsidR="00284CE1" w:rsidRPr="000E732D">
              <w:rPr>
                <w:rFonts w:cs="Times New Roman"/>
                <w:sz w:val="20"/>
                <w:szCs w:val="20"/>
              </w:rPr>
              <w:t xml:space="preserve">, </w:t>
            </w:r>
            <w:r>
              <w:rPr>
                <w:rFonts w:cs="Times New Roman"/>
                <w:sz w:val="20"/>
                <w:szCs w:val="20"/>
                <w:lang w:val="ru-RU"/>
              </w:rPr>
              <w:t>фамилия</w:t>
            </w:r>
          </w:p>
        </w:tc>
      </w:tr>
      <w:tr w:rsidR="00284CE1" w:rsidRPr="004F0071" w14:paraId="644B3EE4" w14:textId="742A32E8" w:rsidTr="003A62F2">
        <w:tc>
          <w:tcPr>
            <w:tcW w:w="5079" w:type="dxa"/>
          </w:tcPr>
          <w:p w14:paraId="1872B054" w14:textId="77777777" w:rsidR="00284CE1" w:rsidRPr="000E732D" w:rsidRDefault="00284CE1" w:rsidP="00284CE1">
            <w:pPr>
              <w:spacing w:line="240" w:lineRule="auto"/>
              <w:ind w:firstLine="0"/>
              <w:rPr>
                <w:rFonts w:cs="Times New Roman"/>
                <w:sz w:val="22"/>
                <w:szCs w:val="22"/>
                <w:vertAlign w:val="superscript"/>
                <w:lang w:eastAsia="ar-SA"/>
              </w:rPr>
            </w:pPr>
          </w:p>
        </w:tc>
        <w:tc>
          <w:tcPr>
            <w:tcW w:w="4666" w:type="dxa"/>
            <w:hideMark/>
          </w:tcPr>
          <w:p w14:paraId="02E347EF" w14:textId="2668DA8D" w:rsidR="00284CE1" w:rsidRPr="00205B41" w:rsidRDefault="00284CE1" w:rsidP="00284CE1">
            <w:pPr>
              <w:spacing w:line="240" w:lineRule="auto"/>
              <w:ind w:firstLine="0"/>
              <w:rPr>
                <w:rFonts w:cs="Times New Roman"/>
                <w:szCs w:val="28"/>
                <w:lang w:eastAsia="ar-SA"/>
              </w:rPr>
            </w:pPr>
            <w:r w:rsidRPr="00205B41">
              <w:rPr>
                <w:rFonts w:cs="Times New Roman"/>
                <w:szCs w:val="28"/>
              </w:rPr>
              <w:t>«___»_________________ 20</w:t>
            </w:r>
            <w:r w:rsidRPr="00205B41">
              <w:rPr>
                <w:rFonts w:cs="Times New Roman"/>
                <w:szCs w:val="28"/>
                <w:lang w:val="ru-RU"/>
              </w:rPr>
              <w:t>24</w:t>
            </w:r>
            <w:r w:rsidRPr="00205B41">
              <w:rPr>
                <w:rFonts w:cs="Times New Roman"/>
                <w:szCs w:val="28"/>
              </w:rPr>
              <w:t xml:space="preserve"> г.</w:t>
            </w:r>
            <w:r w:rsidRPr="00205B41">
              <w:rPr>
                <w:rFonts w:cs="Times New Roman"/>
                <w:szCs w:val="28"/>
              </w:rPr>
              <w:tab/>
            </w:r>
          </w:p>
        </w:tc>
      </w:tr>
    </w:tbl>
    <w:p w14:paraId="35B88AF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03B82A48" w14:textId="77777777" w:rsidR="00406DE8" w:rsidRPr="004F0071" w:rsidRDefault="00406DE8" w:rsidP="00D441DC">
      <w:pPr>
        <w:spacing w:line="240" w:lineRule="auto"/>
        <w:ind w:firstLine="0"/>
        <w:rPr>
          <w:rFonts w:cs="Times New Roman"/>
          <w:b/>
        </w:rPr>
      </w:pPr>
    </w:p>
    <w:p w14:paraId="16ECC5CD" w14:textId="77777777" w:rsidR="00FF2DA2" w:rsidRPr="00AB5C09" w:rsidRDefault="00FF2DA2" w:rsidP="00FF2DA2">
      <w:pPr>
        <w:jc w:val="center"/>
        <w:rPr>
          <w:b/>
        </w:rPr>
      </w:pPr>
      <w:r w:rsidRPr="00AB5C09">
        <w:rPr>
          <w:rFonts w:eastAsia="Arial"/>
        </w:rPr>
        <w:t xml:space="preserve">ЗАДАНИЕ </w:t>
      </w:r>
    </w:p>
    <w:p w14:paraId="146CF981" w14:textId="2E0BED56" w:rsidR="00FF2DA2" w:rsidRPr="00FF2DA2" w:rsidRDefault="00541446" w:rsidP="00FF2DA2">
      <w:pPr>
        <w:jc w:val="center"/>
        <w:rPr>
          <w:b/>
          <w:bCs/>
        </w:rPr>
      </w:pPr>
      <w:r>
        <w:rPr>
          <w:rFonts w:eastAsia="Arial"/>
          <w:b/>
          <w:bCs/>
          <w:lang w:val="ru-RU"/>
        </w:rPr>
        <w:t>на выпускную</w:t>
      </w:r>
      <w:r w:rsidR="00FF2DA2" w:rsidRPr="00FF2DA2">
        <w:rPr>
          <w:rFonts w:eastAsia="Arial"/>
          <w:b/>
          <w:bCs/>
        </w:rPr>
        <w:t xml:space="preserve"> </w:t>
      </w:r>
      <w:r>
        <w:rPr>
          <w:rFonts w:eastAsia="Arial"/>
          <w:b/>
          <w:bCs/>
          <w:lang w:val="ru-RU"/>
        </w:rPr>
        <w:t>квалификационную работу</w:t>
      </w:r>
    </w:p>
    <w:p w14:paraId="5EBF3B38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694FBFEA" w14:textId="61631F69" w:rsidR="00406DE8" w:rsidRPr="00954B04" w:rsidRDefault="00406DE8" w:rsidP="00D441DC">
      <w:pPr>
        <w:pStyle w:val="13"/>
        <w:spacing w:before="0" w:after="0" w:line="240" w:lineRule="auto"/>
        <w:ind w:firstLine="0"/>
        <w:rPr>
          <w:rFonts w:ascii="Times New Roman" w:hAnsi="Times New Roman" w:cs="Times New Roman"/>
        </w:rPr>
      </w:pPr>
      <w:r w:rsidRPr="00954B04">
        <w:rPr>
          <w:rFonts w:ascii="Times New Roman" w:hAnsi="Times New Roman" w:cs="Times New Roman"/>
        </w:rPr>
        <w:t xml:space="preserve">обучающемуся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      Нгуену Хыу Ану</w:t>
      </w:r>
      <w:r w:rsidR="00BE0F98">
        <w:rPr>
          <w:rFonts w:ascii="Times New Roman" w:hAnsi="Times New Roman" w:cs="Times New Roman"/>
          <w:i/>
          <w:iCs/>
          <w:u w:val="single"/>
        </w:rPr>
        <w:t xml:space="preserve">    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</w:rPr>
        <w:t xml:space="preserve"> </w:t>
      </w:r>
      <w:proofErr w:type="gramStart"/>
      <w:r w:rsidRPr="00954B04">
        <w:rPr>
          <w:rFonts w:ascii="Times New Roman" w:hAnsi="Times New Roman" w:cs="Times New Roman"/>
        </w:rPr>
        <w:t>курса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5</w:t>
      </w:r>
      <w:proofErr w:type="gramEnd"/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</w:t>
      </w:r>
      <w:r w:rsidR="0006080B" w:rsidRPr="0006080B">
        <w:rPr>
          <w:rFonts w:ascii="Times New Roman" w:hAnsi="Times New Roman" w:cs="Times New Roman"/>
        </w:rPr>
        <w:t xml:space="preserve"> </w:t>
      </w:r>
      <w:r w:rsidRPr="00954B04">
        <w:rPr>
          <w:rFonts w:ascii="Times New Roman" w:hAnsi="Times New Roman" w:cs="Times New Roman"/>
        </w:rPr>
        <w:t>группы</w:t>
      </w:r>
      <w:r w:rsidR="0006080B">
        <w:rPr>
          <w:rFonts w:ascii="Times New Roman" w:hAnsi="Times New Roman" w:cs="Times New Roman"/>
        </w:rPr>
        <w:t xml:space="preserve"> </w:t>
      </w:r>
      <w:r w:rsidR="003004DB" w:rsidRPr="00954B04">
        <w:rPr>
          <w:rFonts w:ascii="Times New Roman" w:hAnsi="Times New Roman" w:cs="Times New Roman"/>
          <w:i/>
          <w:iCs/>
          <w:u w:val="single"/>
        </w:rPr>
        <w:t xml:space="preserve"> ЦИСТбв-51</w:t>
      </w:r>
    </w:p>
    <w:p w14:paraId="3382556A" w14:textId="0C783DC5" w:rsidR="00406DE8" w:rsidRPr="009B744F" w:rsidRDefault="00406DE8" w:rsidP="006C77E6">
      <w:pPr>
        <w:pStyle w:val="a9"/>
        <w:spacing w:line="240" w:lineRule="auto"/>
        <w:ind w:firstLine="2268"/>
        <w:rPr>
          <w:rFonts w:cs="Times New Roman"/>
          <w:sz w:val="22"/>
          <w:szCs w:val="22"/>
          <w:lang w:val="ru-RU" w:eastAsia="ar-SA"/>
        </w:rPr>
      </w:pPr>
      <w:r w:rsidRPr="006C77E6">
        <w:rPr>
          <w:rFonts w:cs="Times New Roman"/>
          <w:sz w:val="20"/>
          <w:szCs w:val="20"/>
          <w:lang w:val="ru-RU" w:eastAsia="ar-SA"/>
        </w:rPr>
        <w:t>фамилия, имя, отчество</w:t>
      </w:r>
    </w:p>
    <w:p w14:paraId="2A13A272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  <w:r w:rsidRPr="00406DE8">
        <w:rPr>
          <w:rFonts w:cs="Times New Roman"/>
          <w:lang w:val="ru-RU"/>
        </w:rPr>
        <w:t xml:space="preserve"> </w:t>
      </w:r>
    </w:p>
    <w:p w14:paraId="03F5B54B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Тема</w:t>
      </w:r>
      <w:r w:rsidR="000B745A" w:rsidRPr="006B4793">
        <w:rPr>
          <w:szCs w:val="28"/>
          <w:lang w:val="ru-RU"/>
        </w:rPr>
        <w:t xml:space="preserve"> работы</w:t>
      </w:r>
      <w:r w:rsidR="004C00AD" w:rsidRPr="006B4793">
        <w:rPr>
          <w:szCs w:val="28"/>
          <w:lang w:val="ru-RU"/>
        </w:rPr>
        <w:t xml:space="preserve"> </w:t>
      </w:r>
      <w:r w:rsidR="004C00AD" w:rsidRPr="006B4793">
        <w:rPr>
          <w:i/>
          <w:iCs/>
          <w:szCs w:val="28"/>
          <w:u w:val="single"/>
          <w:lang w:val="ru-RU"/>
        </w:rPr>
        <w:t>Интеллектуальный помощник для работы с электронной библиотекой</w:t>
      </w:r>
      <w:r w:rsidR="006B4793">
        <w:rPr>
          <w:i/>
          <w:iCs/>
          <w:szCs w:val="28"/>
          <w:u w:val="single"/>
          <w:lang w:val="ru-RU"/>
        </w:rPr>
        <w:br/>
      </w:r>
      <w:r w:rsidRPr="006B4793">
        <w:rPr>
          <w:szCs w:val="28"/>
          <w:lang w:val="ru-RU"/>
        </w:rPr>
        <w:t>утверждена приказом по университету</w:t>
      </w:r>
      <w:r w:rsidR="005D42D8" w:rsidRPr="006B4793">
        <w:rPr>
          <w:szCs w:val="28"/>
          <w:lang w:val="ru-RU"/>
        </w:rPr>
        <w:t xml:space="preserve"> №_______</w:t>
      </w:r>
      <w:r w:rsidRPr="006B4793">
        <w:rPr>
          <w:szCs w:val="28"/>
          <w:lang w:val="ru-RU"/>
        </w:rPr>
        <w:t xml:space="preserve"> от «__</w:t>
      </w:r>
      <w:r w:rsidR="007D36D8" w:rsidRPr="006B4793">
        <w:rPr>
          <w:szCs w:val="28"/>
          <w:lang w:val="ru-RU"/>
        </w:rPr>
        <w:t>_» _</w:t>
      </w:r>
      <w:r w:rsidRPr="006B4793">
        <w:rPr>
          <w:szCs w:val="28"/>
          <w:lang w:val="ru-RU"/>
        </w:rPr>
        <w:t>_____________ 20</w:t>
      </w:r>
      <w:r w:rsidR="007D36D8" w:rsidRPr="006B4793">
        <w:rPr>
          <w:szCs w:val="28"/>
          <w:lang w:val="ru-RU"/>
        </w:rPr>
        <w:t>24</w:t>
      </w:r>
      <w:r w:rsidRPr="006B4793">
        <w:rPr>
          <w:szCs w:val="28"/>
          <w:lang w:val="ru-RU"/>
        </w:rPr>
        <w:t xml:space="preserve"> г.</w:t>
      </w:r>
    </w:p>
    <w:p w14:paraId="0D349733" w14:textId="77777777" w:rsid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Срок сдачи обучающимся законченной ВКР</w:t>
      </w:r>
      <w:r w:rsidR="005D42D8" w:rsidRPr="006B4793">
        <w:rPr>
          <w:szCs w:val="28"/>
          <w:lang w:val="ru-RU"/>
        </w:rPr>
        <w:t xml:space="preserve"> «</w:t>
      </w:r>
      <w:r w:rsidR="005D42D8" w:rsidRPr="006B4793">
        <w:rPr>
          <w:i/>
          <w:iCs/>
          <w:szCs w:val="28"/>
          <w:u w:val="single"/>
          <w:lang w:val="ru-RU"/>
        </w:rPr>
        <w:t>22</w:t>
      </w:r>
      <w:r w:rsidR="005D42D8" w:rsidRPr="006B4793">
        <w:rPr>
          <w:szCs w:val="28"/>
          <w:lang w:val="ru-RU"/>
        </w:rPr>
        <w:t>»</w:t>
      </w:r>
      <w:r w:rsidR="005D42D8" w:rsidRPr="006B4793">
        <w:rPr>
          <w:i/>
          <w:iCs/>
          <w:szCs w:val="28"/>
          <w:u w:val="single"/>
          <w:lang w:val="ru-RU"/>
        </w:rPr>
        <w:t xml:space="preserve"> июня </w:t>
      </w:r>
      <w:r w:rsidR="005D42D8" w:rsidRPr="006B4793">
        <w:rPr>
          <w:szCs w:val="28"/>
          <w:lang w:val="ru-RU"/>
        </w:rPr>
        <w:t>20</w:t>
      </w:r>
      <w:r w:rsidR="005D42D8" w:rsidRPr="006B4793">
        <w:rPr>
          <w:szCs w:val="28"/>
          <w:u w:val="single"/>
          <w:lang w:val="ru-RU"/>
        </w:rPr>
        <w:t>24</w:t>
      </w:r>
      <w:r w:rsidR="005D42D8" w:rsidRPr="006B4793">
        <w:rPr>
          <w:szCs w:val="28"/>
          <w:lang w:val="ru-RU"/>
        </w:rPr>
        <w:t xml:space="preserve"> г.</w:t>
      </w:r>
    </w:p>
    <w:p w14:paraId="5AA93F3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Исходные данные к </w:t>
      </w:r>
      <w:r w:rsidR="00085C23" w:rsidRPr="006B4793">
        <w:rPr>
          <w:szCs w:val="28"/>
          <w:lang w:val="ru-RU"/>
        </w:rPr>
        <w:t>работе</w:t>
      </w:r>
      <w:r w:rsidR="005D42D8" w:rsidRPr="006B4793">
        <w:rPr>
          <w:szCs w:val="28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разработать</w:t>
      </w:r>
      <w:r w:rsidR="00566E95" w:rsidRPr="006B4793">
        <w:rPr>
          <w:i/>
          <w:iCs/>
          <w:szCs w:val="28"/>
          <w:u w:val="single"/>
          <w:lang w:val="ru-RU"/>
        </w:rPr>
        <w:t xml:space="preserve"> систему</w:t>
      </w:r>
      <w:r w:rsidR="005D42D8" w:rsidRPr="006B4793">
        <w:rPr>
          <w:szCs w:val="28"/>
          <w:u w:val="single"/>
          <w:lang w:val="ru-RU"/>
        </w:rPr>
        <w:t xml:space="preserve"> </w:t>
      </w:r>
      <w:r w:rsidR="005D42D8" w:rsidRPr="006B4793">
        <w:rPr>
          <w:i/>
          <w:iCs/>
          <w:szCs w:val="28"/>
          <w:u w:val="single"/>
          <w:lang w:val="ru-RU"/>
        </w:rPr>
        <w:t>персональн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электронн</w:t>
      </w:r>
      <w:r w:rsidR="00566E95" w:rsidRPr="006B4793">
        <w:rPr>
          <w:i/>
          <w:iCs/>
          <w:szCs w:val="28"/>
          <w:u w:val="single"/>
          <w:lang w:val="ru-RU"/>
        </w:rPr>
        <w:t>ой</w:t>
      </w:r>
      <w:r w:rsidR="005D42D8" w:rsidRPr="006B4793">
        <w:rPr>
          <w:i/>
          <w:iCs/>
          <w:szCs w:val="28"/>
          <w:u w:val="single"/>
          <w:lang w:val="ru-RU"/>
        </w:rPr>
        <w:t xml:space="preserve"> библиотек</w:t>
      </w:r>
      <w:r w:rsidR="00566E95" w:rsidRPr="006B4793">
        <w:rPr>
          <w:i/>
          <w:iCs/>
          <w:szCs w:val="28"/>
          <w:u w:val="single"/>
          <w:lang w:val="ru-RU"/>
        </w:rPr>
        <w:t>и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работающей</w:t>
      </w:r>
      <w:r w:rsidR="005D42D8" w:rsidRPr="006B4793">
        <w:rPr>
          <w:i/>
          <w:iCs/>
          <w:szCs w:val="28"/>
          <w:u w:val="single"/>
          <w:lang w:val="ru-RU"/>
        </w:rPr>
        <w:t xml:space="preserve"> </w:t>
      </w:r>
      <w:r w:rsidR="00566E95" w:rsidRPr="006B4793">
        <w:rPr>
          <w:i/>
          <w:iCs/>
          <w:szCs w:val="28"/>
          <w:u w:val="single"/>
          <w:lang w:val="ru-RU"/>
        </w:rPr>
        <w:t>в</w:t>
      </w:r>
      <w:r w:rsidR="005D42D8" w:rsidRPr="006B4793">
        <w:rPr>
          <w:i/>
          <w:iCs/>
          <w:szCs w:val="28"/>
          <w:u w:val="single"/>
          <w:lang w:val="ru-RU"/>
        </w:rPr>
        <w:t xml:space="preserve"> локальной сети</w:t>
      </w:r>
    </w:p>
    <w:p w14:paraId="56BA6C04" w14:textId="77777777" w:rsidR="006B4793" w:rsidRPr="006B4793" w:rsidRDefault="00406DE8" w:rsidP="006B4793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 xml:space="preserve">Содержание пояснительной записки </w:t>
      </w:r>
      <w:r w:rsidR="00FA3484" w:rsidRPr="006B4793">
        <w:rPr>
          <w:i/>
          <w:iCs/>
          <w:szCs w:val="28"/>
          <w:u w:val="single"/>
          <w:lang w:val="ru-RU"/>
        </w:rPr>
        <w:t>задание на создание системы; информационное, алгоритмическое, программное обеспечение системы; тестирование системы</w:t>
      </w:r>
    </w:p>
    <w:p w14:paraId="39E59323" w14:textId="1229D754" w:rsidR="00B3707A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6B4793">
        <w:rPr>
          <w:szCs w:val="28"/>
          <w:lang w:val="ru-RU"/>
        </w:rPr>
        <w:t>Перечень графического материала (с точным указанием обязательных чертежей)</w:t>
      </w:r>
      <w:r w:rsidR="006B4793" w:rsidRPr="006B4793">
        <w:rPr>
          <w:szCs w:val="28"/>
          <w:lang w:val="ru-RU"/>
        </w:rPr>
        <w:t xml:space="preserve"> </w:t>
      </w:r>
    </w:p>
    <w:p w14:paraId="3C35287D" w14:textId="5E5F12C2" w:rsidR="00B3707A" w:rsidRPr="00FB79F8" w:rsidRDefault="00B3707A">
      <w:pPr>
        <w:suppressAutoHyphens w:val="0"/>
        <w:autoSpaceDN/>
        <w:spacing w:line="240" w:lineRule="auto"/>
        <w:ind w:firstLine="0"/>
        <w:jc w:val="left"/>
        <w:rPr>
          <w:rFonts w:eastAsia="Calibri" w:cs="Times New Roman"/>
          <w:i/>
          <w:iCs/>
          <w:szCs w:val="28"/>
          <w:u w:val="single"/>
          <w:lang w:val="ru-RU"/>
        </w:rPr>
      </w:pPr>
      <w:r w:rsidRPr="00FB79F8">
        <w:rPr>
          <w:i/>
          <w:iCs/>
          <w:szCs w:val="28"/>
          <w:u w:val="single"/>
          <w:lang w:val="ru-RU"/>
        </w:rPr>
        <w:br w:type="page"/>
      </w:r>
    </w:p>
    <w:p w14:paraId="35D243F6" w14:textId="1BFFA83B" w:rsidR="00406DE8" w:rsidRPr="00B3707A" w:rsidRDefault="00406DE8" w:rsidP="00B3707A">
      <w:pPr>
        <w:pStyle w:val="af4"/>
        <w:numPr>
          <w:ilvl w:val="0"/>
          <w:numId w:val="44"/>
        </w:numPr>
        <w:spacing w:line="276" w:lineRule="auto"/>
        <w:ind w:left="426" w:hanging="426"/>
        <w:rPr>
          <w:szCs w:val="28"/>
          <w:lang w:val="ru-RU"/>
        </w:rPr>
      </w:pPr>
      <w:r w:rsidRPr="00B3707A">
        <w:rPr>
          <w:szCs w:val="28"/>
          <w:lang w:val="ru-RU"/>
        </w:rPr>
        <w:lastRenderedPageBreak/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6481"/>
        <w:gridCol w:w="2342"/>
      </w:tblGrid>
      <w:tr w:rsidR="00406DE8" w:rsidRPr="004F0071" w14:paraId="6D6787CB" w14:textId="77777777" w:rsidTr="00754F7E">
        <w:tc>
          <w:tcPr>
            <w:tcW w:w="1101" w:type="dxa"/>
          </w:tcPr>
          <w:p w14:paraId="5E860D28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№ этапа</w:t>
            </w:r>
          </w:p>
        </w:tc>
        <w:tc>
          <w:tcPr>
            <w:tcW w:w="6662" w:type="dxa"/>
          </w:tcPr>
          <w:p w14:paraId="57B39ABC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Содержание этапа</w:t>
            </w:r>
          </w:p>
        </w:tc>
        <w:tc>
          <w:tcPr>
            <w:tcW w:w="2374" w:type="dxa"/>
          </w:tcPr>
          <w:p w14:paraId="20440B05" w14:textId="77777777" w:rsidR="00406DE8" w:rsidRPr="00D71FEC" w:rsidRDefault="00406DE8" w:rsidP="00273784">
            <w:pPr>
              <w:pStyle w:val="afa"/>
              <w:jc w:val="center"/>
            </w:pPr>
            <w:r w:rsidRPr="00D71FEC">
              <w:t>Срок выполнения</w:t>
            </w:r>
          </w:p>
        </w:tc>
      </w:tr>
      <w:tr w:rsidR="00406DE8" w:rsidRPr="004F0071" w14:paraId="643CA7B8" w14:textId="77777777" w:rsidTr="00754F7E">
        <w:tc>
          <w:tcPr>
            <w:tcW w:w="1101" w:type="dxa"/>
          </w:tcPr>
          <w:p w14:paraId="37D173CD" w14:textId="7B12E31E" w:rsidR="00406DE8" w:rsidRPr="006A1F46" w:rsidRDefault="00DD244B" w:rsidP="00273784">
            <w:pPr>
              <w:pStyle w:val="afa"/>
            </w:pPr>
            <w:r>
              <w:t>1</w:t>
            </w:r>
          </w:p>
        </w:tc>
        <w:tc>
          <w:tcPr>
            <w:tcW w:w="6662" w:type="dxa"/>
          </w:tcPr>
          <w:p w14:paraId="79545F74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34DED921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20D64DBA" w14:textId="77777777" w:rsidTr="00754F7E">
        <w:tc>
          <w:tcPr>
            <w:tcW w:w="1101" w:type="dxa"/>
          </w:tcPr>
          <w:p w14:paraId="05FB2ACB" w14:textId="1E9FFE0C" w:rsidR="00406DE8" w:rsidRPr="006A1F46" w:rsidRDefault="00DD244B" w:rsidP="00273784">
            <w:pPr>
              <w:pStyle w:val="afa"/>
            </w:pPr>
            <w:r>
              <w:t>2</w:t>
            </w:r>
          </w:p>
        </w:tc>
        <w:tc>
          <w:tcPr>
            <w:tcW w:w="6662" w:type="dxa"/>
          </w:tcPr>
          <w:p w14:paraId="0FA56545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72AD26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76F55F26" w14:textId="77777777" w:rsidTr="00754F7E">
        <w:tc>
          <w:tcPr>
            <w:tcW w:w="1101" w:type="dxa"/>
          </w:tcPr>
          <w:p w14:paraId="587094A9" w14:textId="7AE1C77B" w:rsidR="00406DE8" w:rsidRPr="006A1F46" w:rsidRDefault="00DD244B" w:rsidP="00273784">
            <w:pPr>
              <w:pStyle w:val="afa"/>
            </w:pPr>
            <w:r>
              <w:t>3</w:t>
            </w:r>
          </w:p>
        </w:tc>
        <w:tc>
          <w:tcPr>
            <w:tcW w:w="6662" w:type="dxa"/>
          </w:tcPr>
          <w:p w14:paraId="72040B28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202CEFB9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CFAE054" w14:textId="77777777" w:rsidTr="00754F7E">
        <w:tc>
          <w:tcPr>
            <w:tcW w:w="1101" w:type="dxa"/>
          </w:tcPr>
          <w:p w14:paraId="3E5037EE" w14:textId="42AEB192" w:rsidR="00406DE8" w:rsidRPr="006A1F46" w:rsidRDefault="00DD244B" w:rsidP="00273784">
            <w:pPr>
              <w:pStyle w:val="afa"/>
            </w:pPr>
            <w:r>
              <w:t>4</w:t>
            </w:r>
          </w:p>
        </w:tc>
        <w:tc>
          <w:tcPr>
            <w:tcW w:w="6662" w:type="dxa"/>
          </w:tcPr>
          <w:p w14:paraId="267E7A8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D2E86E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6F6CFCE1" w14:textId="77777777" w:rsidTr="00754F7E">
        <w:tc>
          <w:tcPr>
            <w:tcW w:w="1101" w:type="dxa"/>
          </w:tcPr>
          <w:p w14:paraId="1F7CD321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6662" w:type="dxa"/>
          </w:tcPr>
          <w:p w14:paraId="12BC5FF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2374" w:type="dxa"/>
          </w:tcPr>
          <w:p w14:paraId="5FB9A147" w14:textId="77777777" w:rsidR="00406DE8" w:rsidRPr="006A1F46" w:rsidRDefault="00406DE8" w:rsidP="00273784">
            <w:pPr>
              <w:pStyle w:val="afa"/>
            </w:pPr>
          </w:p>
        </w:tc>
      </w:tr>
    </w:tbl>
    <w:p w14:paraId="5C8D58CA" w14:textId="778899B2" w:rsidR="00406DE8" w:rsidRPr="00B3707A" w:rsidRDefault="00406DE8" w:rsidP="00031259">
      <w:pPr>
        <w:pStyle w:val="af4"/>
        <w:numPr>
          <w:ilvl w:val="0"/>
          <w:numId w:val="44"/>
        </w:numPr>
        <w:spacing w:before="140" w:line="240" w:lineRule="auto"/>
        <w:ind w:left="426" w:hanging="426"/>
        <w:rPr>
          <w:sz w:val="36"/>
          <w:szCs w:val="32"/>
        </w:rPr>
      </w:pPr>
      <w:r w:rsidRPr="00B3707A">
        <w:t>Консультанты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4"/>
        <w:gridCol w:w="3437"/>
        <w:gridCol w:w="1842"/>
        <w:gridCol w:w="1979"/>
      </w:tblGrid>
      <w:tr w:rsidR="00406DE8" w:rsidRPr="004F0071" w14:paraId="53B3A6B3" w14:textId="77777777" w:rsidTr="003E2B47">
        <w:trPr>
          <w:jc w:val="center"/>
        </w:trPr>
        <w:tc>
          <w:tcPr>
            <w:tcW w:w="2654" w:type="dxa"/>
            <w:vMerge w:val="restart"/>
            <w:vAlign w:val="center"/>
          </w:tcPr>
          <w:p w14:paraId="359416D9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Раздел</w:t>
            </w:r>
          </w:p>
        </w:tc>
        <w:tc>
          <w:tcPr>
            <w:tcW w:w="3437" w:type="dxa"/>
            <w:vMerge w:val="restart"/>
            <w:vAlign w:val="center"/>
          </w:tcPr>
          <w:p w14:paraId="0D3D5807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Ф.И.О. консультанта</w:t>
            </w:r>
          </w:p>
        </w:tc>
        <w:tc>
          <w:tcPr>
            <w:tcW w:w="3821" w:type="dxa"/>
            <w:gridSpan w:val="2"/>
          </w:tcPr>
          <w:p w14:paraId="0566CC2E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Подпись, дата</w:t>
            </w:r>
          </w:p>
        </w:tc>
      </w:tr>
      <w:tr w:rsidR="00406DE8" w:rsidRPr="004F0071" w14:paraId="13C5FA49" w14:textId="77777777" w:rsidTr="003E2B47">
        <w:trPr>
          <w:jc w:val="center"/>
        </w:trPr>
        <w:tc>
          <w:tcPr>
            <w:tcW w:w="2654" w:type="dxa"/>
            <w:vMerge/>
          </w:tcPr>
          <w:p w14:paraId="2E0EFE64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3437" w:type="dxa"/>
            <w:vMerge/>
          </w:tcPr>
          <w:p w14:paraId="1042023F" w14:textId="77777777" w:rsidR="00406DE8" w:rsidRPr="006A1F46" w:rsidRDefault="00406DE8" w:rsidP="00273784">
            <w:pPr>
              <w:pStyle w:val="afa"/>
              <w:jc w:val="center"/>
            </w:pPr>
          </w:p>
        </w:tc>
        <w:tc>
          <w:tcPr>
            <w:tcW w:w="1842" w:type="dxa"/>
          </w:tcPr>
          <w:p w14:paraId="4F5CDC0A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выдал</w:t>
            </w:r>
          </w:p>
        </w:tc>
        <w:tc>
          <w:tcPr>
            <w:tcW w:w="1979" w:type="dxa"/>
          </w:tcPr>
          <w:p w14:paraId="38724B78" w14:textId="77777777" w:rsidR="00406DE8" w:rsidRPr="006A1F46" w:rsidRDefault="00406DE8" w:rsidP="00273784">
            <w:pPr>
              <w:pStyle w:val="afa"/>
              <w:jc w:val="center"/>
            </w:pPr>
            <w:r w:rsidRPr="006A1F46">
              <w:t>Задание принял</w:t>
            </w:r>
          </w:p>
        </w:tc>
      </w:tr>
      <w:tr w:rsidR="00406DE8" w:rsidRPr="004F0071" w14:paraId="01C72D6C" w14:textId="77777777" w:rsidTr="003E2B47">
        <w:trPr>
          <w:jc w:val="center"/>
        </w:trPr>
        <w:tc>
          <w:tcPr>
            <w:tcW w:w="2654" w:type="dxa"/>
          </w:tcPr>
          <w:p w14:paraId="2D1F8522" w14:textId="3A7E5726" w:rsidR="00406DE8" w:rsidRPr="00BE0F98" w:rsidRDefault="000B745A" w:rsidP="00273784">
            <w:pPr>
              <w:pStyle w:val="afa"/>
              <w:rPr>
                <w:i/>
                <w:iCs/>
              </w:rPr>
            </w:pPr>
            <w:r w:rsidRPr="00BE0F98">
              <w:rPr>
                <w:i/>
                <w:iCs/>
              </w:rPr>
              <w:t>Экономический</w:t>
            </w:r>
          </w:p>
        </w:tc>
        <w:tc>
          <w:tcPr>
            <w:tcW w:w="3437" w:type="dxa"/>
          </w:tcPr>
          <w:p w14:paraId="2D432F3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0576030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B5E0A8B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469FAEA7" w14:textId="77777777" w:rsidTr="003E2B47">
        <w:trPr>
          <w:jc w:val="center"/>
        </w:trPr>
        <w:tc>
          <w:tcPr>
            <w:tcW w:w="2654" w:type="dxa"/>
          </w:tcPr>
          <w:p w14:paraId="5126412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39F5D5A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3CD15CB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DC9ED40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0136E5F2" w14:textId="77777777" w:rsidTr="003E2B47">
        <w:trPr>
          <w:jc w:val="center"/>
        </w:trPr>
        <w:tc>
          <w:tcPr>
            <w:tcW w:w="2654" w:type="dxa"/>
          </w:tcPr>
          <w:p w14:paraId="76FC26FD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4270AE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77E13309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156FE87E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56B0989E" w14:textId="77777777" w:rsidTr="003E2B47">
        <w:trPr>
          <w:jc w:val="center"/>
        </w:trPr>
        <w:tc>
          <w:tcPr>
            <w:tcW w:w="2654" w:type="dxa"/>
          </w:tcPr>
          <w:p w14:paraId="322022E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15E87F7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136DF0E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7BBE82E5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16A2BA2F" w14:textId="77777777" w:rsidTr="003E2B47">
        <w:trPr>
          <w:jc w:val="center"/>
        </w:trPr>
        <w:tc>
          <w:tcPr>
            <w:tcW w:w="2654" w:type="dxa"/>
          </w:tcPr>
          <w:p w14:paraId="4FDBCC9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3E4401D0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52065D4E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593663E2" w14:textId="77777777" w:rsidR="00406DE8" w:rsidRPr="006A1F46" w:rsidRDefault="00406DE8" w:rsidP="00273784">
            <w:pPr>
              <w:pStyle w:val="afa"/>
            </w:pPr>
          </w:p>
        </w:tc>
      </w:tr>
      <w:tr w:rsidR="00406DE8" w:rsidRPr="004F0071" w14:paraId="3D7083FA" w14:textId="77777777" w:rsidTr="003E2B47">
        <w:trPr>
          <w:jc w:val="center"/>
        </w:trPr>
        <w:tc>
          <w:tcPr>
            <w:tcW w:w="2654" w:type="dxa"/>
          </w:tcPr>
          <w:p w14:paraId="7BCD51D2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3437" w:type="dxa"/>
          </w:tcPr>
          <w:p w14:paraId="0EC8E0B3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842" w:type="dxa"/>
          </w:tcPr>
          <w:p w14:paraId="4B60ECCC" w14:textId="77777777" w:rsidR="00406DE8" w:rsidRPr="006A1F46" w:rsidRDefault="00406DE8" w:rsidP="00273784">
            <w:pPr>
              <w:pStyle w:val="afa"/>
            </w:pPr>
          </w:p>
        </w:tc>
        <w:tc>
          <w:tcPr>
            <w:tcW w:w="1979" w:type="dxa"/>
          </w:tcPr>
          <w:p w14:paraId="606929AC" w14:textId="77777777" w:rsidR="00406DE8" w:rsidRPr="006A1F46" w:rsidRDefault="00406DE8" w:rsidP="00273784">
            <w:pPr>
              <w:pStyle w:val="afa"/>
            </w:pPr>
          </w:p>
        </w:tc>
      </w:tr>
    </w:tbl>
    <w:p w14:paraId="2083D527" w14:textId="77777777" w:rsidR="00406DE8" w:rsidRPr="00BE0F98" w:rsidRDefault="00406DE8" w:rsidP="00D441DC">
      <w:pPr>
        <w:spacing w:line="240" w:lineRule="auto"/>
        <w:ind w:firstLine="0"/>
        <w:rPr>
          <w:rFonts w:cs="Times New Roman"/>
          <w:szCs w:val="28"/>
        </w:rPr>
      </w:pPr>
    </w:p>
    <w:p w14:paraId="336667F8" w14:textId="1CC49038" w:rsidR="00406DE8" w:rsidRPr="00B3707A" w:rsidRDefault="00EC6C7E" w:rsidP="00B3707A">
      <w:pPr>
        <w:pStyle w:val="af4"/>
        <w:numPr>
          <w:ilvl w:val="0"/>
          <w:numId w:val="44"/>
        </w:numPr>
        <w:spacing w:line="240" w:lineRule="auto"/>
        <w:ind w:left="426" w:hanging="426"/>
        <w:rPr>
          <w:szCs w:val="28"/>
        </w:rPr>
      </w:pPr>
      <w:r w:rsidRPr="00B3707A">
        <w:rPr>
          <w:szCs w:val="28"/>
          <w:lang w:val="ru-RU"/>
        </w:rPr>
        <w:t>Дата выдачи задания</w:t>
      </w:r>
      <w:r w:rsidR="00406DE8" w:rsidRPr="00B3707A">
        <w:rPr>
          <w:szCs w:val="28"/>
          <w:lang w:val="ru-RU"/>
        </w:rPr>
        <w:t xml:space="preserve"> «_</w:t>
      </w:r>
      <w:r w:rsidR="00092F08" w:rsidRPr="00B3707A">
        <w:rPr>
          <w:szCs w:val="28"/>
          <w:lang w:val="ru-RU"/>
        </w:rPr>
        <w:t>__</w:t>
      </w:r>
      <w:proofErr w:type="gramStart"/>
      <w:r w:rsidR="00406DE8" w:rsidRPr="00B3707A">
        <w:rPr>
          <w:szCs w:val="28"/>
          <w:lang w:val="ru-RU"/>
        </w:rPr>
        <w:t>_»_</w:t>
      </w:r>
      <w:proofErr w:type="gramEnd"/>
      <w:r w:rsidR="00406DE8" w:rsidRPr="00B3707A">
        <w:rPr>
          <w:szCs w:val="28"/>
          <w:lang w:val="ru-RU"/>
        </w:rPr>
        <w:t>________________ 20</w:t>
      </w:r>
      <w:r w:rsidR="003607E0" w:rsidRPr="00B3707A">
        <w:rPr>
          <w:szCs w:val="28"/>
          <w:lang w:val="ru-RU"/>
        </w:rPr>
        <w:t>24</w:t>
      </w:r>
      <w:r w:rsidR="00406DE8" w:rsidRPr="00B3707A">
        <w:rPr>
          <w:szCs w:val="28"/>
          <w:lang w:val="ru-RU"/>
        </w:rPr>
        <w:t xml:space="preserve"> г.</w:t>
      </w:r>
      <w:r w:rsidR="00406DE8" w:rsidRPr="00B3707A">
        <w:rPr>
          <w:szCs w:val="28"/>
          <w:lang w:val="ru-RU"/>
        </w:rPr>
        <w:tab/>
      </w:r>
    </w:p>
    <w:p w14:paraId="7AAF6257" w14:textId="33B7A5A2" w:rsidR="00406DE8" w:rsidRPr="00BE0F98" w:rsidRDefault="00406DE8" w:rsidP="00A44935">
      <w:pPr>
        <w:spacing w:before="240" w:line="240" w:lineRule="auto"/>
        <w:ind w:firstLine="426"/>
        <w:rPr>
          <w:rFonts w:cs="Times New Roman"/>
          <w:szCs w:val="28"/>
          <w:lang w:val="ru-RU"/>
        </w:rPr>
      </w:pPr>
      <w:r w:rsidRPr="00BE0F98">
        <w:rPr>
          <w:rFonts w:cs="Times New Roman"/>
          <w:szCs w:val="28"/>
          <w:lang w:val="ru-RU"/>
        </w:rPr>
        <w:t>Руководитель_________________________</w:t>
      </w:r>
      <w:r w:rsidR="00A44935" w:rsidRPr="00BE0F98">
        <w:rPr>
          <w:rFonts w:cs="Times New Roman"/>
          <w:szCs w:val="28"/>
          <w:lang w:val="ru-RU"/>
        </w:rPr>
        <w:t>__</w:t>
      </w:r>
      <w:r w:rsidRPr="00BE0F98">
        <w:rPr>
          <w:rFonts w:cs="Times New Roman"/>
          <w:szCs w:val="28"/>
          <w:lang w:val="ru-RU"/>
        </w:rPr>
        <w:t>___/_________/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 xml:space="preserve"> В.М.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B3707A" w:rsidRPr="00B3707A">
        <w:rPr>
          <w:rFonts w:cs="Times New Roman"/>
          <w:i/>
          <w:iCs/>
          <w:szCs w:val="28"/>
          <w:u w:val="single"/>
          <w:lang w:val="ru-RU"/>
        </w:rPr>
        <w:t>Кандаулов</w:t>
      </w:r>
      <w:r w:rsidR="00B3707A" w:rsidRPr="00B3707A">
        <w:rPr>
          <w:rFonts w:cs="Times New Roman"/>
          <w:szCs w:val="28"/>
          <w:u w:val="single"/>
          <w:lang w:val="ru-RU"/>
        </w:rPr>
        <w:t xml:space="preserve"> </w:t>
      </w:r>
      <w:r w:rsidR="00F2323C" w:rsidRPr="00B3707A">
        <w:rPr>
          <w:rFonts w:cs="Times New Roman"/>
          <w:szCs w:val="28"/>
          <w:u w:val="single"/>
          <w:lang w:val="ru-RU"/>
        </w:rPr>
        <w:t>/</w:t>
      </w:r>
    </w:p>
    <w:p w14:paraId="355CAE39" w14:textId="51032D27" w:rsidR="00406DE8" w:rsidRPr="00F2323C" w:rsidRDefault="00406DE8" w:rsidP="00A44935">
      <w:pPr>
        <w:spacing w:line="240" w:lineRule="auto"/>
        <w:ind w:firstLine="2268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sz w:val="20"/>
          <w:szCs w:val="20"/>
          <w:lang w:val="ru-RU"/>
        </w:rPr>
        <w:t xml:space="preserve">должность, учёная степень, ученое звание        </w:t>
      </w:r>
      <w:r w:rsidR="00F2323C">
        <w:rPr>
          <w:rFonts w:cs="Times New Roman"/>
          <w:sz w:val="20"/>
          <w:szCs w:val="20"/>
          <w:lang w:val="ru-RU"/>
        </w:rPr>
        <w:t xml:space="preserve"> </w:t>
      </w:r>
      <w:r w:rsidR="00A44935">
        <w:rPr>
          <w:rFonts w:cs="Times New Roman"/>
          <w:sz w:val="20"/>
          <w:szCs w:val="20"/>
          <w:lang w:val="ru-RU"/>
        </w:rPr>
        <w:t xml:space="preserve">     </w:t>
      </w:r>
      <w:r w:rsidRPr="00F2323C">
        <w:rPr>
          <w:rFonts w:cs="Times New Roman"/>
          <w:sz w:val="20"/>
          <w:szCs w:val="20"/>
          <w:lang w:val="ru-RU"/>
        </w:rPr>
        <w:t>подпись           инициалы, фамилия</w:t>
      </w:r>
    </w:p>
    <w:p w14:paraId="3F949C0C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43333BF2" w14:textId="77777777" w:rsidR="00406DE8" w:rsidRPr="005D42D8" w:rsidRDefault="00406DE8" w:rsidP="00D441DC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3C9A126" w14:textId="2759FE36" w:rsidR="00096027" w:rsidRPr="005D42D8" w:rsidRDefault="00406DE8" w:rsidP="00A44935">
      <w:pPr>
        <w:spacing w:line="240" w:lineRule="auto"/>
        <w:ind w:firstLine="426"/>
        <w:rPr>
          <w:rFonts w:cs="Times New Roman"/>
          <w:szCs w:val="28"/>
          <w:lang w:val="ru-RU"/>
        </w:rPr>
      </w:pPr>
      <w:r w:rsidRPr="005D42D8">
        <w:rPr>
          <w:rFonts w:cs="Times New Roman"/>
          <w:szCs w:val="28"/>
          <w:lang w:val="ru-RU"/>
        </w:rPr>
        <w:t>Задание принял к исполнению</w:t>
      </w:r>
      <w:r w:rsidR="00A44935">
        <w:rPr>
          <w:rFonts w:cs="Times New Roman"/>
          <w:szCs w:val="28"/>
          <w:lang w:val="ru-RU"/>
        </w:rPr>
        <w:t xml:space="preserve">     </w:t>
      </w:r>
      <w:r w:rsidRPr="005D42D8">
        <w:rPr>
          <w:rFonts w:cs="Times New Roman"/>
          <w:szCs w:val="28"/>
          <w:lang w:val="ru-RU"/>
        </w:rPr>
        <w:t xml:space="preserve"> _________________</w:t>
      </w:r>
      <w:r w:rsidR="00096027" w:rsidRPr="005D42D8">
        <w:rPr>
          <w:rFonts w:cs="Times New Roman"/>
          <w:szCs w:val="28"/>
          <w:lang w:val="ru-RU"/>
        </w:rPr>
        <w:t xml:space="preserve">_____ </w:t>
      </w:r>
      <w:r w:rsidRPr="005D42D8">
        <w:rPr>
          <w:rFonts w:cs="Times New Roman"/>
          <w:szCs w:val="28"/>
          <w:lang w:val="ru-RU"/>
        </w:rPr>
        <w:t>/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Х.А. Нгуен </w:t>
      </w:r>
      <w:r w:rsidR="004077BC">
        <w:rPr>
          <w:rFonts w:cs="Times New Roman"/>
          <w:i/>
          <w:iCs/>
          <w:szCs w:val="28"/>
          <w:u w:val="single"/>
          <w:lang w:val="ru-RU"/>
        </w:rPr>
        <w:t xml:space="preserve"> </w:t>
      </w:r>
      <w:r w:rsidR="00FA7C7A" w:rsidRPr="00FA7C7A">
        <w:rPr>
          <w:rFonts w:cs="Times New Roman"/>
          <w:i/>
          <w:iCs/>
          <w:szCs w:val="28"/>
          <w:u w:val="single"/>
          <w:lang w:val="ru-RU"/>
        </w:rPr>
        <w:t xml:space="preserve">       </w:t>
      </w:r>
      <w:r w:rsidRPr="00FA7C7A">
        <w:rPr>
          <w:rFonts w:cs="Times New Roman"/>
          <w:szCs w:val="28"/>
          <w:u w:val="single"/>
          <w:lang w:val="ru-RU"/>
        </w:rPr>
        <w:t>/</w:t>
      </w:r>
    </w:p>
    <w:p w14:paraId="1F8F869C" w14:textId="5C377D37" w:rsidR="00406DE8" w:rsidRPr="00F2323C" w:rsidRDefault="00406DE8" w:rsidP="00A44935">
      <w:pPr>
        <w:spacing w:line="240" w:lineRule="auto"/>
        <w:ind w:firstLine="5103"/>
        <w:rPr>
          <w:rFonts w:cs="Times New Roman"/>
          <w:sz w:val="20"/>
          <w:szCs w:val="20"/>
          <w:lang w:val="ru-RU"/>
        </w:rPr>
      </w:pPr>
      <w:r w:rsidRPr="00F2323C">
        <w:rPr>
          <w:rFonts w:cs="Times New Roman"/>
          <w:bCs/>
          <w:kern w:val="2"/>
          <w:sz w:val="20"/>
          <w:szCs w:val="20"/>
          <w:lang w:val="ru-RU"/>
        </w:rPr>
        <w:t>подпись обучающегося</w:t>
      </w:r>
      <w:r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            </w:t>
      </w:r>
      <w:r w:rsidR="008B4F6B" w:rsidRPr="00F2323C">
        <w:rPr>
          <w:rFonts w:cs="Times New Roman"/>
          <w:b/>
          <w:bCs/>
          <w:i/>
          <w:kern w:val="2"/>
          <w:sz w:val="20"/>
          <w:szCs w:val="20"/>
          <w:lang w:val="ru-RU"/>
        </w:rPr>
        <w:t xml:space="preserve">  </w:t>
      </w:r>
      <w:r w:rsidRPr="00F2323C">
        <w:rPr>
          <w:rFonts w:cs="Times New Roman"/>
          <w:sz w:val="20"/>
          <w:szCs w:val="20"/>
          <w:lang w:val="ru-RU"/>
        </w:rPr>
        <w:t>инициалы, фамилия</w:t>
      </w:r>
    </w:p>
    <w:p w14:paraId="602BE463" w14:textId="77777777" w:rsidR="00406DE8" w:rsidRPr="00F2323C" w:rsidRDefault="00406DE8" w:rsidP="00D441DC">
      <w:pPr>
        <w:spacing w:line="240" w:lineRule="auto"/>
        <w:ind w:firstLine="0"/>
        <w:rPr>
          <w:rFonts w:cs="Times New Roman"/>
          <w:b/>
          <w:bCs/>
          <w:kern w:val="2"/>
          <w:sz w:val="22"/>
          <w:szCs w:val="22"/>
          <w:lang w:val="ru-RU"/>
        </w:rPr>
      </w:pP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  <w:t xml:space="preserve">    </w:t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  <w:r w:rsidRPr="00F2323C">
        <w:rPr>
          <w:rFonts w:cs="Times New Roman"/>
          <w:b/>
          <w:bCs/>
          <w:kern w:val="2"/>
          <w:sz w:val="22"/>
          <w:szCs w:val="22"/>
          <w:lang w:val="ru-RU"/>
        </w:rPr>
        <w:tab/>
      </w:r>
    </w:p>
    <w:p w14:paraId="0EE5A261" w14:textId="77777777" w:rsidR="00406DE8" w:rsidRPr="00406DE8" w:rsidRDefault="00406DE8" w:rsidP="00D441DC">
      <w:pPr>
        <w:spacing w:line="240" w:lineRule="auto"/>
        <w:ind w:firstLine="0"/>
        <w:rPr>
          <w:rFonts w:cs="Times New Roman"/>
          <w:lang w:val="ru-RU"/>
        </w:rPr>
      </w:pPr>
    </w:p>
    <w:p w14:paraId="29C2FDDA" w14:textId="5FEAA0B1" w:rsidR="001653B2" w:rsidRPr="008004A9" w:rsidRDefault="001653B2" w:rsidP="001653B2">
      <w:pPr>
        <w:pStyle w:val="a9"/>
        <w:ind w:firstLine="0"/>
        <w:rPr>
          <w:sz w:val="24"/>
          <w:szCs w:val="22"/>
          <w:lang w:val="ru-RU"/>
        </w:rPr>
        <w:sectPr w:rsidR="001653B2" w:rsidRPr="008004A9" w:rsidSect="00325120">
          <w:footerReference w:type="default" r:id="rId8"/>
          <w:type w:val="continuous"/>
          <w:pgSz w:w="11907" w:h="16840" w:code="9"/>
          <w:pgMar w:top="851" w:right="567" w:bottom="1134" w:left="1418" w:header="284" w:footer="284" w:gutter="0"/>
          <w:cols w:space="720"/>
        </w:sectPr>
      </w:pPr>
    </w:p>
    <w:sdt>
      <w:sdtPr>
        <w:rPr>
          <w:b w:val="0"/>
          <w:bCs w:val="0"/>
          <w:sz w:val="28"/>
          <w:lang w:val="ru-RU"/>
        </w:rPr>
        <w:id w:val="-750111908"/>
        <w:docPartObj>
          <w:docPartGallery w:val="Table of Contents"/>
          <w:docPartUnique/>
        </w:docPartObj>
      </w:sdtPr>
      <w:sdtContent>
        <w:p w14:paraId="3DA24E28" w14:textId="455BC005" w:rsidR="002143F5" w:rsidRPr="000A4B9F" w:rsidRDefault="002143F5" w:rsidP="00377742">
          <w:pPr>
            <w:pStyle w:val="ab"/>
            <w:spacing w:before="240" w:after="240"/>
            <w:rPr>
              <w:caps/>
              <w:sz w:val="32"/>
              <w:szCs w:val="32"/>
              <w:lang w:val="ru-RU"/>
            </w:rPr>
          </w:pPr>
          <w:r w:rsidRPr="000A4B9F">
            <w:rPr>
              <w:caps/>
              <w:sz w:val="32"/>
              <w:szCs w:val="32"/>
              <w:lang w:val="ru-RU"/>
            </w:rPr>
            <w:t>Содержание</w:t>
          </w:r>
        </w:p>
        <w:p w14:paraId="2EBF3D45" w14:textId="42DC3CBC" w:rsidR="009F19EC" w:rsidRDefault="0025333A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22319" w:history="1">
            <w:r w:rsidR="009F19EC" w:rsidRPr="00221927">
              <w:rPr>
                <w:rStyle w:val="ad"/>
                <w:noProof/>
                <w:shd w:val="clear" w:color="auto" w:fill="FFFFFF"/>
                <w:lang w:val="ru-RU"/>
              </w:rPr>
              <w:t>CПИСОК ИСПОЛЬЗОВАННЫХ ОБОЗНАЧЕНИЙ, СОКРАЩЕНИЙ И ТЕРМИНОВ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_Toc163222319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99E40BA" w14:textId="35B8E5F5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0" w:history="1">
            <w:r w:rsidR="009F19EC" w:rsidRPr="00221927">
              <w:rPr>
                <w:rStyle w:val="ad"/>
                <w:noProof/>
                <w:shd w:val="clear" w:color="auto" w:fill="FFFFFF"/>
                <w:lang w:val="ru-RU"/>
              </w:rPr>
              <w:t>ВВЕДЕНИЕ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_Toc163222320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8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7261668" w14:textId="49A68B47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1" w:history="1">
            <w:r w:rsidR="009F19EC" w:rsidRPr="00221927">
              <w:rPr>
                <w:rStyle w:val="ad"/>
                <w:noProof/>
                <w:lang w:val="ru-RU"/>
              </w:rPr>
              <w:t>1 ТЕХНИЧЕСКОЕ ЗАДАНИЕ НА СОЗДАНИЕ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_Toc163222321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B3670EB" w14:textId="2267D014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2" w:history="1">
            <w:r w:rsidR="009F19EC" w:rsidRPr="00221927">
              <w:rPr>
                <w:rStyle w:val="ad"/>
                <w:noProof/>
                <w:lang w:val="ru-RU"/>
              </w:rPr>
              <w:t>1.1 Назначение и цели создания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_Toc163222322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296B8BF" w14:textId="3093FB1B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3" w:history="1">
            <w:r w:rsidR="009F19EC" w:rsidRPr="00221927">
              <w:rPr>
                <w:rStyle w:val="ad"/>
                <w:noProof/>
                <w:lang w:val="ru-RU"/>
              </w:rPr>
              <w:t>1.2 Характеристика объекта автоматизации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_Toc163222323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B3A34E7" w14:textId="3C95114E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4" w:history="1">
            <w:r w:rsidR="009F19EC" w:rsidRPr="00221927">
              <w:rPr>
                <w:rStyle w:val="ad"/>
                <w:noProof/>
                <w:lang w:val="ru-RU"/>
              </w:rPr>
              <w:t>1.2.1 Общее описание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_Toc163222324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30C60A1" w14:textId="11135BB5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5" w:history="1">
            <w:r w:rsidR="009F19EC" w:rsidRPr="00221927">
              <w:rPr>
                <w:rStyle w:val="ad"/>
                <w:noProof/>
                <w:lang w:val="ru-RU"/>
              </w:rPr>
              <w:t>1.2.2 Состав и порядок функционирования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_Toc163222325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CE3CABE" w14:textId="20B938A9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6" w:history="1">
            <w:r w:rsidR="009F19EC" w:rsidRPr="00221927">
              <w:rPr>
                <w:rStyle w:val="ad"/>
                <w:noProof/>
                <w:lang w:val="ru-RU"/>
              </w:rPr>
              <w:t>1.3 Общие требования к системе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_Toc163222326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59E5B516" w14:textId="0C860A21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7" w:history="1">
            <w:r w:rsidR="009F19EC" w:rsidRPr="00221927">
              <w:rPr>
                <w:rStyle w:val="ad"/>
                <w:noProof/>
                <w:lang w:val="ru-RU"/>
              </w:rPr>
              <w:t>1.3.1 Требования к структуре и функционированию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_Toc163222327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5C60F391" w14:textId="0530CFED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8" w:history="1">
            <w:r w:rsidR="009F19EC" w:rsidRPr="00221927">
              <w:rPr>
                <w:rStyle w:val="ad"/>
                <w:noProof/>
                <w:lang w:val="ru-RU"/>
              </w:rPr>
              <w:t>1.3.2 Дополнительные требования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_Toc163222328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0E6CF512" w14:textId="41415649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29" w:history="1">
            <w:r w:rsidR="009F19EC" w:rsidRPr="00221927">
              <w:rPr>
                <w:rStyle w:val="ad"/>
                <w:noProof/>
                <w:lang w:val="ru-RU"/>
              </w:rPr>
              <w:t>1.4 Требования к функциям, выполняемым системой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_Toc163222329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05025C87" w14:textId="72FB650F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0" w:history="1">
            <w:r w:rsidR="009F19EC" w:rsidRPr="00221927">
              <w:rPr>
                <w:rStyle w:val="ad"/>
                <w:noProof/>
                <w:lang w:val="ru-RU"/>
              </w:rPr>
              <w:t>1.5 Требования к видам обеспечения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_Toc163222330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6A4683B" w14:textId="76DE761F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1" w:history="1">
            <w:r w:rsidR="009F19EC" w:rsidRPr="00221927">
              <w:rPr>
                <w:rStyle w:val="ad"/>
                <w:noProof/>
                <w:lang w:val="ru-RU"/>
              </w:rPr>
              <w:t>1.5.1 Требования к информационному обеспечению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_Toc163222331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2C3F7A53" w14:textId="68DDE69C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2" w:history="1">
            <w:r w:rsidR="009F19EC" w:rsidRPr="00221927">
              <w:rPr>
                <w:rStyle w:val="ad"/>
                <w:noProof/>
                <w:lang w:val="ru-RU"/>
              </w:rPr>
              <w:t>1.5.2 Требования к алгоритмическому обеспечению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_Toc163222332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A44824B" w14:textId="6B9765E4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3" w:history="1">
            <w:r w:rsidR="009F19EC" w:rsidRPr="00221927">
              <w:rPr>
                <w:rStyle w:val="ad"/>
                <w:noProof/>
                <w:lang w:val="ru-RU"/>
              </w:rPr>
              <w:t>1.5.3 Требования к программному обеспечению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_Toc163222333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10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51473D4E" w14:textId="34FDC99E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4" w:history="1">
            <w:r w:rsidR="009F19EC" w:rsidRPr="00221927">
              <w:rPr>
                <w:rStyle w:val="ad"/>
                <w:noProof/>
                <w:lang w:val="ru-RU"/>
              </w:rPr>
              <w:t>1.6 Анализ аналогичных разработок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_Toc163222334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507ACCF" w14:textId="51CA526A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5" w:history="1">
            <w:r w:rsidR="009F19EC" w:rsidRPr="00221927">
              <w:rPr>
                <w:rStyle w:val="ad"/>
                <w:noProof/>
                <w:lang w:val="ru-RU"/>
              </w:rPr>
              <w:t>1.7 Архитектура проекта (НУЖНО УДАЛИТЬ)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_Toc163222335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027D4204" w14:textId="6E641BFD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6" w:history="1">
            <w:r w:rsidR="009F19EC" w:rsidRPr="00221927">
              <w:rPr>
                <w:rStyle w:val="ad"/>
                <w:noProof/>
                <w:lang w:val="ru-RU"/>
              </w:rPr>
              <w:t>2 Информационное обеспечение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_Toc163222336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A5A4B81" w14:textId="3C871FA1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7" w:history="1">
            <w:r w:rsidR="009F19EC" w:rsidRPr="00221927">
              <w:rPr>
                <w:rStyle w:val="ad"/>
                <w:noProof/>
                <w:lang w:val="ru-RU"/>
              </w:rPr>
              <w:t>2.1 Выбор средств управления данными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_Toc163222337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50F4240" w14:textId="5AD7ED69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8" w:history="1">
            <w:r w:rsidR="009F19EC" w:rsidRPr="00221927">
              <w:rPr>
                <w:rStyle w:val="ad"/>
                <w:noProof/>
                <w:lang w:val="ru-RU"/>
              </w:rPr>
              <w:t>2.2 Проектирование базы данных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_Toc163222338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056D4614" w14:textId="3F6E43AA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39" w:history="1">
            <w:r w:rsidR="009F19EC" w:rsidRPr="00221927">
              <w:rPr>
                <w:rStyle w:val="ad"/>
                <w:noProof/>
                <w:lang w:val="ru-RU"/>
              </w:rPr>
              <w:t>2.2.1 Концептуальная схема базы данных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_Toc163222339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C2622EA" w14:textId="7F2F298F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0" w:history="1">
            <w:r w:rsidR="009F19EC" w:rsidRPr="00221927">
              <w:rPr>
                <w:rStyle w:val="ad"/>
                <w:noProof/>
                <w:lang w:val="ru-RU"/>
              </w:rPr>
              <w:t>2.2.2 Внутренняя схема базы данных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_Toc163222340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6E1646F1" w14:textId="55E5D840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1" w:history="1">
            <w:r w:rsidR="009F19EC" w:rsidRPr="00221927">
              <w:rPr>
                <w:rStyle w:val="ad"/>
                <w:noProof/>
                <w:lang w:val="ru-RU"/>
              </w:rPr>
              <w:t>2.3 Проектирование файлов данных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_Toc163222341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67AC86E1" w14:textId="337ED7B8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2" w:history="1">
            <w:r w:rsidR="009F19EC" w:rsidRPr="00221927">
              <w:rPr>
                <w:rStyle w:val="ad"/>
                <w:noProof/>
                <w:lang w:val="ru-RU"/>
              </w:rPr>
              <w:t>2.4 Организация сбора, передачи, обработки и выдачи информации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_Toc163222342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60BF6557" w14:textId="2620E320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3" w:history="1">
            <w:r w:rsidR="009F19EC" w:rsidRPr="00221927">
              <w:rPr>
                <w:rStyle w:val="ad"/>
                <w:noProof/>
                <w:lang w:val="ru-RU"/>
              </w:rPr>
              <w:t>3 Программное обеспечение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_Toc163222343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14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299FA142" w14:textId="7A00028B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4" w:history="1">
            <w:r w:rsidR="009F19EC" w:rsidRPr="00221927">
              <w:rPr>
                <w:rStyle w:val="ad"/>
                <w:noProof/>
                <w:lang w:val="ru-RU"/>
              </w:rPr>
              <w:t>3.1 Структура программного обеспечения и функции его компонентов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_Toc163222344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14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6BFA34F8" w14:textId="774E3FB0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5" w:history="1">
            <w:r w:rsidR="009F19EC" w:rsidRPr="00221927">
              <w:rPr>
                <w:rStyle w:val="ad"/>
                <w:noProof/>
              </w:rPr>
              <w:t>?</w:t>
            </w:r>
            <w:r w:rsidR="009F19EC" w:rsidRPr="00221927">
              <w:rPr>
                <w:rStyle w:val="ad"/>
                <w:noProof/>
                <w:lang w:val="ru-RU"/>
              </w:rPr>
              <w:t>3.1.1 Серверная часть (</w:t>
            </w:r>
            <w:r w:rsidR="009F19EC" w:rsidRPr="00221927">
              <w:rPr>
                <w:rStyle w:val="ad"/>
                <w:noProof/>
              </w:rPr>
              <w:t>backend</w:t>
            </w:r>
            <w:r w:rsidR="009F19EC" w:rsidRPr="00221927">
              <w:rPr>
                <w:rStyle w:val="ad"/>
                <w:noProof/>
                <w:lang w:val="ru-RU"/>
              </w:rPr>
              <w:t>)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_Toc163222345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14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8CEFFAF" w14:textId="01F740AC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6" w:history="1">
            <w:r w:rsidR="009F19EC" w:rsidRPr="00221927">
              <w:rPr>
                <w:rStyle w:val="ad"/>
                <w:noProof/>
              </w:rPr>
              <w:t>?</w:t>
            </w:r>
            <w:r w:rsidR="009F19EC" w:rsidRPr="00221927">
              <w:rPr>
                <w:rStyle w:val="ad"/>
                <w:noProof/>
                <w:lang w:val="ru-RU"/>
              </w:rPr>
              <w:t>3</w:t>
            </w:r>
            <w:r w:rsidR="009F19EC" w:rsidRPr="00221927">
              <w:rPr>
                <w:rStyle w:val="ad"/>
                <w:noProof/>
              </w:rPr>
              <w:t>.</w:t>
            </w:r>
            <w:r w:rsidR="009F19EC" w:rsidRPr="00221927">
              <w:rPr>
                <w:rStyle w:val="ad"/>
                <w:noProof/>
                <w:lang w:val="ru-RU"/>
              </w:rPr>
              <w:t>1.2</w:t>
            </w:r>
            <w:r w:rsidR="009F19EC" w:rsidRPr="00221927">
              <w:rPr>
                <w:rStyle w:val="ad"/>
                <w:noProof/>
              </w:rPr>
              <w:t xml:space="preserve"> </w:t>
            </w:r>
            <w:r w:rsidR="009F19EC" w:rsidRPr="00221927">
              <w:rPr>
                <w:rStyle w:val="ad"/>
                <w:noProof/>
                <w:lang w:val="ru-RU"/>
              </w:rPr>
              <w:t>Клиентская часть (</w:t>
            </w:r>
            <w:r w:rsidR="009F19EC" w:rsidRPr="00221927">
              <w:rPr>
                <w:rStyle w:val="ad"/>
                <w:noProof/>
              </w:rPr>
              <w:t>frontend</w:t>
            </w:r>
            <w:r w:rsidR="009F19EC" w:rsidRPr="00221927">
              <w:rPr>
                <w:rStyle w:val="ad"/>
                <w:noProof/>
                <w:lang w:val="ru-RU"/>
              </w:rPr>
              <w:t>)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_Toc163222346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19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833C480" w14:textId="201A4AFD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7" w:history="1">
            <w:r w:rsidR="009F19EC" w:rsidRPr="00221927">
              <w:rPr>
                <w:rStyle w:val="ad"/>
                <w:noProof/>
                <w:lang w:val="ru-RU"/>
              </w:rPr>
              <w:t>3.2 Выбор компонентов программного обеспечения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_Toc163222347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50639F1" w14:textId="185FCBA7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8" w:history="1">
            <w:r w:rsidR="009F19EC" w:rsidRPr="00221927">
              <w:rPr>
                <w:rStyle w:val="ad"/>
                <w:noProof/>
                <w:lang w:val="ru-RU"/>
              </w:rPr>
              <w:t>3.2.1 Операционная система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_Toc163222348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AE9AB6A" w14:textId="386A8528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49" w:history="1">
            <w:r w:rsidR="009F19EC" w:rsidRPr="00221927">
              <w:rPr>
                <w:rStyle w:val="ad"/>
                <w:noProof/>
                <w:lang w:val="ru-RU"/>
              </w:rPr>
              <w:t>3.2.2 Инструментальное средство разработки и язык программирования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_Toc163222349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0161EBAF" w14:textId="3A746482" w:rsidR="009F19EC" w:rsidRDefault="00000000">
          <w:pPr>
            <w:pStyle w:val="3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0" w:history="1">
            <w:r w:rsidR="009F19EC" w:rsidRPr="00221927">
              <w:rPr>
                <w:rStyle w:val="ad"/>
                <w:noProof/>
              </w:rPr>
              <w:t xml:space="preserve">3.2.3 </w:t>
            </w:r>
            <w:r w:rsidR="009F19EC" w:rsidRPr="00221927">
              <w:rPr>
                <w:rStyle w:val="ad"/>
                <w:noProof/>
                <w:lang w:val="ru-RU"/>
              </w:rPr>
              <w:t>Вспомогательное программное обеспечение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_Toc163222350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249B5AD0" w14:textId="0B64A068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1" w:history="1">
            <w:r w:rsidR="009F19EC" w:rsidRPr="00221927">
              <w:rPr>
                <w:rStyle w:val="ad"/>
                <w:noProof/>
                <w:lang w:val="ru-RU"/>
              </w:rPr>
              <w:t>3.3 Разработка прикладного программного обеспечения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_Toc163222351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27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6F7A6EA" w14:textId="3AD04797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2" w:history="1">
            <w:r w:rsidR="009F19EC" w:rsidRPr="00221927">
              <w:rPr>
                <w:rStyle w:val="ad"/>
                <w:noProof/>
                <w:lang w:val="ru-RU"/>
              </w:rPr>
              <w:t>3.3.1 Структура прикладного программного обеспечения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_Toc163222352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28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5CB640C" w14:textId="438F960A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3" w:history="1">
            <w:r w:rsidR="009F19EC" w:rsidRPr="00221927">
              <w:rPr>
                <w:rStyle w:val="ad"/>
                <w:noProof/>
                <w:lang w:val="ru-RU"/>
              </w:rPr>
              <w:t>3.3 Инсталляция и настройка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_Toc163222353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29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6C9D3FC" w14:textId="448872ED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4" w:history="1">
            <w:r w:rsidR="009F19EC" w:rsidRPr="00221927">
              <w:rPr>
                <w:rStyle w:val="ad"/>
                <w:noProof/>
                <w:lang w:val="ru-RU"/>
              </w:rPr>
              <w:t>4 ТЕСТИРОВАНИЕ СИСТЕМЫ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_Toc163222354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7D64A27" w14:textId="3EEE5A05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5" w:history="1">
            <w:r w:rsidR="009F19EC" w:rsidRPr="00221927">
              <w:rPr>
                <w:rStyle w:val="ad"/>
                <w:noProof/>
                <w:lang w:val="ru-RU"/>
              </w:rPr>
              <w:t>4.1 Условия и порядок тестирования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_Toc163222355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2E7B1AD" w14:textId="42B73F41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6" w:history="1">
            <w:r w:rsidR="009F19EC" w:rsidRPr="00221927">
              <w:rPr>
                <w:rStyle w:val="ad"/>
                <w:noProof/>
                <w:lang w:val="ru-RU"/>
              </w:rPr>
              <w:t>4.2 Исходные данные для контрольных примеров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_Toc163222356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3D982F43" w14:textId="0BD02C22" w:rsidR="009F19EC" w:rsidRDefault="00000000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7" w:history="1">
            <w:r w:rsidR="009F19EC" w:rsidRPr="00221927">
              <w:rPr>
                <w:rStyle w:val="ad"/>
                <w:noProof/>
                <w:lang w:val="ru-RU"/>
              </w:rPr>
              <w:t>4.3 Результаты тестирования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_Toc163222357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31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259E918" w14:textId="6F72CA1B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8" w:history="1">
            <w:r w:rsidR="009F19EC" w:rsidRPr="00221927">
              <w:rPr>
                <w:rStyle w:val="ad"/>
                <w:noProof/>
                <w:lang w:val="ru-RU"/>
              </w:rPr>
              <w:t>5 ЭКОНОМИЧЕСКАЯ ЧАСТЬ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_Toc163222358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32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1E5009B3" w14:textId="1483E9D4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59" w:history="1">
            <w:r w:rsidR="009F19EC" w:rsidRPr="00221927">
              <w:rPr>
                <w:rStyle w:val="ad"/>
                <w:noProof/>
                <w:lang w:val="ru-RU"/>
              </w:rPr>
              <w:t>ЗАКЛЮЧЕНИЕ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_Toc163222359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33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F90D28B" w14:textId="5E389EDE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60" w:history="1">
            <w:r w:rsidR="009F19EC" w:rsidRPr="00221927">
              <w:rPr>
                <w:rStyle w:val="ad"/>
                <w:noProof/>
                <w:lang w:val="ru-RU"/>
              </w:rPr>
              <w:t>СПИСОК ИСПОЛЬЗОВАННЫХ ИСТОЧНИКОВ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_Toc163222360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34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71EA1960" w14:textId="7B3B3348" w:rsidR="009F19EC" w:rsidRDefault="00000000">
          <w:pPr>
            <w:pStyle w:val="12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caps w:val="0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63222361" w:history="1">
            <w:r w:rsidR="009F19EC" w:rsidRPr="00221927">
              <w:rPr>
                <w:rStyle w:val="ad"/>
                <w:noProof/>
                <w:lang w:val="ru-RU"/>
              </w:rPr>
              <w:t>ПРИЛОЖЕНИЕ А</w:t>
            </w:r>
            <w:r w:rsidR="009F19EC">
              <w:rPr>
                <w:noProof/>
                <w:webHidden/>
              </w:rPr>
              <w:tab/>
            </w:r>
            <w:r w:rsidR="009F19EC">
              <w:rPr>
                <w:noProof/>
                <w:webHidden/>
              </w:rPr>
              <w:fldChar w:fldCharType="begin"/>
            </w:r>
            <w:r w:rsidR="009F19EC">
              <w:rPr>
                <w:noProof/>
                <w:webHidden/>
              </w:rPr>
              <w:instrText xml:space="preserve"> PAGEREF _Toc163222361 \h </w:instrText>
            </w:r>
            <w:r w:rsidR="009F19EC">
              <w:rPr>
                <w:noProof/>
                <w:webHidden/>
              </w:rPr>
            </w:r>
            <w:r w:rsidR="009F19EC">
              <w:rPr>
                <w:noProof/>
                <w:webHidden/>
              </w:rPr>
              <w:fldChar w:fldCharType="separate"/>
            </w:r>
            <w:r w:rsidR="009F19EC">
              <w:rPr>
                <w:noProof/>
                <w:webHidden/>
              </w:rPr>
              <w:t>35</w:t>
            </w:r>
            <w:r w:rsidR="009F19EC">
              <w:rPr>
                <w:noProof/>
                <w:webHidden/>
              </w:rPr>
              <w:fldChar w:fldCharType="end"/>
            </w:r>
          </w:hyperlink>
        </w:p>
        <w:p w14:paraId="4A5A1282" w14:textId="3CDC73E2" w:rsidR="00166E09" w:rsidRDefault="0025333A" w:rsidP="007D285D">
          <w:pPr>
            <w:sectPr w:rsidR="00166E09" w:rsidSect="00325120">
              <w:headerReference w:type="default" r:id="rId9"/>
              <w:pgSz w:w="11907" w:h="16840" w:code="9"/>
              <w:pgMar w:top="709" w:right="567" w:bottom="2835" w:left="1560" w:header="312" w:footer="284" w:gutter="0"/>
              <w:cols w:space="720"/>
              <w:docGrid w:linePitch="381"/>
            </w:sectPr>
          </w:pPr>
          <w:r>
            <w:rPr>
              <w:rFonts w:cs="Mangal"/>
              <w:szCs w:val="21"/>
            </w:rPr>
            <w:fldChar w:fldCharType="end"/>
          </w:r>
        </w:p>
      </w:sdtContent>
    </w:sdt>
    <w:p w14:paraId="302B078F" w14:textId="1B6AE837" w:rsidR="00B252C6" w:rsidRDefault="00B252C6" w:rsidP="00B252C6">
      <w:pPr>
        <w:pStyle w:val="1"/>
        <w:rPr>
          <w:shd w:val="clear" w:color="auto" w:fill="FFFFFF"/>
          <w:lang w:val="ru-RU"/>
        </w:rPr>
      </w:pPr>
      <w:bookmarkStart w:id="1" w:name="_Toc163222319"/>
      <w:bookmarkStart w:id="2" w:name="_Toc139287411"/>
      <w:bookmarkStart w:id="3" w:name="_Toc139370995"/>
      <w:bookmarkStart w:id="4" w:name="_Toc156840814"/>
      <w:r>
        <w:rPr>
          <w:shd w:val="clear" w:color="auto" w:fill="FFFFFF"/>
          <w:lang w:val="ru-RU"/>
        </w:rPr>
        <w:lastRenderedPageBreak/>
        <w:t>CПИСОК ИСПОЛЬЗОВАННЫХ ОБОЗНАЧЕНИЙ, СОКРАЩЕНИЙ И ТЕРМИНОВ</w:t>
      </w:r>
      <w:bookmarkEnd w:id="1"/>
    </w:p>
    <w:p w14:paraId="7DCDCDB1" w14:textId="21077DCD" w:rsidR="00B252C6" w:rsidRDefault="00B252C6" w:rsidP="00B252C6">
      <w:pPr>
        <w:rPr>
          <w:lang w:val="ru-RU"/>
        </w:rPr>
      </w:pPr>
      <w:r>
        <w:rPr>
          <w:lang w:val="ru-RU"/>
        </w:rPr>
        <w:t>СУБД – система управления базами данных</w:t>
      </w:r>
      <w:r w:rsidR="008D128F">
        <w:rPr>
          <w:lang w:val="ru-RU"/>
        </w:rPr>
        <w:t>.</w:t>
      </w:r>
    </w:p>
    <w:p w14:paraId="7FC543CF" w14:textId="4AB4E254" w:rsidR="00352212" w:rsidRDefault="00352212" w:rsidP="00B252C6">
      <w:pPr>
        <w:rPr>
          <w:lang w:val="ru-RU"/>
        </w:rPr>
      </w:pPr>
      <w:r>
        <w:rPr>
          <w:lang w:val="ru-RU"/>
        </w:rPr>
        <w:t>ПО – программное обеспечение.</w:t>
      </w:r>
    </w:p>
    <w:p w14:paraId="5B58E9D9" w14:textId="11BADD39" w:rsidR="00B252C6" w:rsidRDefault="00B252C6" w:rsidP="00B252C6">
      <w:pPr>
        <w:rPr>
          <w:lang w:val="ru-RU"/>
        </w:rPr>
      </w:pPr>
      <w:r w:rsidRPr="00B252C6">
        <w:rPr>
          <w:lang w:val="ru-RU"/>
        </w:rPr>
        <w:t>.</w:t>
      </w:r>
      <w:r w:rsidRPr="00900B7E">
        <w:t>NET</w:t>
      </w:r>
      <w:r w:rsidR="00615A8A" w:rsidRPr="00615A8A">
        <w:rPr>
          <w:lang w:val="ru-RU"/>
        </w:rPr>
        <w:t xml:space="preserve"> </w:t>
      </w:r>
      <w:r w:rsidR="00615A8A">
        <w:t>Core</w:t>
      </w:r>
      <w:r w:rsidRPr="00B252C6">
        <w:rPr>
          <w:lang w:val="ru-RU"/>
        </w:rPr>
        <w:t xml:space="preserve"> –</w:t>
      </w:r>
      <w:r w:rsidR="00615A8A">
        <w:rPr>
          <w:lang w:val="ru-RU"/>
        </w:rPr>
        <w:t xml:space="preserve"> модульная</w:t>
      </w:r>
      <w:r w:rsidRPr="00B252C6">
        <w:rPr>
          <w:lang w:val="ru-RU"/>
        </w:rPr>
        <w:t xml:space="preserve"> </w:t>
      </w:r>
      <w:r>
        <w:rPr>
          <w:lang w:val="ru-RU"/>
        </w:rPr>
        <w:t>платформа</w:t>
      </w:r>
      <w:r w:rsidRPr="00B252C6">
        <w:rPr>
          <w:lang w:val="ru-RU"/>
        </w:rPr>
        <w:t xml:space="preserve"> </w:t>
      </w:r>
      <w:r w:rsidR="00615A8A">
        <w:rPr>
          <w:lang w:val="ru-RU"/>
        </w:rPr>
        <w:t xml:space="preserve">для </w:t>
      </w:r>
      <w:r>
        <w:rPr>
          <w:lang w:val="ru-RU"/>
        </w:rPr>
        <w:t>разработки</w:t>
      </w:r>
      <w:r w:rsidR="00615A8A">
        <w:rPr>
          <w:lang w:val="ru-RU"/>
        </w:rPr>
        <w:t xml:space="preserve"> программного обеспечения с открытым исходным кодом</w:t>
      </w:r>
      <w:r w:rsidR="00F862D3">
        <w:rPr>
          <w:lang w:val="ru-RU"/>
        </w:rPr>
        <w:t>.</w:t>
      </w:r>
    </w:p>
    <w:p w14:paraId="0CEFED70" w14:textId="6FC43A0E" w:rsidR="008733E2" w:rsidRPr="00E873BB" w:rsidRDefault="008733E2" w:rsidP="00B252C6">
      <w:pPr>
        <w:rPr>
          <w:lang w:val="ru-RU"/>
        </w:rPr>
      </w:pPr>
      <w:r>
        <w:rPr>
          <w:lang w:val="ru-RU"/>
        </w:rPr>
        <w:t>С</w:t>
      </w:r>
      <w:r w:rsidRPr="008733E2">
        <w:rPr>
          <w:lang w:val="ru-RU"/>
        </w:rPr>
        <w:t xml:space="preserve"># </w:t>
      </w:r>
      <w:r w:rsidRPr="00B252C6">
        <w:rPr>
          <w:lang w:val="ru-RU"/>
        </w:rPr>
        <w:t xml:space="preserve">– </w:t>
      </w:r>
      <w:r w:rsidR="00E873BB">
        <w:rPr>
          <w:lang w:val="ru-RU"/>
        </w:rPr>
        <w:t xml:space="preserve">объектно-ориентированный </w:t>
      </w:r>
      <w:r>
        <w:rPr>
          <w:lang w:val="ru-RU"/>
        </w:rPr>
        <w:t>язык програм</w:t>
      </w:r>
      <w:r w:rsidR="005D2343">
        <w:rPr>
          <w:lang w:val="ru-RU"/>
        </w:rPr>
        <w:t>м</w:t>
      </w:r>
      <w:r>
        <w:rPr>
          <w:lang w:val="ru-RU"/>
        </w:rPr>
        <w:t>иров</w:t>
      </w:r>
      <w:r w:rsidR="00520F38">
        <w:rPr>
          <w:lang w:val="ru-RU"/>
        </w:rPr>
        <w:t>ан</w:t>
      </w:r>
      <w:r>
        <w:rPr>
          <w:lang w:val="ru-RU"/>
        </w:rPr>
        <w:t>ия</w:t>
      </w:r>
      <w:r w:rsidR="00E873BB">
        <w:rPr>
          <w:lang w:val="ru-RU"/>
        </w:rPr>
        <w:t xml:space="preserve"> общего назначения</w:t>
      </w:r>
      <w:r w:rsidR="00B4633A">
        <w:rPr>
          <w:lang w:val="ru-RU"/>
        </w:rPr>
        <w:t>, разработанный</w:t>
      </w:r>
      <w:r w:rsidR="00666407">
        <w:rPr>
          <w:lang w:val="ru-RU"/>
        </w:rPr>
        <w:t xml:space="preserve"> компанией</w:t>
      </w:r>
      <w:r w:rsidR="00B4633A">
        <w:rPr>
          <w:lang w:val="ru-RU"/>
        </w:rPr>
        <w:t xml:space="preserve"> </w:t>
      </w:r>
      <w:r w:rsidR="00B4633A">
        <w:t>Microsoft</w:t>
      </w:r>
      <w:r w:rsidRPr="00E873BB">
        <w:rPr>
          <w:lang w:val="ru-RU"/>
        </w:rPr>
        <w:t>.</w:t>
      </w:r>
    </w:p>
    <w:p w14:paraId="7D100F0F" w14:textId="5BC9E3CE" w:rsidR="00B252C6" w:rsidRPr="003502E3" w:rsidRDefault="00B252C6" w:rsidP="00B252C6">
      <w:pPr>
        <w:rPr>
          <w:lang w:val="ru-RU"/>
        </w:rPr>
      </w:pPr>
      <w:r>
        <w:t>gRPC</w:t>
      </w:r>
      <w:r w:rsidRPr="003807F4">
        <w:rPr>
          <w:lang w:val="ru-RU"/>
        </w:rPr>
        <w:t xml:space="preserve"> – </w:t>
      </w:r>
      <w:r>
        <w:rPr>
          <w:lang w:val="ru-RU"/>
        </w:rPr>
        <w:t xml:space="preserve">протокол обмена информация от </w:t>
      </w:r>
      <w:r>
        <w:t>Google</w:t>
      </w:r>
      <w:r>
        <w:rPr>
          <w:lang w:val="ru-RU"/>
        </w:rPr>
        <w:t xml:space="preserve">, работающая на базе протокола </w:t>
      </w:r>
      <w:r>
        <w:t>HTTP</w:t>
      </w:r>
      <w:r>
        <w:rPr>
          <w:lang w:val="ru-RU"/>
        </w:rPr>
        <w:t>/2</w:t>
      </w:r>
      <w:r w:rsidR="00F862D3">
        <w:rPr>
          <w:lang w:val="ru-RU"/>
        </w:rPr>
        <w:t>.</w:t>
      </w:r>
    </w:p>
    <w:p w14:paraId="6C1E9B7F" w14:textId="66B33836" w:rsidR="00B252C6" w:rsidRDefault="00B252C6" w:rsidP="00B252C6">
      <w:pPr>
        <w:rPr>
          <w:lang w:val="ru-RU"/>
        </w:rPr>
      </w:pPr>
      <w:r>
        <w:t>UML</w:t>
      </w:r>
      <w:r w:rsidRPr="00941F26">
        <w:rPr>
          <w:lang w:val="ru-RU"/>
        </w:rPr>
        <w:t xml:space="preserve"> – </w:t>
      </w:r>
      <w:r>
        <w:rPr>
          <w:lang w:val="ru-RU"/>
        </w:rPr>
        <w:t>аббревиатура</w:t>
      </w:r>
      <w:r w:rsidRPr="00941F26">
        <w:rPr>
          <w:lang w:val="ru-RU"/>
        </w:rPr>
        <w:t xml:space="preserve"> </w:t>
      </w:r>
      <w:r>
        <w:rPr>
          <w:lang w:val="ru-RU"/>
        </w:rPr>
        <w:t>от</w:t>
      </w:r>
      <w:r w:rsidRPr="00941F26">
        <w:rPr>
          <w:lang w:val="ru-RU"/>
        </w:rPr>
        <w:t xml:space="preserve"> </w:t>
      </w:r>
      <w:r>
        <w:t>Unified</w:t>
      </w:r>
      <w:r w:rsidRPr="00941F26">
        <w:rPr>
          <w:lang w:val="ru-RU"/>
        </w:rPr>
        <w:t xml:space="preserve"> </w:t>
      </w:r>
      <w:r>
        <w:t>Modeling</w:t>
      </w:r>
      <w:r w:rsidRPr="00941F26">
        <w:rPr>
          <w:lang w:val="ru-RU"/>
        </w:rPr>
        <w:t xml:space="preserve"> </w:t>
      </w:r>
      <w:r>
        <w:t>Language</w:t>
      </w:r>
      <w:r w:rsidRPr="00941F26">
        <w:rPr>
          <w:lang w:val="ru-RU"/>
        </w:rPr>
        <w:t xml:space="preserve">, </w:t>
      </w:r>
      <w:r>
        <w:rPr>
          <w:lang w:val="ru-RU"/>
        </w:rPr>
        <w:t>язык</w:t>
      </w:r>
      <w:r w:rsidRPr="00941F26">
        <w:rPr>
          <w:lang w:val="ru-RU"/>
        </w:rPr>
        <w:t xml:space="preserve"> </w:t>
      </w:r>
      <w:r>
        <w:rPr>
          <w:lang w:val="ru-RU"/>
        </w:rPr>
        <w:t>графический описания</w:t>
      </w:r>
      <w:r w:rsidRPr="00941F26">
        <w:rPr>
          <w:lang w:val="ru-RU"/>
        </w:rPr>
        <w:t xml:space="preserve"> </w:t>
      </w:r>
      <w:r>
        <w:rPr>
          <w:lang w:val="ru-RU"/>
        </w:rPr>
        <w:t>для объектного моделирования в области разработки программного обеспечения, моделирования бизнес процессов, системного проектирования и отображения организационных структур</w:t>
      </w:r>
      <w:r w:rsidR="00F862D3">
        <w:rPr>
          <w:lang w:val="ru-RU"/>
        </w:rPr>
        <w:t>.</w:t>
      </w:r>
    </w:p>
    <w:p w14:paraId="6D404A73" w14:textId="2BD66086" w:rsidR="00B252C6" w:rsidRPr="00167B78" w:rsidRDefault="00B252C6" w:rsidP="00B252C6">
      <w:pPr>
        <w:rPr>
          <w:lang w:val="ru-RU"/>
        </w:rPr>
      </w:pPr>
      <w:r>
        <w:t>Use</w:t>
      </w:r>
      <w:r w:rsidRPr="00167B78">
        <w:rPr>
          <w:lang w:val="ru-RU"/>
        </w:rPr>
        <w:t>-</w:t>
      </w:r>
      <w:r>
        <w:t>case</w:t>
      </w:r>
      <w:r w:rsidRPr="00167B78">
        <w:rPr>
          <w:lang w:val="ru-RU"/>
        </w:rPr>
        <w:t xml:space="preserve"> (</w:t>
      </w:r>
      <w:r>
        <w:t>UML</w:t>
      </w:r>
      <w:r w:rsidRPr="00167B78">
        <w:rPr>
          <w:lang w:val="ru-RU"/>
        </w:rPr>
        <w:t xml:space="preserve">) – </w:t>
      </w:r>
      <w:r>
        <w:rPr>
          <w:lang w:val="ru-RU"/>
        </w:rPr>
        <w:t>диаграмма</w:t>
      </w:r>
      <w:r w:rsidRPr="00167B78">
        <w:rPr>
          <w:lang w:val="ru-RU"/>
        </w:rPr>
        <w:t xml:space="preserve"> </w:t>
      </w:r>
      <w:r>
        <w:rPr>
          <w:lang w:val="ru-RU"/>
        </w:rPr>
        <w:t>вариантов использования, отражающая отношения между пользователем и взаимодействия с системой</w:t>
      </w:r>
      <w:r w:rsidR="00F862D3">
        <w:rPr>
          <w:lang w:val="ru-RU"/>
        </w:rPr>
        <w:t>.</w:t>
      </w:r>
    </w:p>
    <w:p w14:paraId="75754D7F" w14:textId="56750C98" w:rsidR="00B252C6" w:rsidRDefault="00B252C6">
      <w:pPr>
        <w:suppressAutoHyphens w:val="0"/>
        <w:autoSpaceDN/>
        <w:spacing w:line="240" w:lineRule="auto"/>
        <w:ind w:firstLine="0"/>
        <w:jc w:val="left"/>
        <w:rPr>
          <w:b/>
          <w:caps/>
          <w:sz w:val="32"/>
          <w:shd w:val="clear" w:color="auto" w:fill="FFFFFF"/>
          <w:lang w:val="ru-RU"/>
        </w:rPr>
      </w:pPr>
    </w:p>
    <w:p w14:paraId="58D52342" w14:textId="03CD48FA" w:rsidR="00CA1978" w:rsidRPr="00D91C86" w:rsidRDefault="00D91C86" w:rsidP="009874D7">
      <w:pPr>
        <w:pStyle w:val="1"/>
        <w:rPr>
          <w:sz w:val="36"/>
          <w:shd w:val="clear" w:color="auto" w:fill="FFFFFF"/>
          <w:lang w:val="ru-RU"/>
        </w:rPr>
      </w:pPr>
      <w:bookmarkStart w:id="5" w:name="_Toc163222320"/>
      <w:r>
        <w:rPr>
          <w:shd w:val="clear" w:color="auto" w:fill="FFFFFF"/>
          <w:lang w:val="ru-RU"/>
        </w:rPr>
        <w:lastRenderedPageBreak/>
        <w:t>ВВЕДЕНИЕ</w:t>
      </w:r>
      <w:bookmarkEnd w:id="2"/>
      <w:bookmarkEnd w:id="3"/>
      <w:bookmarkEnd w:id="4"/>
      <w:bookmarkEnd w:id="5"/>
    </w:p>
    <w:p w14:paraId="25475E22" w14:textId="07E00C26" w:rsidR="00672C36" w:rsidRPr="00FB79F8" w:rsidRDefault="00B81601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В современном мире набирает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всю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большую популярность искусственный интеллект. Его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практически можно встретить во многих отраслях деятельности, таких как 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>финансы</w:t>
      </w:r>
      <w:r w:rsidR="00EB1D96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промышленность, торговле, образование</w:t>
      </w:r>
      <w:r w:rsidR="00FB79F8" w:rsidRP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системы безопасности</w:t>
      </w:r>
      <w:r w:rsidR="00101F31">
        <w:rPr>
          <w:rFonts w:cs="Times New Roman"/>
          <w:color w:val="222222"/>
          <w:szCs w:val="28"/>
          <w:shd w:val="clear" w:color="auto" w:fill="FFFFFF"/>
          <w:lang w:val="ru-RU"/>
        </w:rPr>
        <w:t>, робототехника</w:t>
      </w:r>
      <w:r w:rsidR="00E622A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т.п.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быту можно встретить в обработке фотоизображений, распознаваний образов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фото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</w:t>
      </w:r>
      <w:r w:rsidR="00F97DF4" w:rsidRPr="00F97DF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улучшение и восстановление качества фотоизображений, 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 w:rsidRPr="00D0229E">
        <w:rPr>
          <w:lang w:val="ru-RU"/>
        </w:rPr>
        <w:t>транскрипци</w:t>
      </w:r>
      <w:r w:rsidR="00D0229E" w:rsidRPr="00D0229E">
        <w:rPr>
          <w:lang w:val="ru-RU"/>
        </w:rPr>
        <w:t>я</w:t>
      </w:r>
      <w:r w:rsidR="00D0229E">
        <w:rPr>
          <w:lang w:val="ru-RU"/>
        </w:rPr>
        <w:t xml:space="preserve"> или </w:t>
      </w:r>
      <w:r w:rsidR="002A5785" w:rsidRPr="00D0229E">
        <w:rPr>
          <w:lang w:val="ru-RU"/>
        </w:rPr>
        <w:t>перевод</w:t>
      </w:r>
      <w:r w:rsidR="00D0229E">
        <w:rPr>
          <w:lang w:val="ru-RU"/>
        </w:rPr>
        <w:t xml:space="preserve"> с одного естественного языка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 другой.</w:t>
      </w:r>
      <w:r w:rsid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Всё благодаря развити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ю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мощностей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97DF4">
        <w:rPr>
          <w:rFonts w:cs="Times New Roman"/>
          <w:color w:val="222222"/>
          <w:szCs w:val="28"/>
          <w:shd w:val="clear" w:color="auto" w:fill="FFFFFF"/>
          <w:lang w:val="ru-RU"/>
        </w:rPr>
        <w:t>компьютерной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техники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, увеличение количества транзисторов на кристаллах интегральных схем, а также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</w:t>
      </w:r>
      <w:r w:rsidR="004C2ECA">
        <w:rPr>
          <w:rFonts w:cs="Times New Roman"/>
          <w:color w:val="222222"/>
          <w:szCs w:val="28"/>
          <w:shd w:val="clear" w:color="auto" w:fill="FFFFFF"/>
          <w:lang w:val="ru-RU"/>
        </w:rPr>
        <w:t>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искусственных нейронных сетей</w:t>
      </w:r>
      <w:r w:rsidR="00725C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B231A9">
        <w:rPr>
          <w:rFonts w:cs="Times New Roman"/>
          <w:color w:val="222222"/>
          <w:szCs w:val="28"/>
          <w:shd w:val="clear" w:color="auto" w:fill="FFFFFF"/>
          <w:lang w:val="ru-RU"/>
        </w:rPr>
        <w:t>генеративных ИИ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 Также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>популярности</w:t>
      </w:r>
      <w:r w:rsidR="0044780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ИИ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>способствовало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появление чат-бота на базе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больших языковых моделей</w:t>
      </w:r>
      <w:r w:rsidR="00D426DE" w:rsidRPr="00D426DE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D426DE">
        <w:rPr>
          <w:rFonts w:cs="Times New Roman"/>
          <w:color w:val="222222"/>
          <w:szCs w:val="28"/>
          <w:shd w:val="clear" w:color="auto" w:fill="FFFFFF"/>
        </w:rPr>
        <w:t>LLM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FB79F8">
        <w:rPr>
          <w:rFonts w:cs="Times New Roman"/>
          <w:color w:val="222222"/>
          <w:szCs w:val="28"/>
          <w:shd w:val="clear" w:color="auto" w:fill="FFFFFF"/>
        </w:rPr>
        <w:t>ChatGPT</w:t>
      </w:r>
      <w:r w:rsidR="00F15CF7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от компании </w:t>
      </w:r>
      <w:r w:rsidR="00F15CF7">
        <w:rPr>
          <w:rFonts w:cs="Times New Roman"/>
          <w:color w:val="222222"/>
          <w:szCs w:val="28"/>
          <w:shd w:val="clear" w:color="auto" w:fill="FFFFFF"/>
        </w:rPr>
        <w:t>OpenAI</w:t>
      </w:r>
      <w:r w:rsidR="00FB79F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EEF4591" w14:textId="3DEB5D78" w:rsidR="00B231A9" w:rsidRDefault="00FE1B9D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На данном этапе развития ИИ</w:t>
      </w:r>
      <w:r w:rsidRPr="00FE1B9D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может использоваться в качестве инструмента автоматизации некоторых процессов.</w:t>
      </w:r>
      <w:r w:rsidR="002A578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некоторых сферах деятельности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она может полностью заменить человека, в основном это сфера предоставления услуг конечным потребителям</w:t>
      </w:r>
      <w:r w:rsidR="00BC70E5" w:rsidRPr="00BC70E5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BC70E5">
        <w:rPr>
          <w:rFonts w:cs="Times New Roman"/>
          <w:color w:val="222222"/>
          <w:szCs w:val="28"/>
          <w:shd w:val="clear" w:color="auto" w:fill="FFFFFF"/>
          <w:lang w:val="ru-RU"/>
        </w:rPr>
        <w:t>такие как кассиры, банковские служащие, официанты и т.</w:t>
      </w:r>
      <w:r w:rsidR="000A1184">
        <w:rPr>
          <w:rFonts w:cs="Times New Roman"/>
          <w:color w:val="222222"/>
          <w:szCs w:val="28"/>
          <w:shd w:val="clear" w:color="auto" w:fill="FFFFFF"/>
          <w:lang w:val="ru-RU"/>
        </w:rPr>
        <w:t>п</w:t>
      </w:r>
      <w:r w:rsidR="0024080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Также ИИ может использоваться в качестве автопилота транспортных средств, и самый известный пример — это электромобили от американской компаний </w:t>
      </w:r>
      <w:r w:rsidR="003E1D89">
        <w:rPr>
          <w:rFonts w:cs="Times New Roman"/>
          <w:color w:val="222222"/>
          <w:szCs w:val="28"/>
          <w:shd w:val="clear" w:color="auto" w:fill="FFFFFF"/>
        </w:rPr>
        <w:t>Tesla</w:t>
      </w:r>
      <w:r w:rsidR="003E1D89" w:rsidRP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В военном деле ИИ используется для управления дронами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робот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-сапёр</w:t>
      </w:r>
      <w:r w:rsidR="00F84E96"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5E0312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 автономными комплексами вооружения</w:t>
      </w:r>
      <w:r w:rsidR="003E1D89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  <w:r w:rsidR="00B231A9"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</w:p>
    <w:p w14:paraId="06B6D558" w14:textId="3A9464E2" w:rsidR="00B81601" w:rsidRPr="000D1B1B" w:rsidRDefault="00B231A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В сфере разработки программного обеспечения 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>искусственный интеллект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в основном на базе нейронных сетей, помогают в написании кода и быстрого поиска нужной информации. Такие ИИ-ассистенты не могут полностью заменить программиста человека, так как код всё также нужно </w:t>
      </w:r>
      <w:r w:rsidR="00B77AE2">
        <w:rPr>
          <w:rFonts w:cs="Times New Roman"/>
          <w:color w:val="222222"/>
          <w:szCs w:val="28"/>
          <w:shd w:val="clear" w:color="auto" w:fill="FFFFFF"/>
          <w:lang w:val="ru-RU"/>
        </w:rPr>
        <w:t>анализировать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 w:rsidR="0036789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корректность работы логики в предметной области и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на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ошибки, особенно связанные с кибербезопасностью. В основном публичные ИИ-инструменты, такие как </w:t>
      </w:r>
      <w:r w:rsidR="003E771F">
        <w:rPr>
          <w:rFonts w:cs="Times New Roman"/>
          <w:color w:val="222222"/>
          <w:szCs w:val="28"/>
          <w:shd w:val="clear" w:color="auto" w:fill="FFFFFF"/>
        </w:rPr>
        <w:t>GitHub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>Copilot</w:t>
      </w:r>
      <w:r w:rsidRPr="00B231A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обучающиеся на коде опубликованные в открытом доступе, у которых в большинстве случаев не было проведено ревью кода (</w:t>
      </w:r>
      <w:r w:rsidR="000D1B1B">
        <w:rPr>
          <w:rFonts w:cs="Times New Roman"/>
          <w:color w:val="222222"/>
          <w:szCs w:val="28"/>
          <w:shd w:val="clear" w:color="auto" w:fill="FFFFFF"/>
        </w:rPr>
        <w:t>code</w:t>
      </w:r>
      <w:r w:rsidR="000D1B1B" w:rsidRPr="000D1B1B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D1B1B">
        <w:rPr>
          <w:rFonts w:cs="Times New Roman"/>
          <w:color w:val="222222"/>
          <w:szCs w:val="28"/>
          <w:shd w:val="clear" w:color="auto" w:fill="FFFFFF"/>
        </w:rPr>
        <w:t>review</w:t>
      </w:r>
      <w:r w:rsidR="000D1B1B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)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генерировать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устаревший код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так как код используемых библиотек может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lastRenderedPageBreak/>
        <w:t>измениться</w:t>
      </w:r>
      <w:r w:rsidR="005A0B09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 временем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>/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>или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генерировать</w:t>
      </w:r>
      <w:r w:rsidR="0008685A" w:rsidRP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</w:t>
      </w:r>
      <w:r w:rsidR="0008685A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код с </w:t>
      </w:r>
      <w:r w:rsidR="003E771F">
        <w:rPr>
          <w:rFonts w:cs="Times New Roman"/>
          <w:color w:val="222222"/>
          <w:szCs w:val="28"/>
          <w:shd w:val="clear" w:color="auto" w:fill="FFFFFF"/>
          <w:lang w:val="ru-RU"/>
        </w:rPr>
        <w:t>неявными уязвимостями, связанные с безопасностью</w:t>
      </w:r>
      <w:r w:rsidR="000D1B1B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65368567" w14:textId="55E5F978" w:rsidR="00585A49" w:rsidRDefault="00585A49" w:rsidP="0022012F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>Из основных недостатков искусственного интеллекта являются</w:t>
      </w:r>
    </w:p>
    <w:p w14:paraId="11918991" w14:textId="34E846E5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Б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езопасность и конфиденциальность данных: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может создать уязвимости в системах безопасности и привести к утечкам конфиденциальной информации.</w:t>
      </w:r>
    </w:p>
    <w:p w14:paraId="17573F4B" w14:textId="169932F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П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отеря рабочих мест: </w:t>
      </w:r>
      <w:r>
        <w:rPr>
          <w:color w:val="222222"/>
          <w:szCs w:val="28"/>
          <w:shd w:val="clear" w:color="auto" w:fill="FFFFFF"/>
          <w:lang w:val="ru-RU"/>
        </w:rPr>
        <w:t>а</w:t>
      </w:r>
      <w:r w:rsidRPr="00585A49">
        <w:rPr>
          <w:color w:val="222222"/>
          <w:szCs w:val="28"/>
          <w:shd w:val="clear" w:color="auto" w:fill="FFFFFF"/>
          <w:lang w:val="ru-RU"/>
        </w:rPr>
        <w:t>втоматизация процессов с использованием ИИ может привести к сокращению рабочих мест, особенно в тех сферах, где задачи могут быть легко автоматизированы.</w:t>
      </w:r>
    </w:p>
    <w:p w14:paraId="0923DBE5" w14:textId="77777777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>Предвзятость и дискриминация: ИИ может унаследовать предвзятость из данных, на которых он обучается, что может привести к несправедливым или дискриминационным решениям.</w:t>
      </w:r>
    </w:p>
    <w:p w14:paraId="3FB783C8" w14:textId="37C885CF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Ответственность и прозрачность: </w:t>
      </w:r>
      <w:r>
        <w:rPr>
          <w:color w:val="222222"/>
          <w:szCs w:val="28"/>
          <w:shd w:val="clear" w:color="auto" w:fill="FFFFFF"/>
          <w:lang w:val="ru-RU"/>
        </w:rPr>
        <w:t>в</w:t>
      </w:r>
      <w:r w:rsidRPr="00585A49">
        <w:rPr>
          <w:color w:val="222222"/>
          <w:szCs w:val="28"/>
          <w:shd w:val="clear" w:color="auto" w:fill="FFFFFF"/>
          <w:lang w:val="ru-RU"/>
        </w:rPr>
        <w:t xml:space="preserve"> некоторых случаях сложно объяснить, почему ИИ принял определенное решение, что затрудняет определение ответственности в случае ошибок или несправедливых действий.</w:t>
      </w:r>
    </w:p>
    <w:p w14:paraId="7E477435" w14:textId="0D27536A" w:rsidR="00585A49" w:rsidRPr="00585A49" w:rsidRDefault="00585A49" w:rsidP="00585A49">
      <w:pPr>
        <w:pStyle w:val="af4"/>
        <w:numPr>
          <w:ilvl w:val="0"/>
          <w:numId w:val="46"/>
        </w:numPr>
        <w:ind w:left="709"/>
        <w:rPr>
          <w:color w:val="222222"/>
          <w:szCs w:val="28"/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Этические вопросы: </w:t>
      </w:r>
      <w:r>
        <w:rPr>
          <w:color w:val="222222"/>
          <w:szCs w:val="28"/>
          <w:shd w:val="clear" w:color="auto" w:fill="FFFFFF"/>
          <w:lang w:val="ru-RU"/>
        </w:rPr>
        <w:t>и</w:t>
      </w:r>
      <w:r w:rsidRPr="00585A49">
        <w:rPr>
          <w:color w:val="222222"/>
          <w:szCs w:val="28"/>
          <w:shd w:val="clear" w:color="auto" w:fill="FFFFFF"/>
          <w:lang w:val="ru-RU"/>
        </w:rPr>
        <w:t>спользование ИИ вызывает много этических вопросов, включая проблемы конфиденциальности, принципа справедливости и вопросы о том, кто несет ответственность за действия ИИ.</w:t>
      </w:r>
    </w:p>
    <w:p w14:paraId="3F9F6959" w14:textId="77777777" w:rsidR="00DC3D75" w:rsidRPr="00DC3D75" w:rsidRDefault="00585A49" w:rsidP="00DC3D75">
      <w:pPr>
        <w:pStyle w:val="af4"/>
        <w:numPr>
          <w:ilvl w:val="0"/>
          <w:numId w:val="46"/>
        </w:numPr>
        <w:ind w:left="709"/>
        <w:rPr>
          <w:shd w:val="clear" w:color="auto" w:fill="FFFFFF"/>
          <w:lang w:val="ru-RU"/>
        </w:rPr>
      </w:pPr>
      <w:r w:rsidRPr="00585A49">
        <w:rPr>
          <w:color w:val="222222"/>
          <w:szCs w:val="28"/>
          <w:shd w:val="clear" w:color="auto" w:fill="FFFFFF"/>
          <w:lang w:val="ru-RU"/>
        </w:rPr>
        <w:t xml:space="preserve">Угроза безопасности: </w:t>
      </w:r>
      <w:r>
        <w:rPr>
          <w:color w:val="222222"/>
          <w:szCs w:val="28"/>
          <w:shd w:val="clear" w:color="auto" w:fill="FFFFFF"/>
          <w:lang w:val="ru-RU"/>
        </w:rPr>
        <w:t>р</w:t>
      </w:r>
      <w:r w:rsidRPr="00585A49">
        <w:rPr>
          <w:color w:val="222222"/>
          <w:szCs w:val="28"/>
          <w:shd w:val="clear" w:color="auto" w:fill="FFFFFF"/>
          <w:lang w:val="ru-RU"/>
        </w:rPr>
        <w:t>азвитие ИИ также может создать новые угрозы для безопасности, такие как создание автономных систем, способных принимать вредные решения.</w:t>
      </w:r>
    </w:p>
    <w:p w14:paraId="03AF2F52" w14:textId="3C4116B0" w:rsidR="002C412B" w:rsidRPr="00B252C6" w:rsidRDefault="00233B9A" w:rsidP="00B252C6">
      <w:pPr>
        <w:suppressAutoHyphens w:val="0"/>
        <w:rPr>
          <w:rFonts w:cs="Times New Roman"/>
          <w:color w:val="222222"/>
          <w:szCs w:val="28"/>
          <w:shd w:val="clear" w:color="auto" w:fill="FFFFFF"/>
          <w:lang w:val="ru-RU"/>
        </w:rPr>
      </w:pP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Цель данной дипломной работы является 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получение навыков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прикладного </w:t>
      </w:r>
      <w:r w:rsidR="00E764F5">
        <w:rPr>
          <w:rFonts w:cs="Times New Roman"/>
          <w:color w:val="222222"/>
          <w:szCs w:val="28"/>
          <w:shd w:val="clear" w:color="auto" w:fill="FFFFFF"/>
          <w:lang w:val="ru-RU"/>
        </w:rPr>
        <w:t>обеспечения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, 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навыков работы с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современн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ыми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инструмент</w:t>
      </w:r>
      <w:r>
        <w:rPr>
          <w:rFonts w:cs="Times New Roman"/>
          <w:color w:val="222222"/>
          <w:szCs w:val="28"/>
          <w:shd w:val="clear" w:color="auto" w:fill="FFFFFF"/>
          <w:lang w:val="ru-RU"/>
        </w:rPr>
        <w:t>ами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 xml:space="preserve"> разработки, </w:t>
      </w:r>
      <w:r w:rsidR="00DC3D75">
        <w:rPr>
          <w:rFonts w:cs="Times New Roman"/>
          <w:color w:val="222222"/>
          <w:szCs w:val="28"/>
          <w:shd w:val="clear" w:color="auto" w:fill="FFFFFF"/>
          <w:lang w:val="ru-RU"/>
        </w:rPr>
        <w:t>интеграции искусственного интеллекта в информационную систему</w:t>
      </w:r>
      <w:r w:rsidR="00CA1978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72A08FD6" w14:textId="77777777" w:rsidR="003807F4" w:rsidRPr="00167B78" w:rsidRDefault="003807F4" w:rsidP="001C3D26">
      <w:pPr>
        <w:rPr>
          <w:lang w:val="ru-RU"/>
        </w:rPr>
      </w:pPr>
    </w:p>
    <w:p w14:paraId="36265F19" w14:textId="77777777" w:rsidR="00CA1978" w:rsidRPr="00167B78" w:rsidRDefault="00CA1978" w:rsidP="00CA1978">
      <w:pPr>
        <w:pStyle w:val="Textbody"/>
        <w:spacing w:line="240" w:lineRule="auto"/>
        <w:rPr>
          <w:rFonts w:ascii="Open Sans" w:hAnsi="Open Sans" w:cs="Open Sans"/>
          <w:b/>
          <w:bCs/>
          <w:color w:val="222222"/>
          <w:shd w:val="clear" w:color="auto" w:fill="FFFFFF"/>
          <w:lang w:val="ru-RU"/>
        </w:rPr>
      </w:pPr>
    </w:p>
    <w:p w14:paraId="58933BE9" w14:textId="7A6F68A2" w:rsidR="00CA1978" w:rsidRPr="00CA1978" w:rsidRDefault="00CA1978" w:rsidP="00CA1978">
      <w:pPr>
        <w:rPr>
          <w:rFonts w:eastAsia="Times New Roman"/>
          <w:lang w:val="ru-RU"/>
        </w:rPr>
      </w:pPr>
    </w:p>
    <w:p w14:paraId="236E4265" w14:textId="2132C68C" w:rsidR="00CA1978" w:rsidRDefault="00920B45" w:rsidP="00920B45">
      <w:pPr>
        <w:pStyle w:val="1"/>
        <w:ind w:left="720"/>
        <w:jc w:val="both"/>
        <w:rPr>
          <w:rFonts w:eastAsia="Microsoft YaHei"/>
          <w:lang w:val="ru-RU"/>
        </w:rPr>
      </w:pPr>
      <w:bookmarkStart w:id="6" w:name="_Toc163222321"/>
      <w:r>
        <w:rPr>
          <w:lang w:val="ru-RU"/>
        </w:rPr>
        <w:lastRenderedPageBreak/>
        <w:t xml:space="preserve">1 </w:t>
      </w:r>
      <w:r w:rsidR="00E63221">
        <w:rPr>
          <w:lang w:val="ru-RU"/>
        </w:rPr>
        <w:t>ТЕХНИЧЕСКОЕ ЗАДАНИЕ НА СОЗДАНИЕ СИСТЕМЫ</w:t>
      </w:r>
      <w:bookmarkEnd w:id="6"/>
    </w:p>
    <w:p w14:paraId="64046435" w14:textId="2563FC7F" w:rsidR="00BA5C6B" w:rsidRDefault="00D012BD" w:rsidP="00D012BD">
      <w:pPr>
        <w:pStyle w:val="2"/>
        <w:jc w:val="left"/>
        <w:rPr>
          <w:lang w:val="ru-RU"/>
        </w:rPr>
      </w:pPr>
      <w:bookmarkStart w:id="7" w:name="_Toc163222322"/>
      <w:bookmarkStart w:id="8" w:name="_Toc139287414"/>
      <w:bookmarkStart w:id="9" w:name="_Toc139370998"/>
      <w:bookmarkStart w:id="10" w:name="_Toc156840817"/>
      <w:r>
        <w:rPr>
          <w:lang w:val="ru-RU"/>
        </w:rPr>
        <w:t xml:space="preserve">1.1 </w:t>
      </w:r>
      <w:r w:rsidR="00BA5C6B">
        <w:rPr>
          <w:lang w:val="ru-RU"/>
        </w:rPr>
        <w:t>Назначение</w:t>
      </w:r>
      <w:r w:rsidR="000724DC">
        <w:rPr>
          <w:lang w:val="ru-RU"/>
        </w:rPr>
        <w:t xml:space="preserve"> и цели</w:t>
      </w:r>
      <w:r w:rsidR="00CA6A3C">
        <w:rPr>
          <w:lang w:val="ru-RU"/>
        </w:rPr>
        <w:t xml:space="preserve"> создания</w:t>
      </w:r>
      <w:r w:rsidR="00BA5C6B">
        <w:rPr>
          <w:lang w:val="ru-RU"/>
        </w:rPr>
        <w:t xml:space="preserve"> системы</w:t>
      </w:r>
      <w:bookmarkEnd w:id="7"/>
    </w:p>
    <w:p w14:paraId="68E18609" w14:textId="77777777" w:rsidR="009929F1" w:rsidRPr="00FB79F8" w:rsidRDefault="00A14DC1" w:rsidP="00BA5C6B">
      <w:pPr>
        <w:rPr>
          <w:lang w:val="ru-RU"/>
        </w:rPr>
      </w:pPr>
      <w:r>
        <w:rPr>
          <w:lang w:val="ru-RU"/>
        </w:rPr>
        <w:t>Назначение</w:t>
      </w:r>
      <w:r w:rsidR="00262065">
        <w:rPr>
          <w:lang w:val="ru-RU"/>
        </w:rPr>
        <w:t xml:space="preserve">м </w:t>
      </w:r>
      <w:r>
        <w:rPr>
          <w:lang w:val="ru-RU"/>
        </w:rPr>
        <w:t>системы</w:t>
      </w:r>
      <w:r w:rsidR="009929F1" w:rsidRPr="009929F1">
        <w:rPr>
          <w:lang w:val="ru-RU"/>
        </w:rPr>
        <w:t>:</w:t>
      </w:r>
    </w:p>
    <w:p w14:paraId="5C7CB5F5" w14:textId="791EEF30" w:rsidR="009929F1" w:rsidRDefault="009929F1" w:rsidP="009929F1">
      <w:pPr>
        <w:rPr>
          <w:lang w:val="ru-RU"/>
        </w:rPr>
      </w:pPr>
      <w:r>
        <w:rPr>
          <w:lang w:val="ru-RU"/>
        </w:rPr>
        <w:t xml:space="preserve">Система предназначена для </w:t>
      </w:r>
      <w:r w:rsidR="00A14DC1">
        <w:rPr>
          <w:lang w:val="ru-RU"/>
        </w:rPr>
        <w:t>у</w:t>
      </w:r>
      <w:r w:rsidR="00466835">
        <w:rPr>
          <w:lang w:val="ru-RU"/>
        </w:rPr>
        <w:t>чёт</w:t>
      </w:r>
      <w:r>
        <w:rPr>
          <w:lang w:val="ru-RU"/>
        </w:rPr>
        <w:t>а</w:t>
      </w:r>
      <w:r w:rsidR="00466835">
        <w:rPr>
          <w:lang w:val="ru-RU"/>
        </w:rPr>
        <w:t xml:space="preserve"> </w:t>
      </w:r>
      <w:r w:rsidR="00115425">
        <w:rPr>
          <w:lang w:val="ru-RU"/>
        </w:rPr>
        <w:t>электронны</w:t>
      </w:r>
      <w:r w:rsidR="00D14958">
        <w:rPr>
          <w:lang w:val="ru-RU"/>
        </w:rPr>
        <w:t>х</w:t>
      </w:r>
      <w:r w:rsidR="00466835">
        <w:rPr>
          <w:lang w:val="ru-RU"/>
        </w:rPr>
        <w:t xml:space="preserve"> книг</w:t>
      </w:r>
      <w:r w:rsidR="00796E1C">
        <w:rPr>
          <w:lang w:val="ru-RU"/>
        </w:rPr>
        <w:t xml:space="preserve">, в основном технической литературы, а также других </w:t>
      </w:r>
      <w:r w:rsidR="00A14DC1">
        <w:rPr>
          <w:lang w:val="ru-RU"/>
        </w:rPr>
        <w:t>документов</w:t>
      </w:r>
      <w:r w:rsidR="00D14958">
        <w:rPr>
          <w:lang w:val="ru-RU"/>
        </w:rPr>
        <w:t xml:space="preserve"> в едином хранилище с возможностью их просмотра, редактирования </w:t>
      </w:r>
      <w:r w:rsidR="00D642C6">
        <w:rPr>
          <w:lang w:val="ru-RU"/>
        </w:rPr>
        <w:t>описания</w:t>
      </w:r>
      <w:r w:rsidR="00D14958">
        <w:rPr>
          <w:lang w:val="ru-RU"/>
        </w:rPr>
        <w:t xml:space="preserve"> </w:t>
      </w:r>
      <w:r w:rsidR="00410BE3">
        <w:rPr>
          <w:lang w:val="ru-RU"/>
        </w:rPr>
        <w:t xml:space="preserve">книг и </w:t>
      </w:r>
      <w:r w:rsidR="00D14958">
        <w:rPr>
          <w:lang w:val="ru-RU"/>
        </w:rPr>
        <w:t>документов, отслеживания активности пользователя</w:t>
      </w:r>
      <w:r w:rsidR="000555DC">
        <w:rPr>
          <w:lang w:val="ru-RU"/>
        </w:rPr>
        <w:t xml:space="preserve"> при работе с документами</w:t>
      </w:r>
      <w:r w:rsidR="00A14DC1">
        <w:rPr>
          <w:lang w:val="ru-RU"/>
        </w:rPr>
        <w:t>.</w:t>
      </w:r>
      <w:r w:rsidR="00F313FD">
        <w:rPr>
          <w:lang w:val="ru-RU"/>
        </w:rPr>
        <w:t xml:space="preserve"> </w:t>
      </w:r>
    </w:p>
    <w:p w14:paraId="35EC2EC1" w14:textId="08666D53" w:rsidR="00BA5C6B" w:rsidRDefault="0028500F" w:rsidP="009929F1">
      <w:pPr>
        <w:rPr>
          <w:lang w:val="ru-RU"/>
        </w:rPr>
      </w:pPr>
      <w:r>
        <w:rPr>
          <w:lang w:val="ru-RU"/>
        </w:rPr>
        <w:t>Место</w:t>
      </w:r>
      <w:r w:rsidR="004F6619">
        <w:rPr>
          <w:lang w:val="ru-RU"/>
        </w:rPr>
        <w:t>м</w:t>
      </w:r>
      <w:r>
        <w:rPr>
          <w:lang w:val="ru-RU"/>
        </w:rPr>
        <w:t xml:space="preserve"> внедрения </w:t>
      </w:r>
      <w:r w:rsidR="004F6619">
        <w:rPr>
          <w:lang w:val="ru-RU"/>
        </w:rPr>
        <w:t xml:space="preserve">является </w:t>
      </w:r>
      <w:r>
        <w:rPr>
          <w:lang w:val="ru-RU"/>
        </w:rPr>
        <w:t>внутренняя локальная сеть пользователя.</w:t>
      </w:r>
    </w:p>
    <w:p w14:paraId="552AD256" w14:textId="249596D3" w:rsidR="0028500F" w:rsidRDefault="0028500F" w:rsidP="00BA5C6B">
      <w:pPr>
        <w:rPr>
          <w:lang w:val="ru-RU"/>
        </w:rPr>
      </w:pPr>
      <w:r>
        <w:rPr>
          <w:lang w:val="ru-RU"/>
        </w:rPr>
        <w:t>Цель создания системы</w:t>
      </w:r>
      <w:r w:rsidRPr="0028500F">
        <w:rPr>
          <w:lang w:val="ru-RU"/>
        </w:rPr>
        <w:t>:</w:t>
      </w:r>
    </w:p>
    <w:p w14:paraId="21CA70B0" w14:textId="3581758F" w:rsidR="0028500F" w:rsidRDefault="00A76007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уменьшение времени доступа</w:t>
      </w:r>
      <w:r w:rsidR="002843E4">
        <w:rPr>
          <w:lang w:val="ru-RU"/>
        </w:rPr>
        <w:t xml:space="preserve"> </w:t>
      </w:r>
      <w:r w:rsidR="00783D01">
        <w:rPr>
          <w:lang w:val="ru-RU"/>
        </w:rPr>
        <w:t>к работе</w:t>
      </w:r>
      <w:r w:rsidR="00227AE6">
        <w:rPr>
          <w:lang w:val="ru-RU"/>
        </w:rPr>
        <w:t xml:space="preserve"> с</w:t>
      </w:r>
      <w:r w:rsidR="002843E4">
        <w:rPr>
          <w:lang w:val="ru-RU"/>
        </w:rPr>
        <w:t xml:space="preserve"> </w:t>
      </w:r>
      <w:r w:rsidR="0028500F">
        <w:rPr>
          <w:lang w:val="ru-RU"/>
        </w:rPr>
        <w:t>электронны</w:t>
      </w:r>
      <w:r w:rsidR="002843E4">
        <w:rPr>
          <w:lang w:val="ru-RU"/>
        </w:rPr>
        <w:t>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книг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28500F">
        <w:rPr>
          <w:lang w:val="ru-RU"/>
        </w:rPr>
        <w:t xml:space="preserve"> и документ</w:t>
      </w:r>
      <w:r w:rsidR="002843E4">
        <w:rPr>
          <w:lang w:val="ru-RU"/>
        </w:rPr>
        <w:t>ам</w:t>
      </w:r>
      <w:r w:rsidR="00227AE6">
        <w:rPr>
          <w:lang w:val="ru-RU"/>
        </w:rPr>
        <w:t>и</w:t>
      </w:r>
      <w:r w:rsidR="00000A19" w:rsidRPr="00000A19">
        <w:rPr>
          <w:lang w:val="ru-RU"/>
        </w:rPr>
        <w:t>;</w:t>
      </w:r>
    </w:p>
    <w:p w14:paraId="1F765371" w14:textId="121AA06C" w:rsidR="002843E4" w:rsidRPr="0028500F" w:rsidRDefault="00FD353E" w:rsidP="0028500F">
      <w:pPr>
        <w:pStyle w:val="af4"/>
        <w:numPr>
          <w:ilvl w:val="0"/>
          <w:numId w:val="43"/>
        </w:numPr>
        <w:ind w:left="709" w:hanging="284"/>
        <w:rPr>
          <w:lang w:val="ru-RU"/>
        </w:rPr>
      </w:pPr>
      <w:r>
        <w:rPr>
          <w:lang w:val="ru-RU"/>
        </w:rPr>
        <w:t>снижение</w:t>
      </w:r>
      <w:r w:rsidR="002843E4">
        <w:rPr>
          <w:lang w:val="ru-RU"/>
        </w:rPr>
        <w:t xml:space="preserve"> нагрузки на дисковые системы устройств пользовател</w:t>
      </w:r>
      <w:r w:rsidR="00A76007">
        <w:rPr>
          <w:lang w:val="ru-RU"/>
        </w:rPr>
        <w:t>я</w:t>
      </w:r>
      <w:r w:rsidR="002843E4">
        <w:rPr>
          <w:lang w:val="ru-RU"/>
        </w:rPr>
        <w:t>.</w:t>
      </w:r>
    </w:p>
    <w:p w14:paraId="4D15C509" w14:textId="2B94CEE6" w:rsidR="00A340DA" w:rsidRDefault="00A340DA" w:rsidP="009929F1">
      <w:pPr>
        <w:pStyle w:val="2"/>
        <w:spacing w:after="120"/>
        <w:rPr>
          <w:lang w:val="ru-RU"/>
        </w:rPr>
      </w:pPr>
      <w:bookmarkStart w:id="11" w:name="_Toc163222323"/>
      <w:r>
        <w:rPr>
          <w:lang w:val="ru-RU"/>
        </w:rPr>
        <w:t xml:space="preserve">1.2 </w:t>
      </w:r>
      <w:r w:rsidR="00DC6B80">
        <w:rPr>
          <w:lang w:val="ru-RU"/>
        </w:rPr>
        <w:t>Характеристика объекта автоматизации</w:t>
      </w:r>
      <w:bookmarkEnd w:id="11"/>
    </w:p>
    <w:p w14:paraId="15ABB405" w14:textId="5DE4E956" w:rsidR="009929F1" w:rsidRPr="009929F1" w:rsidRDefault="009929F1" w:rsidP="009929F1">
      <w:pPr>
        <w:rPr>
          <w:lang w:val="ru-RU"/>
        </w:rPr>
      </w:pPr>
      <w:r>
        <w:rPr>
          <w:lang w:val="ru-RU"/>
        </w:rPr>
        <w:t>Объектом автоматизации является</w:t>
      </w:r>
      <w:r w:rsidR="00783D01">
        <w:rPr>
          <w:lang w:val="ru-RU"/>
        </w:rPr>
        <w:t xml:space="preserve"> </w:t>
      </w:r>
      <w:r w:rsidR="007731F1">
        <w:rPr>
          <w:lang w:val="ru-RU"/>
        </w:rPr>
        <w:t>не</w:t>
      </w:r>
      <w:r w:rsidR="00783D01">
        <w:rPr>
          <w:lang w:val="ru-RU"/>
        </w:rPr>
        <w:t>автоматизированное</w:t>
      </w:r>
      <w:r w:rsidR="007731F1">
        <w:rPr>
          <w:lang w:val="ru-RU"/>
        </w:rPr>
        <w:t xml:space="preserve"> рабочее место читателя</w:t>
      </w:r>
      <w:r>
        <w:rPr>
          <w:lang w:val="ru-RU"/>
        </w:rPr>
        <w:t xml:space="preserve"> в локальной сети.</w:t>
      </w:r>
    </w:p>
    <w:p w14:paraId="5B719877" w14:textId="2A640F6A" w:rsidR="00124CAF" w:rsidRDefault="00124CAF" w:rsidP="00B82AAE">
      <w:pPr>
        <w:pStyle w:val="3"/>
        <w:rPr>
          <w:lang w:val="ru-RU"/>
        </w:rPr>
      </w:pPr>
      <w:bookmarkStart w:id="12" w:name="_Toc163222324"/>
      <w:r>
        <w:rPr>
          <w:lang w:val="ru-RU"/>
        </w:rPr>
        <w:t>1.2.1 Общее описание</w:t>
      </w:r>
      <w:bookmarkEnd w:id="12"/>
    </w:p>
    <w:p w14:paraId="0BF675FB" w14:textId="38796F14" w:rsidR="00124CAF" w:rsidRPr="004A3840" w:rsidRDefault="004A3840" w:rsidP="00124CAF">
      <w:pPr>
        <w:rPr>
          <w:lang w:val="ru-RU"/>
        </w:rPr>
      </w:pPr>
      <w:r>
        <w:rPr>
          <w:lang w:val="ru-RU"/>
        </w:rPr>
        <w:t>Объектом автоматизации нынешней системы является процесс работы с файлами книг и документов. Доступ к файлам можно получить только внутри локальной сети</w:t>
      </w:r>
      <w:r w:rsidR="001E3D5F">
        <w:rPr>
          <w:lang w:val="ru-RU"/>
        </w:rPr>
        <w:t xml:space="preserve"> </w:t>
      </w:r>
      <w:r w:rsidR="00481DC3">
        <w:rPr>
          <w:lang w:val="ru-RU"/>
        </w:rPr>
        <w:t>на</w:t>
      </w:r>
      <w:r w:rsidR="001E3D5F">
        <w:rPr>
          <w:lang w:val="ru-RU"/>
        </w:rPr>
        <w:t xml:space="preserve"> сетевом хранилище</w:t>
      </w:r>
      <w:r w:rsidR="00C331EE">
        <w:rPr>
          <w:lang w:val="ru-RU"/>
        </w:rPr>
        <w:t xml:space="preserve"> по протоколу </w:t>
      </w:r>
      <w:r w:rsidR="00C331EE">
        <w:t>SMB</w:t>
      </w:r>
      <w:r w:rsidR="00481DC3">
        <w:rPr>
          <w:lang w:val="ru-RU"/>
        </w:rPr>
        <w:t>, организованный через роутер</w:t>
      </w:r>
      <w:r>
        <w:rPr>
          <w:lang w:val="ru-RU"/>
        </w:rPr>
        <w:t>.</w:t>
      </w:r>
    </w:p>
    <w:p w14:paraId="089FB0BB" w14:textId="2137C6A3" w:rsidR="00022B09" w:rsidRDefault="00022B09" w:rsidP="00022B09">
      <w:pPr>
        <w:pStyle w:val="3"/>
        <w:rPr>
          <w:lang w:val="ru-RU"/>
        </w:rPr>
      </w:pPr>
      <w:bookmarkStart w:id="13" w:name="_Toc163222325"/>
      <w:r>
        <w:rPr>
          <w:lang w:val="ru-RU"/>
        </w:rPr>
        <w:t>1.2.2 Состав и порядок функционирования</w:t>
      </w:r>
      <w:bookmarkEnd w:id="13"/>
    </w:p>
    <w:p w14:paraId="1B519ACE" w14:textId="7A266189" w:rsidR="00022B09" w:rsidRDefault="00C331EE" w:rsidP="00022B09">
      <w:pPr>
        <w:rPr>
          <w:lang w:val="ru-RU"/>
        </w:rPr>
      </w:pPr>
      <w:r>
        <w:rPr>
          <w:lang w:val="ru-RU"/>
        </w:rPr>
        <w:t>Функционирование системы включает в себя набор, следующий процессов</w:t>
      </w:r>
      <w:r w:rsidRPr="00C331EE">
        <w:rPr>
          <w:lang w:val="ru-RU"/>
        </w:rPr>
        <w:t>:</w:t>
      </w:r>
    </w:p>
    <w:p w14:paraId="72666A5D" w14:textId="7FD351F4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реализация общего доступа к хранилищу</w:t>
      </w:r>
      <w:r w:rsidR="00600F59">
        <w:rPr>
          <w:lang w:val="ru-RU"/>
        </w:rPr>
        <w:t xml:space="preserve"> с книгами</w:t>
      </w:r>
      <w:r w:rsidRPr="00C331EE">
        <w:rPr>
          <w:lang w:val="ru-RU"/>
        </w:rPr>
        <w:t>;</w:t>
      </w:r>
    </w:p>
    <w:p w14:paraId="2F8EFBC3" w14:textId="12B6CE7B" w:rsidR="00C331EE" w:rsidRDefault="00C331EE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отслеживание прогресса чтения</w:t>
      </w:r>
      <w:r w:rsidR="00E6641D">
        <w:rPr>
          <w:lang w:val="ru-RU"/>
        </w:rPr>
        <w:t xml:space="preserve"> для каждой книги</w:t>
      </w:r>
      <w:r w:rsidRPr="00906015">
        <w:rPr>
          <w:lang w:val="ru-RU"/>
        </w:rPr>
        <w:t>;</w:t>
      </w:r>
    </w:p>
    <w:p w14:paraId="5E54EC8B" w14:textId="44A3487E" w:rsidR="00C331EE" w:rsidRDefault="00256425" w:rsidP="00C331EE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ведения</w:t>
      </w:r>
      <w:r w:rsidR="00C331EE">
        <w:rPr>
          <w:lang w:val="ru-RU"/>
        </w:rPr>
        <w:t xml:space="preserve"> словаря слов и фраз.</w:t>
      </w:r>
    </w:p>
    <w:p w14:paraId="17AE1CCB" w14:textId="77777777" w:rsidR="002F7B35" w:rsidRDefault="002F7B35" w:rsidP="002A67D7">
      <w:pPr>
        <w:pStyle w:val="af4"/>
        <w:ind w:left="709"/>
        <w:rPr>
          <w:lang w:val="ru-RU"/>
        </w:rPr>
      </w:pPr>
    </w:p>
    <w:p w14:paraId="290D2FED" w14:textId="3E238D25" w:rsidR="002A67D7" w:rsidRPr="00E36A66" w:rsidRDefault="00E36A66" w:rsidP="002A67D7">
      <w:pPr>
        <w:pStyle w:val="af4"/>
        <w:ind w:left="709"/>
        <w:rPr>
          <w:lang w:val="ru-RU"/>
        </w:rPr>
      </w:pPr>
      <w:r>
        <w:rPr>
          <w:lang w:val="ru-RU"/>
        </w:rPr>
        <w:lastRenderedPageBreak/>
        <w:t>Алгоритм работы</w:t>
      </w:r>
      <w:r w:rsidRPr="00E36A66">
        <w:rPr>
          <w:lang w:val="ru-RU"/>
        </w:rPr>
        <w:t xml:space="preserve"> </w:t>
      </w:r>
      <w:r>
        <w:rPr>
          <w:lang w:val="ru-RU"/>
        </w:rPr>
        <w:t>с файлами книг</w:t>
      </w:r>
      <w:r w:rsidR="00C352EF">
        <w:rPr>
          <w:lang w:val="ru-RU"/>
        </w:rPr>
        <w:t xml:space="preserve"> и документов</w:t>
      </w:r>
      <w:r>
        <w:rPr>
          <w:lang w:val="ru-RU"/>
        </w:rPr>
        <w:t xml:space="preserve"> следующий</w:t>
      </w:r>
      <w:r w:rsidRPr="00E36A66">
        <w:rPr>
          <w:lang w:val="ru-RU"/>
        </w:rPr>
        <w:t>:</w:t>
      </w:r>
    </w:p>
    <w:p w14:paraId="5556F883" w14:textId="249CEBC6" w:rsidR="00E36A66" w:rsidRPr="00FB79F8" w:rsidRDefault="00E36A66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открываем сетевой</w:t>
      </w:r>
      <w:r w:rsidR="00386717" w:rsidRPr="00386717">
        <w:rPr>
          <w:lang w:val="ru-RU"/>
        </w:rPr>
        <w:t xml:space="preserve"> </w:t>
      </w:r>
      <w:r w:rsidR="00386717">
        <w:rPr>
          <w:lang w:val="ru-RU"/>
        </w:rPr>
        <w:t>общий</w:t>
      </w:r>
      <w:r>
        <w:rPr>
          <w:lang w:val="ru-RU"/>
        </w:rPr>
        <w:t xml:space="preserve"> диск через</w:t>
      </w:r>
      <w:r w:rsidR="00906015">
        <w:rPr>
          <w:lang w:val="ru-RU"/>
        </w:rPr>
        <w:t xml:space="preserve"> любой</w:t>
      </w:r>
      <w:r>
        <w:rPr>
          <w:lang w:val="ru-RU"/>
        </w:rPr>
        <w:t xml:space="preserve"> файловый менеджер</w:t>
      </w:r>
      <w:r w:rsidR="00906015">
        <w:rPr>
          <w:lang w:val="ru-RU"/>
        </w:rPr>
        <w:t xml:space="preserve"> поддерживающий протокол обмена данными </w:t>
      </w:r>
      <w:r w:rsidR="00906015">
        <w:t>SMB</w:t>
      </w:r>
      <w:r w:rsidRPr="00E36A66">
        <w:rPr>
          <w:lang w:val="ru-RU"/>
        </w:rPr>
        <w:t>;</w:t>
      </w:r>
    </w:p>
    <w:p w14:paraId="2DBAC258" w14:textId="066F6596" w:rsidR="00E36A66" w:rsidRDefault="006E190A" w:rsidP="00424F1A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находим</w:t>
      </w:r>
      <w:r w:rsidR="006E7CDE">
        <w:rPr>
          <w:lang w:val="ru-RU"/>
        </w:rPr>
        <w:t xml:space="preserve"> опреде</w:t>
      </w:r>
      <w:r w:rsidR="007649CD">
        <w:rPr>
          <w:lang w:val="ru-RU"/>
        </w:rPr>
        <w:t>ленный</w:t>
      </w:r>
      <w:r>
        <w:rPr>
          <w:lang w:val="ru-RU"/>
        </w:rPr>
        <w:t xml:space="preserve"> файл книги</w:t>
      </w:r>
      <w:r w:rsidRPr="006E7CDE">
        <w:rPr>
          <w:lang w:val="ru-RU"/>
        </w:rPr>
        <w:t>;</w:t>
      </w:r>
    </w:p>
    <w:p w14:paraId="33BCDC10" w14:textId="7244F5DA" w:rsidR="006E7CDE" w:rsidRPr="00C37DE5" w:rsidRDefault="006E190A" w:rsidP="00C37DE5">
      <w:pPr>
        <w:pStyle w:val="af4"/>
        <w:numPr>
          <w:ilvl w:val="0"/>
          <w:numId w:val="47"/>
        </w:numPr>
        <w:ind w:left="709" w:hanging="283"/>
        <w:rPr>
          <w:lang w:val="ru-RU"/>
        </w:rPr>
      </w:pPr>
      <w:r>
        <w:rPr>
          <w:lang w:val="ru-RU"/>
        </w:rPr>
        <w:t>читаем его, находя неизвестные слова записываем</w:t>
      </w:r>
      <w:r w:rsidR="006E7CDE">
        <w:rPr>
          <w:lang w:val="ru-RU"/>
        </w:rPr>
        <w:t xml:space="preserve"> </w:t>
      </w:r>
      <w:r>
        <w:rPr>
          <w:lang w:val="ru-RU"/>
        </w:rPr>
        <w:t>их</w:t>
      </w:r>
      <w:r w:rsidR="006E7CDE">
        <w:rPr>
          <w:lang w:val="ru-RU"/>
        </w:rPr>
        <w:t xml:space="preserve"> (и переводим, если требуется)</w:t>
      </w:r>
      <w:r w:rsidR="00180378" w:rsidRPr="00180378">
        <w:rPr>
          <w:lang w:val="ru-RU"/>
        </w:rPr>
        <w:t>.</w:t>
      </w:r>
    </w:p>
    <w:p w14:paraId="119DD57A" w14:textId="3EFAE64B" w:rsidR="00CA1978" w:rsidRDefault="00B4734F" w:rsidP="00B638FC">
      <w:pPr>
        <w:pStyle w:val="2"/>
        <w:rPr>
          <w:lang w:val="ru-RU"/>
        </w:rPr>
      </w:pPr>
      <w:bookmarkStart w:id="14" w:name="_Toc163222326"/>
      <w:r>
        <w:rPr>
          <w:lang w:val="ru-RU"/>
        </w:rPr>
        <w:t>1</w:t>
      </w:r>
      <w:r w:rsidR="000555B6" w:rsidRPr="00371B7A">
        <w:rPr>
          <w:lang w:val="ru-RU"/>
        </w:rPr>
        <w:t>.</w:t>
      </w:r>
      <w:r w:rsidR="00A340DA">
        <w:rPr>
          <w:lang w:val="ru-RU"/>
        </w:rPr>
        <w:t>3</w:t>
      </w:r>
      <w:r w:rsidR="000555B6" w:rsidRPr="00371B7A">
        <w:rPr>
          <w:lang w:val="ru-RU"/>
        </w:rPr>
        <w:t xml:space="preserve"> </w:t>
      </w:r>
      <w:r w:rsidR="00A340DA">
        <w:rPr>
          <w:lang w:val="ru-RU"/>
        </w:rPr>
        <w:t>Общие</w:t>
      </w:r>
      <w:r w:rsidR="00F36E6D">
        <w:rPr>
          <w:lang w:val="ru-RU"/>
        </w:rPr>
        <w:t xml:space="preserve"> </w:t>
      </w:r>
      <w:bookmarkEnd w:id="8"/>
      <w:bookmarkEnd w:id="9"/>
      <w:bookmarkEnd w:id="10"/>
      <w:r w:rsidR="00A340DA">
        <w:rPr>
          <w:lang w:val="ru-RU"/>
        </w:rPr>
        <w:t>требования к системе</w:t>
      </w:r>
      <w:bookmarkEnd w:id="14"/>
    </w:p>
    <w:p w14:paraId="47B2C0FB" w14:textId="6F6BB3B3" w:rsidR="00BA6F68" w:rsidRDefault="00BA6F68" w:rsidP="00D0573E">
      <w:pPr>
        <w:pStyle w:val="3"/>
        <w:rPr>
          <w:lang w:val="ru-RU"/>
        </w:rPr>
      </w:pPr>
      <w:bookmarkStart w:id="15" w:name="_Toc163222327"/>
      <w:r>
        <w:rPr>
          <w:lang w:val="ru-RU"/>
        </w:rPr>
        <w:t>1.</w:t>
      </w:r>
      <w:r w:rsidR="00D0573E">
        <w:rPr>
          <w:lang w:val="ru-RU"/>
        </w:rPr>
        <w:t>3.1</w:t>
      </w:r>
      <w:r>
        <w:rPr>
          <w:lang w:val="ru-RU"/>
        </w:rPr>
        <w:t xml:space="preserve"> Требования к структуре и функционированию системы</w:t>
      </w:r>
      <w:bookmarkEnd w:id="15"/>
    </w:p>
    <w:p w14:paraId="152393AD" w14:textId="64969C61" w:rsidR="00BB3CAC" w:rsidRPr="00BB3CAC" w:rsidRDefault="00BB3CAC" w:rsidP="00BB3CAC">
      <w:pPr>
        <w:rPr>
          <w:shd w:val="clear" w:color="auto" w:fill="FFFFFF"/>
          <w:lang w:val="ru-RU" w:eastAsia="en-US"/>
        </w:rPr>
      </w:pPr>
      <w:r w:rsidRPr="00BB3CAC">
        <w:rPr>
          <w:lang w:val="ru-RU"/>
        </w:rPr>
        <w:t>Система должна представлять собой программн</w:t>
      </w:r>
      <w:r>
        <w:rPr>
          <w:lang w:val="ru-RU"/>
        </w:rPr>
        <w:t>ый</w:t>
      </w:r>
      <w:r w:rsidRPr="00BB3CAC">
        <w:rPr>
          <w:lang w:val="ru-RU"/>
        </w:rPr>
        <w:t xml:space="preserve"> комплекс</w:t>
      </w:r>
      <w:r w:rsidRPr="00BB3CAC">
        <w:rPr>
          <w:shd w:val="clear" w:color="auto" w:fill="FFFFFF"/>
          <w:lang w:val="ru-RU" w:eastAsia="en-US"/>
        </w:rPr>
        <w:t>, в состав которого должны входить следующие подсистемы:</w:t>
      </w:r>
    </w:p>
    <w:p w14:paraId="427B6556" w14:textId="50A0D448" w:rsidR="00BB3CAC" w:rsidRPr="00BB3CAC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подсистема </w:t>
      </w:r>
      <w:r w:rsidR="007B4D2B">
        <w:rPr>
          <w:bCs/>
          <w:szCs w:val="28"/>
          <w:shd w:val="clear" w:color="auto" w:fill="FFFFFF"/>
          <w:lang w:val="ru-RU" w:eastAsia="en-US"/>
        </w:rPr>
        <w:t>сервера</w:t>
      </w:r>
      <w:r>
        <w:rPr>
          <w:bCs/>
          <w:szCs w:val="28"/>
          <w:shd w:val="clear" w:color="auto" w:fill="FFFFFF"/>
          <w:lang w:eastAsia="en-US"/>
        </w:rPr>
        <w:t>;</w:t>
      </w:r>
    </w:p>
    <w:p w14:paraId="76C8F5FF" w14:textId="3CF7C0ED" w:rsidR="00BB3CAC" w:rsidRPr="007B4D2B" w:rsidRDefault="00BB3CAC" w:rsidP="00BB3CAC">
      <w:pPr>
        <w:pStyle w:val="a9"/>
        <w:widowControl w:val="0"/>
        <w:numPr>
          <w:ilvl w:val="0"/>
          <w:numId w:val="48"/>
        </w:numPr>
        <w:autoSpaceDE w:val="0"/>
        <w:ind w:left="709" w:right="140" w:hanging="283"/>
        <w:contextualSpacing/>
        <w:rPr>
          <w:b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клиент</w:t>
      </w:r>
      <w:r w:rsidR="007B4D2B">
        <w:rPr>
          <w:bCs/>
          <w:szCs w:val="28"/>
          <w:shd w:val="clear" w:color="auto" w:fill="FFFFFF"/>
          <w:lang w:val="ru-RU" w:eastAsia="en-US"/>
        </w:rPr>
        <w:t>а</w:t>
      </w:r>
      <w:r>
        <w:rPr>
          <w:bCs/>
          <w:szCs w:val="28"/>
          <w:shd w:val="clear" w:color="auto" w:fill="FFFFFF"/>
          <w:lang w:val="ru-RU" w:eastAsia="en-US"/>
        </w:rPr>
        <w:t>.</w:t>
      </w:r>
    </w:p>
    <w:p w14:paraId="3F5D1A00" w14:textId="4F515E7A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>Подсистема серверной части должна состоять из следующих компонентов</w:t>
      </w:r>
      <w:r w:rsidRPr="007B4D2B">
        <w:rPr>
          <w:bCs/>
          <w:szCs w:val="28"/>
          <w:shd w:val="clear" w:color="auto" w:fill="FFFFFF"/>
          <w:lang w:val="ru-RU" w:eastAsia="en-US"/>
        </w:rPr>
        <w:t>:</w:t>
      </w:r>
    </w:p>
    <w:p w14:paraId="551162F6" w14:textId="66936985" w:rsidR="007B4D2B" w:rsidRPr="007B4D2B" w:rsidRDefault="007B4D2B" w:rsidP="007B4D2B">
      <w:pPr>
        <w:pStyle w:val="a9"/>
        <w:widowControl w:val="0"/>
        <w:autoSpaceDE w:val="0"/>
        <w:ind w:left="709" w:right="140" w:firstLine="0"/>
        <w:contextualSpacing/>
        <w:rPr>
          <w:bCs/>
          <w:szCs w:val="28"/>
          <w:shd w:val="clear" w:color="auto" w:fill="FFFFFF"/>
          <w:lang w:val="ru-RU" w:eastAsia="en-US"/>
        </w:rPr>
      </w:pPr>
      <w:r>
        <w:rPr>
          <w:bCs/>
          <w:szCs w:val="28"/>
          <w:shd w:val="clear" w:color="auto" w:fill="FFFFFF"/>
          <w:lang w:val="ru-RU" w:eastAsia="en-US"/>
        </w:rPr>
        <w:t xml:space="preserve">учёт списка </w:t>
      </w:r>
    </w:p>
    <w:p w14:paraId="1BA9EEC7" w14:textId="7D70D811" w:rsidR="00BB3CAC" w:rsidRPr="007B4D2B" w:rsidRDefault="00BB3CAC" w:rsidP="00BB3CAC">
      <w:pPr>
        <w:rPr>
          <w:shd w:val="clear" w:color="auto" w:fill="FFFFFF"/>
          <w:lang w:val="ru-RU" w:eastAsia="en-US"/>
        </w:rPr>
      </w:pPr>
      <w:r>
        <w:rPr>
          <w:shd w:val="clear" w:color="auto" w:fill="FFFFFF"/>
          <w:lang w:val="ru-RU" w:eastAsia="en-US"/>
        </w:rPr>
        <w:t>Пользовательский интерфейс подсистемы клиентской части программного обеспечения должен состоять из</w:t>
      </w:r>
      <w:r w:rsidRPr="00BB3CAC">
        <w:rPr>
          <w:shd w:val="clear" w:color="auto" w:fill="FFFFFF"/>
          <w:lang w:val="ru-RU" w:eastAsia="en-US"/>
        </w:rPr>
        <w:t>:</w:t>
      </w:r>
    </w:p>
    <w:p w14:paraId="339ACEFC" w14:textId="004CCED6" w:rsidR="00BB3CAC" w:rsidRPr="00424F22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подключения к серверу</w:t>
      </w:r>
      <w:r w:rsidRPr="00424F22">
        <w:rPr>
          <w:shd w:val="clear" w:color="auto" w:fill="FFFFFF"/>
          <w:lang w:eastAsia="en-US"/>
        </w:rPr>
        <w:t>;</w:t>
      </w:r>
    </w:p>
    <w:p w14:paraId="41A728C5" w14:textId="2F4F8787" w:rsidR="00BB3CAC" w:rsidRPr="00E45395" w:rsidRDefault="00BB3CAC" w:rsidP="00424F22">
      <w:pPr>
        <w:pStyle w:val="af4"/>
        <w:numPr>
          <w:ilvl w:val="0"/>
          <w:numId w:val="49"/>
        </w:numPr>
        <w:ind w:left="709" w:hanging="283"/>
        <w:rPr>
          <w:shd w:val="clear" w:color="auto" w:fill="FFFFFF"/>
          <w:lang w:val="ru-RU" w:eastAsia="en-US"/>
        </w:rPr>
      </w:pPr>
      <w:r w:rsidRPr="00424F22">
        <w:rPr>
          <w:shd w:val="clear" w:color="auto" w:fill="FFFFFF"/>
          <w:lang w:val="ru-RU" w:eastAsia="en-US"/>
        </w:rPr>
        <w:t>страница списка документов;</w:t>
      </w:r>
    </w:p>
    <w:p w14:paraId="67AC6DBE" w14:textId="3BCC6BDA" w:rsidR="00180378" w:rsidRPr="00180378" w:rsidRDefault="00BB3CAC" w:rsidP="00180378">
      <w:pPr>
        <w:pStyle w:val="af4"/>
        <w:numPr>
          <w:ilvl w:val="0"/>
          <w:numId w:val="49"/>
        </w:numPr>
        <w:ind w:left="709" w:hanging="283"/>
        <w:rPr>
          <w:lang w:val="ru-RU"/>
        </w:rPr>
      </w:pPr>
      <w:r w:rsidRPr="00424F22">
        <w:rPr>
          <w:shd w:val="clear" w:color="auto" w:fill="FFFFFF"/>
          <w:lang w:val="ru-RU" w:eastAsia="en-US"/>
        </w:rPr>
        <w:t>страница просмотра документ</w:t>
      </w:r>
      <w:r w:rsidR="00A953F4">
        <w:rPr>
          <w:shd w:val="clear" w:color="auto" w:fill="FFFFFF"/>
          <w:lang w:val="ru-RU" w:eastAsia="en-US"/>
        </w:rPr>
        <w:t>а</w:t>
      </w:r>
      <w:r w:rsidR="00180378" w:rsidRPr="00180378">
        <w:rPr>
          <w:shd w:val="clear" w:color="auto" w:fill="FFFFFF"/>
          <w:lang w:val="ru-RU" w:eastAsia="en-US"/>
        </w:rPr>
        <w:t>.</w:t>
      </w:r>
    </w:p>
    <w:p w14:paraId="5B23AC10" w14:textId="5B5504F7" w:rsidR="00630EF6" w:rsidRPr="00180378" w:rsidRDefault="007B4D2B" w:rsidP="00180378">
      <w:pPr>
        <w:pStyle w:val="af4"/>
        <w:ind w:left="709"/>
        <w:rPr>
          <w:lang w:val="ru-RU"/>
        </w:rPr>
      </w:pPr>
      <w:r w:rsidRPr="00180378">
        <w:rPr>
          <w:lang w:val="ru-RU"/>
        </w:rPr>
        <w:t>Требования к режимам функционирования системы предполагают:</w:t>
      </w:r>
    </w:p>
    <w:p w14:paraId="77297C89" w14:textId="2F2AADEE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обеспечения корректного подключения к серверу;</w:t>
      </w:r>
    </w:p>
    <w:p w14:paraId="496928BA" w14:textId="29FADCEB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на нескольких устройствах;</w:t>
      </w:r>
    </w:p>
    <w:p w14:paraId="05D5818A" w14:textId="0443D129" w:rsidR="007B4D2B" w:rsidRP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корректной работы отслеживания активности пользователя;</w:t>
      </w:r>
    </w:p>
    <w:p w14:paraId="14A9D50B" w14:textId="7397A02D" w:rsidR="007B4D2B" w:rsidRDefault="007B4D2B" w:rsidP="007B4D2B">
      <w:pPr>
        <w:pStyle w:val="af4"/>
        <w:numPr>
          <w:ilvl w:val="0"/>
          <w:numId w:val="50"/>
        </w:numPr>
        <w:ind w:left="709" w:hanging="283"/>
        <w:rPr>
          <w:lang w:val="ru-RU"/>
        </w:rPr>
      </w:pPr>
      <w:r w:rsidRPr="007B4D2B">
        <w:rPr>
          <w:lang w:val="ru-RU"/>
        </w:rPr>
        <w:t>обеспечение сохранения файлов документов.</w:t>
      </w:r>
    </w:p>
    <w:p w14:paraId="6325552A" w14:textId="1114D400" w:rsidR="00EA4C44" w:rsidRDefault="00EA4C44" w:rsidP="00EA4C44">
      <w:pPr>
        <w:pStyle w:val="af4"/>
        <w:ind w:left="709"/>
      </w:pPr>
      <w:r>
        <w:rPr>
          <w:lang w:val="ru-RU"/>
        </w:rPr>
        <w:t>Перспективы развития системы предполагают</w:t>
      </w:r>
      <w:r>
        <w:t>:</w:t>
      </w:r>
    </w:p>
    <w:p w14:paraId="499F38CD" w14:textId="02754C17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веб-поиска по выбранному тексту</w:t>
      </w:r>
      <w:r w:rsidRPr="00EA4C44">
        <w:rPr>
          <w:lang w:val="ru-RU"/>
        </w:rPr>
        <w:t>;</w:t>
      </w:r>
    </w:p>
    <w:p w14:paraId="12778624" w14:textId="00024357" w:rsidR="00EA4C44" w:rsidRPr="007E3B69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вывода обобщения по выбранному тексту или всего документа</w:t>
      </w:r>
      <w:r w:rsidRPr="00EA4C44">
        <w:rPr>
          <w:lang w:val="ru-RU"/>
        </w:rPr>
        <w:t>;</w:t>
      </w:r>
    </w:p>
    <w:p w14:paraId="6D063A35" w14:textId="0BDFCB76" w:rsidR="00EA4C4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lastRenderedPageBreak/>
        <w:t>возможность преобразование книги в другой файловый формат</w:t>
      </w:r>
      <w:r w:rsidRPr="00EA4C44">
        <w:rPr>
          <w:lang w:val="ru-RU"/>
        </w:rPr>
        <w:t>;</w:t>
      </w:r>
    </w:p>
    <w:p w14:paraId="7AC601CC" w14:textId="2E4A9E53" w:rsidR="00EA4C44" w:rsidRPr="00A953F4" w:rsidRDefault="00EA4C44" w:rsidP="00EA4C44">
      <w:pPr>
        <w:pStyle w:val="af4"/>
        <w:numPr>
          <w:ilvl w:val="0"/>
          <w:numId w:val="55"/>
        </w:numPr>
        <w:ind w:left="709" w:hanging="283"/>
        <w:rPr>
          <w:lang w:val="ru-RU"/>
        </w:rPr>
      </w:pPr>
      <w:r>
        <w:rPr>
          <w:lang w:val="ru-RU"/>
        </w:rPr>
        <w:t>возможность нахождения данных о книге в сети Интернет</w:t>
      </w:r>
      <w:r w:rsidR="00A953F4" w:rsidRPr="00A953F4">
        <w:rPr>
          <w:lang w:val="ru-RU"/>
        </w:rPr>
        <w:t>;</w:t>
      </w:r>
    </w:p>
    <w:p w14:paraId="02B154C3" w14:textId="4D7DA76C" w:rsidR="00A953F4" w:rsidRDefault="00A953F4" w:rsidP="00EA4C44">
      <w:pPr>
        <w:pStyle w:val="af4"/>
        <w:numPr>
          <w:ilvl w:val="0"/>
          <w:numId w:val="55"/>
        </w:numPr>
        <w:ind w:left="709" w:hanging="283"/>
        <w:rPr>
          <w:highlight w:val="yellow"/>
          <w:lang w:val="ru-RU"/>
        </w:rPr>
      </w:pPr>
      <w:r w:rsidRPr="00A953F4">
        <w:rPr>
          <w:highlight w:val="yellow"/>
          <w:lang w:val="ru-RU"/>
        </w:rPr>
        <w:t>советы и рекомендации</w:t>
      </w:r>
      <w:r>
        <w:rPr>
          <w:highlight w:val="yellow"/>
        </w:rPr>
        <w:t>;</w:t>
      </w:r>
    </w:p>
    <w:p w14:paraId="7BF5CB44" w14:textId="25ACB940" w:rsidR="00A953F4" w:rsidRPr="00A953F4" w:rsidRDefault="00A953F4" w:rsidP="00EA4C44">
      <w:pPr>
        <w:pStyle w:val="af4"/>
        <w:numPr>
          <w:ilvl w:val="0"/>
          <w:numId w:val="55"/>
        </w:numPr>
        <w:ind w:left="709" w:hanging="283"/>
        <w:rPr>
          <w:highlight w:val="yellow"/>
          <w:lang w:val="ru-RU"/>
        </w:rPr>
      </w:pPr>
      <w:r>
        <w:rPr>
          <w:highlight w:val="yellow"/>
          <w:lang w:val="ru-RU"/>
        </w:rPr>
        <w:t>удобство чтения</w:t>
      </w:r>
      <w:r>
        <w:rPr>
          <w:highlight w:val="yellow"/>
        </w:rPr>
        <w:t>.</w:t>
      </w:r>
    </w:p>
    <w:p w14:paraId="528F68E6" w14:textId="631609F1" w:rsidR="00630EF6" w:rsidRDefault="00630EF6" w:rsidP="00630EF6">
      <w:pPr>
        <w:pStyle w:val="3"/>
        <w:rPr>
          <w:lang w:val="ru-RU"/>
        </w:rPr>
      </w:pPr>
      <w:bookmarkStart w:id="16" w:name="_Toc163222328"/>
      <w:r>
        <w:rPr>
          <w:lang w:val="ru-RU"/>
        </w:rPr>
        <w:t>1.3.2 Дополнительные требования</w:t>
      </w:r>
      <w:bookmarkEnd w:id="16"/>
    </w:p>
    <w:p w14:paraId="6DE6F363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bookmarkStart w:id="17" w:name="_Toc163222329"/>
      <w:r w:rsidRPr="00C06A70">
        <w:rPr>
          <w:shd w:val="clear" w:color="auto" w:fill="FFFFFF"/>
          <w:lang w:val="ru-RU" w:eastAsia="en-US"/>
        </w:rPr>
        <w:t>Техническое обслуживание и администрирование программного обеспечения должно выполняться специалистами, имеющими соответствующую квалификацию и навыки выполнения работ.</w:t>
      </w:r>
    </w:p>
    <w:p w14:paraId="50140F61" w14:textId="77777777" w:rsidR="00C06A70" w:rsidRPr="00C06A70" w:rsidRDefault="00C06A70" w:rsidP="00C06A70">
      <w:pPr>
        <w:rPr>
          <w:shd w:val="clear" w:color="auto" w:fill="FFFFFF"/>
          <w:lang w:val="ru-RU" w:eastAsia="en-US"/>
        </w:rPr>
      </w:pPr>
      <w:r w:rsidRPr="00C06A70">
        <w:rPr>
          <w:shd w:val="clear" w:color="auto" w:fill="FFFFFF"/>
          <w:lang w:val="ru-RU" w:eastAsia="en-US"/>
        </w:rPr>
        <w:t>Система является свободно распространяемой и не требует лицензии.</w:t>
      </w:r>
    </w:p>
    <w:p w14:paraId="6A94B998" w14:textId="3798A422" w:rsidR="00EA5283" w:rsidRDefault="00EA5283" w:rsidP="00EA5283">
      <w:pPr>
        <w:pStyle w:val="2"/>
        <w:rPr>
          <w:lang w:val="ru-RU"/>
        </w:rPr>
      </w:pPr>
      <w:r>
        <w:rPr>
          <w:lang w:val="ru-RU"/>
        </w:rPr>
        <w:t xml:space="preserve">1.4 </w:t>
      </w:r>
      <w:r w:rsidRPr="00EA5283">
        <w:rPr>
          <w:lang w:val="ru-RU"/>
        </w:rPr>
        <w:t>Требования к функциям, выполняемым системой</w:t>
      </w:r>
      <w:bookmarkEnd w:id="17"/>
    </w:p>
    <w:p w14:paraId="62D4988E" w14:textId="299E5BEB" w:rsidR="00EA5283" w:rsidRPr="00FB79F8" w:rsidRDefault="00C331EE" w:rsidP="00EA5283">
      <w:pPr>
        <w:rPr>
          <w:lang w:val="ru-RU"/>
        </w:rPr>
      </w:pPr>
      <w:r>
        <w:rPr>
          <w:lang w:val="ru-RU"/>
        </w:rPr>
        <w:t>В системе должны быть реализованы следующие функции</w:t>
      </w:r>
      <w:r w:rsidRPr="00C331EE">
        <w:rPr>
          <w:lang w:val="ru-RU"/>
        </w:rPr>
        <w:t>:</w:t>
      </w:r>
    </w:p>
    <w:p w14:paraId="18031B66" w14:textId="41B32C25" w:rsidR="00C331EE" w:rsidRPr="001A0D2F" w:rsidRDefault="00C06A70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</w:t>
      </w:r>
      <w:r w:rsidR="00C331EE" w:rsidRPr="001A0D2F">
        <w:rPr>
          <w:lang w:val="ru-RU"/>
        </w:rPr>
        <w:t>ункция</w:t>
      </w:r>
      <w:r w:rsidRPr="001A0D2F">
        <w:rPr>
          <w:lang w:val="ru-RU"/>
        </w:rPr>
        <w:t xml:space="preserve"> предоставления списка документов;</w:t>
      </w:r>
    </w:p>
    <w:p w14:paraId="4A6ECC09" w14:textId="424D9931" w:rsidR="001A0D2F" w:rsidRPr="001A0D2F" w:rsidRDefault="001A0D2F" w:rsidP="00A953F4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просмотра документа</w:t>
      </w:r>
      <w:r w:rsidRPr="00EA4C44">
        <w:rPr>
          <w:lang w:val="ru-RU"/>
        </w:rPr>
        <w:t>;</w:t>
      </w:r>
    </w:p>
    <w:p w14:paraId="4068D893" w14:textId="76431F1F" w:rsidR="001A0D2F" w:rsidRPr="001A0D2F" w:rsidRDefault="001A0D2F" w:rsidP="001A0D2F">
      <w:pPr>
        <w:pStyle w:val="af4"/>
        <w:numPr>
          <w:ilvl w:val="0"/>
          <w:numId w:val="54"/>
        </w:numPr>
        <w:ind w:left="709" w:hanging="283"/>
        <w:rPr>
          <w:lang w:val="ru-RU"/>
        </w:rPr>
      </w:pPr>
      <w:r w:rsidRPr="001A0D2F">
        <w:rPr>
          <w:lang w:val="ru-RU"/>
        </w:rPr>
        <w:t>функция перевода текста.</w:t>
      </w:r>
    </w:p>
    <w:p w14:paraId="628E3502" w14:textId="51DD31F3" w:rsidR="00C06A70" w:rsidRPr="001A0D2F" w:rsidRDefault="001A0D2F" w:rsidP="001A0D2F">
      <w:pPr>
        <w:rPr>
          <w:b/>
          <w:lang w:val="ru-RU"/>
        </w:rPr>
      </w:pPr>
      <w:r w:rsidRPr="001A0D2F">
        <w:rPr>
          <w:lang w:val="ru-RU"/>
        </w:rPr>
        <w:t>Первоочередность реализации функций указана по порядку.</w:t>
      </w:r>
    </w:p>
    <w:p w14:paraId="25344E4A" w14:textId="3C5DC381" w:rsidR="001B10B8" w:rsidRDefault="001B10B8" w:rsidP="001B10B8">
      <w:pPr>
        <w:pStyle w:val="2"/>
        <w:rPr>
          <w:lang w:val="ru-RU"/>
        </w:rPr>
      </w:pPr>
      <w:bookmarkStart w:id="18" w:name="_Toc163222330"/>
      <w:r w:rsidRPr="001B10B8">
        <w:rPr>
          <w:lang w:val="ru-RU"/>
        </w:rPr>
        <w:t>1.5 Требования к видам обеспечения</w:t>
      </w:r>
      <w:bookmarkEnd w:id="18"/>
    </w:p>
    <w:p w14:paraId="7907A7E5" w14:textId="3F043DF5" w:rsidR="001B10B8" w:rsidRDefault="001B10B8" w:rsidP="001B10B8">
      <w:pPr>
        <w:pStyle w:val="3"/>
        <w:rPr>
          <w:lang w:val="ru-RU"/>
        </w:rPr>
      </w:pPr>
      <w:bookmarkStart w:id="19" w:name="_Toc163222331"/>
      <w:r w:rsidRPr="001B10B8">
        <w:rPr>
          <w:lang w:val="ru-RU"/>
        </w:rPr>
        <w:t>1.5.1 Требования к информационному обеспечению</w:t>
      </w:r>
      <w:bookmarkEnd w:id="19"/>
    </w:p>
    <w:p w14:paraId="203D23A9" w14:textId="77777777" w:rsidR="00C06A70" w:rsidRPr="00C06A70" w:rsidRDefault="00C06A70" w:rsidP="00C06A70">
      <w:pPr>
        <w:rPr>
          <w:b/>
          <w:lang w:val="ru-RU"/>
        </w:rPr>
      </w:pPr>
      <w:r w:rsidRPr="00C06A70">
        <w:rPr>
          <w:lang w:val="ru-RU"/>
        </w:rPr>
        <w:t>В системе должны быть предусмотрены следующие требования:</w:t>
      </w:r>
    </w:p>
    <w:p w14:paraId="59918899" w14:textId="3E777AC0" w:rsidR="00C06A70" w:rsidRPr="006A67EA" w:rsidRDefault="00C06A70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highlight w:val="yellow"/>
          <w:lang w:val="ru-RU"/>
        </w:rPr>
      </w:pPr>
      <w:r w:rsidRPr="006A67EA">
        <w:rPr>
          <w:szCs w:val="28"/>
          <w:highlight w:val="yellow"/>
          <w:lang w:val="ru-RU"/>
        </w:rPr>
        <w:t>наличие систем</w:t>
      </w:r>
      <w:r w:rsidR="00572CDA" w:rsidRPr="006A67EA">
        <w:rPr>
          <w:szCs w:val="28"/>
          <w:highlight w:val="yellow"/>
          <w:lang w:val="ru-RU"/>
        </w:rPr>
        <w:t>ы</w:t>
      </w:r>
      <w:r w:rsidRPr="006A67EA">
        <w:rPr>
          <w:szCs w:val="28"/>
          <w:highlight w:val="yellow"/>
          <w:lang w:val="ru-RU"/>
        </w:rPr>
        <w:t xml:space="preserve"> управления базами данных </w:t>
      </w:r>
      <w:r w:rsidRPr="006A67EA">
        <w:rPr>
          <w:szCs w:val="28"/>
          <w:highlight w:val="yellow"/>
        </w:rPr>
        <w:t>PostgreSQL</w:t>
      </w:r>
      <w:r w:rsidRPr="006A67EA">
        <w:rPr>
          <w:szCs w:val="28"/>
          <w:highlight w:val="yellow"/>
          <w:lang w:val="ru-RU"/>
        </w:rPr>
        <w:t>;</w:t>
      </w:r>
    </w:p>
    <w:p w14:paraId="6B167181" w14:textId="69ABE2C1" w:rsidR="00386717" w:rsidRPr="00572CDA" w:rsidRDefault="0085715A" w:rsidP="00572CDA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bCs/>
          <w:szCs w:val="28"/>
          <w:lang w:val="ru-RU"/>
        </w:rPr>
        <w:t xml:space="preserve">реализация средств </w:t>
      </w:r>
      <w:r w:rsidR="005D6517">
        <w:rPr>
          <w:bCs/>
          <w:szCs w:val="28"/>
          <w:lang w:val="ru-RU"/>
        </w:rPr>
        <w:t>контроля вводимых данных</w:t>
      </w:r>
      <w:r w:rsidR="005D6517" w:rsidRPr="005D6517">
        <w:rPr>
          <w:bCs/>
          <w:szCs w:val="28"/>
          <w:lang w:val="ru-RU"/>
        </w:rPr>
        <w:t>;</w:t>
      </w:r>
    </w:p>
    <w:p w14:paraId="00C48C95" w14:textId="6B740741" w:rsidR="001B10B8" w:rsidRPr="00BD5FD2" w:rsidRDefault="00572CDA" w:rsidP="00BD5FD2">
      <w:pPr>
        <w:pStyle w:val="a9"/>
        <w:widowControl w:val="0"/>
        <w:numPr>
          <w:ilvl w:val="0"/>
          <w:numId w:val="51"/>
        </w:numPr>
        <w:suppressAutoHyphens w:val="0"/>
        <w:autoSpaceDE w:val="0"/>
        <w:ind w:left="709" w:right="140" w:hanging="283"/>
        <w:contextualSpacing/>
        <w:rPr>
          <w:b/>
          <w:szCs w:val="28"/>
          <w:lang w:val="ru-RU"/>
        </w:rPr>
      </w:pPr>
      <w:r>
        <w:rPr>
          <w:szCs w:val="28"/>
          <w:lang w:val="ru-RU"/>
        </w:rPr>
        <w:t>требования к архивации и шифровании отсутствуют.</w:t>
      </w:r>
    </w:p>
    <w:p w14:paraId="0FFD2149" w14:textId="5CF81DC8" w:rsidR="001B10B8" w:rsidRDefault="001B10B8" w:rsidP="001B10B8">
      <w:pPr>
        <w:pStyle w:val="3"/>
        <w:rPr>
          <w:lang w:val="ru-RU"/>
        </w:rPr>
      </w:pPr>
      <w:bookmarkStart w:id="20" w:name="_Toc163222332"/>
      <w:r w:rsidRPr="001B10B8">
        <w:rPr>
          <w:lang w:val="ru-RU"/>
        </w:rPr>
        <w:t>1.5.2 Требования к алгоритмическому обеспечению</w:t>
      </w:r>
      <w:bookmarkEnd w:id="20"/>
    </w:p>
    <w:p w14:paraId="19DAB758" w14:textId="76B86FE6" w:rsidR="001B10B8" w:rsidRDefault="001B10B8" w:rsidP="001B10B8">
      <w:pPr>
        <w:rPr>
          <w:lang w:val="ru-RU"/>
        </w:rPr>
      </w:pPr>
      <w:r>
        <w:rPr>
          <w:lang w:val="ru-RU"/>
        </w:rPr>
        <w:t>-</w:t>
      </w:r>
    </w:p>
    <w:p w14:paraId="39753EFB" w14:textId="72F2412A" w:rsidR="001B10B8" w:rsidRDefault="001B10B8" w:rsidP="001B10B8">
      <w:pPr>
        <w:pStyle w:val="3"/>
        <w:rPr>
          <w:lang w:val="ru-RU"/>
        </w:rPr>
      </w:pPr>
      <w:bookmarkStart w:id="21" w:name="_Toc163222333"/>
      <w:r w:rsidRPr="001B10B8">
        <w:rPr>
          <w:lang w:val="ru-RU"/>
        </w:rPr>
        <w:t>1.5.3 Требования к программному обеспечению</w:t>
      </w:r>
      <w:bookmarkEnd w:id="21"/>
    </w:p>
    <w:p w14:paraId="62092B11" w14:textId="0510B8AD" w:rsidR="00572CDA" w:rsidRPr="000E672C" w:rsidRDefault="00572CDA" w:rsidP="00572CDA">
      <w:pPr>
        <w:rPr>
          <w:b/>
        </w:rPr>
      </w:pPr>
      <w:r>
        <w:rPr>
          <w:lang w:val="ru-RU"/>
        </w:rPr>
        <w:t>Требования</w:t>
      </w:r>
      <w:r w:rsidRPr="000E672C">
        <w:t xml:space="preserve"> к </w:t>
      </w:r>
      <w:r>
        <w:rPr>
          <w:lang w:val="ru-RU"/>
        </w:rPr>
        <w:t>организации интерфейса</w:t>
      </w:r>
      <w:r w:rsidRPr="000E672C">
        <w:t>:</w:t>
      </w:r>
    </w:p>
    <w:p w14:paraId="14C60ADD" w14:textId="77777777" w:rsidR="00572CDA" w:rsidRPr="00386717" w:rsidRDefault="00572CDA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 w:rsidRPr="00572CDA">
        <w:rPr>
          <w:lang w:val="ru-RU" w:eastAsia="en-US"/>
        </w:rPr>
        <w:lastRenderedPageBreak/>
        <w:t>пользовательский интерфейс должен быть удобен, интуитивно понятен и прост в использовании;</w:t>
      </w:r>
    </w:p>
    <w:p w14:paraId="6D3850A3" w14:textId="64270E87" w:rsidR="00386717" w:rsidRPr="00386717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lang w:val="ru-RU" w:eastAsia="en-US"/>
        </w:rPr>
        <w:t xml:space="preserve">на </w:t>
      </w:r>
      <w:r w:rsidR="00386717">
        <w:rPr>
          <w:lang w:val="ru-RU" w:eastAsia="en-US"/>
        </w:rPr>
        <w:t>главн</w:t>
      </w:r>
      <w:r>
        <w:rPr>
          <w:lang w:val="ru-RU" w:eastAsia="en-US"/>
        </w:rPr>
        <w:t xml:space="preserve">ой странице </w:t>
      </w:r>
      <w:r w:rsidR="00386717">
        <w:rPr>
          <w:lang w:val="ru-RU" w:eastAsia="en-US"/>
        </w:rPr>
        <w:t>расположить список недавно открытых книг</w:t>
      </w:r>
      <w:r>
        <w:rPr>
          <w:lang w:val="ru-RU" w:eastAsia="en-US"/>
        </w:rPr>
        <w:t xml:space="preserve"> и кнопка добавления других книг</w:t>
      </w:r>
      <w:r w:rsidR="00386717" w:rsidRPr="00386717">
        <w:rPr>
          <w:lang w:val="ru-RU" w:eastAsia="en-US"/>
        </w:rPr>
        <w:t>;</w:t>
      </w:r>
    </w:p>
    <w:p w14:paraId="338B406D" w14:textId="22DA999E" w:rsidR="00386717" w:rsidRPr="00325042" w:rsidRDefault="00325042" w:rsidP="00572CDA">
      <w:pPr>
        <w:pStyle w:val="af4"/>
        <w:numPr>
          <w:ilvl w:val="0"/>
          <w:numId w:val="53"/>
        </w:numPr>
        <w:ind w:left="709" w:hanging="283"/>
        <w:rPr>
          <w:b/>
          <w:lang w:val="ru-RU" w:eastAsia="en-US"/>
        </w:rPr>
      </w:pPr>
      <w:r>
        <w:rPr>
          <w:bCs/>
          <w:lang w:val="ru-RU" w:eastAsia="en-US"/>
        </w:rPr>
        <w:t>на странице просмотра книги должно быть кнопки навигации по разным страницам, управляющие элементы изменения масштаба, возможность выделять текст</w:t>
      </w:r>
    </w:p>
    <w:p w14:paraId="52587BB5" w14:textId="3E71B96D" w:rsidR="00325042" w:rsidRPr="00D30187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написанию программного кода</w:t>
      </w:r>
      <w:r w:rsidRPr="00325042">
        <w:rPr>
          <w:lang w:val="ru-RU" w:eastAsia="en-US"/>
        </w:rPr>
        <w:t>:</w:t>
      </w:r>
    </w:p>
    <w:p w14:paraId="4A8E9105" w14:textId="21512440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язык программирования </w:t>
      </w:r>
      <w:r>
        <w:rPr>
          <w:lang w:eastAsia="en-US"/>
        </w:rPr>
        <w:t>C</w:t>
      </w:r>
      <w:r w:rsidRPr="00325042">
        <w:rPr>
          <w:lang w:val="ru-RU" w:eastAsia="en-US"/>
        </w:rPr>
        <w:t xml:space="preserve">#, </w:t>
      </w:r>
      <w:r>
        <w:rPr>
          <w:lang w:eastAsia="en-US"/>
        </w:rPr>
        <w:t>JavaScript</w:t>
      </w:r>
      <w:r w:rsidRPr="00325042">
        <w:rPr>
          <w:lang w:val="ru-RU" w:eastAsia="en-US"/>
        </w:rPr>
        <w:t>/</w:t>
      </w:r>
      <w:r>
        <w:rPr>
          <w:lang w:eastAsia="en-US"/>
        </w:rPr>
        <w:t>TypeScript</w:t>
      </w:r>
      <w:r w:rsidRPr="00325042">
        <w:rPr>
          <w:lang w:val="ru-RU" w:eastAsia="en-US"/>
        </w:rPr>
        <w:t>;</w:t>
      </w:r>
    </w:p>
    <w:p w14:paraId="725B91FD" w14:textId="37EAC7EE" w:rsid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eastAsia="en-US"/>
        </w:rPr>
      </w:pPr>
      <w:r w:rsidRPr="00325042">
        <w:rPr>
          <w:lang w:val="ru-RU" w:eastAsia="en-US"/>
        </w:rPr>
        <w:t xml:space="preserve">язык разметки </w:t>
      </w:r>
      <w:r>
        <w:rPr>
          <w:lang w:eastAsia="en-US"/>
        </w:rPr>
        <w:t>HTML;</w:t>
      </w:r>
    </w:p>
    <w:p w14:paraId="69E4574E" w14:textId="04792E1D" w:rsidR="00325042" w:rsidRPr="00D30187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текстовый редактор </w:t>
      </w:r>
      <w:r>
        <w:rPr>
          <w:lang w:eastAsia="en-US"/>
        </w:rPr>
        <w:t>Visual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Studio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Code</w:t>
      </w:r>
      <w:r w:rsidRPr="00325042">
        <w:rPr>
          <w:lang w:val="ru-RU" w:eastAsia="en-US"/>
        </w:rPr>
        <w:t>;</w:t>
      </w:r>
    </w:p>
    <w:p w14:paraId="655AC597" w14:textId="45E467C9" w:rsidR="00325042" w:rsidRPr="00325042" w:rsidRDefault="00325042" w:rsidP="00325042">
      <w:pPr>
        <w:pStyle w:val="af4"/>
        <w:numPr>
          <w:ilvl w:val="0"/>
          <w:numId w:val="56"/>
        </w:numPr>
        <w:ind w:left="709" w:hanging="283"/>
        <w:rPr>
          <w:lang w:val="ru-RU" w:eastAsia="en-US"/>
        </w:rPr>
      </w:pPr>
      <w:r w:rsidRPr="00325042">
        <w:rPr>
          <w:lang w:val="ru-RU" w:eastAsia="en-US"/>
        </w:rPr>
        <w:t xml:space="preserve">интеграционная среда программирования </w:t>
      </w:r>
      <w:r>
        <w:rPr>
          <w:lang w:eastAsia="en-US"/>
        </w:rPr>
        <w:t>JetBrains</w:t>
      </w:r>
      <w:r w:rsidRPr="00325042">
        <w:rPr>
          <w:lang w:val="ru-RU" w:eastAsia="en-US"/>
        </w:rPr>
        <w:t xml:space="preserve"> </w:t>
      </w:r>
      <w:r>
        <w:rPr>
          <w:lang w:eastAsia="en-US"/>
        </w:rPr>
        <w:t>Rider</w:t>
      </w:r>
      <w:r w:rsidRPr="00325042">
        <w:rPr>
          <w:lang w:val="ru-RU" w:eastAsia="en-US"/>
        </w:rPr>
        <w:t>.</w:t>
      </w:r>
    </w:p>
    <w:p w14:paraId="49FF2D36" w14:textId="0116A279" w:rsidR="00325042" w:rsidRPr="00325042" w:rsidRDefault="00325042" w:rsidP="00325042">
      <w:pPr>
        <w:rPr>
          <w:lang w:val="ru-RU" w:eastAsia="en-US"/>
        </w:rPr>
      </w:pPr>
      <w:r>
        <w:rPr>
          <w:lang w:val="ru-RU" w:eastAsia="en-US"/>
        </w:rPr>
        <w:t>Требования к пользователю системы</w:t>
      </w:r>
      <w:r w:rsidRPr="00325042">
        <w:rPr>
          <w:lang w:val="ru-RU" w:eastAsia="en-US"/>
        </w:rPr>
        <w:t>:</w:t>
      </w:r>
    </w:p>
    <w:p w14:paraId="6B6F7F12" w14:textId="0E0D135F" w:rsidR="001B10B8" w:rsidRPr="00325042" w:rsidRDefault="00325042" w:rsidP="00325042">
      <w:pPr>
        <w:pStyle w:val="af4"/>
        <w:numPr>
          <w:ilvl w:val="0"/>
          <w:numId w:val="57"/>
        </w:numPr>
        <w:ind w:left="709" w:hanging="283"/>
        <w:rPr>
          <w:bCs/>
          <w:lang w:val="ru-RU" w:eastAsia="en-US"/>
        </w:rPr>
      </w:pPr>
      <w:r>
        <w:rPr>
          <w:bCs/>
          <w:lang w:val="ru-RU" w:eastAsia="en-US"/>
        </w:rPr>
        <w:t xml:space="preserve">операционная система </w:t>
      </w:r>
      <w:r>
        <w:rPr>
          <w:bCs/>
          <w:lang w:eastAsia="en-US"/>
        </w:rPr>
        <w:t>Windows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eastAsia="en-US"/>
        </w:rPr>
        <w:t>NT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не ниже 10 версии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 xml:space="preserve">или дистрибутив </w:t>
      </w:r>
      <w:r>
        <w:rPr>
          <w:bCs/>
          <w:lang w:eastAsia="en-US"/>
        </w:rPr>
        <w:t>Linux</w:t>
      </w:r>
      <w:r w:rsidRPr="00325042">
        <w:rPr>
          <w:bCs/>
          <w:lang w:val="ru-RU" w:eastAsia="en-US"/>
        </w:rPr>
        <w:t xml:space="preserve"> </w:t>
      </w:r>
      <w:r>
        <w:rPr>
          <w:bCs/>
          <w:lang w:val="ru-RU" w:eastAsia="en-US"/>
        </w:rPr>
        <w:t>с любой графической оболочкой</w:t>
      </w:r>
      <w:r w:rsidRPr="00325042">
        <w:rPr>
          <w:bCs/>
          <w:lang w:val="ru-RU" w:eastAsia="en-US"/>
        </w:rPr>
        <w:t>.</w:t>
      </w:r>
    </w:p>
    <w:p w14:paraId="38474058" w14:textId="50CB3C35" w:rsidR="00F372E7" w:rsidRDefault="00F372E7" w:rsidP="00F372E7">
      <w:pPr>
        <w:pStyle w:val="2"/>
        <w:rPr>
          <w:lang w:val="ru-RU"/>
        </w:rPr>
      </w:pPr>
      <w:bookmarkStart w:id="22" w:name="_Toc163222334"/>
      <w:r>
        <w:rPr>
          <w:lang w:val="ru-RU"/>
        </w:rPr>
        <w:t xml:space="preserve">1.6 </w:t>
      </w:r>
      <w:r w:rsidRPr="00F372E7">
        <w:rPr>
          <w:lang w:val="ru-RU"/>
        </w:rPr>
        <w:t>Анализ аналогичных разработок</w:t>
      </w:r>
      <w:bookmarkEnd w:id="22"/>
    </w:p>
    <w:p w14:paraId="6DE82FCD" w14:textId="033196CB" w:rsidR="00676AFE" w:rsidRDefault="00676AFE" w:rsidP="00676AFE">
      <w:pPr>
        <w:rPr>
          <w:lang w:val="ru-RU"/>
        </w:rPr>
      </w:pPr>
      <w:r>
        <w:rPr>
          <w:lang w:val="ru-RU"/>
        </w:rPr>
        <w:t>Существует несколько похожих программ</w:t>
      </w:r>
      <w:r w:rsidR="008E144B">
        <w:rPr>
          <w:lang w:val="ru-RU"/>
        </w:rPr>
        <w:t xml:space="preserve"> такие как </w:t>
      </w:r>
      <w:proofErr w:type="spellStart"/>
      <w:r w:rsidR="008E144B">
        <w:t>Callibre</w:t>
      </w:r>
      <w:proofErr w:type="spellEnd"/>
      <w:r w:rsidR="000079A6" w:rsidRPr="0035763D">
        <w:rPr>
          <w:lang w:val="ru-RU"/>
        </w:rPr>
        <w:t xml:space="preserve"> </w:t>
      </w:r>
      <w:r w:rsidR="000079A6">
        <w:rPr>
          <w:lang w:val="ru-RU"/>
        </w:rPr>
        <w:t xml:space="preserve">и </w:t>
      </w:r>
      <w:r w:rsidR="00C76123">
        <w:t>Kavita</w:t>
      </w:r>
      <w:r>
        <w:rPr>
          <w:lang w:val="ru-RU"/>
        </w:rPr>
        <w:t>.</w:t>
      </w:r>
    </w:p>
    <w:p w14:paraId="163F86FE" w14:textId="52A6B473" w:rsidR="0035763D" w:rsidRDefault="0035763D" w:rsidP="00676AFE">
      <w:pPr>
        <w:rPr>
          <w:lang w:val="ru-RU"/>
        </w:rPr>
      </w:pPr>
      <w:r>
        <w:rPr>
          <w:lang w:val="ru-RU"/>
        </w:rPr>
        <w:t xml:space="preserve">Таблица </w:t>
      </w:r>
      <w:r w:rsidR="001A5193">
        <w:rPr>
          <w:lang w:val="ru-RU"/>
        </w:rPr>
        <w:t>№ - С</w:t>
      </w:r>
      <w:r>
        <w:rPr>
          <w:lang w:val="ru-RU"/>
        </w:rPr>
        <w:t>равнени</w:t>
      </w:r>
      <w:r w:rsidR="001A5193">
        <w:rPr>
          <w:lang w:val="ru-RU"/>
        </w:rPr>
        <w:t>е возможностей</w:t>
      </w:r>
      <w:r>
        <w:rPr>
          <w:lang w:val="ru-RU"/>
        </w:rPr>
        <w:t xml:space="preserve"> с</w:t>
      </w:r>
      <w:r w:rsidR="001A5193">
        <w:rPr>
          <w:lang w:val="ru-RU"/>
        </w:rPr>
        <w:t xml:space="preserve"> ПО</w:t>
      </w:r>
      <w:r>
        <w:rPr>
          <w:lang w:val="ru-RU"/>
        </w:rPr>
        <w:t xml:space="preserve"> </w:t>
      </w:r>
      <w:proofErr w:type="spellStart"/>
      <w:r>
        <w:t>Callibre</w:t>
      </w:r>
      <w:proofErr w:type="spellEnd"/>
    </w:p>
    <w:p w14:paraId="0EFEDDBD" w14:textId="77777777" w:rsidR="0035763D" w:rsidRDefault="0035763D" w:rsidP="00676AFE">
      <w:pPr>
        <w:rPr>
          <w:lang w:val="ru-RU"/>
        </w:rPr>
      </w:pPr>
    </w:p>
    <w:p w14:paraId="251232C6" w14:textId="20E82D72" w:rsidR="00F44C49" w:rsidRPr="00934F08" w:rsidRDefault="0035763D" w:rsidP="00934F08">
      <w:pPr>
        <w:rPr>
          <w:lang w:val="ru-RU"/>
        </w:rPr>
      </w:pPr>
      <w:r>
        <w:rPr>
          <w:lang w:val="ru-RU"/>
        </w:rPr>
        <w:t xml:space="preserve">Таблица </w:t>
      </w:r>
      <w:r w:rsidR="001A5193">
        <w:rPr>
          <w:lang w:val="ru-RU"/>
        </w:rPr>
        <w:t xml:space="preserve">№ - </w:t>
      </w:r>
      <w:r w:rsidR="006A1235">
        <w:rPr>
          <w:lang w:val="ru-RU"/>
        </w:rPr>
        <w:t xml:space="preserve">Сравнение возможностей </w:t>
      </w:r>
      <w:r w:rsidR="002C6E7B">
        <w:t>c</w:t>
      </w:r>
      <w:r w:rsidR="002C6E7B" w:rsidRPr="002C6E7B">
        <w:rPr>
          <w:lang w:val="ru-RU"/>
        </w:rPr>
        <w:t xml:space="preserve"> </w:t>
      </w:r>
      <w:r w:rsidR="002C6E7B">
        <w:t>Kavita</w:t>
      </w:r>
      <w:r w:rsidR="00F44C49">
        <w:rPr>
          <w:lang w:val="ru-RU"/>
        </w:rPr>
        <w:br w:type="page"/>
      </w:r>
    </w:p>
    <w:p w14:paraId="39A91666" w14:textId="2DE0D245" w:rsidR="00CA1978" w:rsidRDefault="00F44C49" w:rsidP="00F44C49">
      <w:pPr>
        <w:pStyle w:val="1"/>
        <w:rPr>
          <w:lang w:val="ru-RU"/>
        </w:rPr>
      </w:pPr>
      <w:bookmarkStart w:id="23" w:name="_Toc163222336"/>
      <w:r w:rsidRPr="00F44C49">
        <w:rPr>
          <w:lang w:val="ru-RU"/>
        </w:rPr>
        <w:lastRenderedPageBreak/>
        <w:t>2 Информационное обеспечение системы</w:t>
      </w:r>
      <w:bookmarkEnd w:id="23"/>
    </w:p>
    <w:p w14:paraId="45F1599A" w14:textId="70F53A19" w:rsidR="00F44C49" w:rsidRDefault="00F44C49" w:rsidP="00F44C49">
      <w:pPr>
        <w:pStyle w:val="2"/>
        <w:rPr>
          <w:lang w:val="ru-RU"/>
        </w:rPr>
      </w:pPr>
      <w:bookmarkStart w:id="24" w:name="_Toc163222337"/>
      <w:r w:rsidRPr="00F44C49">
        <w:rPr>
          <w:lang w:val="ru-RU"/>
        </w:rPr>
        <w:t>2.1 Выбор средств управления данными</w:t>
      </w:r>
      <w:bookmarkEnd w:id="24"/>
    </w:p>
    <w:p w14:paraId="059E7F65" w14:textId="71714A55" w:rsidR="00112089" w:rsidRDefault="00112089" w:rsidP="00112089">
      <w:pPr>
        <w:rPr>
          <w:lang w:val="ru-RU"/>
        </w:rPr>
      </w:pPr>
      <w:r>
        <w:rPr>
          <w:lang w:val="ru-RU"/>
        </w:rPr>
        <w:t>На данный момент существуют множество систем управлений баз данных (СУБД). Одними из популярных СУБД</w:t>
      </w:r>
      <w:r w:rsidRPr="00112089">
        <w:rPr>
          <w:lang w:val="ru-RU"/>
        </w:rPr>
        <w:t xml:space="preserve"> </w:t>
      </w:r>
      <w:r>
        <w:rPr>
          <w:lang w:val="ru-RU"/>
        </w:rPr>
        <w:t>на 2023 год</w:t>
      </w:r>
      <w:r w:rsidRPr="00112089">
        <w:rPr>
          <w:lang w:val="ru-RU"/>
        </w:rPr>
        <w:t xml:space="preserve"> </w:t>
      </w:r>
      <w:r>
        <w:rPr>
          <w:lang w:val="ru-RU"/>
        </w:rPr>
        <w:t>считаются</w:t>
      </w:r>
      <w:r w:rsidRPr="00112089">
        <w:rPr>
          <w:lang w:val="ru-RU"/>
        </w:rPr>
        <w:t xml:space="preserve"> </w:t>
      </w:r>
      <w:r>
        <w:rPr>
          <w:lang w:val="ru-RU"/>
        </w:rPr>
        <w:t>исходя опроса</w:t>
      </w:r>
      <w:r w:rsidRPr="00112089">
        <w:rPr>
          <w:lang w:val="ru-RU"/>
        </w:rPr>
        <w:t xml:space="preserve"> 76634</w:t>
      </w:r>
      <w:r>
        <w:rPr>
          <w:lang w:val="ru-RU"/>
        </w:rPr>
        <w:t xml:space="preserve"> </w:t>
      </w:r>
      <w:r w:rsidR="00B30125">
        <w:rPr>
          <w:lang w:val="ru-RU"/>
        </w:rPr>
        <w:t xml:space="preserve">всех </w:t>
      </w:r>
      <w:r>
        <w:rPr>
          <w:lang w:val="ru-RU"/>
        </w:rPr>
        <w:t xml:space="preserve">участников на сайте </w:t>
      </w:r>
      <w:proofErr w:type="spellStart"/>
      <w:r>
        <w:t>Stack</w:t>
      </w:r>
      <w:r w:rsidR="0004366C">
        <w:t>O</w:t>
      </w:r>
      <w:r>
        <w:t>verflow</w:t>
      </w:r>
      <w:proofErr w:type="spellEnd"/>
      <w:r w:rsidRPr="00112089">
        <w:rPr>
          <w:lang w:val="ru-RU"/>
        </w:rPr>
        <w:t>:</w:t>
      </w:r>
    </w:p>
    <w:p w14:paraId="6A9A4B7D" w14:textId="6E04E5B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PostgreSQL (45,55%)</w:t>
      </w:r>
      <w:r w:rsidRPr="00112089">
        <w:t>.</w:t>
      </w:r>
    </w:p>
    <w:p w14:paraId="168FB2A9" w14:textId="2EF0FC1E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MySQL</w:t>
      </w:r>
      <w:r w:rsidRPr="00112089">
        <w:t xml:space="preserve"> (41</w:t>
      </w:r>
      <w:r>
        <w:t>,</w:t>
      </w:r>
      <w:r w:rsidRPr="00112089">
        <w:t>09</w:t>
      </w:r>
      <w:r>
        <w:t>%)</w:t>
      </w:r>
      <w:r w:rsidRPr="00112089">
        <w:t>.</w:t>
      </w:r>
    </w:p>
    <w:p w14:paraId="215D2ADD" w14:textId="624FEAD6" w:rsidR="00112089" w:rsidRP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SQLite (30,9%)</w:t>
      </w:r>
      <w:r w:rsidRPr="00112089">
        <w:t>.</w:t>
      </w:r>
    </w:p>
    <w:p w14:paraId="303B95C2" w14:textId="5DA34DC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MongoDB (25,52%).</w:t>
      </w:r>
    </w:p>
    <w:p w14:paraId="1D068815" w14:textId="24B07B8C" w:rsidR="00112089" w:rsidRDefault="00112089" w:rsidP="00DC6755">
      <w:pPr>
        <w:pStyle w:val="af4"/>
        <w:numPr>
          <w:ilvl w:val="0"/>
          <w:numId w:val="53"/>
        </w:numPr>
        <w:ind w:left="709" w:hanging="283"/>
      </w:pPr>
      <w:r>
        <w:t>Microsoft SQL Server (25,45%).</w:t>
      </w:r>
    </w:p>
    <w:p w14:paraId="41F7AF79" w14:textId="1AB4B35F" w:rsidR="00112089" w:rsidRPr="00112089" w:rsidRDefault="00DC6755" w:rsidP="00112089">
      <w:pPr>
        <w:rPr>
          <w:lang w:val="ru-RU"/>
        </w:rPr>
      </w:pPr>
      <w:r>
        <w:rPr>
          <w:lang w:val="ru-RU"/>
        </w:rPr>
        <w:t>П</w:t>
      </w:r>
      <w:r w:rsidR="00112089">
        <w:rPr>
          <w:lang w:val="ru-RU"/>
        </w:rPr>
        <w:t>роцент</w:t>
      </w:r>
      <w:r>
        <w:rPr>
          <w:lang w:val="ru-RU"/>
        </w:rPr>
        <w:t>ы</w:t>
      </w:r>
      <w:r w:rsidR="00112089">
        <w:rPr>
          <w:lang w:val="ru-RU"/>
        </w:rPr>
        <w:t xml:space="preserve"> обозначают</w:t>
      </w:r>
      <w:r>
        <w:rPr>
          <w:lang w:val="ru-RU"/>
        </w:rPr>
        <w:t xml:space="preserve"> количество людей желающих пользоваться данными СУБД и тех людей, которые пользовались ими в течени</w:t>
      </w:r>
      <w:r w:rsidR="000F5FC5">
        <w:rPr>
          <w:lang w:val="ru-RU"/>
        </w:rPr>
        <w:t>и</w:t>
      </w:r>
      <w:r>
        <w:rPr>
          <w:lang w:val="ru-RU"/>
        </w:rPr>
        <w:t xml:space="preserve"> последнего года.</w:t>
      </w:r>
    </w:p>
    <w:p w14:paraId="1CFC13D6" w14:textId="77777777" w:rsidR="00112089" w:rsidRPr="00E45395" w:rsidRDefault="00112089" w:rsidP="00112089">
      <w:pPr>
        <w:rPr>
          <w:lang w:val="ru-RU"/>
        </w:rPr>
      </w:pPr>
    </w:p>
    <w:p w14:paraId="4C123392" w14:textId="77777777" w:rsidR="00112089" w:rsidRPr="00DC6755" w:rsidRDefault="00112089" w:rsidP="00112089">
      <w:pPr>
        <w:rPr>
          <w:lang w:val="ru-RU"/>
        </w:rPr>
      </w:pPr>
    </w:p>
    <w:p w14:paraId="01F79556" w14:textId="4BA5B7D5" w:rsidR="00040558" w:rsidRDefault="00040558" w:rsidP="00040558">
      <w:pPr>
        <w:pStyle w:val="2"/>
        <w:rPr>
          <w:lang w:val="ru-RU"/>
        </w:rPr>
      </w:pPr>
      <w:bookmarkStart w:id="25" w:name="_Toc163222338"/>
      <w:r w:rsidRPr="00040558">
        <w:rPr>
          <w:lang w:val="ru-RU"/>
        </w:rPr>
        <w:t>2.2 Проектирование базы данных</w:t>
      </w:r>
      <w:bookmarkEnd w:id="25"/>
    </w:p>
    <w:p w14:paraId="14C13126" w14:textId="4911E4FC" w:rsidR="00DC12E2" w:rsidRDefault="00DC12E2" w:rsidP="00DC12E2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Схема базы данных </w:t>
      </w:r>
      <w:r>
        <w:t>BookApi</w:t>
      </w:r>
      <w:r>
        <w:rPr>
          <w:lang w:val="ru-RU"/>
        </w:rPr>
        <w:t xml:space="preserve"> представлена на рисунке </w:t>
      </w:r>
      <w:r w:rsidR="00EF17D1">
        <w:rPr>
          <w:lang w:val="ru-RU"/>
        </w:rPr>
        <w:t>№</w:t>
      </w:r>
      <w:r>
        <w:rPr>
          <w:lang w:val="ru-RU"/>
        </w:rPr>
        <w:t>.</w:t>
      </w:r>
    </w:p>
    <w:p w14:paraId="52872850" w14:textId="77777777" w:rsidR="00DC12E2" w:rsidRDefault="00DC12E2" w:rsidP="00DC12E2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A2721B" wp14:editId="44003906">
            <wp:extent cx="2705100" cy="1182856"/>
            <wp:effectExtent l="0" t="0" r="0" b="0"/>
            <wp:docPr id="94534453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28" cy="1185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27708" w14:textId="322C5D9E" w:rsidR="00DC12E2" w:rsidRDefault="00DC12E2" w:rsidP="00DC12E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F17D1">
        <w:rPr>
          <w:lang w:val="ru-RU"/>
        </w:rPr>
        <w:t>№</w:t>
      </w:r>
      <w:r>
        <w:rPr>
          <w:lang w:val="ru-RU"/>
        </w:rPr>
        <w:t xml:space="preserve"> – Схема базы данных </w:t>
      </w:r>
      <w:r>
        <w:t>BookApi</w:t>
      </w:r>
    </w:p>
    <w:p w14:paraId="133D2BF3" w14:textId="77777777" w:rsidR="00DC12E2" w:rsidRDefault="00DC12E2" w:rsidP="00DC12E2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Book</w:t>
      </w:r>
      <w:r w:rsidRPr="006B1F28">
        <w:rPr>
          <w:lang w:val="ru-RU"/>
        </w:rPr>
        <w:t xml:space="preserve"> </w:t>
      </w:r>
      <w:r>
        <w:rPr>
          <w:lang w:val="ru-RU"/>
        </w:rPr>
        <w:t>и Author с описанием полей описаны в таблице 1 и 2 соответственно.</w:t>
      </w:r>
    </w:p>
    <w:p w14:paraId="2CCBCC0A" w14:textId="77777777" w:rsidR="00DC12E2" w:rsidRPr="009D007F" w:rsidRDefault="00DC12E2" w:rsidP="00DC12E2">
      <w:pPr>
        <w:pStyle w:val="Textbody"/>
        <w:spacing w:after="0"/>
        <w:jc w:val="both"/>
      </w:pPr>
      <w:r>
        <w:rPr>
          <w:lang w:val="ru-RU"/>
        </w:rPr>
        <w:t xml:space="preserve">Таблица 1 – Класс </w:t>
      </w:r>
      <w:r>
        <w:t>Book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530"/>
      </w:tblGrid>
      <w:tr w:rsidR="00DC12E2" w14:paraId="0466AE8B" w14:textId="77777777" w:rsidTr="00E868B0">
        <w:tc>
          <w:tcPr>
            <w:tcW w:w="3256" w:type="dxa"/>
          </w:tcPr>
          <w:p w14:paraId="215F6F68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Название поля</w:t>
            </w:r>
          </w:p>
        </w:tc>
        <w:tc>
          <w:tcPr>
            <w:tcW w:w="1984" w:type="dxa"/>
          </w:tcPr>
          <w:p w14:paraId="65419F1A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Тип данных</w:t>
            </w:r>
          </w:p>
        </w:tc>
        <w:tc>
          <w:tcPr>
            <w:tcW w:w="4530" w:type="dxa"/>
          </w:tcPr>
          <w:p w14:paraId="21819CBC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Описание</w:t>
            </w:r>
          </w:p>
        </w:tc>
      </w:tr>
      <w:tr w:rsidR="00DC12E2" w14:paraId="6992506E" w14:textId="77777777" w:rsidTr="00E868B0">
        <w:tc>
          <w:tcPr>
            <w:tcW w:w="3256" w:type="dxa"/>
          </w:tcPr>
          <w:p w14:paraId="7242C097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lastRenderedPageBreak/>
              <w:t>id (</w:t>
            </w:r>
            <w:r>
              <w:t>ИД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05E3669B" w14:textId="77777777" w:rsidR="00DC12E2" w:rsidRPr="009D007F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7FE4049F" w14:textId="77777777" w:rsidR="00DC12E2" w:rsidRDefault="00DC12E2" w:rsidP="00E868B0">
            <w:pPr>
              <w:pStyle w:val="afa"/>
              <w:spacing w:before="120" w:after="120"/>
            </w:pPr>
            <w:r>
              <w:t>Уникальный ключ, идентификатор</w:t>
            </w:r>
          </w:p>
        </w:tc>
      </w:tr>
      <w:tr w:rsidR="00DC12E2" w14:paraId="3B14810C" w14:textId="77777777" w:rsidTr="00E868B0">
        <w:tc>
          <w:tcPr>
            <w:tcW w:w="3256" w:type="dxa"/>
          </w:tcPr>
          <w:p w14:paraId="2D2471C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title (</w:t>
            </w:r>
            <w:r>
              <w:t>Название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6A2E2673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7860257" w14:textId="77777777" w:rsidR="00DC12E2" w:rsidRDefault="00DC12E2" w:rsidP="00E868B0">
            <w:pPr>
              <w:pStyle w:val="afa"/>
              <w:spacing w:before="120" w:after="120"/>
            </w:pPr>
            <w:r>
              <w:t>Название электронной книги</w:t>
            </w:r>
          </w:p>
        </w:tc>
      </w:tr>
      <w:tr w:rsidR="00DC12E2" w14:paraId="6EA2DDEB" w14:textId="77777777" w:rsidTr="00E868B0">
        <w:tc>
          <w:tcPr>
            <w:tcW w:w="3256" w:type="dxa"/>
          </w:tcPr>
          <w:p w14:paraId="1CA7811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1984" w:type="dxa"/>
          </w:tcPr>
          <w:p w14:paraId="611090D2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string?</w:t>
            </w:r>
          </w:p>
        </w:tc>
        <w:tc>
          <w:tcPr>
            <w:tcW w:w="4530" w:type="dxa"/>
          </w:tcPr>
          <w:p w14:paraId="5390A1FA" w14:textId="77777777" w:rsidR="00DC12E2" w:rsidRPr="00D93A52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t xml:space="preserve">Код </w:t>
            </w:r>
            <w:r>
              <w:rPr>
                <w:lang w:val="en-US"/>
              </w:rPr>
              <w:t xml:space="preserve">ISBN, </w:t>
            </w:r>
            <w:r>
              <w:t>необязательное</w:t>
            </w:r>
          </w:p>
        </w:tc>
      </w:tr>
    </w:tbl>
    <w:p w14:paraId="79286200" w14:textId="77777777" w:rsidR="00DC12E2" w:rsidRDefault="00DC12E2" w:rsidP="00DC12E2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</w:p>
    <w:p w14:paraId="1D448DEB" w14:textId="77777777" w:rsidR="00DC12E2" w:rsidRDefault="00DC12E2" w:rsidP="00DC12E2">
      <w:pPr>
        <w:pStyle w:val="Textbody"/>
        <w:spacing w:after="0"/>
        <w:jc w:val="both"/>
      </w:pPr>
      <w:r>
        <w:rPr>
          <w:lang w:val="ru-RU"/>
        </w:rPr>
        <w:t xml:space="preserve">Таблица 2 – Класс </w:t>
      </w:r>
      <w:r>
        <w:t>Author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4530"/>
      </w:tblGrid>
      <w:tr w:rsidR="00DC12E2" w:rsidRPr="00FB4EFA" w14:paraId="242376D7" w14:textId="77777777" w:rsidTr="00E868B0">
        <w:tc>
          <w:tcPr>
            <w:tcW w:w="3256" w:type="dxa"/>
          </w:tcPr>
          <w:p w14:paraId="6A0523D8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Название поля</w:t>
            </w:r>
          </w:p>
        </w:tc>
        <w:tc>
          <w:tcPr>
            <w:tcW w:w="1984" w:type="dxa"/>
          </w:tcPr>
          <w:p w14:paraId="623D0D81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Тип данных</w:t>
            </w:r>
          </w:p>
        </w:tc>
        <w:tc>
          <w:tcPr>
            <w:tcW w:w="4530" w:type="dxa"/>
          </w:tcPr>
          <w:p w14:paraId="5B3BE740" w14:textId="77777777" w:rsidR="00DC12E2" w:rsidRPr="00FB4EFA" w:rsidRDefault="00DC12E2" w:rsidP="00E868B0">
            <w:pPr>
              <w:pStyle w:val="afa"/>
              <w:spacing w:before="120" w:after="120"/>
              <w:jc w:val="center"/>
              <w:rPr>
                <w:b/>
                <w:bCs/>
              </w:rPr>
            </w:pPr>
            <w:r w:rsidRPr="00FB4EFA">
              <w:rPr>
                <w:b/>
                <w:bCs/>
              </w:rPr>
              <w:t>Описание</w:t>
            </w:r>
          </w:p>
        </w:tc>
      </w:tr>
      <w:tr w:rsidR="00DC12E2" w14:paraId="4FF1D4F3" w14:textId="77777777" w:rsidTr="00E868B0">
        <w:tc>
          <w:tcPr>
            <w:tcW w:w="3256" w:type="dxa"/>
          </w:tcPr>
          <w:p w14:paraId="7F92E1DB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id (</w:t>
            </w:r>
            <w:r>
              <w:t>ИД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0EF80E6" w14:textId="77777777" w:rsidR="00DC12E2" w:rsidRPr="009D007F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  <w:tc>
          <w:tcPr>
            <w:tcW w:w="4530" w:type="dxa"/>
          </w:tcPr>
          <w:p w14:paraId="3F30D896" w14:textId="77777777" w:rsidR="00DC12E2" w:rsidRDefault="00DC12E2" w:rsidP="00E868B0">
            <w:pPr>
              <w:pStyle w:val="afa"/>
              <w:spacing w:before="120" w:after="120"/>
              <w:jc w:val="left"/>
            </w:pPr>
            <w:r>
              <w:t>Уникальный ключ, идентификатор</w:t>
            </w:r>
          </w:p>
        </w:tc>
      </w:tr>
      <w:tr w:rsidR="00DC12E2" w14:paraId="55531287" w14:textId="77777777" w:rsidTr="00E868B0">
        <w:tc>
          <w:tcPr>
            <w:tcW w:w="3256" w:type="dxa"/>
          </w:tcPr>
          <w:p w14:paraId="0B833BAF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firstName (</w:t>
            </w:r>
            <w:r>
              <w:t>Имя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44954E0A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2EDFA894" w14:textId="77777777" w:rsidR="00DC12E2" w:rsidRDefault="00DC12E2" w:rsidP="00E868B0">
            <w:pPr>
              <w:pStyle w:val="afa"/>
              <w:spacing w:before="120" w:after="120"/>
              <w:jc w:val="left"/>
            </w:pPr>
            <w:r>
              <w:t>Имя автора</w:t>
            </w:r>
          </w:p>
        </w:tc>
      </w:tr>
      <w:tr w:rsidR="00DC12E2" w:rsidRPr="00547AA7" w14:paraId="7FCC38A1" w14:textId="77777777" w:rsidTr="00E868B0">
        <w:tc>
          <w:tcPr>
            <w:tcW w:w="3256" w:type="dxa"/>
          </w:tcPr>
          <w:p w14:paraId="6EFA99EF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lastName (</w:t>
            </w:r>
            <w:r>
              <w:t>Фамилия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1EF05E50" w14:textId="77777777" w:rsidR="00DC12E2" w:rsidRPr="00FB4EFA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530" w:type="dxa"/>
          </w:tcPr>
          <w:p w14:paraId="065ED98A" w14:textId="77777777" w:rsidR="00DC12E2" w:rsidRPr="00547AA7" w:rsidRDefault="00DC12E2" w:rsidP="00E868B0">
            <w:pPr>
              <w:pStyle w:val="afa"/>
              <w:spacing w:before="120" w:after="120"/>
              <w:jc w:val="left"/>
              <w:rPr>
                <w:lang w:val="en-US"/>
              </w:rPr>
            </w:pPr>
            <w:r>
              <w:rPr>
                <w:lang w:val="en-US"/>
              </w:rPr>
              <w:t>Фамилия автора</w:t>
            </w:r>
          </w:p>
        </w:tc>
      </w:tr>
      <w:tr w:rsidR="00DC12E2" w:rsidRPr="00547AA7" w14:paraId="02C2C8EA" w14:textId="77777777" w:rsidTr="00E868B0">
        <w:tc>
          <w:tcPr>
            <w:tcW w:w="3256" w:type="dxa"/>
          </w:tcPr>
          <w:p w14:paraId="58A56CDA" w14:textId="77777777" w:rsidR="00DC12E2" w:rsidRDefault="00DC12E2" w:rsidP="00E868B0">
            <w:pPr>
              <w:pStyle w:val="afa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middleName (</w:t>
            </w:r>
            <w:r>
              <w:t>Отчество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5D4DC47B" w14:textId="77777777" w:rsidR="00DC12E2" w:rsidRPr="001D2C71" w:rsidRDefault="00DC12E2" w:rsidP="00E868B0">
            <w:pPr>
              <w:pStyle w:val="afa"/>
              <w:spacing w:before="120" w:after="120"/>
            </w:pPr>
            <w:r>
              <w:rPr>
                <w:lang w:val="en-US"/>
              </w:rPr>
              <w:t>string?</w:t>
            </w:r>
          </w:p>
        </w:tc>
        <w:tc>
          <w:tcPr>
            <w:tcW w:w="4530" w:type="dxa"/>
          </w:tcPr>
          <w:p w14:paraId="0B7781FF" w14:textId="77777777" w:rsidR="00DC12E2" w:rsidRPr="001D2C71" w:rsidRDefault="00DC12E2" w:rsidP="00E868B0">
            <w:pPr>
              <w:pStyle w:val="afa"/>
              <w:spacing w:before="120" w:after="120"/>
              <w:jc w:val="left"/>
            </w:pPr>
            <w:r>
              <w:rPr>
                <w:lang w:val="en-US"/>
              </w:rPr>
              <w:t>Отчество автора</w:t>
            </w:r>
            <w:r>
              <w:t>, необязательное</w:t>
            </w:r>
          </w:p>
        </w:tc>
      </w:tr>
    </w:tbl>
    <w:p w14:paraId="62954D3E" w14:textId="77777777" w:rsidR="00DC12E2" w:rsidRDefault="00DC12E2" w:rsidP="00040558">
      <w:pPr>
        <w:rPr>
          <w:lang w:val="ru-RU"/>
        </w:rPr>
      </w:pPr>
    </w:p>
    <w:p w14:paraId="20941631" w14:textId="48C3DA48" w:rsidR="00040558" w:rsidRDefault="00040558" w:rsidP="00040558">
      <w:pPr>
        <w:pStyle w:val="3"/>
        <w:rPr>
          <w:lang w:val="ru-RU"/>
        </w:rPr>
      </w:pPr>
      <w:bookmarkStart w:id="26" w:name="_Toc163222339"/>
      <w:r w:rsidRPr="00040558">
        <w:rPr>
          <w:lang w:val="ru-RU"/>
        </w:rPr>
        <w:t>2.2.1 Концептуальная схема базы данных</w:t>
      </w:r>
      <w:bookmarkEnd w:id="26"/>
    </w:p>
    <w:p w14:paraId="57906854" w14:textId="75F95391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6FDE8588" w14:textId="46A5AB67" w:rsidR="00040558" w:rsidRDefault="00040558" w:rsidP="00040558">
      <w:pPr>
        <w:pStyle w:val="3"/>
        <w:rPr>
          <w:lang w:val="ru-RU"/>
        </w:rPr>
      </w:pPr>
      <w:bookmarkStart w:id="27" w:name="_Toc163222340"/>
      <w:r w:rsidRPr="00040558">
        <w:rPr>
          <w:lang w:val="ru-RU"/>
        </w:rPr>
        <w:t>2.2.2 Внутренняя схема базы данных</w:t>
      </w:r>
      <w:bookmarkEnd w:id="27"/>
    </w:p>
    <w:p w14:paraId="04689370" w14:textId="62551AFD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09F033A3" w14:textId="62434341" w:rsidR="00040558" w:rsidRDefault="00040558" w:rsidP="006025D0">
      <w:pPr>
        <w:pStyle w:val="3"/>
        <w:rPr>
          <w:lang w:val="ru-RU"/>
        </w:rPr>
      </w:pPr>
      <w:bookmarkStart w:id="28" w:name="_Toc163222341"/>
      <w:r w:rsidRPr="00040558">
        <w:rPr>
          <w:lang w:val="ru-RU"/>
        </w:rPr>
        <w:t>2.3 Проектирование файлов данных</w:t>
      </w:r>
      <w:bookmarkEnd w:id="28"/>
    </w:p>
    <w:p w14:paraId="5B2922F7" w14:textId="50DA50A8" w:rsid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19A1C2B4" w14:textId="313CECC6" w:rsidR="00040558" w:rsidRDefault="00040558" w:rsidP="006025D0">
      <w:pPr>
        <w:pStyle w:val="3"/>
        <w:rPr>
          <w:lang w:val="ru-RU"/>
        </w:rPr>
      </w:pPr>
      <w:bookmarkStart w:id="29" w:name="_Toc163222342"/>
      <w:r w:rsidRPr="00040558">
        <w:rPr>
          <w:lang w:val="ru-RU"/>
        </w:rPr>
        <w:t>2.4 Организация сбора, передачи, обработки и выдачи информации</w:t>
      </w:r>
      <w:bookmarkEnd w:id="29"/>
    </w:p>
    <w:p w14:paraId="7C4743F5" w14:textId="7907E4F2" w:rsidR="00040558" w:rsidRPr="00040558" w:rsidRDefault="002F14C4" w:rsidP="00040558">
      <w:pPr>
        <w:rPr>
          <w:lang w:val="ru-RU"/>
        </w:rPr>
      </w:pPr>
      <w:r>
        <w:rPr>
          <w:lang w:val="ru-RU"/>
        </w:rPr>
        <w:t>-</w:t>
      </w:r>
    </w:p>
    <w:p w14:paraId="7603DEED" w14:textId="3F0421F9" w:rsidR="00CA1978" w:rsidRDefault="002F1CDD" w:rsidP="00207D2E">
      <w:pPr>
        <w:pStyle w:val="1"/>
        <w:rPr>
          <w:lang w:val="ru-RU"/>
        </w:rPr>
      </w:pPr>
      <w:bookmarkStart w:id="30" w:name="_Toc137779098"/>
      <w:bookmarkStart w:id="31" w:name="_Toc139287416"/>
      <w:bookmarkStart w:id="32" w:name="_Toc139371000"/>
      <w:bookmarkStart w:id="33" w:name="_Toc156840819"/>
      <w:bookmarkStart w:id="34" w:name="_Toc163222343"/>
      <w:r>
        <w:rPr>
          <w:lang w:val="ru-RU"/>
        </w:rPr>
        <w:lastRenderedPageBreak/>
        <w:t>3</w:t>
      </w:r>
      <w:r w:rsidR="004C0CB4" w:rsidRPr="004C0CB4">
        <w:rPr>
          <w:lang w:val="ru-RU"/>
        </w:rPr>
        <w:t xml:space="preserve"> </w:t>
      </w:r>
      <w:bookmarkEnd w:id="30"/>
      <w:bookmarkEnd w:id="31"/>
      <w:bookmarkEnd w:id="32"/>
      <w:bookmarkEnd w:id="33"/>
      <w:r w:rsidR="00C92698" w:rsidRPr="00C92698">
        <w:rPr>
          <w:lang w:val="ru-RU"/>
        </w:rPr>
        <w:t>Программное обеспечение системы</w:t>
      </w:r>
      <w:bookmarkEnd w:id="34"/>
    </w:p>
    <w:p w14:paraId="26674D86" w14:textId="5450EEE1" w:rsidR="004C759A" w:rsidRPr="004C759A" w:rsidRDefault="002F1CDD" w:rsidP="00746A0A">
      <w:pPr>
        <w:pStyle w:val="2"/>
        <w:rPr>
          <w:lang w:val="ru-RU"/>
        </w:rPr>
      </w:pPr>
      <w:bookmarkStart w:id="35" w:name="_Toc163222344"/>
      <w:r>
        <w:rPr>
          <w:lang w:val="ru-RU"/>
        </w:rPr>
        <w:t>3</w:t>
      </w:r>
      <w:r w:rsidR="004C759A">
        <w:rPr>
          <w:lang w:val="ru-RU"/>
        </w:rPr>
        <w:t xml:space="preserve">.1 </w:t>
      </w:r>
      <w:r w:rsidR="00746A0A" w:rsidRPr="00746A0A">
        <w:rPr>
          <w:lang w:val="ru-RU"/>
        </w:rPr>
        <w:t>Структура программного обеспечения и функции его компонентов</w:t>
      </w:r>
      <w:bookmarkEnd w:id="35"/>
    </w:p>
    <w:p w14:paraId="0D8C256F" w14:textId="2F5C1EA4" w:rsidR="00CA1978" w:rsidRPr="00225042" w:rsidRDefault="00B1070A" w:rsidP="007F1F69">
      <w:pPr>
        <w:pStyle w:val="3"/>
        <w:rPr>
          <w:lang w:val="ru-RU"/>
        </w:rPr>
      </w:pPr>
      <w:bookmarkStart w:id="36" w:name="_Toc137779099"/>
      <w:bookmarkStart w:id="37" w:name="_Toc139287417"/>
      <w:bookmarkStart w:id="38" w:name="_Toc139371001"/>
      <w:bookmarkStart w:id="39" w:name="_Toc156840820"/>
      <w:bookmarkStart w:id="40" w:name="_Toc163222345"/>
      <w:r w:rsidRPr="00D14958">
        <w:rPr>
          <w:lang w:val="ru-RU"/>
        </w:rPr>
        <w:t>?</w:t>
      </w:r>
      <w:r w:rsidR="002F1CDD">
        <w:rPr>
          <w:lang w:val="ru-RU"/>
        </w:rPr>
        <w:t>3</w:t>
      </w:r>
      <w:r w:rsidR="004C0CB4" w:rsidRPr="004C0CB4">
        <w:rPr>
          <w:lang w:val="ru-RU"/>
        </w:rPr>
        <w:t>.1</w:t>
      </w:r>
      <w:r w:rsidR="004C759A">
        <w:rPr>
          <w:lang w:val="ru-RU"/>
        </w:rPr>
        <w:t>.1</w:t>
      </w:r>
      <w:r w:rsidR="004C0CB4" w:rsidRPr="004C0CB4">
        <w:rPr>
          <w:lang w:val="ru-RU"/>
        </w:rPr>
        <w:t xml:space="preserve"> </w:t>
      </w:r>
      <w:r w:rsidR="00190E9A">
        <w:rPr>
          <w:lang w:val="ru-RU"/>
        </w:rPr>
        <w:t>С</w:t>
      </w:r>
      <w:r w:rsidR="00190E9A" w:rsidRPr="004E2627">
        <w:rPr>
          <w:lang w:val="ru-RU"/>
        </w:rPr>
        <w:t>ерверная часть (</w:t>
      </w:r>
      <w:r w:rsidR="00190E9A" w:rsidRPr="004E2627">
        <w:t>backend</w:t>
      </w:r>
      <w:r w:rsidR="00190E9A" w:rsidRPr="004E2627">
        <w:rPr>
          <w:lang w:val="ru-RU"/>
        </w:rPr>
        <w:t>)</w:t>
      </w:r>
      <w:bookmarkEnd w:id="36"/>
      <w:bookmarkEnd w:id="37"/>
      <w:bookmarkEnd w:id="38"/>
      <w:bookmarkEnd w:id="39"/>
      <w:bookmarkEnd w:id="40"/>
    </w:p>
    <w:p w14:paraId="5484C633" w14:textId="5D90D75D" w:rsidR="00CA1978" w:rsidRDefault="00CA1978" w:rsidP="00CA1978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t xml:space="preserve">Для написания сервисов </w:t>
      </w:r>
      <w:r>
        <w:t>BookApi</w:t>
      </w:r>
      <w:r>
        <w:rPr>
          <w:lang w:val="ru-RU"/>
        </w:rPr>
        <w:t xml:space="preserve">, </w:t>
      </w:r>
      <w:r>
        <w:t>FileStorage</w:t>
      </w:r>
      <w:r>
        <w:rPr>
          <w:lang w:val="ru-RU"/>
        </w:rPr>
        <w:t xml:space="preserve"> и </w:t>
      </w:r>
      <w:r>
        <w:t>Gateway</w:t>
      </w:r>
      <w:r>
        <w:rPr>
          <w:lang w:val="ru-RU"/>
        </w:rPr>
        <w:t xml:space="preserve"> был использован язык</w:t>
      </w:r>
      <w:r w:rsidR="005F4BCC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и фреймворк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Для работы сервисов </w:t>
      </w:r>
      <w:r>
        <w:t>gRPC</w:t>
      </w:r>
      <w:r>
        <w:rPr>
          <w:lang w:val="ru-RU"/>
        </w:rPr>
        <w:t xml:space="preserve"> нужно установить пакет </w:t>
      </w:r>
      <w:r>
        <w:t>gRPC</w:t>
      </w:r>
      <w:r>
        <w:rPr>
          <w:lang w:val="ru-RU"/>
        </w:rPr>
        <w:t>.</w:t>
      </w:r>
      <w:r>
        <w:t>AspNetCore</w:t>
      </w:r>
      <w:r>
        <w:rPr>
          <w:lang w:val="ru-RU"/>
        </w:rPr>
        <w:t xml:space="preserve">. Для работы клиента </w:t>
      </w:r>
      <w:r>
        <w:t>gRPC</w:t>
      </w:r>
      <w:r>
        <w:rPr>
          <w:lang w:val="ru-RU"/>
        </w:rPr>
        <w:t xml:space="preserve"> нужно ещё установить три пакета </w:t>
      </w:r>
      <w:r w:rsidR="00225042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Google.Protobuf, Grpc.Net.Client, Grpc.Tools. Также службы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используют ещё дополнительную библиотеку </w:t>
      </w:r>
      <w:r>
        <w:t>ORM</w:t>
      </w:r>
      <w:r>
        <w:rPr>
          <w:lang w:val="ru-RU"/>
        </w:rPr>
        <w:t xml:space="preserve">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и </w:t>
      </w:r>
      <w:r>
        <w:t>SQLite</w:t>
      </w:r>
      <w:r>
        <w:rPr>
          <w:lang w:val="ru-RU"/>
        </w:rPr>
        <w:t xml:space="preserve"> для хранения данных о</w:t>
      </w:r>
      <w:r w:rsidR="003B48FD">
        <w:rPr>
          <w:lang w:val="ru-RU"/>
        </w:rPr>
        <w:t xml:space="preserve"> электронных</w:t>
      </w:r>
      <w:r>
        <w:rPr>
          <w:lang w:val="ru-RU"/>
        </w:rPr>
        <w:t xml:space="preserve"> книгах и </w:t>
      </w:r>
      <w:r w:rsidR="003B48FD">
        <w:rPr>
          <w:lang w:val="ru-RU"/>
        </w:rPr>
        <w:t xml:space="preserve">их </w:t>
      </w:r>
      <w:r>
        <w:rPr>
          <w:lang w:val="ru-RU"/>
        </w:rPr>
        <w:t>авторах. Проекты с заготовленным шаблоном</w:t>
      </w:r>
      <w:r w:rsidR="00F42F07">
        <w:rPr>
          <w:lang w:val="ru-RU"/>
        </w:rPr>
        <w:t xml:space="preserve"> проекта</w:t>
      </w:r>
      <w:r>
        <w:rPr>
          <w:lang w:val="ru-RU"/>
        </w:rPr>
        <w:t xml:space="preserve"> генерировались посредством консольной утилиты </w:t>
      </w:r>
      <w:r w:rsidRPr="009A0223">
        <w:rPr>
          <w:i/>
          <w:iCs/>
        </w:rPr>
        <w:t>dotnet</w:t>
      </w:r>
      <w:r>
        <w:rPr>
          <w:lang w:val="ru-RU"/>
        </w:rPr>
        <w:t xml:space="preserve"> поставляемый с </w:t>
      </w:r>
      <w:r w:rsidRPr="00B16F31">
        <w:rPr>
          <w:i/>
          <w:iCs/>
          <w:lang w:val="ru-RU"/>
        </w:rPr>
        <w:t>.</w:t>
      </w:r>
      <w:r w:rsidRPr="00B16F31">
        <w:rPr>
          <w:i/>
          <w:iCs/>
        </w:rPr>
        <w:t>NET</w:t>
      </w:r>
      <w:r w:rsidRPr="00B16F31">
        <w:rPr>
          <w:i/>
          <w:iCs/>
          <w:lang w:val="ru-RU"/>
        </w:rPr>
        <w:t xml:space="preserve"> </w:t>
      </w:r>
      <w:r w:rsidRPr="00B16F31">
        <w:rPr>
          <w:i/>
          <w:iCs/>
        </w:rPr>
        <w:t>SDK</w:t>
      </w:r>
      <w:r>
        <w:rPr>
          <w:lang w:val="ru-RU"/>
        </w:rPr>
        <w:t>. Структура проекта с сервисами</w:t>
      </w:r>
      <w:r w:rsidR="00742E13">
        <w:rPr>
          <w:lang w:val="ru-RU"/>
        </w:rPr>
        <w:t xml:space="preserve"> представлена на рисунке 3.</w:t>
      </w:r>
    </w:p>
    <w:p w14:paraId="6E688FC6" w14:textId="183042C9" w:rsidR="00742E13" w:rsidRDefault="00742E13" w:rsidP="00742E13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742E13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5C4F6F2A" wp14:editId="68801099">
            <wp:extent cx="2147574" cy="3558540"/>
            <wp:effectExtent l="0" t="0" r="5080" b="3810"/>
            <wp:docPr id="213625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34" cy="356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7F7" w14:textId="28DBBC8F" w:rsidR="00714AF9" w:rsidRPr="00742E13" w:rsidRDefault="00742E13" w:rsidP="00742E13">
      <w:pPr>
        <w:suppressAutoHyphens w:val="0"/>
        <w:autoSpaceDN/>
        <w:spacing w:after="140" w:line="240" w:lineRule="auto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742E13">
        <w:rPr>
          <w:rFonts w:eastAsia="Times New Roman" w:cs="Times New Roman"/>
          <w:kern w:val="0"/>
          <w:szCs w:val="28"/>
          <w:lang w:val="ru-RU" w:eastAsia="ru-RU" w:bidi="ar-SA"/>
        </w:rPr>
        <w:t>Рисунок 3 – Структура проекта</w:t>
      </w:r>
    </w:p>
    <w:p w14:paraId="5C51066F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20CBEA6D" w14:textId="77777777" w:rsidR="007F1F69" w:rsidRDefault="007F1F69" w:rsidP="00714AF9">
      <w:pPr>
        <w:pStyle w:val="Textbody"/>
        <w:spacing w:after="0"/>
        <w:ind w:firstLine="709"/>
        <w:jc w:val="both"/>
        <w:rPr>
          <w:lang w:val="ru-RU"/>
        </w:rPr>
      </w:pPr>
    </w:p>
    <w:p w14:paraId="38539586" w14:textId="2B70C896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В директории </w:t>
      </w:r>
      <w:r w:rsidR="005870EF">
        <w:rPr>
          <w:lang w:val="ru-RU"/>
        </w:rPr>
        <w:t>«</w:t>
      </w:r>
      <w:r>
        <w:t>src</w:t>
      </w:r>
      <w:r>
        <w:rPr>
          <w:lang w:val="ru-RU"/>
        </w:rPr>
        <w:t>/</w:t>
      </w:r>
      <w:r>
        <w:t>Proto</w:t>
      </w:r>
      <w:r w:rsidR="005870EF">
        <w:rPr>
          <w:lang w:val="ru-RU"/>
        </w:rPr>
        <w:t>»</w:t>
      </w:r>
      <w:r w:rsidR="007735C3" w:rsidRPr="00F57237">
        <w:rPr>
          <w:lang w:val="ru-RU"/>
        </w:rPr>
        <w:t xml:space="preserve"> </w:t>
      </w:r>
      <w:r>
        <w:rPr>
          <w:lang w:val="ru-RU"/>
        </w:rPr>
        <w:t xml:space="preserve">хранятся файлы </w:t>
      </w:r>
      <w:r>
        <w:t>protobuf</w:t>
      </w:r>
      <w:r>
        <w:rPr>
          <w:lang w:val="ru-RU"/>
        </w:rPr>
        <w:t xml:space="preserve"> файлы.</w:t>
      </w:r>
    </w:p>
    <w:p w14:paraId="799C0447" w14:textId="36C62B5A" w:rsidR="00CA1978" w:rsidRDefault="00CA1978" w:rsidP="00714AF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832355" w:rsidRPr="00832355">
        <w:rPr>
          <w:lang w:val="ru-RU"/>
        </w:rPr>
        <w:t xml:space="preserve"> </w:t>
      </w:r>
      <w:r w:rsidR="00832355">
        <w:rPr>
          <w:lang w:val="ru-RU"/>
        </w:rPr>
        <w:t>представлены</w:t>
      </w:r>
      <w:r>
        <w:rPr>
          <w:lang w:val="ru-RU"/>
        </w:rPr>
        <w:t xml:space="preserve"> </w:t>
      </w:r>
      <w:r w:rsidR="00162256">
        <w:rPr>
          <w:lang w:val="ru-RU"/>
        </w:rPr>
        <w:t xml:space="preserve">файлы </w:t>
      </w:r>
      <w:r>
        <w:rPr>
          <w:lang w:val="ru-RU"/>
        </w:rPr>
        <w:t>каждого проекта</w:t>
      </w:r>
      <w:r w:rsidR="00162256">
        <w:rPr>
          <w:lang w:val="ru-RU"/>
        </w:rPr>
        <w:t xml:space="preserve"> в формате</w:t>
      </w:r>
      <w:r w:rsidR="00162256" w:rsidRPr="00D47B95">
        <w:rPr>
          <w:lang w:val="ru-RU"/>
        </w:rPr>
        <w:t xml:space="preserve"> </w:t>
      </w:r>
      <w:r w:rsidR="00162256">
        <w:t>XML</w:t>
      </w:r>
      <w:r w:rsidR="00D47B95">
        <w:rPr>
          <w:lang w:val="ru-RU"/>
        </w:rPr>
        <w:t xml:space="preserve">, которая показывает версию </w:t>
      </w:r>
      <w:r w:rsidR="00D47B95" w:rsidRPr="00D47B95">
        <w:rPr>
          <w:lang w:val="ru-RU"/>
        </w:rPr>
        <w:t>.</w:t>
      </w:r>
      <w:r w:rsidR="00D47B95">
        <w:t>NET</w:t>
      </w:r>
      <w:r w:rsidR="00D47B95">
        <w:rPr>
          <w:lang w:val="ru-RU"/>
        </w:rPr>
        <w:t>, список зависимостей и пакетов</w:t>
      </w:r>
      <w:r w:rsidR="00714AF9">
        <w:rPr>
          <w:lang w:val="ru-RU"/>
        </w:rPr>
        <w:t>.</w:t>
      </w:r>
    </w:p>
    <w:p w14:paraId="7BD6F793" w14:textId="51140A1A" w:rsidR="00CA1978" w:rsidRDefault="00D854F9" w:rsidP="003E2682">
      <w:pPr>
        <w:rPr>
          <w:lang w:val="ru-RU"/>
        </w:rPr>
      </w:pPr>
      <w:r>
        <w:rPr>
          <w:lang w:val="ru-RU"/>
        </w:rPr>
        <w:t xml:space="preserve">Все </w:t>
      </w:r>
      <w:r w:rsidR="00CA1978">
        <w:t>gRPC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сервисы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в</w:t>
      </w:r>
      <w:r w:rsidR="00CA1978" w:rsidRPr="00D854F9">
        <w:rPr>
          <w:lang w:val="ru-RU"/>
        </w:rPr>
        <w:t xml:space="preserve"> </w:t>
      </w:r>
      <w:r w:rsidR="00CA1978">
        <w:t>BookApi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определяются</w:t>
      </w:r>
      <w:r w:rsidR="00CA1978" w:rsidRPr="00D854F9">
        <w:rPr>
          <w:lang w:val="ru-RU"/>
        </w:rPr>
        <w:t xml:space="preserve"> </w:t>
      </w:r>
      <w:r w:rsidR="00CA1978">
        <w:rPr>
          <w:lang w:val="ru-RU"/>
        </w:rPr>
        <w:t>файлами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с</w:t>
      </w:r>
      <w:r w:rsidR="00891DB0" w:rsidRPr="00D854F9">
        <w:rPr>
          <w:lang w:val="ru-RU"/>
        </w:rPr>
        <w:t xml:space="preserve"> </w:t>
      </w:r>
      <w:r w:rsidR="00891DB0">
        <w:rPr>
          <w:lang w:val="ru-RU"/>
        </w:rPr>
        <w:t>расширением</w:t>
      </w:r>
      <w:r w:rsidR="00891DB0" w:rsidRPr="00D854F9">
        <w:rPr>
          <w:lang w:val="ru-RU"/>
        </w:rPr>
        <w:t xml:space="preserve"> </w:t>
      </w:r>
      <w:proofErr w:type="gramStart"/>
      <w:r w:rsidR="003E2682">
        <w:rPr>
          <w:lang w:val="ru-RU"/>
        </w:rPr>
        <w:t>«</w:t>
      </w:r>
      <w:r w:rsidR="00891DB0" w:rsidRPr="00D854F9">
        <w:rPr>
          <w:lang w:val="ru-RU"/>
        </w:rPr>
        <w:t>.</w:t>
      </w:r>
      <w:r w:rsidR="00891DB0">
        <w:t>proto</w:t>
      </w:r>
      <w:proofErr w:type="gramEnd"/>
      <w:r w:rsidR="003E2682">
        <w:rPr>
          <w:lang w:val="ru-RU"/>
        </w:rPr>
        <w:t>»</w:t>
      </w:r>
      <w:r w:rsidR="00891DB0" w:rsidRPr="00D854F9">
        <w:rPr>
          <w:lang w:val="ru-RU"/>
        </w:rPr>
        <w:t>.</w:t>
      </w:r>
      <w:r w:rsidR="00CD7F91">
        <w:rPr>
          <w:lang w:val="ru-RU"/>
        </w:rPr>
        <w:t xml:space="preserve"> </w:t>
      </w:r>
      <w:r w:rsidR="00CA1978">
        <w:rPr>
          <w:lang w:val="ru-RU"/>
        </w:rPr>
        <w:t>Эти файлы</w:t>
      </w:r>
      <w:r w:rsidR="00771BE6">
        <w:rPr>
          <w:lang w:val="ru-RU"/>
        </w:rPr>
        <w:t xml:space="preserve"> затем</w:t>
      </w:r>
      <w:r w:rsidR="00CA1978">
        <w:rPr>
          <w:lang w:val="ru-RU"/>
        </w:rPr>
        <w:t xml:space="preserve"> генерируются в код на </w:t>
      </w:r>
      <w:r w:rsidR="00CA1978">
        <w:t>C</w:t>
      </w:r>
      <w:r w:rsidR="00CA1978">
        <w:rPr>
          <w:lang w:val="ru-RU"/>
        </w:rPr>
        <w:t xml:space="preserve"># с помощью пакета </w:t>
      </w:r>
      <w:r w:rsidR="00CA1978">
        <w:t>Grpc</w:t>
      </w:r>
      <w:r w:rsidR="00CA1978">
        <w:rPr>
          <w:lang w:val="ru-RU"/>
        </w:rPr>
        <w:t>.</w:t>
      </w:r>
      <w:r w:rsidR="00CA1978">
        <w:t>Tools</w:t>
      </w:r>
      <w:r w:rsidR="00CA1978">
        <w:rPr>
          <w:lang w:val="ru-RU"/>
        </w:rPr>
        <w:t xml:space="preserve"> при сборке проекта.</w:t>
      </w:r>
    </w:p>
    <w:p w14:paraId="00E4AA8F" w14:textId="04BA6958" w:rsidR="00CA1978" w:rsidRDefault="00CA1978" w:rsidP="007F1F69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Служба </w:t>
      </w:r>
      <w:r>
        <w:t>Gateway</w:t>
      </w:r>
      <w:r>
        <w:rPr>
          <w:lang w:val="ru-RU"/>
        </w:rPr>
        <w:t xml:space="preserve"> является шлюзом между </w:t>
      </w:r>
      <w:r>
        <w:t>BookApi</w:t>
      </w:r>
      <w:r>
        <w:rPr>
          <w:lang w:val="ru-RU"/>
        </w:rPr>
        <w:t xml:space="preserve"> и </w:t>
      </w:r>
      <w:r>
        <w:t>WebClient</w:t>
      </w:r>
      <w:r>
        <w:rPr>
          <w:lang w:val="ru-RU"/>
        </w:rPr>
        <w:t xml:space="preserve">. Она предоставляет </w:t>
      </w:r>
      <w:r>
        <w:t>HTTP</w:t>
      </w:r>
      <w:r>
        <w:rPr>
          <w:lang w:val="ru-RU"/>
        </w:rPr>
        <w:t xml:space="preserve"> </w:t>
      </w:r>
      <w:r>
        <w:t>API</w:t>
      </w:r>
      <w:r>
        <w:rPr>
          <w:lang w:val="ru-RU"/>
        </w:rPr>
        <w:t xml:space="preserve"> для </w:t>
      </w:r>
      <w:r>
        <w:t>WebClient</w:t>
      </w:r>
      <w:r>
        <w:rPr>
          <w:lang w:val="ru-RU"/>
        </w:rPr>
        <w:t xml:space="preserve"> и при получении запроса от клиента передаёт их </w:t>
      </w:r>
      <w:r>
        <w:t>BookApi</w:t>
      </w:r>
      <w:r>
        <w:rPr>
          <w:lang w:val="ru-RU"/>
        </w:rPr>
        <w:t xml:space="preserve">, используя классы </w:t>
      </w:r>
      <w:r>
        <w:t>BookServiceClient</w:t>
      </w:r>
      <w:r>
        <w:rPr>
          <w:lang w:val="ru-RU"/>
        </w:rPr>
        <w:t xml:space="preserve"> и </w:t>
      </w:r>
      <w:r>
        <w:t>AuthorServiceClient</w:t>
      </w:r>
      <w:r>
        <w:rPr>
          <w:lang w:val="ru-RU"/>
        </w:rPr>
        <w:t xml:space="preserve">. Эти классы также автоматически генерируются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. Список </w:t>
      </w:r>
      <w:r w:rsidR="00B94A10">
        <w:rPr>
          <w:lang w:val="ru-RU"/>
        </w:rPr>
        <w:t>конечных точек (</w:t>
      </w:r>
      <w:r w:rsidR="00B94A10">
        <w:t>endpoint</w:t>
      </w:r>
      <w:r w:rsidR="00B94A10" w:rsidRPr="007874CF">
        <w:rPr>
          <w:lang w:val="ru-RU"/>
        </w:rPr>
        <w:t xml:space="preserve">) </w:t>
      </w:r>
      <w:r w:rsidR="00080554">
        <w:t>HTTP</w:t>
      </w:r>
      <w:r w:rsidR="00080554" w:rsidRPr="007874CF">
        <w:rPr>
          <w:lang w:val="ru-RU"/>
        </w:rPr>
        <w:t xml:space="preserve"> </w:t>
      </w:r>
      <w:r w:rsidR="00080554">
        <w:t>API</w:t>
      </w:r>
      <w:r w:rsidR="00080554" w:rsidRPr="007874CF">
        <w:rPr>
          <w:lang w:val="ru-RU"/>
        </w:rPr>
        <w:t xml:space="preserve"> </w:t>
      </w:r>
      <w:r w:rsidR="00080554">
        <w:rPr>
          <w:lang w:val="ru-RU"/>
        </w:rPr>
        <w:t>приложения</w:t>
      </w:r>
      <w:r>
        <w:rPr>
          <w:lang w:val="ru-RU"/>
        </w:rPr>
        <w:t xml:space="preserve"> </w:t>
      </w:r>
      <w:r>
        <w:t>Gateway</w:t>
      </w:r>
      <w:r>
        <w:rPr>
          <w:lang w:val="ru-RU"/>
        </w:rPr>
        <w:t>:</w:t>
      </w:r>
    </w:p>
    <w:p w14:paraId="5F6FCFA4" w14:textId="6EE3EBF3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список записей книг</w:t>
      </w:r>
      <w:r w:rsidR="0064142B" w:rsidRPr="0064142B">
        <w:rPr>
          <w:lang w:val="ru-RU"/>
        </w:rPr>
        <w:t>;</w:t>
      </w:r>
    </w:p>
    <w:p w14:paraId="5F7DC069" w14:textId="349D7302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создание записи книги</w:t>
      </w:r>
      <w:r w:rsidR="0064142B" w:rsidRPr="0064142B">
        <w:rPr>
          <w:lang w:val="ru-RU"/>
        </w:rPr>
        <w:t>;</w:t>
      </w:r>
    </w:p>
    <w:p w14:paraId="764B6EC8" w14:textId="1751D6DD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3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 xml:space="preserve"> – обновление записи книги</w:t>
      </w:r>
      <w:r w:rsidR="0064142B" w:rsidRPr="0064142B">
        <w:rPr>
          <w:lang w:val="ru-RU"/>
        </w:rPr>
        <w:t>;</w:t>
      </w:r>
    </w:p>
    <w:p w14:paraId="46E5EB69" w14:textId="39ACAC89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DELETE</w:t>
      </w:r>
      <w:r>
        <w:rPr>
          <w:lang w:val="ru-RU"/>
        </w:rPr>
        <w:t xml:space="preserve"> /</w:t>
      </w:r>
      <w:r>
        <w:t>books</w:t>
      </w:r>
      <w:r>
        <w:rPr>
          <w:lang w:val="ru-RU"/>
        </w:rPr>
        <w:t>/{</w:t>
      </w:r>
      <w:proofErr w:type="gramStart"/>
      <w:r>
        <w:t>id</w:t>
      </w:r>
      <w:r>
        <w:rPr>
          <w:lang w:val="ru-RU"/>
        </w:rPr>
        <w:t>:</w:t>
      </w:r>
      <w:r>
        <w:t>Guid</w:t>
      </w:r>
      <w:proofErr w:type="gramEnd"/>
      <w:r>
        <w:rPr>
          <w:lang w:val="ru-RU"/>
        </w:rPr>
        <w:t>} – удаление записи книги</w:t>
      </w:r>
      <w:r w:rsidR="0064142B" w:rsidRPr="0064142B">
        <w:rPr>
          <w:lang w:val="ru-RU"/>
        </w:rPr>
        <w:t>;</w:t>
      </w:r>
    </w:p>
    <w:p w14:paraId="7D85059D" w14:textId="3063CBD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POST /books/upload/{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загрузка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73355C81" w14:textId="7F9039FE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POST /books/download/{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скачивание</w:t>
      </w:r>
      <w:r w:rsidRPr="00A420A0">
        <w:t xml:space="preserve"> </w:t>
      </w:r>
      <w:r>
        <w:rPr>
          <w:lang w:val="ru-RU"/>
        </w:rPr>
        <w:t>файла</w:t>
      </w:r>
      <w:r w:rsidRPr="00A420A0">
        <w:t xml:space="preserve"> </w:t>
      </w:r>
      <w:r>
        <w:rPr>
          <w:lang w:val="ru-RU"/>
        </w:rPr>
        <w:t>книги</w:t>
      </w:r>
      <w:r w:rsidR="0064142B">
        <w:t>;</w:t>
      </w:r>
    </w:p>
    <w:p w14:paraId="612AC675" w14:textId="5B0DB045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список записей авторов книг</w:t>
      </w:r>
      <w:r w:rsidR="0064142B" w:rsidRPr="0064142B">
        <w:rPr>
          <w:lang w:val="ru-RU"/>
        </w:rPr>
        <w:t>;</w:t>
      </w:r>
    </w:p>
    <w:p w14:paraId="410C719D" w14:textId="37302F98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POST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– добавление нового автора</w:t>
      </w:r>
      <w:r w:rsidR="0064142B" w:rsidRPr="0064142B">
        <w:rPr>
          <w:lang w:val="ru-RU"/>
        </w:rPr>
        <w:t>;</w:t>
      </w:r>
    </w:p>
    <w:p w14:paraId="156F5839" w14:textId="4E9E9C9B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PUT</w:t>
      </w:r>
      <w:r>
        <w:rPr>
          <w:lang w:val="ru-RU"/>
        </w:rPr>
        <w:t xml:space="preserve"> /</w:t>
      </w:r>
      <w:r>
        <w:t>authors</w:t>
      </w:r>
      <w:r>
        <w:rPr>
          <w:lang w:val="ru-RU"/>
        </w:rPr>
        <w:t xml:space="preserve"> </w:t>
      </w:r>
      <w:bookmarkStart w:id="41" w:name="_Hlk139898858"/>
      <w:r>
        <w:rPr>
          <w:lang w:val="ru-RU"/>
        </w:rPr>
        <w:t xml:space="preserve">– </w:t>
      </w:r>
      <w:bookmarkEnd w:id="41"/>
      <w:r>
        <w:rPr>
          <w:lang w:val="ru-RU"/>
        </w:rPr>
        <w:t>обновление параметров существующего автора</w:t>
      </w:r>
      <w:r w:rsidR="0064142B" w:rsidRPr="0064142B">
        <w:rPr>
          <w:lang w:val="ru-RU"/>
        </w:rPr>
        <w:t>;</w:t>
      </w:r>
    </w:p>
    <w:p w14:paraId="6B98416B" w14:textId="35EABD9A" w:rsidR="00CA1978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</w:pPr>
      <w:r>
        <w:t>DELETE /authors/{</w:t>
      </w:r>
      <w:proofErr w:type="gramStart"/>
      <w:r>
        <w:t>id:Guid</w:t>
      </w:r>
      <w:proofErr w:type="gramEnd"/>
      <w:r>
        <w:t xml:space="preserve">} – </w:t>
      </w:r>
      <w:r>
        <w:rPr>
          <w:lang w:val="ru-RU"/>
        </w:rPr>
        <w:t>удаление</w:t>
      </w:r>
      <w:r w:rsidRPr="00A420A0">
        <w:t xml:space="preserve"> </w:t>
      </w:r>
      <w:r>
        <w:rPr>
          <w:lang w:val="ru-RU"/>
        </w:rPr>
        <w:t>автора</w:t>
      </w:r>
      <w:r w:rsidR="0064142B">
        <w:t>;</w:t>
      </w:r>
    </w:p>
    <w:p w14:paraId="2F178844" w14:textId="7CFA42DD" w:rsidR="008272F4" w:rsidRDefault="00CA1978" w:rsidP="007F1F69">
      <w:pPr>
        <w:pStyle w:val="Textbody"/>
        <w:numPr>
          <w:ilvl w:val="0"/>
          <w:numId w:val="25"/>
        </w:numPr>
        <w:spacing w:after="0"/>
        <w:ind w:left="709" w:hanging="284"/>
        <w:rPr>
          <w:lang w:val="ru-RU"/>
        </w:rPr>
      </w:pPr>
      <w:r>
        <w:t>GET</w:t>
      </w:r>
      <w:r>
        <w:rPr>
          <w:lang w:val="ru-RU"/>
        </w:rPr>
        <w:t xml:space="preserve"> / </w:t>
      </w:r>
      <w:r w:rsidR="00CB5DF9">
        <w:rPr>
          <w:lang w:val="ru-RU"/>
        </w:rPr>
        <w:t xml:space="preserve">– </w:t>
      </w:r>
      <w:r>
        <w:rPr>
          <w:lang w:val="ru-RU"/>
        </w:rPr>
        <w:t xml:space="preserve">переадресует по </w:t>
      </w:r>
      <w:r>
        <w:t>URL</w:t>
      </w:r>
      <w:r>
        <w:rPr>
          <w:lang w:val="ru-RU"/>
        </w:rPr>
        <w:t xml:space="preserve"> клиентского приложения</w:t>
      </w:r>
      <w:r w:rsidR="0064142B" w:rsidRPr="0064142B">
        <w:rPr>
          <w:lang w:val="ru-RU"/>
        </w:rPr>
        <w:t>.</w:t>
      </w:r>
    </w:p>
    <w:p w14:paraId="27E41412" w14:textId="77777777" w:rsidR="008272F4" w:rsidRDefault="008272F4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166373" w14:textId="2D2C03B3" w:rsidR="008821CE" w:rsidRPr="008821CE" w:rsidRDefault="008821CE" w:rsidP="00CB5DF9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На рисунке </w:t>
      </w:r>
      <w:r w:rsidR="008272F4">
        <w:rPr>
          <w:lang w:val="ru-RU"/>
        </w:rPr>
        <w:t>4</w:t>
      </w:r>
      <w:r w:rsidR="007874CF">
        <w:rPr>
          <w:lang w:val="ru-RU"/>
        </w:rPr>
        <w:t xml:space="preserve"> </w:t>
      </w:r>
      <w:r w:rsidR="007874CF">
        <w:t>API</w:t>
      </w:r>
      <w:r w:rsidRPr="008821CE">
        <w:rPr>
          <w:lang w:val="ru-RU"/>
        </w:rPr>
        <w:t xml:space="preserve"> </w:t>
      </w:r>
      <w:r>
        <w:rPr>
          <w:lang w:val="ru-RU"/>
        </w:rPr>
        <w:t xml:space="preserve">представлено в виде </w:t>
      </w:r>
      <w:r>
        <w:t>UML</w:t>
      </w:r>
      <w:r>
        <w:rPr>
          <w:lang w:val="ru-RU"/>
        </w:rPr>
        <w:t xml:space="preserve"> диаграммы.</w:t>
      </w:r>
    </w:p>
    <w:p w14:paraId="70490E8E" w14:textId="77777777" w:rsidR="00300F12" w:rsidRDefault="00CA1978" w:rsidP="00CE5808">
      <w:pPr>
        <w:pStyle w:val="Textbody"/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F9A047" wp14:editId="5EF18867">
            <wp:extent cx="4791710" cy="5074920"/>
            <wp:effectExtent l="0" t="0" r="8890" b="0"/>
            <wp:docPr id="2026654685" name="Рисунок 1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lantUML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99"/>
                    <a:stretch/>
                  </pic:blipFill>
                  <pic:spPr bwMode="auto">
                    <a:xfrm>
                      <a:off x="0" y="0"/>
                      <a:ext cx="479171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AD661" w14:textId="0A58C1B3" w:rsidR="00CA1978" w:rsidRDefault="00CA1978" w:rsidP="00300F12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8272F4">
        <w:rPr>
          <w:lang w:val="ru-RU"/>
        </w:rPr>
        <w:t>4</w:t>
      </w:r>
      <w:r>
        <w:rPr>
          <w:lang w:val="ru-RU"/>
        </w:rPr>
        <w:t xml:space="preserve"> – Диаграмма </w:t>
      </w:r>
      <w:r>
        <w:t>Gateway</w:t>
      </w:r>
      <w:r>
        <w:rPr>
          <w:lang w:val="ru-RU"/>
        </w:rPr>
        <w:t xml:space="preserve"> </w:t>
      </w:r>
      <w:r>
        <w:t>API</w:t>
      </w:r>
    </w:p>
    <w:p w14:paraId="25EF00EF" w14:textId="159D27E7" w:rsidR="00CA1978" w:rsidRDefault="00CA1978" w:rsidP="00E6661B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За </w:t>
      </w:r>
      <w:r>
        <w:t>API</w:t>
      </w:r>
      <w:r>
        <w:rPr>
          <w:lang w:val="ru-RU"/>
        </w:rPr>
        <w:t xml:space="preserve"> отвечают классы</w:t>
      </w:r>
      <w:r w:rsidR="00887B70">
        <w:rPr>
          <w:lang w:val="ru-RU"/>
        </w:rPr>
        <w:t>-</w:t>
      </w:r>
      <w:r>
        <w:rPr>
          <w:lang w:val="ru-RU"/>
        </w:rPr>
        <w:t xml:space="preserve">контроллеры </w:t>
      </w:r>
      <w:r>
        <w:t>BookController</w:t>
      </w:r>
      <w:r>
        <w:rPr>
          <w:lang w:val="ru-RU"/>
        </w:rPr>
        <w:t xml:space="preserve"> и </w:t>
      </w:r>
      <w:r>
        <w:t>AuthorController</w:t>
      </w:r>
      <w:r>
        <w:rPr>
          <w:lang w:val="ru-RU"/>
        </w:rPr>
        <w:t xml:space="preserve">. </w:t>
      </w:r>
    </w:p>
    <w:p w14:paraId="5D03A56B" w14:textId="5CEE6E6F" w:rsidR="00CA197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переходе на страницу </w:t>
      </w:r>
      <w:r w:rsidR="00065DC3">
        <w:rPr>
          <w:lang w:val="ru-RU"/>
        </w:rPr>
        <w:t>«</w:t>
      </w:r>
      <w:r w:rsidR="004166B9" w:rsidRPr="004166B9">
        <w:rPr>
          <w:lang w:val="ru-RU"/>
        </w:rPr>
        <w:t>/</w:t>
      </w:r>
      <w:r w:rsidR="00065DC3">
        <w:rPr>
          <w:lang w:val="ru-RU"/>
        </w:rPr>
        <w:t>»</w:t>
      </w:r>
      <w:r>
        <w:rPr>
          <w:lang w:val="ru-RU"/>
        </w:rPr>
        <w:t xml:space="preserve">, </w:t>
      </w:r>
      <w:r>
        <w:t>Gateway</w:t>
      </w:r>
      <w:r>
        <w:rPr>
          <w:lang w:val="ru-RU"/>
        </w:rPr>
        <w:t xml:space="preserve"> перенаправляет на страницу веб-интерфейса. Путь до веб-интерфейса, также задаётся</w:t>
      </w:r>
      <w:r w:rsidR="005276DC">
        <w:rPr>
          <w:lang w:val="ru-RU"/>
        </w:rPr>
        <w:t xml:space="preserve"> через файл</w:t>
      </w:r>
      <w:r>
        <w:rPr>
          <w:lang w:val="ru-RU"/>
        </w:rPr>
        <w:t xml:space="preserve"> конфигураци</w:t>
      </w:r>
      <w:r w:rsidR="005276DC">
        <w:rPr>
          <w:lang w:val="ru-RU"/>
        </w:rPr>
        <w:t>и</w:t>
      </w:r>
      <w:r>
        <w:rPr>
          <w:lang w:val="ru-RU"/>
        </w:rPr>
        <w:t>.</w:t>
      </w:r>
    </w:p>
    <w:p w14:paraId="6FEDD67B" w14:textId="25CBDBE9" w:rsidR="00790A28" w:rsidRDefault="00CA1978" w:rsidP="0079002A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Пути </w:t>
      </w:r>
      <w:r>
        <w:t>URL</w:t>
      </w:r>
      <w:r>
        <w:rPr>
          <w:lang w:val="ru-RU"/>
        </w:rPr>
        <w:t xml:space="preserve"> к другим сервисам находятся в</w:t>
      </w:r>
      <w:r w:rsidR="00631538">
        <w:rPr>
          <w:lang w:val="ru-RU"/>
        </w:rPr>
        <w:t xml:space="preserve"> файле</w:t>
      </w:r>
      <w:r>
        <w:rPr>
          <w:lang w:val="ru-RU"/>
        </w:rPr>
        <w:t xml:space="preserve"> </w:t>
      </w:r>
      <w:r w:rsidR="00631538">
        <w:rPr>
          <w:lang w:val="ru-RU"/>
        </w:rPr>
        <w:t>«</w:t>
      </w:r>
      <w:proofErr w:type="gramStart"/>
      <w:r>
        <w:t>appsettings</w:t>
      </w:r>
      <w:r>
        <w:rPr>
          <w:lang w:val="ru-RU"/>
        </w:rPr>
        <w:t>.</w:t>
      </w:r>
      <w:r>
        <w:t>json</w:t>
      </w:r>
      <w:proofErr w:type="gramEnd"/>
      <w:r w:rsidR="00631538">
        <w:rPr>
          <w:lang w:val="ru-RU"/>
        </w:rPr>
        <w:t>»</w:t>
      </w:r>
      <w:r>
        <w:rPr>
          <w:lang w:val="ru-RU"/>
        </w:rPr>
        <w:t xml:space="preserve"> в корневых директориях каждого проекта. Его можно в случае необходимости перезаписать через командную строку, либо через переменные окружения.</w:t>
      </w:r>
    </w:p>
    <w:p w14:paraId="18C030B8" w14:textId="77777777" w:rsidR="00790A28" w:rsidRDefault="00790A28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124A1A02" w14:textId="24A7F285" w:rsidR="00CA1978" w:rsidRDefault="00CA1978" w:rsidP="00371228">
      <w:pPr>
        <w:pStyle w:val="Textbody"/>
        <w:ind w:firstLine="709"/>
        <w:rPr>
          <w:lang w:val="ru-RU"/>
        </w:rPr>
      </w:pPr>
      <w:r>
        <w:rPr>
          <w:lang w:val="ru-RU"/>
        </w:rPr>
        <w:lastRenderedPageBreak/>
        <w:t>Диаграмма классов в</w:t>
      </w:r>
      <w:r w:rsidR="008B48CA">
        <w:rPr>
          <w:lang w:val="ru-RU"/>
        </w:rPr>
        <w:t xml:space="preserve"> проекте</w:t>
      </w:r>
      <w:r>
        <w:rPr>
          <w:lang w:val="ru-RU"/>
        </w:rPr>
        <w:t xml:space="preserve"> </w:t>
      </w:r>
      <w:r>
        <w:t>BookApi</w:t>
      </w:r>
      <w:r w:rsidR="00215C0E">
        <w:rPr>
          <w:lang w:val="ru-RU"/>
        </w:rPr>
        <w:t xml:space="preserve"> представлена на рисунке </w:t>
      </w:r>
      <w:r w:rsidR="00B6399A">
        <w:rPr>
          <w:lang w:val="ru-RU"/>
        </w:rPr>
        <w:t>5</w:t>
      </w:r>
      <w:r w:rsidR="00B60C38">
        <w:rPr>
          <w:lang w:val="ru-RU"/>
        </w:rPr>
        <w:t>.</w:t>
      </w:r>
    </w:p>
    <w:p w14:paraId="0EB16C0E" w14:textId="6587D46A" w:rsidR="00EB6BB7" w:rsidRPr="00B60C38" w:rsidRDefault="00EB6BB7" w:rsidP="00EB6BB7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6ECE643" wp14:editId="694A6690">
            <wp:extent cx="4333333" cy="1495238"/>
            <wp:effectExtent l="0" t="0" r="0" b="0"/>
            <wp:docPr id="165788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86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72CD" w14:textId="3E6FC37C" w:rsidR="00CA1978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B6399A">
        <w:rPr>
          <w:lang w:val="ru-RU"/>
        </w:rPr>
        <w:t>5</w:t>
      </w:r>
      <w:r>
        <w:rPr>
          <w:lang w:val="ru-RU"/>
        </w:rPr>
        <w:t xml:space="preserve"> – Диаграмма классов </w:t>
      </w:r>
      <w:r>
        <w:t>BookApi</w:t>
      </w:r>
    </w:p>
    <w:p w14:paraId="54450587" w14:textId="70CB5B27" w:rsidR="00CA1978" w:rsidRDefault="00CA1978" w:rsidP="0078215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Классы </w:t>
      </w:r>
      <w:r>
        <w:t>AuthorMessage</w:t>
      </w:r>
      <w:r>
        <w:rPr>
          <w:lang w:val="ru-RU"/>
        </w:rPr>
        <w:t xml:space="preserve"> и </w:t>
      </w:r>
      <w:r>
        <w:t>BookReply</w:t>
      </w:r>
      <w:r>
        <w:rPr>
          <w:lang w:val="ru-RU"/>
        </w:rPr>
        <w:t xml:space="preserve"> сгенерированы пакетом </w:t>
      </w:r>
      <w:r>
        <w:t>Grpc</w:t>
      </w:r>
      <w:r>
        <w:rPr>
          <w:lang w:val="ru-RU"/>
        </w:rPr>
        <w:t>.</w:t>
      </w:r>
      <w:r>
        <w:t>Tools</w:t>
      </w:r>
      <w:r>
        <w:rPr>
          <w:lang w:val="ru-RU"/>
        </w:rPr>
        <w:t xml:space="preserve"> и используются для передачи сообщений между сервисами.</w:t>
      </w:r>
    </w:p>
    <w:p w14:paraId="2E6DB03B" w14:textId="77777777" w:rsidR="00D7665D" w:rsidRDefault="00CA1978" w:rsidP="00EF509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Сервис </w:t>
      </w:r>
      <w:r>
        <w:t>BookApi</w:t>
      </w:r>
      <w:r>
        <w:rPr>
          <w:lang w:val="ru-RU"/>
        </w:rPr>
        <w:t xml:space="preserve"> общается со службой </w:t>
      </w:r>
      <w:r>
        <w:t>FileStorage</w:t>
      </w:r>
      <w:r>
        <w:rPr>
          <w:lang w:val="ru-RU"/>
        </w:rPr>
        <w:t xml:space="preserve"> для хранения файлов книг. Если поступает запрос к </w:t>
      </w:r>
      <w:r>
        <w:t>BookApi</w:t>
      </w:r>
      <w:r>
        <w:rPr>
          <w:lang w:val="ru-RU"/>
        </w:rPr>
        <w:t xml:space="preserve"> на скачивание или загрузку файла книги, то он обращается к нему.</w:t>
      </w:r>
    </w:p>
    <w:p w14:paraId="2B816465" w14:textId="6289F4A9" w:rsidR="00CA1978" w:rsidRPr="00D854F9" w:rsidRDefault="00CA1978" w:rsidP="00722396">
      <w:pPr>
        <w:pStyle w:val="Textbody"/>
        <w:spacing w:after="0"/>
        <w:ind w:firstLine="709"/>
        <w:jc w:val="both"/>
        <w:rPr>
          <w:rFonts w:ascii="Consolas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t>Загружаемый или скачиваемый файл книги разбивается на коллекцию блоков данных (</w:t>
      </w:r>
      <w:r>
        <w:t>chunk</w:t>
      </w:r>
      <w:r>
        <w:rPr>
          <w:lang w:val="ru-RU"/>
        </w:rPr>
        <w:t>) и передаётся</w:t>
      </w:r>
      <w:r w:rsidR="009C0309">
        <w:rPr>
          <w:lang w:val="ru-RU"/>
        </w:rPr>
        <w:t xml:space="preserve"> в виде потока</w:t>
      </w:r>
      <w:r>
        <w:rPr>
          <w:lang w:val="ru-RU"/>
        </w:rPr>
        <w:t xml:space="preserve"> через </w:t>
      </w:r>
      <w:r>
        <w:t>gRPC</w:t>
      </w:r>
      <w:r>
        <w:rPr>
          <w:lang w:val="ru-RU"/>
        </w:rPr>
        <w:t xml:space="preserve">. Сервис </w:t>
      </w:r>
      <w:r>
        <w:t>FileStorage</w:t>
      </w:r>
      <w:r>
        <w:rPr>
          <w:lang w:val="ru-RU"/>
        </w:rPr>
        <w:t xml:space="preserve"> сохраняет файлы на диск </w:t>
      </w:r>
      <w:r w:rsidR="00916CAF">
        <w:rPr>
          <w:lang w:val="ru-RU"/>
        </w:rPr>
        <w:t>по пути,</w:t>
      </w:r>
      <w:r>
        <w:rPr>
          <w:lang w:val="ru-RU"/>
        </w:rPr>
        <w:t xml:space="preserve"> заданный</w:t>
      </w:r>
      <w:r w:rsidR="007F0929">
        <w:rPr>
          <w:lang w:val="ru-RU"/>
        </w:rPr>
        <w:t xml:space="preserve"> файлом</w:t>
      </w:r>
      <w:r>
        <w:rPr>
          <w:lang w:val="ru-RU"/>
        </w:rPr>
        <w:t xml:space="preserve"> конфигураци</w:t>
      </w:r>
      <w:r w:rsidR="007F0929">
        <w:rPr>
          <w:lang w:val="ru-RU"/>
        </w:rPr>
        <w:t>и</w:t>
      </w:r>
      <w:r>
        <w:rPr>
          <w:lang w:val="ru-RU"/>
        </w:rPr>
        <w:t xml:space="preserve">. После загрузки файла </w:t>
      </w:r>
      <w:r>
        <w:t>FileStorage</w:t>
      </w:r>
      <w:r>
        <w:rPr>
          <w:lang w:val="ru-RU"/>
        </w:rPr>
        <w:t xml:space="preserve"> передаёт обратно сообщение со сгенерированным</w:t>
      </w:r>
      <w:r w:rsidR="00F458F4">
        <w:rPr>
          <w:lang w:val="ru-RU"/>
        </w:rPr>
        <w:t xml:space="preserve"> уникальным идентификатором</w:t>
      </w:r>
      <w:r w:rsidR="008B6B97">
        <w:rPr>
          <w:lang w:val="ru-RU"/>
        </w:rPr>
        <w:t xml:space="preserve"> </w:t>
      </w:r>
      <w:r w:rsidR="008B6B97">
        <w:t>UUID</w:t>
      </w:r>
      <w:r>
        <w:rPr>
          <w:lang w:val="ru-RU"/>
        </w:rPr>
        <w:t xml:space="preserve"> и потом создаёт объект класса </w:t>
      </w:r>
      <w:r>
        <w:t>FileEntry</w:t>
      </w:r>
      <w:r>
        <w:rPr>
          <w:lang w:val="ru-RU"/>
        </w:rPr>
        <w:t>. Этот объект затем сохраняется в базу данных.</w:t>
      </w:r>
    </w:p>
    <w:p w14:paraId="64846114" w14:textId="77777777" w:rsidR="00CA1978" w:rsidRDefault="00CA1978" w:rsidP="00722396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При удалении записи книги в </w:t>
      </w:r>
      <w:r>
        <w:t>BookApi</w:t>
      </w:r>
      <w:r>
        <w:rPr>
          <w:lang w:val="ru-RU"/>
        </w:rPr>
        <w:t xml:space="preserve">, удаляется ещё и запись, вместе с файлом, если существует ещё на диске, в сервисе </w:t>
      </w:r>
      <w:r>
        <w:t>FileStorage</w:t>
      </w:r>
      <w:r>
        <w:rPr>
          <w:lang w:val="ru-RU"/>
        </w:rPr>
        <w:t xml:space="preserve">. И вызывается методом </w:t>
      </w:r>
      <w:r>
        <w:t>DeleteEntry</w:t>
      </w:r>
      <w:r>
        <w:rPr>
          <w:lang w:val="ru-RU"/>
        </w:rPr>
        <w:t xml:space="preserve"> из </w:t>
      </w:r>
      <w:r>
        <w:t>BookApi</w:t>
      </w:r>
      <w:r>
        <w:rPr>
          <w:lang w:val="ru-RU"/>
        </w:rPr>
        <w:t>.</w:t>
      </w:r>
    </w:p>
    <w:p w14:paraId="21AA84CC" w14:textId="77777777" w:rsidR="00B6399A" w:rsidRDefault="00B6399A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458D3905" w14:textId="29223DD3" w:rsidR="00CA1978" w:rsidRDefault="00CA1978" w:rsidP="00BB3B74">
      <w:pPr>
        <w:pStyle w:val="Textbody"/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Просмотреть список </w:t>
      </w:r>
      <w:r w:rsidR="002B7EF0">
        <w:rPr>
          <w:lang w:val="ru-RU"/>
        </w:rPr>
        <w:t>конечных точек</w:t>
      </w:r>
      <w:r w:rsidR="008E7D6E">
        <w:rPr>
          <w:lang w:val="ru-RU"/>
        </w:rPr>
        <w:t xml:space="preserve"> </w:t>
      </w:r>
      <w:r w:rsidR="008E7D6E">
        <w:t>HTTP</w:t>
      </w:r>
      <w:r>
        <w:rPr>
          <w:lang w:val="ru-RU"/>
        </w:rPr>
        <w:t xml:space="preserve"> можно на странице, сгенерированные при запуске проекта </w:t>
      </w:r>
      <w:r>
        <w:t>Gateway</w:t>
      </w:r>
      <w:r>
        <w:rPr>
          <w:lang w:val="ru-RU"/>
        </w:rPr>
        <w:t xml:space="preserve"> по</w:t>
      </w:r>
      <w:r w:rsidR="00BC6BD3">
        <w:rPr>
          <w:lang w:val="ru-RU"/>
        </w:rPr>
        <w:t xml:space="preserve"> </w:t>
      </w:r>
      <w:r w:rsidR="00BC6BD3">
        <w:t>HTTP</w:t>
      </w:r>
      <w:r w:rsidR="00BC6BD3" w:rsidRPr="002B7EF0">
        <w:rPr>
          <w:lang w:val="ru-RU"/>
        </w:rPr>
        <w:t>-</w:t>
      </w:r>
      <w:r>
        <w:rPr>
          <w:lang w:val="ru-RU"/>
        </w:rPr>
        <w:t>адресу</w:t>
      </w:r>
      <w:r w:rsidR="00BC57BC">
        <w:rPr>
          <w:lang w:val="ru-RU"/>
        </w:rPr>
        <w:t xml:space="preserve"> </w:t>
      </w:r>
      <w:hyperlink r:id="rId14" w:history="1">
        <w:r w:rsidR="00BC57BC">
          <w:rPr>
            <w:rStyle w:val="ad"/>
          </w:rPr>
          <w:t>https</w:t>
        </w:r>
        <w:r w:rsidR="00BC57BC">
          <w:rPr>
            <w:rStyle w:val="ad"/>
            <w:lang w:val="ru-RU"/>
          </w:rPr>
          <w:t>://</w:t>
        </w:r>
        <w:r w:rsidR="00BC57BC">
          <w:rPr>
            <w:rStyle w:val="ad"/>
          </w:rPr>
          <w:t>localhost</w:t>
        </w:r>
        <w:r w:rsidR="00BC57BC">
          <w:rPr>
            <w:rStyle w:val="ad"/>
            <w:lang w:val="ru-RU"/>
          </w:rPr>
          <w:t>:8443/</w:t>
        </w:r>
        <w:r w:rsidR="00BC57BC">
          <w:rPr>
            <w:rStyle w:val="ad"/>
          </w:rPr>
          <w:t>swagger</w:t>
        </w:r>
      </w:hyperlink>
      <w:r w:rsidR="00BC57BC">
        <w:rPr>
          <w:lang w:val="ru-RU"/>
        </w:rPr>
        <w:t xml:space="preserve"> (рисунок </w:t>
      </w:r>
      <w:r w:rsidR="00B6399A">
        <w:rPr>
          <w:lang w:val="ru-RU"/>
        </w:rPr>
        <w:t>6</w:t>
      </w:r>
      <w:r w:rsidR="00BC57BC">
        <w:rPr>
          <w:lang w:val="ru-RU"/>
        </w:rPr>
        <w:t>)</w:t>
      </w:r>
      <w:r>
        <w:rPr>
          <w:lang w:val="ru-RU"/>
        </w:rPr>
        <w:t>.</w:t>
      </w:r>
    </w:p>
    <w:p w14:paraId="55D15F37" w14:textId="68786179" w:rsidR="00CA1978" w:rsidRDefault="00CA1978" w:rsidP="002423A4">
      <w:pPr>
        <w:pStyle w:val="Textbody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0798A9E" wp14:editId="3A56BC8A">
            <wp:extent cx="4191000" cy="5156548"/>
            <wp:effectExtent l="0" t="0" r="0" b="6350"/>
            <wp:docPr id="12637610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2" cy="51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981F" w14:textId="220C307E" w:rsidR="00CA1978" w:rsidRPr="003F11AD" w:rsidRDefault="00CA1978" w:rsidP="00CA1978">
      <w:pPr>
        <w:pStyle w:val="Textbody"/>
        <w:jc w:val="center"/>
        <w:rPr>
          <w:lang w:val="ru-RU"/>
        </w:rPr>
      </w:pPr>
      <w:r>
        <w:rPr>
          <w:lang w:val="ru-RU"/>
        </w:rPr>
        <w:t>Рисунок</w:t>
      </w:r>
      <w:r w:rsidR="0062046C">
        <w:rPr>
          <w:lang w:val="ru-RU"/>
        </w:rPr>
        <w:t xml:space="preserve"> </w:t>
      </w:r>
      <w:r w:rsidR="00B6399A">
        <w:rPr>
          <w:lang w:val="ru-RU"/>
        </w:rPr>
        <w:t>6</w:t>
      </w:r>
      <w:r>
        <w:rPr>
          <w:lang w:val="ru-RU"/>
        </w:rPr>
        <w:t xml:space="preserve"> –</w:t>
      </w:r>
      <w:r w:rsidR="00185FDA">
        <w:rPr>
          <w:lang w:val="ru-RU"/>
        </w:rPr>
        <w:t xml:space="preserve"> </w:t>
      </w:r>
      <w:r w:rsidR="002127BF">
        <w:rPr>
          <w:lang w:val="ru-RU"/>
        </w:rPr>
        <w:t xml:space="preserve">Список </w:t>
      </w:r>
      <w:r w:rsidR="00C125B7">
        <w:rPr>
          <w:lang w:val="ru-RU"/>
        </w:rPr>
        <w:t xml:space="preserve">конечных точек </w:t>
      </w:r>
      <w:r w:rsidR="00C125B7">
        <w:t>HTTP</w:t>
      </w:r>
    </w:p>
    <w:p w14:paraId="685EC09D" w14:textId="11EF2F02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сервисов определены следующие номера портов</w:t>
      </w:r>
      <w:r w:rsidR="001C10F2">
        <w:rPr>
          <w:lang w:val="ru-RU"/>
        </w:rPr>
        <w:t xml:space="preserve"> в файле </w:t>
      </w:r>
      <w:r w:rsidR="003D4843">
        <w:rPr>
          <w:lang w:val="ru-RU"/>
        </w:rPr>
        <w:t>к</w:t>
      </w:r>
      <w:r w:rsidR="001C10F2">
        <w:rPr>
          <w:lang w:val="ru-RU"/>
        </w:rPr>
        <w:t>онфигурации каждого проекта</w:t>
      </w:r>
      <w:r w:rsidR="0082791C">
        <w:rPr>
          <w:lang w:val="ru-RU"/>
        </w:rPr>
        <w:t xml:space="preserve"> </w:t>
      </w:r>
      <w:r w:rsidR="00814DEB">
        <w:rPr>
          <w:lang w:val="ru-RU"/>
        </w:rPr>
        <w:t>«</w:t>
      </w:r>
      <w:proofErr w:type="gramStart"/>
      <w:r w:rsidR="0082791C">
        <w:t>appsettings</w:t>
      </w:r>
      <w:r w:rsidR="0082791C" w:rsidRPr="0082791C">
        <w:rPr>
          <w:lang w:val="ru-RU"/>
        </w:rPr>
        <w:t>.</w:t>
      </w:r>
      <w:r w:rsidR="0082791C">
        <w:t>json</w:t>
      </w:r>
      <w:proofErr w:type="gramEnd"/>
      <w:r w:rsidR="00814DEB">
        <w:rPr>
          <w:lang w:val="ru-RU"/>
        </w:rPr>
        <w:t>»</w:t>
      </w:r>
      <w:r>
        <w:rPr>
          <w:lang w:val="ru-RU"/>
        </w:rPr>
        <w:t>:</w:t>
      </w:r>
    </w:p>
    <w:p w14:paraId="161041B2" w14:textId="3B295D8D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t xml:space="preserve">8443 </w:t>
      </w:r>
      <w:r>
        <w:rPr>
          <w:lang w:val="ru-RU"/>
        </w:rPr>
        <w:t xml:space="preserve">для </w:t>
      </w:r>
      <w:r>
        <w:t>Gateway</w:t>
      </w:r>
      <w:r w:rsidR="00BC57BC">
        <w:t>;</w:t>
      </w:r>
    </w:p>
    <w:p w14:paraId="08B50A68" w14:textId="6A7FBF5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12433 для </w:t>
      </w:r>
      <w:r>
        <w:t>BookApi</w:t>
      </w:r>
      <w:r w:rsidR="00C44F59">
        <w:t>;</w:t>
      </w:r>
    </w:p>
    <w:p w14:paraId="245CE8DC" w14:textId="16EF4F03" w:rsidR="00CA1978" w:rsidRDefault="00CA1978" w:rsidP="00B6399A">
      <w:pPr>
        <w:pStyle w:val="Textbody"/>
        <w:numPr>
          <w:ilvl w:val="0"/>
          <w:numId w:val="31"/>
        </w:numPr>
        <w:spacing w:after="0"/>
      </w:pPr>
      <w:r>
        <w:rPr>
          <w:lang w:val="ru-RU"/>
        </w:rPr>
        <w:t xml:space="preserve">11433 для </w:t>
      </w:r>
      <w:r>
        <w:t>FileStorage</w:t>
      </w:r>
      <w:r w:rsidR="00C44F59">
        <w:rPr>
          <w:lang w:val="ru-RU"/>
        </w:rPr>
        <w:t>.</w:t>
      </w:r>
    </w:p>
    <w:p w14:paraId="1B5E18CA" w14:textId="7C105776" w:rsidR="00CA1978" w:rsidRDefault="00B1070A" w:rsidP="00CE5808">
      <w:pPr>
        <w:pStyle w:val="3"/>
        <w:rPr>
          <w:lang w:val="ru-RU"/>
        </w:rPr>
      </w:pPr>
      <w:bookmarkStart w:id="42" w:name="_Toc137779100"/>
      <w:bookmarkStart w:id="43" w:name="_Toc139287418"/>
      <w:bookmarkStart w:id="44" w:name="_Toc139371002"/>
      <w:bookmarkStart w:id="45" w:name="_Toc156840821"/>
      <w:bookmarkStart w:id="46" w:name="_Toc163222346"/>
      <w:r>
        <w:lastRenderedPageBreak/>
        <w:t>?</w:t>
      </w:r>
      <w:r w:rsidR="00E5425C">
        <w:rPr>
          <w:lang w:val="ru-RU"/>
        </w:rPr>
        <w:t>3</w:t>
      </w:r>
      <w:r w:rsidR="007E528F">
        <w:t>.</w:t>
      </w:r>
      <w:r w:rsidR="00CF5240">
        <w:rPr>
          <w:lang w:val="ru-RU"/>
        </w:rPr>
        <w:t>1.2</w:t>
      </w:r>
      <w:r w:rsidR="007E528F">
        <w:t xml:space="preserve"> </w:t>
      </w:r>
      <w:r w:rsidR="00D1154F">
        <w:rPr>
          <w:lang w:val="ru-RU"/>
        </w:rPr>
        <w:t>Клиентская часть (</w:t>
      </w:r>
      <w:r w:rsidR="00D1154F">
        <w:t>frontend</w:t>
      </w:r>
      <w:r w:rsidR="00D1154F">
        <w:rPr>
          <w:lang w:val="ru-RU"/>
        </w:rPr>
        <w:t>)</w:t>
      </w:r>
      <w:bookmarkEnd w:id="42"/>
      <w:bookmarkEnd w:id="43"/>
      <w:bookmarkEnd w:id="44"/>
      <w:bookmarkEnd w:id="45"/>
      <w:bookmarkEnd w:id="46"/>
    </w:p>
    <w:p w14:paraId="03E9C132" w14:textId="633F2977" w:rsidR="00CA1978" w:rsidRDefault="00CA1978" w:rsidP="00D76983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написания</w:t>
      </w:r>
      <w:r w:rsidR="005A2867">
        <w:rPr>
          <w:lang w:val="ru-RU"/>
        </w:rPr>
        <w:t xml:space="preserve"> веб-приложения</w:t>
      </w:r>
      <w:r>
        <w:rPr>
          <w:lang w:val="ru-RU"/>
        </w:rPr>
        <w:t xml:space="preserve"> </w:t>
      </w:r>
      <w:r>
        <w:t>WebClient</w:t>
      </w:r>
      <w:r>
        <w:rPr>
          <w:lang w:val="ru-RU"/>
        </w:rPr>
        <w:t xml:space="preserve"> использ</w:t>
      </w:r>
      <w:r w:rsidR="005A2867">
        <w:rPr>
          <w:lang w:val="ru-RU"/>
        </w:rPr>
        <w:t>уется</w:t>
      </w:r>
      <w:r>
        <w:rPr>
          <w:lang w:val="ru-RU"/>
        </w:rPr>
        <w:t xml:space="preserve"> язык</w:t>
      </w:r>
      <w:r w:rsidR="005A2867">
        <w:rPr>
          <w:lang w:val="ru-RU"/>
        </w:rPr>
        <w:t xml:space="preserve"> программирования</w:t>
      </w:r>
      <w:r>
        <w:rPr>
          <w:lang w:val="ru-RU"/>
        </w:rPr>
        <w:t xml:space="preserve"> </w:t>
      </w:r>
      <w:r>
        <w:t>TypeScript</w:t>
      </w:r>
      <w:r>
        <w:rPr>
          <w:lang w:val="ru-RU"/>
        </w:rPr>
        <w:t xml:space="preserve"> и фреймворк </w:t>
      </w:r>
      <w:r>
        <w:t>Angular</w:t>
      </w:r>
      <w:r w:rsidR="002006C5">
        <w:rPr>
          <w:lang w:val="ru-RU"/>
        </w:rPr>
        <w:t xml:space="preserve"> версии</w:t>
      </w:r>
      <w:r>
        <w:rPr>
          <w:lang w:val="ru-RU"/>
        </w:rPr>
        <w:t xml:space="preserve"> 16. Также в зависимостях </w:t>
      </w:r>
      <w:r w:rsidR="000E0EA6">
        <w:rPr>
          <w:lang w:val="ru-RU"/>
        </w:rPr>
        <w:t>этого приложения</w:t>
      </w:r>
      <w:r w:rsidR="00D366B4">
        <w:rPr>
          <w:lang w:val="ru-RU"/>
        </w:rPr>
        <w:t xml:space="preserve"> присутствует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</w:t>
      </w:r>
      <w:r>
        <w:t>Material</w:t>
      </w:r>
      <w:r>
        <w:rPr>
          <w:lang w:val="ru-RU"/>
        </w:rPr>
        <w:t xml:space="preserve">, который предоставляет компоненты в стиле </w:t>
      </w:r>
      <w:r>
        <w:t>Material</w:t>
      </w:r>
      <w:r>
        <w:rPr>
          <w:lang w:val="ru-RU"/>
        </w:rPr>
        <w:t xml:space="preserve"> от </w:t>
      </w:r>
      <w:r>
        <w:t>Google</w:t>
      </w:r>
      <w:r>
        <w:rPr>
          <w:lang w:val="ru-RU"/>
        </w:rPr>
        <w:t xml:space="preserve">. Фреймворк использует программный паттерн </w:t>
      </w:r>
      <w:r>
        <w:t>Dependency</w:t>
      </w:r>
      <w:r>
        <w:rPr>
          <w:lang w:val="ru-RU"/>
        </w:rPr>
        <w:t xml:space="preserve"> </w:t>
      </w:r>
      <w:r>
        <w:t>Injection</w:t>
      </w:r>
      <w:r>
        <w:rPr>
          <w:lang w:val="ru-RU"/>
        </w:rPr>
        <w:t xml:space="preserve"> для управления зависимостями. Классы, от которых будут зависеть другие компоненты, нужно маркировать атрибутом </w:t>
      </w:r>
      <w:r w:rsidR="00F10C63">
        <w:rPr>
          <w:lang w:val="ru-RU"/>
        </w:rPr>
        <w:t>«</w:t>
      </w:r>
      <w:r>
        <w:rPr>
          <w:lang w:val="ru-RU"/>
        </w:rPr>
        <w:t>@</w:t>
      </w:r>
      <w:proofErr w:type="gramStart"/>
      <w:r>
        <w:t>Injectable</w:t>
      </w:r>
      <w:r>
        <w:rPr>
          <w:lang w:val="ru-RU"/>
        </w:rPr>
        <w:t>(</w:t>
      </w:r>
      <w:proofErr w:type="gramEnd"/>
      <w:r>
        <w:rPr>
          <w:lang w:val="ru-RU"/>
        </w:rPr>
        <w:t>)</w:t>
      </w:r>
      <w:r w:rsidR="00F10C63">
        <w:rPr>
          <w:lang w:val="ru-RU"/>
        </w:rPr>
        <w:t xml:space="preserve">» </w:t>
      </w:r>
      <w:r>
        <w:rPr>
          <w:lang w:val="ru-RU"/>
        </w:rPr>
        <w:t>перед объявления класса.</w:t>
      </w:r>
      <w:r w:rsidR="00F10C63">
        <w:rPr>
          <w:lang w:val="ru-RU"/>
        </w:rPr>
        <w:t xml:space="preserve"> Они также автоматически добавляются при создании </w:t>
      </w:r>
      <w:r w:rsidR="0020746A">
        <w:rPr>
          <w:lang w:val="ru-RU"/>
        </w:rPr>
        <w:t xml:space="preserve">через консольное приложение </w:t>
      </w:r>
      <w:r w:rsidR="0020746A" w:rsidRPr="004808C2">
        <w:rPr>
          <w:i/>
          <w:iCs/>
        </w:rPr>
        <w:t>ng</w:t>
      </w:r>
      <w:r w:rsidR="00F10C63">
        <w:rPr>
          <w:lang w:val="ru-RU"/>
        </w:rPr>
        <w:t xml:space="preserve">. </w:t>
      </w:r>
      <w:r>
        <w:rPr>
          <w:lang w:val="ru-RU"/>
        </w:rPr>
        <w:t xml:space="preserve"> Под компонентами понимается класс представления, имеющий разметку </w:t>
      </w:r>
      <w:r>
        <w:t>HTML</w:t>
      </w:r>
      <w:r>
        <w:rPr>
          <w:lang w:val="ru-RU"/>
        </w:rPr>
        <w:t xml:space="preserve"> и файл стилей. Их можно задать всё в одном файле или можно разбить на несколько файлов. Компоненты </w:t>
      </w:r>
      <w:r w:rsidR="00E955F7">
        <w:rPr>
          <w:lang w:val="ru-RU"/>
        </w:rPr>
        <w:t xml:space="preserve">также можно создавать </w:t>
      </w:r>
      <w:r>
        <w:rPr>
          <w:lang w:val="ru-RU"/>
        </w:rPr>
        <w:t xml:space="preserve">консольной утилитой </w:t>
      </w:r>
      <w:r>
        <w:rPr>
          <w:i/>
        </w:rPr>
        <w:t>ng</w:t>
      </w:r>
      <w:r w:rsidRPr="00A420A0">
        <w:rPr>
          <w:lang w:val="ru-RU"/>
        </w:rPr>
        <w:t>.</w:t>
      </w:r>
    </w:p>
    <w:p w14:paraId="43AE2B7F" w14:textId="46B5B2B3" w:rsidR="00625116" w:rsidRDefault="00E83D23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Далее</w:t>
      </w:r>
      <w:r w:rsidR="000C077B">
        <w:rPr>
          <w:lang w:val="ru-RU"/>
        </w:rPr>
        <w:t xml:space="preserve"> представлена</w:t>
      </w:r>
      <w:r>
        <w:rPr>
          <w:lang w:val="ru-RU"/>
        </w:rPr>
        <w:t xml:space="preserve"> </w:t>
      </w:r>
      <w:r w:rsidR="00850E87">
        <w:rPr>
          <w:lang w:val="ru-RU"/>
        </w:rPr>
        <w:t>с</w:t>
      </w:r>
      <w:r w:rsidR="00CA1978">
        <w:rPr>
          <w:lang w:val="ru-RU"/>
        </w:rPr>
        <w:t>труктура проекта</w:t>
      </w:r>
      <w:r w:rsidR="004833EC">
        <w:rPr>
          <w:lang w:val="ru-RU"/>
        </w:rPr>
        <w:t xml:space="preserve"> </w:t>
      </w:r>
      <w:r w:rsidR="004833EC">
        <w:t>WebClient</w:t>
      </w:r>
      <w:r w:rsidR="00850E87">
        <w:rPr>
          <w:lang w:val="ru-RU"/>
        </w:rPr>
        <w:t xml:space="preserve"> в виде дерева</w:t>
      </w:r>
      <w:r w:rsidR="001023AE">
        <w:rPr>
          <w:lang w:val="ru-RU"/>
        </w:rPr>
        <w:t xml:space="preserve"> на </w:t>
      </w:r>
      <w:r w:rsidR="00CE5808">
        <w:rPr>
          <w:lang w:val="ru-RU"/>
        </w:rPr>
        <w:br/>
      </w:r>
      <w:r w:rsidR="001023AE">
        <w:rPr>
          <w:lang w:val="ru-RU"/>
        </w:rPr>
        <w:t>рисунке 7.</w:t>
      </w:r>
    </w:p>
    <w:p w14:paraId="00648D27" w14:textId="21D3B049" w:rsidR="00625116" w:rsidRDefault="00625116" w:rsidP="00A84EF0">
      <w:pPr>
        <w:suppressAutoHyphens w:val="0"/>
        <w:autoSpaceDN/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kern w:val="0"/>
          <w:sz w:val="24"/>
          <w:lang w:val="ru-RU" w:eastAsia="ru-RU" w:bidi="ar-SA"/>
        </w:rPr>
      </w:pPr>
      <w:r w:rsidRPr="00625116">
        <w:rPr>
          <w:rFonts w:eastAsia="Times New Roman" w:cs="Times New Roman"/>
          <w:noProof/>
          <w:kern w:val="0"/>
          <w:sz w:val="24"/>
          <w:lang w:val="ru-RU" w:eastAsia="ru-RU" w:bidi="ar-SA"/>
        </w:rPr>
        <w:drawing>
          <wp:inline distT="0" distB="0" distL="0" distR="0" wp14:anchorId="74D09156" wp14:editId="4FD2182A">
            <wp:extent cx="2464706" cy="3390900"/>
            <wp:effectExtent l="0" t="0" r="0" b="0"/>
            <wp:docPr id="17914762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19" cy="33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1117" w14:textId="7B1556E6" w:rsidR="00625116" w:rsidRPr="001C3D26" w:rsidRDefault="00625116" w:rsidP="008A2256">
      <w:pPr>
        <w:suppressAutoHyphens w:val="0"/>
        <w:autoSpaceDN/>
        <w:spacing w:after="140"/>
        <w:ind w:firstLine="0"/>
        <w:jc w:val="center"/>
        <w:rPr>
          <w:rFonts w:eastAsia="Times New Roman" w:cs="Times New Roman"/>
          <w:kern w:val="0"/>
          <w:szCs w:val="28"/>
          <w:lang w:val="ru-RU" w:eastAsia="ru-RU" w:bidi="ar-SA"/>
        </w:rPr>
      </w:pP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Рисунок 7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>–</w:t>
      </w:r>
      <w:r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 </w:t>
      </w:r>
      <w:r w:rsidR="001023AE" w:rsidRPr="00A84EF0">
        <w:rPr>
          <w:rFonts w:eastAsia="Times New Roman" w:cs="Times New Roman"/>
          <w:kern w:val="0"/>
          <w:szCs w:val="28"/>
          <w:lang w:val="ru-RU" w:eastAsia="ru-RU" w:bidi="ar-SA"/>
        </w:rPr>
        <w:t xml:space="preserve">Структура проекта </w:t>
      </w:r>
      <w:r w:rsidR="001023AE" w:rsidRPr="00A84EF0">
        <w:rPr>
          <w:rFonts w:eastAsia="Times New Roman" w:cs="Times New Roman"/>
          <w:kern w:val="0"/>
          <w:szCs w:val="28"/>
          <w:lang w:eastAsia="ru-RU" w:bidi="ar-SA"/>
        </w:rPr>
        <w:t>WebClient</w:t>
      </w:r>
    </w:p>
    <w:p w14:paraId="5DE4D04A" w14:textId="0BC78E8B" w:rsidR="00B3405F" w:rsidRDefault="00CA1978" w:rsidP="00625116">
      <w:pPr>
        <w:pStyle w:val="Textbody"/>
        <w:spacing w:after="120"/>
        <w:ind w:firstLine="709"/>
        <w:jc w:val="both"/>
        <w:rPr>
          <w:lang w:val="ru-RU"/>
        </w:rPr>
      </w:pPr>
      <w:r>
        <w:rPr>
          <w:lang w:val="ru-RU"/>
        </w:rPr>
        <w:t>Путь</w:t>
      </w:r>
      <w:r w:rsidRPr="001C3D26">
        <w:rPr>
          <w:lang w:val="ru-RU"/>
        </w:rPr>
        <w:t xml:space="preserve"> </w:t>
      </w:r>
      <w:r>
        <w:rPr>
          <w:lang w:val="ru-RU"/>
        </w:rPr>
        <w:t>к</w:t>
      </w:r>
      <w:r w:rsidRPr="001C3D26">
        <w:rPr>
          <w:lang w:val="ru-RU"/>
        </w:rPr>
        <w:t xml:space="preserve"> </w:t>
      </w:r>
      <w:r>
        <w:t>API</w:t>
      </w:r>
      <w:r w:rsidRPr="001C3D26">
        <w:rPr>
          <w:lang w:val="ru-RU"/>
        </w:rPr>
        <w:t xml:space="preserve"> </w:t>
      </w:r>
      <w:r>
        <w:t>Gateway</w:t>
      </w:r>
      <w:r w:rsidRPr="001C3D26">
        <w:rPr>
          <w:lang w:val="ru-RU"/>
        </w:rPr>
        <w:t xml:space="preserve"> </w:t>
      </w:r>
      <w:r>
        <w:rPr>
          <w:lang w:val="ru-RU"/>
        </w:rPr>
        <w:t>сервиса</w:t>
      </w:r>
      <w:r w:rsidRPr="001C3D26">
        <w:rPr>
          <w:lang w:val="ru-RU"/>
        </w:rPr>
        <w:t xml:space="preserve"> </w:t>
      </w:r>
      <w:r>
        <w:rPr>
          <w:lang w:val="ru-RU"/>
        </w:rPr>
        <w:t>находится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файлах</w:t>
      </w:r>
      <w:r w:rsidRPr="001C3D26">
        <w:rPr>
          <w:lang w:val="ru-RU"/>
        </w:rPr>
        <w:t xml:space="preserve"> </w:t>
      </w:r>
      <w:r w:rsidR="000C077B" w:rsidRPr="001C3D26">
        <w:rPr>
          <w:lang w:val="ru-RU"/>
        </w:rPr>
        <w:t>«</w:t>
      </w:r>
      <w:r>
        <w:t>environment</w:t>
      </w:r>
      <w:r w:rsidRPr="001C3D26">
        <w:rPr>
          <w:lang w:val="ru-RU"/>
        </w:rPr>
        <w:t>.*.</w:t>
      </w:r>
      <w:proofErr w:type="spellStart"/>
      <w:r>
        <w:t>ts</w:t>
      </w:r>
      <w:proofErr w:type="spellEnd"/>
      <w:r w:rsidR="000C077B" w:rsidRPr="001C3D26">
        <w:rPr>
          <w:lang w:val="ru-RU"/>
        </w:rPr>
        <w:t>»</w:t>
      </w:r>
      <w:r w:rsidRPr="001C3D26">
        <w:rPr>
          <w:lang w:val="ru-RU"/>
        </w:rPr>
        <w:t xml:space="preserve"> </w:t>
      </w:r>
      <w:r>
        <w:rPr>
          <w:lang w:val="ru-RU"/>
        </w:rPr>
        <w:t>в</w:t>
      </w:r>
      <w:r w:rsidRPr="001C3D26">
        <w:rPr>
          <w:lang w:val="ru-RU"/>
        </w:rPr>
        <w:t xml:space="preserve"> </w:t>
      </w:r>
      <w:r>
        <w:rPr>
          <w:lang w:val="ru-RU"/>
        </w:rPr>
        <w:t>директории</w:t>
      </w:r>
      <w:r w:rsidRPr="001C3D26">
        <w:rPr>
          <w:lang w:val="ru-RU"/>
        </w:rPr>
        <w:t xml:space="preserve"> </w:t>
      </w:r>
      <w:r>
        <w:t>src</w:t>
      </w:r>
      <w:r w:rsidRPr="001C3D26">
        <w:rPr>
          <w:lang w:val="ru-RU"/>
        </w:rPr>
        <w:t>/</w:t>
      </w:r>
      <w:r>
        <w:t>environments</w:t>
      </w:r>
      <w:r w:rsidRPr="001C3D26">
        <w:rPr>
          <w:lang w:val="ru-RU"/>
        </w:rPr>
        <w:t xml:space="preserve">. </w:t>
      </w:r>
      <w:r>
        <w:rPr>
          <w:lang w:val="ru-RU"/>
        </w:rPr>
        <w:t>Представлены в виде экспортируемого объекта:</w:t>
      </w:r>
    </w:p>
    <w:p w14:paraId="25B14C04" w14:textId="42B709F2" w:rsidR="002A01EE" w:rsidRPr="00322B72" w:rsidRDefault="00CA1978" w:rsidP="00322B72">
      <w:pPr>
        <w:rPr>
          <w:rFonts w:ascii="Consolas" w:eastAsia="Times New Roman" w:hAnsi="Consolas" w:cs="JetBrains Mono"/>
          <w:kern w:val="0"/>
          <w:szCs w:val="28"/>
          <w:lang w:val="ru-RU" w:eastAsia="ru-RU" w:bidi="ar-SA"/>
        </w:rPr>
      </w:pPr>
      <w:r>
        <w:rPr>
          <w:lang w:val="ru-RU"/>
        </w:rPr>
        <w:lastRenderedPageBreak/>
        <w:t xml:space="preserve">В директории </w:t>
      </w:r>
      <w:r>
        <w:t>models</w:t>
      </w:r>
      <w:r>
        <w:rPr>
          <w:lang w:val="ru-RU"/>
        </w:rPr>
        <w:t xml:space="preserve"> находятся классы предметной области </w:t>
      </w:r>
      <w:r w:rsidR="000C077B">
        <w:rPr>
          <w:lang w:val="ru-RU"/>
        </w:rPr>
        <w:t>«</w:t>
      </w:r>
      <w:r>
        <w:t>book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>
        <w:rPr>
          <w:lang w:val="ru-RU"/>
        </w:rPr>
        <w:t xml:space="preserve"> и </w:t>
      </w:r>
      <w:r w:rsidR="000C077B">
        <w:rPr>
          <w:lang w:val="ru-RU"/>
        </w:rPr>
        <w:t>«</w:t>
      </w:r>
      <w:r>
        <w:t>author</w:t>
      </w:r>
      <w:r>
        <w:rPr>
          <w:lang w:val="ru-RU"/>
        </w:rPr>
        <w:t>.</w:t>
      </w:r>
      <w:proofErr w:type="spellStart"/>
      <w:r>
        <w:t>ts</w:t>
      </w:r>
      <w:proofErr w:type="spellEnd"/>
      <w:r w:rsidR="000C077B">
        <w:rPr>
          <w:lang w:val="ru-RU"/>
        </w:rPr>
        <w:t>»</w:t>
      </w:r>
      <w:r w:rsidR="00FD7788" w:rsidRPr="00FD7788">
        <w:rPr>
          <w:lang w:val="ru-RU"/>
        </w:rPr>
        <w:t>.</w:t>
      </w:r>
    </w:p>
    <w:p w14:paraId="0E8AA39B" w14:textId="77777777" w:rsidR="00CA1978" w:rsidRDefault="00CA1978" w:rsidP="002A01EE">
      <w:pPr>
        <w:rPr>
          <w:lang w:val="ru-RU"/>
        </w:rPr>
      </w:pPr>
      <w:r>
        <w:rPr>
          <w:lang w:val="ru-RU"/>
        </w:rPr>
        <w:t>В</w:t>
      </w:r>
      <w:r w:rsidRPr="002A01EE">
        <w:rPr>
          <w:lang w:val="ru-RU"/>
        </w:rPr>
        <w:t xml:space="preserve"> </w:t>
      </w:r>
      <w:r>
        <w:rPr>
          <w:lang w:val="ru-RU"/>
        </w:rPr>
        <w:t>папке</w:t>
      </w:r>
      <w:r w:rsidRPr="002A01EE">
        <w:rPr>
          <w:lang w:val="ru-RU"/>
        </w:rPr>
        <w:t xml:space="preserve"> </w:t>
      </w:r>
      <w:r>
        <w:rPr>
          <w:i/>
          <w:iCs/>
        </w:rPr>
        <w:t>src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app</w:t>
      </w:r>
      <w:r w:rsidRPr="002A01EE">
        <w:rPr>
          <w:i/>
          <w:iCs/>
          <w:lang w:val="ru-RU"/>
        </w:rPr>
        <w:t>/</w:t>
      </w:r>
      <w:r>
        <w:rPr>
          <w:i/>
          <w:iCs/>
        </w:rPr>
        <w:t>services</w:t>
      </w:r>
      <w:r w:rsidRPr="002A01EE">
        <w:rPr>
          <w:lang w:val="ru-RU"/>
        </w:rPr>
        <w:t xml:space="preserve"> </w:t>
      </w:r>
      <w:r>
        <w:rPr>
          <w:lang w:val="ru-RU"/>
        </w:rPr>
        <w:t>находятся</w:t>
      </w:r>
      <w:r w:rsidRPr="002A01EE">
        <w:rPr>
          <w:lang w:val="ru-RU"/>
        </w:rPr>
        <w:t xml:space="preserve"> </w:t>
      </w:r>
      <w:r>
        <w:rPr>
          <w:lang w:val="ru-RU"/>
        </w:rPr>
        <w:t>сервисы</w:t>
      </w:r>
      <w:r w:rsidRPr="002A01EE">
        <w:rPr>
          <w:lang w:val="ru-RU"/>
        </w:rPr>
        <w:t xml:space="preserve"> </w:t>
      </w:r>
      <w:r>
        <w:rPr>
          <w:lang w:val="ru-RU"/>
        </w:rPr>
        <w:t>для</w:t>
      </w:r>
      <w:r w:rsidRPr="002A01EE">
        <w:rPr>
          <w:lang w:val="ru-RU"/>
        </w:rPr>
        <w:t xml:space="preserve"> </w:t>
      </w:r>
      <w:r>
        <w:rPr>
          <w:lang w:val="ru-RU"/>
        </w:rPr>
        <w:t>работы</w:t>
      </w:r>
      <w:r w:rsidRPr="002A01EE">
        <w:rPr>
          <w:lang w:val="ru-RU"/>
        </w:rPr>
        <w:t xml:space="preserve"> </w:t>
      </w:r>
      <w:r>
        <w:rPr>
          <w:lang w:val="ru-RU"/>
        </w:rPr>
        <w:t>с</w:t>
      </w:r>
      <w:r w:rsidRPr="002A01EE">
        <w:rPr>
          <w:lang w:val="ru-RU"/>
        </w:rPr>
        <w:t xml:space="preserve"> </w:t>
      </w:r>
      <w:r>
        <w:t>API</w:t>
      </w:r>
      <w:r w:rsidRPr="002A01EE">
        <w:rPr>
          <w:lang w:val="ru-RU"/>
        </w:rPr>
        <w:t xml:space="preserve">. </w:t>
      </w:r>
      <w:r>
        <w:rPr>
          <w:lang w:val="ru-RU"/>
        </w:rPr>
        <w:t xml:space="preserve">Они используются в компонентах из директории </w:t>
      </w:r>
      <w:r>
        <w:rPr>
          <w:i/>
          <w:iCs/>
        </w:rPr>
        <w:t>src</w:t>
      </w:r>
      <w:r>
        <w:rPr>
          <w:i/>
          <w:iCs/>
          <w:lang w:val="ru-RU"/>
        </w:rPr>
        <w:t>/</w:t>
      </w:r>
      <w:r>
        <w:rPr>
          <w:i/>
          <w:iCs/>
        </w:rPr>
        <w:t>app</w:t>
      </w:r>
      <w:r>
        <w:rPr>
          <w:i/>
          <w:iCs/>
          <w:lang w:val="ru-RU"/>
        </w:rPr>
        <w:t>/</w:t>
      </w:r>
      <w:r>
        <w:rPr>
          <w:i/>
          <w:iCs/>
        </w:rPr>
        <w:t>pages</w:t>
      </w:r>
      <w:r>
        <w:rPr>
          <w:lang w:val="ru-RU"/>
        </w:rPr>
        <w:t>.</w:t>
      </w:r>
    </w:p>
    <w:p w14:paraId="77B33078" w14:textId="494311EE" w:rsidR="00CA1978" w:rsidRDefault="00CA1978" w:rsidP="00B03BB1">
      <w:pPr>
        <w:rPr>
          <w:lang w:val="ru-RU"/>
        </w:rPr>
      </w:pPr>
      <w:r>
        <w:rPr>
          <w:lang w:val="ru-RU"/>
        </w:rPr>
        <w:t xml:space="preserve">В проекте используется модуль </w:t>
      </w:r>
      <w:r w:rsidR="00322B72">
        <w:rPr>
          <w:lang w:val="ru-RU"/>
        </w:rPr>
        <w:t>«</w:t>
      </w:r>
      <w:proofErr w:type="spellStart"/>
      <w:r>
        <w:t>AppRoutingModule</w:t>
      </w:r>
      <w:proofErr w:type="spellEnd"/>
      <w:r w:rsidR="00322B72">
        <w:rPr>
          <w:lang w:val="ru-RU"/>
        </w:rPr>
        <w:t>»</w:t>
      </w:r>
      <w:r>
        <w:rPr>
          <w:lang w:val="ru-RU"/>
        </w:rPr>
        <w:t xml:space="preserve"> для возможности переходить на другие страницы, набрав адрес в адресной строке браузера</w:t>
      </w:r>
      <w:r w:rsidR="00707203">
        <w:rPr>
          <w:lang w:val="ru-RU"/>
        </w:rPr>
        <w:t>.</w:t>
      </w:r>
    </w:p>
    <w:p w14:paraId="5D0254BC" w14:textId="49868903" w:rsidR="00707203" w:rsidRDefault="00707203" w:rsidP="00707203">
      <w:pPr>
        <w:rPr>
          <w:lang w:val="ru-RU"/>
        </w:rPr>
      </w:pPr>
      <w:r>
        <w:rPr>
          <w:lang w:val="ru-RU"/>
        </w:rPr>
        <w:t>В панели навигации только есть две ссылки – на основную страницу (ссылки «Книги») и страницу списков авторов (ссылка «Авторы»). Панель навигации всегда находится в закрытом состояний (рисунок 8).</w:t>
      </w:r>
    </w:p>
    <w:p w14:paraId="430E0453" w14:textId="77777777" w:rsidR="00AE0382" w:rsidRPr="00371B7A" w:rsidRDefault="00AE0382" w:rsidP="005A1248">
      <w:pPr>
        <w:ind w:firstLine="0"/>
        <w:jc w:val="center"/>
        <w:rPr>
          <w:noProof/>
          <w:lang w:val="ru-RU"/>
        </w:rPr>
      </w:pPr>
    </w:p>
    <w:p w14:paraId="0AE4DB68" w14:textId="77777777" w:rsidR="00A84EF0" w:rsidRDefault="00CA1978" w:rsidP="00707203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340C538" wp14:editId="440F52F9">
            <wp:extent cx="5212080" cy="2063633"/>
            <wp:effectExtent l="0" t="0" r="7620" b="0"/>
            <wp:docPr id="95249520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72"/>
                    <a:stretch/>
                  </pic:blipFill>
                  <pic:spPr bwMode="auto">
                    <a:xfrm>
                      <a:off x="0" y="0"/>
                      <a:ext cx="5224525" cy="206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B8F0E" w14:textId="57559FEB" w:rsidR="004640EE" w:rsidRDefault="00CA1978" w:rsidP="00707203">
      <w:pPr>
        <w:spacing w:after="1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A84EF0">
        <w:rPr>
          <w:lang w:val="ru-RU"/>
        </w:rPr>
        <w:t>8</w:t>
      </w:r>
      <w:r>
        <w:rPr>
          <w:lang w:val="ru-RU"/>
        </w:rPr>
        <w:t xml:space="preserve"> – Разметка</w:t>
      </w:r>
      <w:r w:rsidR="00C709EA">
        <w:rPr>
          <w:lang w:val="ru-RU"/>
        </w:rPr>
        <w:t xml:space="preserve"> (</w:t>
      </w:r>
      <w:r w:rsidR="00C709EA">
        <w:t>layout</w:t>
      </w:r>
      <w:r w:rsidR="00C709EA" w:rsidRPr="00F0036D">
        <w:rPr>
          <w:lang w:val="ru-RU"/>
        </w:rPr>
        <w:t>)</w:t>
      </w:r>
      <w:r>
        <w:rPr>
          <w:lang w:val="ru-RU"/>
        </w:rPr>
        <w:t xml:space="preserve"> интерфейса</w:t>
      </w:r>
    </w:p>
    <w:p w14:paraId="29924724" w14:textId="23E03C44" w:rsidR="00CA1978" w:rsidRDefault="00CA1978" w:rsidP="00CA1978">
      <w:pPr>
        <w:rPr>
          <w:lang w:val="ru-RU"/>
        </w:rPr>
      </w:pPr>
      <w:r>
        <w:rPr>
          <w:lang w:val="ru-RU"/>
        </w:rPr>
        <w:t>В верхней панели отображается кнопка открытия/закрытия панели навигации в виде трёх полосок и название приложения «</w:t>
      </w:r>
      <w:r>
        <w:t>Library</w:t>
      </w:r>
      <w:r>
        <w:rPr>
          <w:lang w:val="ru-RU"/>
        </w:rPr>
        <w:t>».</w:t>
      </w:r>
    </w:p>
    <w:p w14:paraId="6AC4D535" w14:textId="686743FF" w:rsidR="004613BF" w:rsidRPr="004613BF" w:rsidRDefault="00CA1978" w:rsidP="004613BF">
      <w:pPr>
        <w:rPr>
          <w:lang w:val="ru-RU"/>
        </w:rPr>
      </w:pPr>
      <w:r>
        <w:rPr>
          <w:lang w:val="ru-RU"/>
        </w:rPr>
        <w:t>На основной странице выводится список книг</w:t>
      </w:r>
      <w:r w:rsidR="00EE7FB4">
        <w:rPr>
          <w:lang w:val="ru-RU"/>
        </w:rPr>
        <w:t xml:space="preserve"> в виде таблицы (рис</w:t>
      </w:r>
      <w:r w:rsidR="00D0520B">
        <w:rPr>
          <w:lang w:val="ru-RU"/>
        </w:rPr>
        <w:t>унок</w:t>
      </w:r>
      <w:r w:rsidR="00EE7FB4">
        <w:rPr>
          <w:lang w:val="ru-RU"/>
        </w:rPr>
        <w:t xml:space="preserve"> </w:t>
      </w:r>
      <w:r w:rsidR="00936BDC">
        <w:rPr>
          <w:lang w:val="ru-RU"/>
        </w:rPr>
        <w:t>9</w:t>
      </w:r>
      <w:r w:rsidR="00EE7FB4">
        <w:rPr>
          <w:lang w:val="ru-RU"/>
        </w:rPr>
        <w:t>).</w:t>
      </w:r>
    </w:p>
    <w:p w14:paraId="4088B6B5" w14:textId="536F2AAB" w:rsidR="00CA1978" w:rsidRDefault="00CF28AD" w:rsidP="00CF28AD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1EC4C17" wp14:editId="7414FE36">
            <wp:extent cx="5684520" cy="1963271"/>
            <wp:effectExtent l="0" t="0" r="0" b="0"/>
            <wp:docPr id="55403235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43" b="25519"/>
                    <a:stretch/>
                  </pic:blipFill>
                  <pic:spPr bwMode="auto">
                    <a:xfrm>
                      <a:off x="0" y="0"/>
                      <a:ext cx="5687972" cy="196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61EC9" w14:textId="479E7690" w:rsidR="00CA1978" w:rsidRDefault="00CA1978" w:rsidP="00B43309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9</w:t>
      </w:r>
      <w:r>
        <w:rPr>
          <w:lang w:val="ru-RU"/>
        </w:rPr>
        <w:t xml:space="preserve"> – Основная страница</w:t>
      </w:r>
      <w:r w:rsidR="00E87306">
        <w:rPr>
          <w:lang w:val="ru-RU"/>
        </w:rPr>
        <w:t xml:space="preserve"> клиентской части</w:t>
      </w:r>
    </w:p>
    <w:p w14:paraId="492800B9" w14:textId="6EAFCE43" w:rsidR="00CA1978" w:rsidRDefault="00CA1978" w:rsidP="00C87229">
      <w:pPr>
        <w:rPr>
          <w:lang w:val="ru-RU"/>
        </w:rPr>
      </w:pPr>
      <w:r>
        <w:rPr>
          <w:lang w:val="ru-RU"/>
        </w:rPr>
        <w:lastRenderedPageBreak/>
        <w:t xml:space="preserve">Таблица записей книг имеет следующие поля </w:t>
      </w:r>
      <w:r w:rsidR="00EC4918">
        <w:rPr>
          <w:color w:val="222222"/>
          <w:szCs w:val="28"/>
          <w:shd w:val="clear" w:color="auto" w:fill="FFFFFF"/>
          <w:lang w:val="ru-RU"/>
        </w:rPr>
        <w:t>–</w:t>
      </w:r>
      <w:r>
        <w:rPr>
          <w:lang w:val="ru-RU"/>
        </w:rPr>
        <w:t xml:space="preserve"> «Заголовок книги», «</w:t>
      </w:r>
      <w:r>
        <w:t>ISBN</w:t>
      </w:r>
      <w:r>
        <w:rPr>
          <w:lang w:val="ru-RU"/>
        </w:rPr>
        <w:t>» (Международный стандартный книжный номер) и «Действия». Также есть возможность сортировки по первым двум полям. Это можно сделать, нажав на ячейку</w:t>
      </w:r>
      <w:r w:rsidR="00A55C8C">
        <w:rPr>
          <w:lang w:val="ru-RU"/>
        </w:rPr>
        <w:t xml:space="preserve"> в</w:t>
      </w:r>
      <w:r>
        <w:rPr>
          <w:lang w:val="ru-RU"/>
        </w:rPr>
        <w:t xml:space="preserve"> шапк</w:t>
      </w:r>
      <w:r w:rsidR="00A55C8C">
        <w:rPr>
          <w:lang w:val="ru-RU"/>
        </w:rPr>
        <w:t>е</w:t>
      </w:r>
      <w:r>
        <w:rPr>
          <w:lang w:val="ru-RU"/>
        </w:rPr>
        <w:t xml:space="preserve"> таблицы</w:t>
      </w:r>
      <w:r w:rsidR="002423A4">
        <w:rPr>
          <w:lang w:val="ru-RU"/>
        </w:rPr>
        <w:t xml:space="preserve"> (рисунок </w:t>
      </w:r>
      <w:r w:rsidR="00936BDC">
        <w:rPr>
          <w:lang w:val="ru-RU"/>
        </w:rPr>
        <w:t>10</w:t>
      </w:r>
      <w:r w:rsidR="002423A4">
        <w:rPr>
          <w:lang w:val="ru-RU"/>
        </w:rPr>
        <w:t>)</w:t>
      </w:r>
      <w:r>
        <w:rPr>
          <w:lang w:val="ru-RU"/>
        </w:rPr>
        <w:t>.</w:t>
      </w:r>
    </w:p>
    <w:p w14:paraId="1BDA33C5" w14:textId="3A02ED84" w:rsidR="00E21BB8" w:rsidRDefault="00E21BB8" w:rsidP="00CB7132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5EA0CB" wp14:editId="524B5C4B">
            <wp:extent cx="4984497" cy="1544782"/>
            <wp:effectExtent l="0" t="0" r="6985" b="0"/>
            <wp:docPr id="6249319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97" cy="15501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B08509" w14:textId="5DBB8527" w:rsidR="00CA1978" w:rsidRDefault="00CA1978" w:rsidP="002423A4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936BDC">
        <w:rPr>
          <w:lang w:val="ru-RU"/>
        </w:rPr>
        <w:t>10</w:t>
      </w:r>
      <w:r>
        <w:rPr>
          <w:lang w:val="ru-RU"/>
        </w:rPr>
        <w:t xml:space="preserve"> – Сортировка по колонкам</w:t>
      </w:r>
    </w:p>
    <w:p w14:paraId="69AE9D3B" w14:textId="5634E763" w:rsidR="00CA1978" w:rsidRDefault="00CA1978" w:rsidP="008F76DB">
      <w:pPr>
        <w:rPr>
          <w:lang w:val="ru-RU"/>
        </w:rPr>
      </w:pPr>
      <w:r>
        <w:rPr>
          <w:lang w:val="ru-RU"/>
        </w:rPr>
        <w:t>У таблицы есть встроенная возможность разбиении строк на страницы (</w:t>
      </w:r>
      <w:r>
        <w:t>pagination</w:t>
      </w:r>
      <w:r>
        <w:rPr>
          <w:lang w:val="ru-RU"/>
        </w:rPr>
        <w:t xml:space="preserve">). Количество строк в таблице определена заранее массивом чисел </w:t>
      </w:r>
      <w:r w:rsidR="00B03BB1">
        <w:rPr>
          <w:lang w:val="ru-RU"/>
        </w:rPr>
        <w:t>–</w:t>
      </w:r>
      <w:r>
        <w:rPr>
          <w:lang w:val="ru-RU"/>
        </w:rPr>
        <w:t xml:space="preserve"> 10, 20, 50. Она находится под таблицей </w:t>
      </w:r>
      <w:r w:rsidR="003B7EF4">
        <w:rPr>
          <w:lang w:val="ru-RU"/>
        </w:rPr>
        <w:t>(</w:t>
      </w:r>
      <w:r w:rsidR="00535CA3">
        <w:rPr>
          <w:lang w:val="ru-RU"/>
        </w:rPr>
        <w:t>рисун</w:t>
      </w:r>
      <w:r w:rsidR="008A2256">
        <w:rPr>
          <w:lang w:val="ru-RU"/>
        </w:rPr>
        <w:t>о</w:t>
      </w:r>
      <w:r w:rsidR="00535CA3">
        <w:rPr>
          <w:lang w:val="ru-RU"/>
        </w:rPr>
        <w:t xml:space="preserve">к </w:t>
      </w:r>
      <w:r w:rsidR="00936BDC">
        <w:rPr>
          <w:lang w:val="ru-RU"/>
        </w:rPr>
        <w:t>11</w:t>
      </w:r>
      <w:r w:rsidR="003B7EF4">
        <w:rPr>
          <w:lang w:val="ru-RU"/>
        </w:rPr>
        <w:t>)</w:t>
      </w:r>
      <w:r w:rsidR="00535CA3">
        <w:rPr>
          <w:lang w:val="ru-RU"/>
        </w:rPr>
        <w:t>.</w:t>
      </w:r>
    </w:p>
    <w:p w14:paraId="6A3FFE10" w14:textId="0CCF13BF" w:rsidR="008F76DB" w:rsidRPr="00225042" w:rsidRDefault="002423A4" w:rsidP="008F76DB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5031AC4" wp14:editId="7326AFD6">
            <wp:extent cx="5768340" cy="960120"/>
            <wp:effectExtent l="0" t="0" r="3810" b="0"/>
            <wp:docPr id="16445307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Рисунок </w:t>
      </w:r>
      <w:r w:rsidR="00936BDC">
        <w:rPr>
          <w:lang w:val="ru-RU"/>
        </w:rPr>
        <w:t>11</w:t>
      </w:r>
      <w:r>
        <w:rPr>
          <w:lang w:val="ru-RU"/>
        </w:rPr>
        <w:t xml:space="preserve"> – Панель навигации по страницам</w:t>
      </w:r>
    </w:p>
    <w:p w14:paraId="6BCE73DE" w14:textId="61EA9106" w:rsidR="008F76DB" w:rsidRDefault="008F76DB" w:rsidP="008F76DB">
      <w:pPr>
        <w:rPr>
          <w:lang w:val="ru-RU"/>
        </w:rPr>
      </w:pPr>
      <w:r>
        <w:rPr>
          <w:lang w:val="ru-RU"/>
        </w:rPr>
        <w:t xml:space="preserve">Она состоит из выпадающего меню, в котором можно выбрать отображаемое количество элементов на одной странице, потом идёт диапазон отображаемых элементов от общего количества строк в формате &lt;от&gt; - &lt;до&gt; </w:t>
      </w:r>
      <w:r>
        <w:t>of</w:t>
      </w:r>
      <w:r>
        <w:rPr>
          <w:lang w:val="ru-RU"/>
        </w:rPr>
        <w:t xml:space="preserve"> &lt;</w:t>
      </w:r>
      <w:proofErr w:type="spellStart"/>
      <w:r>
        <w:rPr>
          <w:lang w:val="ru-RU"/>
        </w:rPr>
        <w:t>общее_количество_строк</w:t>
      </w:r>
      <w:proofErr w:type="spellEnd"/>
      <w:r>
        <w:rPr>
          <w:lang w:val="ru-RU"/>
        </w:rPr>
        <w:t>&gt; и кнопки навигации на следующий и предыдущий.</w:t>
      </w:r>
    </w:p>
    <w:p w14:paraId="4E311C99" w14:textId="77777777" w:rsidR="00314C95" w:rsidRDefault="00314C95" w:rsidP="008F76DB">
      <w:pPr>
        <w:rPr>
          <w:lang w:val="ru-RU"/>
        </w:rPr>
      </w:pPr>
    </w:p>
    <w:p w14:paraId="51CFDD2C" w14:textId="77777777" w:rsidR="00314C95" w:rsidRDefault="00314C95" w:rsidP="008F76DB">
      <w:pPr>
        <w:rPr>
          <w:lang w:val="ru-RU"/>
        </w:rPr>
      </w:pPr>
    </w:p>
    <w:p w14:paraId="69CA5D89" w14:textId="77777777" w:rsidR="00314C95" w:rsidRDefault="00314C95" w:rsidP="008F76DB">
      <w:pPr>
        <w:rPr>
          <w:lang w:val="ru-RU"/>
        </w:rPr>
      </w:pPr>
    </w:p>
    <w:p w14:paraId="4A0A5139" w14:textId="77777777" w:rsidR="00314C95" w:rsidRDefault="00314C95" w:rsidP="008F76DB">
      <w:pPr>
        <w:rPr>
          <w:lang w:val="ru-RU"/>
        </w:rPr>
      </w:pPr>
    </w:p>
    <w:p w14:paraId="4F0189E2" w14:textId="77777777" w:rsidR="00314C95" w:rsidRDefault="00314C95" w:rsidP="008F76DB">
      <w:pPr>
        <w:rPr>
          <w:lang w:val="ru-RU"/>
        </w:rPr>
      </w:pPr>
    </w:p>
    <w:p w14:paraId="4B9E9BDE" w14:textId="77777777" w:rsidR="00314C95" w:rsidRDefault="00314C95" w:rsidP="008F76DB">
      <w:pPr>
        <w:rPr>
          <w:lang w:val="ru-RU"/>
        </w:rPr>
      </w:pPr>
    </w:p>
    <w:p w14:paraId="6CFEFEC7" w14:textId="1B21196F" w:rsidR="008F76DB" w:rsidRPr="008F76DB" w:rsidRDefault="00CA1978" w:rsidP="008F76DB">
      <w:pPr>
        <w:rPr>
          <w:lang w:val="ru-RU"/>
        </w:rPr>
      </w:pPr>
      <w:r>
        <w:rPr>
          <w:lang w:val="ru-RU"/>
        </w:rPr>
        <w:lastRenderedPageBreak/>
        <w:t>При нажатии кнопки «Добавить» над таблицей, открывается диалоговое окно для создания новой записи</w:t>
      </w:r>
      <w:r w:rsidR="00CB14D8">
        <w:rPr>
          <w:lang w:val="ru-RU"/>
        </w:rPr>
        <w:t xml:space="preserve"> (рисунок 1</w:t>
      </w:r>
      <w:r w:rsidR="00936BDC">
        <w:rPr>
          <w:lang w:val="ru-RU"/>
        </w:rPr>
        <w:t>2</w:t>
      </w:r>
      <w:r w:rsidR="00CB14D8">
        <w:rPr>
          <w:lang w:val="ru-RU"/>
        </w:rPr>
        <w:t>).</w:t>
      </w:r>
    </w:p>
    <w:p w14:paraId="363767F1" w14:textId="3BA967C7" w:rsidR="00CA1978" w:rsidRDefault="00CA1978" w:rsidP="001B73A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981C0B" wp14:editId="40E8BD0D">
            <wp:extent cx="4343400" cy="2438400"/>
            <wp:effectExtent l="0" t="0" r="0" b="0"/>
            <wp:docPr id="17459051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3" t="16182" r="13823" b="17428"/>
                    <a:stretch/>
                  </pic:blipFill>
                  <pic:spPr bwMode="auto"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B4F83" w14:textId="7E2C37B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FD73EF">
        <w:rPr>
          <w:lang w:val="ru-RU"/>
        </w:rPr>
        <w:t>1</w:t>
      </w:r>
      <w:r w:rsidR="00936BDC">
        <w:rPr>
          <w:lang w:val="ru-RU"/>
        </w:rPr>
        <w:t>2</w:t>
      </w:r>
      <w:r>
        <w:rPr>
          <w:lang w:val="ru-RU"/>
        </w:rPr>
        <w:t xml:space="preserve"> – Окно добавления/редактирования записи книги</w:t>
      </w:r>
    </w:p>
    <w:p w14:paraId="0F460898" w14:textId="1DD9F6FC" w:rsidR="00CA1978" w:rsidRDefault="00CA1978" w:rsidP="00CA1978">
      <w:pPr>
        <w:rPr>
          <w:lang w:val="ru-RU"/>
        </w:rPr>
      </w:pPr>
      <w:r>
        <w:rPr>
          <w:lang w:val="ru-RU"/>
        </w:rPr>
        <w:t>Такое же окно</w:t>
      </w:r>
      <w:r w:rsidR="00421496">
        <w:rPr>
          <w:lang w:val="ru-RU"/>
        </w:rPr>
        <w:t xml:space="preserve"> </w:t>
      </w:r>
      <w:r>
        <w:rPr>
          <w:lang w:val="ru-RU"/>
        </w:rPr>
        <w:t>открывается и при редактировании записи нажатием на кнопку с изображением ручки.</w:t>
      </w:r>
    </w:p>
    <w:p w14:paraId="0CC464F2" w14:textId="591633C1" w:rsidR="00CA1978" w:rsidRDefault="00CA1978" w:rsidP="00CA1978">
      <w:pPr>
        <w:rPr>
          <w:lang w:val="ru-RU"/>
        </w:rPr>
      </w:pPr>
      <w:r>
        <w:rPr>
          <w:lang w:val="ru-RU"/>
        </w:rPr>
        <w:t xml:space="preserve">Обязательным полем является «Название книги», и она </w:t>
      </w:r>
      <w:r w:rsidR="00E42025">
        <w:rPr>
          <w:lang w:val="ru-RU"/>
        </w:rPr>
        <w:t>помечена</w:t>
      </w:r>
      <w:r>
        <w:rPr>
          <w:lang w:val="ru-RU"/>
        </w:rPr>
        <w:t xml:space="preserve"> звёздочкой</w:t>
      </w:r>
      <w:r w:rsidR="00DF4342">
        <w:rPr>
          <w:lang w:val="ru-RU"/>
        </w:rPr>
        <w:t xml:space="preserve"> </w:t>
      </w:r>
      <w:r w:rsidR="000603A0">
        <w:rPr>
          <w:lang w:val="ru-RU"/>
        </w:rPr>
        <w:t>над заголовком</w:t>
      </w:r>
      <w:r w:rsidR="00DF4342">
        <w:rPr>
          <w:lang w:val="ru-RU"/>
        </w:rPr>
        <w:t xml:space="preserve"> поля в верхнем правом углу</w:t>
      </w:r>
      <w:r>
        <w:rPr>
          <w:lang w:val="ru-RU"/>
        </w:rPr>
        <w:t>. Если эта строка будет иметь длину меньше одной символа, то кнопка «Создать»</w:t>
      </w:r>
      <w:r w:rsidR="00D23E5A">
        <w:rPr>
          <w:lang w:val="ru-RU"/>
        </w:rPr>
        <w:t xml:space="preserve"> или </w:t>
      </w:r>
      <w:r>
        <w:rPr>
          <w:lang w:val="ru-RU"/>
        </w:rPr>
        <w:t>«Изменить» будет не доступна и не будет окрашена цветом. За валидацию полей в</w:t>
      </w:r>
      <w:r w:rsidR="00CE5E0F">
        <w:rPr>
          <w:lang w:val="ru-RU"/>
        </w:rPr>
        <w:t xml:space="preserve"> фреймворке</w:t>
      </w:r>
      <w:r>
        <w:rPr>
          <w:lang w:val="ru-RU"/>
        </w:rPr>
        <w:t xml:space="preserve"> </w:t>
      </w:r>
      <w:r>
        <w:t>Angular</w:t>
      </w:r>
      <w:r>
        <w:rPr>
          <w:lang w:val="ru-RU"/>
        </w:rPr>
        <w:t xml:space="preserve"> отвечают классы валидаторы</w:t>
      </w:r>
      <w:r w:rsidRPr="00A420A0">
        <w:rPr>
          <w:lang w:val="ru-RU"/>
        </w:rPr>
        <w:t xml:space="preserve"> </w:t>
      </w:r>
      <w:r>
        <w:t>Validators</w:t>
      </w:r>
      <w:r w:rsidRPr="00A420A0">
        <w:rPr>
          <w:lang w:val="ru-RU"/>
        </w:rPr>
        <w:t>.</w:t>
      </w:r>
      <w:r>
        <w:rPr>
          <w:lang w:val="ru-RU"/>
        </w:rPr>
        <w:t xml:space="preserve"> </w:t>
      </w:r>
    </w:p>
    <w:p w14:paraId="65615474" w14:textId="35641ACF" w:rsidR="00CA1978" w:rsidRDefault="00CA1978" w:rsidP="00CA1978">
      <w:pPr>
        <w:rPr>
          <w:lang w:val="ru-RU"/>
        </w:rPr>
      </w:pPr>
      <w:r>
        <w:rPr>
          <w:lang w:val="ru-RU"/>
        </w:rPr>
        <w:t>Если пользователь перейдёт к следующему полю без заполненного обязательного поля, то это цвет контура поля и цвет</w:t>
      </w:r>
      <w:r w:rsidR="00CD3FF6">
        <w:rPr>
          <w:lang w:val="ru-RU"/>
        </w:rPr>
        <w:t xml:space="preserve"> заголовка текстового поля</w:t>
      </w:r>
      <w:r>
        <w:rPr>
          <w:lang w:val="ru-RU"/>
        </w:rPr>
        <w:t xml:space="preserve"> измениться на красный</w:t>
      </w:r>
      <w:r w:rsidR="00EB62ED">
        <w:rPr>
          <w:lang w:val="ru-RU"/>
        </w:rPr>
        <w:t xml:space="preserve"> (рис</w:t>
      </w:r>
      <w:r w:rsidR="0053678A">
        <w:rPr>
          <w:lang w:val="ru-RU"/>
        </w:rPr>
        <w:t>унок</w:t>
      </w:r>
      <w:r w:rsidR="00EB62ED">
        <w:rPr>
          <w:lang w:val="ru-RU"/>
        </w:rPr>
        <w:t xml:space="preserve"> </w:t>
      </w:r>
      <w:r w:rsidR="0053678A">
        <w:rPr>
          <w:lang w:val="ru-RU"/>
        </w:rPr>
        <w:t>1</w:t>
      </w:r>
      <w:r w:rsidR="00936BDC">
        <w:rPr>
          <w:lang w:val="ru-RU"/>
        </w:rPr>
        <w:t>3</w:t>
      </w:r>
      <w:r w:rsidR="00EB62ED">
        <w:rPr>
          <w:lang w:val="ru-RU"/>
        </w:rPr>
        <w:t>)</w:t>
      </w:r>
      <w:r>
        <w:rPr>
          <w:lang w:val="ru-RU"/>
        </w:rPr>
        <w:t>.</w:t>
      </w:r>
    </w:p>
    <w:p w14:paraId="61F1DD5A" w14:textId="328744F9" w:rsidR="00CA1978" w:rsidRDefault="00CA1978" w:rsidP="00B70E39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113A278C" wp14:editId="4EED6CF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1511935"/>
            <wp:effectExtent l="0" t="0" r="0" b="0"/>
            <wp:wrapTopAndBottom/>
            <wp:docPr id="18739817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7C4D47">
        <w:rPr>
          <w:lang w:val="ru-RU"/>
        </w:rPr>
        <w:t>1</w:t>
      </w:r>
      <w:r w:rsidR="00936BDC">
        <w:rPr>
          <w:lang w:val="ru-RU"/>
        </w:rPr>
        <w:t>3</w:t>
      </w:r>
      <w:r>
        <w:rPr>
          <w:lang w:val="ru-RU"/>
        </w:rPr>
        <w:t xml:space="preserve"> – Обязательное поле</w:t>
      </w:r>
    </w:p>
    <w:p w14:paraId="3677BD17" w14:textId="0943A6BE" w:rsidR="00CA1978" w:rsidRDefault="00CA1978" w:rsidP="00CA1978">
      <w:pPr>
        <w:rPr>
          <w:lang w:val="ru-RU"/>
        </w:rPr>
      </w:pPr>
      <w:r>
        <w:rPr>
          <w:lang w:val="ru-RU"/>
        </w:rPr>
        <w:lastRenderedPageBreak/>
        <w:t xml:space="preserve">Авторов книги можно выбирать несколько. Также </w:t>
      </w:r>
      <w:r w:rsidR="007D2EE3">
        <w:rPr>
          <w:lang w:val="ru-RU"/>
        </w:rPr>
        <w:t>можно отфильтровать,</w:t>
      </w:r>
      <w:r>
        <w:rPr>
          <w:lang w:val="ru-RU"/>
        </w:rPr>
        <w:t xml:space="preserve"> набрав в строке нужные символы. Выбранные элементы отображается в виде чипов (</w:t>
      </w:r>
      <w:r>
        <w:t>chips</w:t>
      </w:r>
      <w:r>
        <w:rPr>
          <w:lang w:val="ru-RU"/>
        </w:rPr>
        <w:t>)</w:t>
      </w:r>
      <w:r w:rsidR="003C0838">
        <w:rPr>
          <w:lang w:val="ru-RU"/>
        </w:rPr>
        <w:t xml:space="preserve"> (рис</w:t>
      </w:r>
      <w:r w:rsidR="007C4D47">
        <w:rPr>
          <w:lang w:val="ru-RU"/>
        </w:rPr>
        <w:t>унок</w:t>
      </w:r>
      <w:r w:rsidR="003C0838">
        <w:rPr>
          <w:lang w:val="ru-RU"/>
        </w:rPr>
        <w:t xml:space="preserve"> </w:t>
      </w:r>
      <w:r w:rsidR="00146ABC">
        <w:rPr>
          <w:lang w:val="ru-RU"/>
        </w:rPr>
        <w:t>1</w:t>
      </w:r>
      <w:r w:rsidR="00AC5204">
        <w:rPr>
          <w:lang w:val="ru-RU"/>
        </w:rPr>
        <w:t>4</w:t>
      </w:r>
      <w:r w:rsidR="003C0838">
        <w:rPr>
          <w:lang w:val="ru-RU"/>
        </w:rPr>
        <w:t>)</w:t>
      </w:r>
      <w:r w:rsidR="00B03BB1">
        <w:rPr>
          <w:lang w:val="ru-RU"/>
        </w:rPr>
        <w:t>.</w:t>
      </w:r>
    </w:p>
    <w:p w14:paraId="2A9DE2FD" w14:textId="2653FD2B" w:rsidR="00CA1978" w:rsidRDefault="00CA1978" w:rsidP="00B03BB1">
      <w:pPr>
        <w:spacing w:before="120" w:after="24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F0BCFE4" wp14:editId="24A91F0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6120130" cy="2030730"/>
            <wp:effectExtent l="0" t="0" r="0" b="7620"/>
            <wp:wrapTopAndBottom/>
            <wp:docPr id="5682235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232209">
        <w:rPr>
          <w:lang w:val="ru-RU"/>
        </w:rPr>
        <w:t>1</w:t>
      </w:r>
      <w:r w:rsidR="00AC5204">
        <w:rPr>
          <w:lang w:val="ru-RU"/>
        </w:rPr>
        <w:t>4</w:t>
      </w:r>
      <w:r>
        <w:rPr>
          <w:lang w:val="ru-RU"/>
        </w:rPr>
        <w:t xml:space="preserve"> – Поле «Авторы»</w:t>
      </w:r>
    </w:p>
    <w:p w14:paraId="0619D044" w14:textId="77777777" w:rsidR="00CA1978" w:rsidRDefault="00CA1978" w:rsidP="00CA1978">
      <w:pPr>
        <w:rPr>
          <w:lang w:val="ru-RU"/>
        </w:rPr>
      </w:pPr>
      <w:r>
        <w:rPr>
          <w:lang w:val="ru-RU"/>
        </w:rPr>
        <w:t>Также из следующих функции есть:</w:t>
      </w:r>
    </w:p>
    <w:p w14:paraId="275777B4" w14:textId="69DC9302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у</w:t>
      </w:r>
      <w:r w:rsidR="00CA1978">
        <w:rPr>
          <w:szCs w:val="28"/>
          <w:lang w:val="ru-RU"/>
        </w:rPr>
        <w:t>даление</w:t>
      </w:r>
      <w:r>
        <w:rPr>
          <w:szCs w:val="28"/>
          <w:lang w:val="ru-RU"/>
        </w:rPr>
        <w:t xml:space="preserve"> записи</w:t>
      </w:r>
      <w:r>
        <w:rPr>
          <w:szCs w:val="28"/>
        </w:rPr>
        <w:t>;</w:t>
      </w:r>
    </w:p>
    <w:p w14:paraId="6197F44E" w14:textId="600808F6" w:rsidR="00CA1978" w:rsidRDefault="006C069A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  <w:lang w:val="ru-RU"/>
        </w:rPr>
        <w:t>з</w:t>
      </w:r>
      <w:r w:rsidR="00CA1978">
        <w:rPr>
          <w:szCs w:val="28"/>
          <w:lang w:val="ru-RU"/>
        </w:rPr>
        <w:t>агрузка файлов книг</w:t>
      </w:r>
      <w:r>
        <w:rPr>
          <w:szCs w:val="28"/>
        </w:rPr>
        <w:t>;</w:t>
      </w:r>
    </w:p>
    <w:p w14:paraId="1D842BDB" w14:textId="4ECAE2B2" w:rsidR="00CA1978" w:rsidRDefault="00720F27" w:rsidP="00EE20ED">
      <w:pPr>
        <w:pStyle w:val="af4"/>
        <w:numPr>
          <w:ilvl w:val="0"/>
          <w:numId w:val="28"/>
        </w:numPr>
        <w:rPr>
          <w:szCs w:val="28"/>
          <w:lang w:val="ru-RU"/>
        </w:rPr>
      </w:pPr>
      <w:r>
        <w:rPr>
          <w:szCs w:val="28"/>
        </w:rPr>
        <w:t>c</w:t>
      </w:r>
      <w:proofErr w:type="spellStart"/>
      <w:r w:rsidR="00CA1978">
        <w:rPr>
          <w:szCs w:val="28"/>
          <w:lang w:val="ru-RU"/>
        </w:rPr>
        <w:t>качивание</w:t>
      </w:r>
      <w:proofErr w:type="spellEnd"/>
      <w:r w:rsidR="00CA1978">
        <w:rPr>
          <w:szCs w:val="28"/>
          <w:lang w:val="ru-RU"/>
        </w:rPr>
        <w:t xml:space="preserve"> файлов книг</w:t>
      </w:r>
      <w:r>
        <w:rPr>
          <w:szCs w:val="28"/>
        </w:rPr>
        <w:t>.</w:t>
      </w:r>
    </w:p>
    <w:p w14:paraId="72932A07" w14:textId="10B20655" w:rsidR="00CA1978" w:rsidRDefault="00CA1978" w:rsidP="00CA1978">
      <w:pPr>
        <w:rPr>
          <w:lang w:val="ru-RU"/>
        </w:rPr>
      </w:pPr>
      <w:r>
        <w:rPr>
          <w:lang w:val="ru-RU"/>
        </w:rPr>
        <w:t xml:space="preserve">У каждой записи книг есть булево поле </w:t>
      </w:r>
      <w:r w:rsidR="00C958B1">
        <w:rPr>
          <w:lang w:val="ru-RU"/>
        </w:rPr>
        <w:t>«</w:t>
      </w:r>
      <w:proofErr w:type="spellStart"/>
      <w:r>
        <w:t>hasFile</w:t>
      </w:r>
      <w:proofErr w:type="spellEnd"/>
      <w:r w:rsidR="00C958B1">
        <w:rPr>
          <w:lang w:val="ru-RU"/>
        </w:rPr>
        <w:t>»</w:t>
      </w:r>
      <w:r>
        <w:rPr>
          <w:lang w:val="ru-RU"/>
        </w:rPr>
        <w:t>, которое говорит есть ли файл книги</w:t>
      </w:r>
      <w:r w:rsidR="00A4688E">
        <w:rPr>
          <w:lang w:val="ru-RU"/>
        </w:rPr>
        <w:t xml:space="preserve"> в электронном варианте</w:t>
      </w:r>
      <w:r>
        <w:rPr>
          <w:lang w:val="ru-RU"/>
        </w:rPr>
        <w:t xml:space="preserve"> или нет. Исходя из этого поля клиентское приложение показывает один из двух вариантов</w:t>
      </w:r>
      <w:r w:rsidR="00034823">
        <w:rPr>
          <w:lang w:val="ru-RU"/>
        </w:rPr>
        <w:t xml:space="preserve"> кнопок</w:t>
      </w:r>
      <w:r>
        <w:rPr>
          <w:lang w:val="ru-RU"/>
        </w:rPr>
        <w:t xml:space="preserve"> действия – скачивание или загрузка</w:t>
      </w:r>
      <w:r w:rsidR="005573DA">
        <w:rPr>
          <w:lang w:val="ru-RU"/>
        </w:rPr>
        <w:t xml:space="preserve"> </w:t>
      </w:r>
      <w:r w:rsidR="000575C6">
        <w:rPr>
          <w:lang w:val="ru-RU"/>
        </w:rPr>
        <w:t>(</w:t>
      </w:r>
      <w:r w:rsidR="005573DA">
        <w:rPr>
          <w:lang w:val="ru-RU"/>
        </w:rPr>
        <w:t>рис</w:t>
      </w:r>
      <w:r w:rsidR="000575C6">
        <w:rPr>
          <w:lang w:val="ru-RU"/>
        </w:rPr>
        <w:t>унок</w:t>
      </w:r>
      <w:r w:rsidR="005573DA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 w:rsidR="005573DA">
        <w:rPr>
          <w:lang w:val="ru-RU"/>
        </w:rPr>
        <w:t>)</w:t>
      </w:r>
      <w:r>
        <w:rPr>
          <w:lang w:val="ru-RU"/>
        </w:rPr>
        <w:t>.</w:t>
      </w:r>
    </w:p>
    <w:p w14:paraId="12C03499" w14:textId="25ECFEDE" w:rsidR="00CA1978" w:rsidRDefault="00CA1978" w:rsidP="00406465">
      <w:pPr>
        <w:spacing w:after="240"/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03335A37" wp14:editId="0285224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76300" cy="1762125"/>
            <wp:effectExtent l="0" t="0" r="0" b="9525"/>
            <wp:wrapTopAndBottom/>
            <wp:docPr id="204609150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Рисунок </w:t>
      </w:r>
      <w:r w:rsidR="00406465">
        <w:rPr>
          <w:lang w:val="ru-RU"/>
        </w:rPr>
        <w:t>1</w:t>
      </w:r>
      <w:r w:rsidR="00AC5204">
        <w:rPr>
          <w:lang w:val="ru-RU"/>
        </w:rPr>
        <w:t>5</w:t>
      </w:r>
      <w:r>
        <w:rPr>
          <w:lang w:val="ru-RU"/>
        </w:rPr>
        <w:t xml:space="preserve"> – Кнопка скачивания/загрузки</w:t>
      </w:r>
    </w:p>
    <w:p w14:paraId="6124D1CF" w14:textId="20E183AD" w:rsidR="00406465" w:rsidRPr="00406465" w:rsidRDefault="00CA1978" w:rsidP="00406465">
      <w:pPr>
        <w:rPr>
          <w:lang w:val="ru-RU"/>
        </w:rPr>
      </w:pPr>
      <w:r>
        <w:rPr>
          <w:lang w:val="ru-RU"/>
        </w:rPr>
        <w:t xml:space="preserve">При нажатии на кнопку загрузки открывается диалоговое окно с выбором файла. Для выбора файла нужно нажать на поле и откроется диалоговое окно для </w:t>
      </w:r>
      <w:r>
        <w:rPr>
          <w:lang w:val="ru-RU"/>
        </w:rPr>
        <w:lastRenderedPageBreak/>
        <w:t xml:space="preserve">выбора файла с вашего компьютера. Без выбранного файла кнопка </w:t>
      </w:r>
      <w:r w:rsidR="00035332">
        <w:rPr>
          <w:lang w:val="ru-RU"/>
        </w:rPr>
        <w:t xml:space="preserve">загрузки файла </w:t>
      </w:r>
      <w:r>
        <w:rPr>
          <w:lang w:val="ru-RU"/>
        </w:rPr>
        <w:t>будет недоступна</w:t>
      </w:r>
      <w:r w:rsidR="002F657D">
        <w:rPr>
          <w:lang w:val="ru-RU"/>
        </w:rPr>
        <w:t xml:space="preserve"> (рис</w:t>
      </w:r>
      <w:r w:rsidR="00634EE9">
        <w:rPr>
          <w:lang w:val="ru-RU"/>
        </w:rPr>
        <w:t>унок</w:t>
      </w:r>
      <w:r w:rsidR="002F657D">
        <w:rPr>
          <w:lang w:val="ru-RU"/>
        </w:rPr>
        <w:t xml:space="preserve"> </w:t>
      </w:r>
      <w:r w:rsidR="00406465">
        <w:rPr>
          <w:lang w:val="ru-RU"/>
        </w:rPr>
        <w:t>1</w:t>
      </w:r>
      <w:r w:rsidR="00AC5204">
        <w:rPr>
          <w:lang w:val="ru-RU"/>
        </w:rPr>
        <w:t>6</w:t>
      </w:r>
      <w:r w:rsidR="002F657D">
        <w:rPr>
          <w:lang w:val="ru-RU"/>
        </w:rPr>
        <w:t>)</w:t>
      </w:r>
      <w:r w:rsidR="00B03BB1">
        <w:rPr>
          <w:lang w:val="ru-RU"/>
        </w:rPr>
        <w:t>.</w:t>
      </w:r>
    </w:p>
    <w:p w14:paraId="2E7DC7BD" w14:textId="25D7C171" w:rsidR="00CA1978" w:rsidRDefault="00CA1978" w:rsidP="0040646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78B1C2" wp14:editId="236CF3F5">
            <wp:extent cx="3489960" cy="2720340"/>
            <wp:effectExtent l="0" t="0" r="0" b="3810"/>
            <wp:docPr id="18860462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4" t="12143" r="20648" b="24107"/>
                    <a:stretch/>
                  </pic:blipFill>
                  <pic:spPr bwMode="auto">
                    <a:xfrm>
                      <a:off x="0" y="0"/>
                      <a:ext cx="34899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92113" w14:textId="3DBF9FA5" w:rsidR="00FB0F6C" w:rsidRPr="00FD4E9F" w:rsidRDefault="00CA1978" w:rsidP="0041477E">
      <w:pPr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6</w:t>
      </w:r>
      <w:r>
        <w:rPr>
          <w:lang w:val="ru-RU"/>
        </w:rPr>
        <w:t xml:space="preserve"> – Диалог выбора файла для загрузки</w:t>
      </w:r>
    </w:p>
    <w:p w14:paraId="2A2A5C7B" w14:textId="0ADC37D3" w:rsidR="006969A0" w:rsidRDefault="00CA1978" w:rsidP="006969A0">
      <w:pPr>
        <w:rPr>
          <w:lang w:val="ru-RU"/>
        </w:rPr>
      </w:pPr>
      <w:r>
        <w:rPr>
          <w:lang w:val="ru-RU"/>
        </w:rPr>
        <w:t xml:space="preserve">Скачивание файла происходит сразу же при нажатии на кнопку. Для этого используется библиотека </w:t>
      </w:r>
      <w:r>
        <w:t>file</w:t>
      </w:r>
      <w:r>
        <w:rPr>
          <w:lang w:val="ru-RU"/>
        </w:rPr>
        <w:t>-</w:t>
      </w:r>
      <w:r>
        <w:t>saver</w:t>
      </w:r>
      <w:r>
        <w:rPr>
          <w:lang w:val="ru-RU"/>
        </w:rPr>
        <w:t xml:space="preserve">. Она скачивает с </w:t>
      </w:r>
      <w:r>
        <w:t>API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блобы</w:t>
      </w:r>
      <w:proofErr w:type="spellEnd"/>
      <w:r>
        <w:rPr>
          <w:lang w:val="ru-RU"/>
        </w:rPr>
        <w:t xml:space="preserve"> и сохраняет его в виде </w:t>
      </w:r>
      <w:r>
        <w:t>HTML</w:t>
      </w:r>
      <w:r>
        <w:rPr>
          <w:lang w:val="ru-RU"/>
        </w:rPr>
        <w:t xml:space="preserve"> ссылки и програм</w:t>
      </w:r>
      <w:r w:rsidR="0047558E">
        <w:rPr>
          <w:lang w:val="ru-RU"/>
        </w:rPr>
        <w:t>м</w:t>
      </w:r>
      <w:r>
        <w:rPr>
          <w:lang w:val="ru-RU"/>
        </w:rPr>
        <w:t>н</w:t>
      </w:r>
      <w:r w:rsidR="0047558E">
        <w:rPr>
          <w:lang w:val="ru-RU"/>
        </w:rPr>
        <w:t>ым способом</w:t>
      </w:r>
      <w:r>
        <w:rPr>
          <w:lang w:val="ru-RU"/>
        </w:rPr>
        <w:t xml:space="preserve"> нажимает на него</w:t>
      </w:r>
      <w:r w:rsidR="00E11DBC">
        <w:rPr>
          <w:lang w:val="ru-RU"/>
        </w:rPr>
        <w:t>.</w:t>
      </w:r>
      <w:r>
        <w:rPr>
          <w:lang w:val="ru-RU"/>
        </w:rPr>
        <w:t xml:space="preserve"> </w:t>
      </w:r>
      <w:r w:rsidR="000F59B5">
        <w:rPr>
          <w:lang w:val="ru-RU"/>
        </w:rPr>
        <w:t>И з</w:t>
      </w:r>
      <w:r>
        <w:rPr>
          <w:lang w:val="ru-RU"/>
        </w:rPr>
        <w:t>атем открывается диалоговое окно выбора пути для сохранения файла.</w:t>
      </w:r>
    </w:p>
    <w:p w14:paraId="33C28461" w14:textId="4060348C" w:rsidR="00FD4E9F" w:rsidRPr="006969A0" w:rsidRDefault="00FD4E9F" w:rsidP="00FD4E9F">
      <w:pPr>
        <w:rPr>
          <w:lang w:val="ru-RU"/>
        </w:rPr>
      </w:pPr>
      <w:r>
        <w:rPr>
          <w:lang w:val="ru-RU"/>
        </w:rPr>
        <w:t>Уведомление выпадает либо об успешности операции над какими-либо записи, либо при возникновении ошибки при обращениях к серверной части приложения (рисунок 1</w:t>
      </w:r>
      <w:r w:rsidR="00AC5204">
        <w:rPr>
          <w:lang w:val="ru-RU"/>
        </w:rPr>
        <w:t>7</w:t>
      </w:r>
      <w:r>
        <w:rPr>
          <w:lang w:val="ru-RU"/>
        </w:rPr>
        <w:t>).</w:t>
      </w:r>
    </w:p>
    <w:p w14:paraId="2E706C00" w14:textId="326F161F" w:rsidR="00CA1978" w:rsidRDefault="00CA1978" w:rsidP="00435060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481833" wp14:editId="0C43E815">
            <wp:extent cx="2849880" cy="1691640"/>
            <wp:effectExtent l="0" t="0" r="7620" b="3810"/>
            <wp:docPr id="138163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6" t="53942" r="26899"/>
                    <a:stretch/>
                  </pic:blipFill>
                  <pic:spPr bwMode="auto">
                    <a:xfrm>
                      <a:off x="0" y="0"/>
                      <a:ext cx="28498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C194A" w14:textId="5A7D3532" w:rsidR="00CA1978" w:rsidRDefault="00CA1978" w:rsidP="00B03BB1">
      <w:pPr>
        <w:spacing w:after="24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7</w:t>
      </w:r>
      <w:r>
        <w:rPr>
          <w:lang w:val="ru-RU"/>
        </w:rPr>
        <w:t xml:space="preserve"> – Выпадающее уведомление</w:t>
      </w:r>
    </w:p>
    <w:p w14:paraId="015E5C13" w14:textId="77777777" w:rsidR="003022AF" w:rsidRDefault="003022AF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B6174A7" w14:textId="024BDADC" w:rsidR="00CA1978" w:rsidRDefault="00CA1978" w:rsidP="00782B03">
      <w:pPr>
        <w:spacing w:after="120"/>
        <w:rPr>
          <w:lang w:val="ru-RU"/>
        </w:rPr>
      </w:pPr>
      <w:r>
        <w:rPr>
          <w:lang w:val="ru-RU"/>
        </w:rPr>
        <w:lastRenderedPageBreak/>
        <w:t>Страница со списком авторов книг также представлена в виде таблицы и кнопки добавления новой записи</w:t>
      </w:r>
      <w:r w:rsidR="00682A83">
        <w:rPr>
          <w:lang w:val="ru-RU"/>
        </w:rPr>
        <w:t xml:space="preserve"> (рис</w:t>
      </w:r>
      <w:r w:rsidR="003A5046">
        <w:rPr>
          <w:lang w:val="ru-RU"/>
        </w:rPr>
        <w:t>унок</w:t>
      </w:r>
      <w:r w:rsidR="00682A83">
        <w:rPr>
          <w:lang w:val="ru-RU"/>
        </w:rPr>
        <w:t xml:space="preserve"> 1</w:t>
      </w:r>
      <w:r w:rsidR="00AC5204">
        <w:rPr>
          <w:lang w:val="ru-RU"/>
        </w:rPr>
        <w:t>8</w:t>
      </w:r>
      <w:r w:rsidR="00682A83">
        <w:rPr>
          <w:lang w:val="ru-RU"/>
        </w:rPr>
        <w:t>)</w:t>
      </w:r>
      <w:r w:rsidR="00B03BB1">
        <w:rPr>
          <w:lang w:val="ru-RU"/>
        </w:rPr>
        <w:t>.</w:t>
      </w:r>
    </w:p>
    <w:p w14:paraId="2B90153D" w14:textId="25EBC184" w:rsidR="003022AF" w:rsidRDefault="003022AF" w:rsidP="00CA1978">
      <w:pPr>
        <w:rPr>
          <w:lang w:val="ru-RU"/>
        </w:rPr>
      </w:pPr>
      <w:r>
        <w:rPr>
          <w:noProof/>
        </w:rPr>
        <w:drawing>
          <wp:inline distT="0" distB="0" distL="0" distR="0" wp14:anchorId="606BA697" wp14:editId="6A3666B6">
            <wp:extent cx="5783580" cy="2775585"/>
            <wp:effectExtent l="0" t="0" r="7620" b="5715"/>
            <wp:docPr id="175138155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4" t="13812" b="12129"/>
                    <a:stretch/>
                  </pic:blipFill>
                  <pic:spPr bwMode="auto">
                    <a:xfrm>
                      <a:off x="0" y="0"/>
                      <a:ext cx="578358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9CF6E" w14:textId="375B8F4C" w:rsidR="00C958B1" w:rsidRPr="00B348F5" w:rsidRDefault="00CA1978" w:rsidP="00CE190F">
      <w:pPr>
        <w:spacing w:after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8</w:t>
      </w:r>
      <w:r>
        <w:rPr>
          <w:lang w:val="ru-RU"/>
        </w:rPr>
        <w:t xml:space="preserve"> – Страница «Авторы»</w:t>
      </w:r>
    </w:p>
    <w:p w14:paraId="7B22290C" w14:textId="02A235C0" w:rsidR="00C958B1" w:rsidRDefault="00FB0F6C" w:rsidP="00782B03">
      <w:pPr>
        <w:spacing w:after="120"/>
        <w:rPr>
          <w:lang w:val="ru-RU"/>
        </w:rPr>
      </w:pPr>
      <w:r>
        <w:rPr>
          <w:lang w:val="ru-RU"/>
        </w:rPr>
        <w:t>Поля «Фамилия» и «Имя» являются обязательными для заполнения и заголовки полей отмечены звёздочкой. Эти поля должны иметь не менее двух символов (рисунок 1</w:t>
      </w:r>
      <w:r w:rsidR="00AC5204">
        <w:rPr>
          <w:lang w:val="ru-RU"/>
        </w:rPr>
        <w:t>9</w:t>
      </w:r>
      <w:r>
        <w:rPr>
          <w:lang w:val="ru-RU"/>
        </w:rPr>
        <w:t>).</w:t>
      </w:r>
    </w:p>
    <w:p w14:paraId="1FBA84FC" w14:textId="1D17B102" w:rsidR="00C958B1" w:rsidRDefault="00C958B1" w:rsidP="00C958B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EE4B2E" wp14:editId="40C6F90E">
            <wp:extent cx="5562600" cy="3223260"/>
            <wp:effectExtent l="0" t="0" r="0" b="0"/>
            <wp:docPr id="132960986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1693" r="5001" b="8800"/>
                    <a:stretch/>
                  </pic:blipFill>
                  <pic:spPr bwMode="auto">
                    <a:xfrm>
                      <a:off x="0" y="0"/>
                      <a:ext cx="5562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816BE" w14:textId="4A3A36ED" w:rsidR="00CA1978" w:rsidRDefault="00CA1978" w:rsidP="00C958B1">
      <w:pPr>
        <w:spacing w:before="120"/>
        <w:ind w:firstLine="0"/>
        <w:jc w:val="center"/>
        <w:rPr>
          <w:lang w:val="ru-RU"/>
        </w:rPr>
      </w:pPr>
      <w:r>
        <w:rPr>
          <w:lang w:val="ru-RU"/>
        </w:rPr>
        <w:t>Рисунок 1</w:t>
      </w:r>
      <w:r w:rsidR="00AC5204">
        <w:rPr>
          <w:lang w:val="ru-RU"/>
        </w:rPr>
        <w:t>9</w:t>
      </w:r>
      <w:r>
        <w:rPr>
          <w:lang w:val="ru-RU"/>
        </w:rPr>
        <w:t xml:space="preserve"> – Диалог редактирования записи автора</w:t>
      </w:r>
    </w:p>
    <w:p w14:paraId="41B85AEB" w14:textId="0395D4CC" w:rsidR="00976CCA" w:rsidRDefault="00976CCA" w:rsidP="00976CCA">
      <w:pPr>
        <w:rPr>
          <w:lang w:val="ru-RU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5C019015" wp14:editId="6BC1E434">
                <wp:simplePos x="0" y="0"/>
                <wp:positionH relativeFrom="column">
                  <wp:posOffset>1917700</wp:posOffset>
                </wp:positionH>
                <wp:positionV relativeFrom="paragraph">
                  <wp:posOffset>659765</wp:posOffset>
                </wp:positionV>
                <wp:extent cx="2168525" cy="7217410"/>
                <wp:effectExtent l="19050" t="0" r="22225" b="21590"/>
                <wp:wrapTopAndBottom/>
                <wp:docPr id="1432339594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8525" cy="7217410"/>
                          <a:chOff x="0" y="0"/>
                          <a:chExt cx="2168541" cy="7217410"/>
                        </a:xfrm>
                      </wpg:grpSpPr>
                      <wps:wsp>
                        <wps:cNvPr id="1670107758" name="Надпись 3"/>
                        <wps:cNvSpPr txBox="1"/>
                        <wps:spPr>
                          <a:xfrm>
                            <a:off x="548987" y="4045527"/>
                            <a:ext cx="360000" cy="13375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4C635" w14:textId="77777777" w:rsidR="00976CCA" w:rsidRPr="00947A6E" w:rsidRDefault="00976CCA" w:rsidP="00976CCA">
                              <w:pPr>
                                <w:ind w:firstLine="0"/>
                                <w:rPr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</w:pPr>
                              <w:r w:rsidRPr="0077042F">
                                <w:rPr>
                                  <w:rFonts w:ascii="GOST type A" w:hAnsi="GOST type A"/>
                                  <w:i/>
                                  <w:iCs/>
                                  <w:sz w:val="22"/>
                                  <w:szCs w:val="18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88427044" name="Группа 7"/>
                        <wpg:cNvGrpSpPr/>
                        <wpg:grpSpPr>
                          <a:xfrm>
                            <a:off x="0" y="0"/>
                            <a:ext cx="2168541" cy="7217410"/>
                            <a:chOff x="0" y="0"/>
                            <a:chExt cx="2168541" cy="7217410"/>
                          </a:xfrm>
                        </wpg:grpSpPr>
                        <wps:wsp>
                          <wps:cNvPr id="512336790" name="Начало"/>
                          <wps:cNvSpPr/>
                          <wps:spPr>
                            <a:xfrm>
                              <a:off x="5861" y="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4BB1D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1798358" name="Параллелограмм 24"/>
                          <wps:cNvSpPr/>
                          <wps:spPr>
                            <a:xfrm>
                              <a:off x="7327" y="545123"/>
                              <a:ext cx="1082040" cy="722630"/>
                            </a:xfrm>
                            <a:prstGeom prst="parallelogram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B3BE6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Ввод массива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a,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размер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 xml:space="preserve"> 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644026" name="Прямоугольник: усеченные верхние углы 27"/>
                          <wps:cNvSpPr/>
                          <wps:spPr>
                            <a:xfrm>
                              <a:off x="5861" y="1447800"/>
                              <a:ext cx="1084525" cy="722823"/>
                            </a:xfrm>
                            <a:prstGeom prst="snip2Same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5C3D7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Начало цикла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i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 xml:space="preserve"> с 1 по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4515409" name="Прямоугольник 28"/>
                          <wps:cNvSpPr/>
                          <wps:spPr>
                            <a:xfrm>
                              <a:off x="0" y="235047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26EE69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key = a[i]</w:t>
                                </w:r>
                              </w:p>
                              <w:p w14:paraId="72953424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>j = i-1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0151931" name="Ромб 29"/>
                          <wps:cNvSpPr/>
                          <wps:spPr>
                            <a:xfrm>
                              <a:off x="1465" y="3248757"/>
                              <a:ext cx="1083734" cy="723688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FE4EE6" w14:textId="77777777" w:rsidR="00976CCA" w:rsidRPr="0065388C" w:rsidRDefault="00976CCA" w:rsidP="00976CC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j &gt;= 0 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lang w:val="ru-RU"/>
                                  </w:rPr>
                                  <w:t>и</w:t>
                                </w: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</w:rPr>
                                  <w:t xml:space="preserve"> a[j]&gt;key </w:t>
                                </w:r>
                              </w:p>
                              <w:p w14:paraId="1725B748" w14:textId="77777777" w:rsidR="00976CCA" w:rsidRPr="0065388C" w:rsidRDefault="00976CCA" w:rsidP="00976CCA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019162" name="Прямоугольник 28"/>
                          <wps:cNvSpPr/>
                          <wps:spPr>
                            <a:xfrm>
                              <a:off x="1084384" y="3968261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F503F3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a[j]</w:t>
                                </w:r>
                              </w:p>
                              <w:p w14:paraId="7EA53CFE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--j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5561474" name="Прямая соединительная линия 30"/>
                          <wps:cNvCnPr/>
                          <wps:spPr>
                            <a:xfrm>
                              <a:off x="1084384" y="3610707"/>
                              <a:ext cx="54169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603352" name="Прямая со стрелкой 31"/>
                          <wps:cNvCnPr/>
                          <wps:spPr>
                            <a:xfrm>
                              <a:off x="1629508" y="3616569"/>
                              <a:ext cx="0" cy="36212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9032018" name="Прямая соединительная линия 30"/>
                          <wps:cNvCnPr/>
                          <wps:spPr>
                            <a:xfrm>
                              <a:off x="545123" y="3974123"/>
                              <a:ext cx="4762" cy="10791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762620" name="Прямая соединительная линия 30"/>
                          <wps:cNvCnPr/>
                          <wps:spPr>
                            <a:xfrm>
                              <a:off x="1629508" y="4689230"/>
                              <a:ext cx="519" cy="1797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7054805" name="Прямоугольник 28"/>
                          <wps:cNvSpPr/>
                          <wps:spPr>
                            <a:xfrm>
                              <a:off x="5861" y="5058507"/>
                              <a:ext cx="1084157" cy="721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21D390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0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a[j+1] = 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7200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1988229" name="Начало"/>
                          <wps:cNvSpPr/>
                          <wps:spPr>
                            <a:xfrm>
                              <a:off x="0" y="6858000"/>
                              <a:ext cx="1079500" cy="359410"/>
                            </a:xfrm>
                            <a:prstGeom prst="roundRect">
                              <a:avLst>
                                <a:gd name="adj" fmla="val 49984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DF562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71615" name="Прямоугольник: усеченные верхние углы 2"/>
                          <wps:cNvSpPr/>
                          <wps:spPr>
                            <a:xfrm>
                              <a:off x="11723" y="5955323"/>
                              <a:ext cx="1076960" cy="720725"/>
                            </a:xfrm>
                            <a:prstGeom prst="snip2SameRect">
                              <a:avLst>
                                <a:gd name="adj1" fmla="val 0"/>
                                <a:gd name="adj2" fmla="val 20032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7B81AC" w14:textId="77777777" w:rsidR="00976CCA" w:rsidRPr="0065388C" w:rsidRDefault="00976CCA" w:rsidP="00976CCA">
                                <w:pPr>
                                  <w:ind w:firstLine="0"/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65388C">
                                  <w:rPr>
                                    <w:rFonts w:ascii="GOST type A" w:hAnsi="GOST type A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  <w:lang w:val="ru-RU"/>
                                  </w:rPr>
                                  <w:t>Конец цикла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2669682" name="Надпись 3"/>
                          <wps:cNvSpPr txBox="1"/>
                          <wps:spPr>
                            <a:xfrm>
                              <a:off x="1084384" y="3475892"/>
                              <a:ext cx="188999" cy="13375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txbx>
                            <w:txbxContent>
                              <w:p w14:paraId="672A91DA" w14:textId="77777777" w:rsidR="00976CCA" w:rsidRPr="0077042F" w:rsidRDefault="00976CCA" w:rsidP="00976CCA">
                                <w:pPr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</w:pPr>
                                <w:r w:rsidRPr="0077042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  <w:szCs w:val="18"/>
                                    <w:lang w:val="ru-RU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608066" name="Прямая соединительная линия 2"/>
                          <wps:cNvCnPr/>
                          <wps:spPr>
                            <a:xfrm>
                              <a:off x="545123" y="363415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3334173" name="Прямая соединительная линия 2"/>
                          <wps:cNvCnPr/>
                          <wps:spPr>
                            <a:xfrm>
                              <a:off x="545123" y="1266092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823398" name="Прямая соединительная линия 2"/>
                          <wps:cNvCnPr/>
                          <wps:spPr>
                            <a:xfrm>
                              <a:off x="545123" y="2168769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935326" name="Прямая соединительная линия 2"/>
                          <wps:cNvCnPr/>
                          <wps:spPr>
                            <a:xfrm>
                              <a:off x="545123" y="3071446"/>
                              <a:ext cx="981" cy="1853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5895097" name="Прямая со стрелкой 4"/>
                          <wps:cNvCnPr/>
                          <wps:spPr>
                            <a:xfrm flipH="1">
                              <a:off x="548054" y="4870938"/>
                              <a:ext cx="1082712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7281055" name="Прямая соединительная линия 5"/>
                          <wps:cNvCnPr/>
                          <wps:spPr>
                            <a:xfrm>
                              <a:off x="545123" y="5779477"/>
                              <a:ext cx="0" cy="1801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345927" name="Прямая соединительная линия 6"/>
                          <wps:cNvCnPr/>
                          <wps:spPr>
                            <a:xfrm>
                              <a:off x="545123" y="6682154"/>
                              <a:ext cx="2425" cy="1784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19015" id="Группа 1" o:spid="_x0000_s1026" style="position:absolute;left:0;text-align:left;margin-left:151pt;margin-top:51.95pt;width:170.75pt;height:568.3pt;z-index:251658249" coordsize="21685,7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489;top:40455;width:3600;height:1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" filled="f" stroked="f" strokeweight="1pt">
                  <v:textbox inset="0,0,0,0">
                    <w:txbxContent>
                      <w:p w14:paraId="5884C635" w14:textId="77777777" w:rsidR="00976CCA" w:rsidRPr="00947A6E" w:rsidRDefault="00976CCA" w:rsidP="00976CCA">
                        <w:pPr>
                          <w:ind w:firstLine="0"/>
                          <w:rPr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</w:pPr>
                        <w:r w:rsidRPr="0077042F">
                          <w:rPr>
                            <w:rFonts w:ascii="GOST type A" w:hAnsi="GOST type A"/>
                            <w:i/>
                            <w:iCs/>
                            <w:sz w:val="22"/>
                            <w:szCs w:val="18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group id="Группа 7" o:spid="_x0000_s1028" style="position:absolute;width:21685;height:72174" coordsize="21685,7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">
                  <v:roundrect id="Начало" o:spid="_x0000_s1029" style="position:absolute;left:58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" filled="f" strokecolor="black [3213]" strokeweight="1pt">
                    <v:stroke joinstyle="miter"/>
                    <v:textbox>
                      <w:txbxContent>
                        <w:p w14:paraId="78B4BB1D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Начало</w:t>
                          </w:r>
                        </w:p>
                      </w:txbxContent>
                    </v:textbox>
                  </v:roundrect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4" o:spid="_x0000_s1030" type="#_x0000_t7" style="position:absolute;left:73;top:5451;width:1082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" adj="3606" filled="f" strokecolor="black [3213]" strokeweight="1pt">
                    <v:textbox inset="1mm,0,1mm,0">
                      <w:txbxContent>
                        <w:p w14:paraId="487B3BE6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Ввод массива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a,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размер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 xml:space="preserve"> n</w:t>
                          </w:r>
                        </w:p>
                      </w:txbxContent>
                    </v:textbox>
                  </v:shape>
                  <v:shape id="Прямоугольник: усеченные верхние углы 27" o:spid="_x0000_s1031" style="position:absolute;left:58;top:14478;width:10845;height:7228;visibility:visible;mso-wrap-style:square;v-text-anchor:middle" coordsize="1084525,7228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" adj="-11796480,,5400" path="m120473,l964052,r120473,120473l1084525,722823r,l,722823r,l,120473,120473,xe" filled="f" strokecolor="black [3213]" strokeweight="1pt">
                    <v:stroke joinstyle="miter"/>
                    <v:formulas/>
                    <v:path arrowok="t" o:connecttype="custom" o:connectlocs="120473,0;964052,0;1084525,120473;1084525,722823;1084525,722823;0,722823;0,722823;0,120473;120473,0" o:connectangles="0,0,0,0,0,0,0,0,0" textboxrect="0,0,1084525,722823"/>
                    <v:textbox inset="1mm,0,1mm,0">
                      <w:txbxContent>
                        <w:p w14:paraId="3AB5C3D7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Начало цикла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i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 xml:space="preserve"> с 1 по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n</w:t>
                          </w:r>
                        </w:p>
                      </w:txbxContent>
                    </v:textbox>
                  </v:shape>
                  <v:rect id="Прямоугольник 28" o:spid="_x0000_s1032" style="position:absolute;top:23504;width:10841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" filled="f" strokecolor="black [3213]" strokeweight="1pt">
                    <v:textbox inset="1mm,0,1mm,0">
                      <w:txbxContent>
                        <w:p w14:paraId="6A26EE69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key = a[i]</w:t>
                          </w:r>
                        </w:p>
                        <w:p w14:paraId="72953424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>j = i-1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29" o:spid="_x0000_s1033" type="#_x0000_t4" style="position:absolute;left:14;top:32487;width:10837;height:72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" filled="f" strokecolor="black [3213]" strokeweight="1pt">
                    <v:textbox inset="1mm,0,1mm,0">
                      <w:txbxContent>
                        <w:p w14:paraId="60FE4EE6" w14:textId="77777777" w:rsidR="00976CCA" w:rsidRPr="0065388C" w:rsidRDefault="00976CCA" w:rsidP="00976CC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j &gt;= 0 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lang w:val="ru-RU"/>
                            </w:rPr>
                            <w:t>и</w:t>
                          </w: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</w:rPr>
                            <w:t xml:space="preserve"> a[j]&gt;key </w:t>
                          </w:r>
                        </w:p>
                        <w:p w14:paraId="1725B748" w14:textId="77777777" w:rsidR="00976CCA" w:rsidRPr="0065388C" w:rsidRDefault="00976CCA" w:rsidP="00976CCA">
                          <w:pPr>
                            <w:jc w:val="center"/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</w:txbxContent>
                    </v:textbox>
                  </v:shape>
                  <v:rect id="Прямоугольник 28" o:spid="_x0000_s1034" style="position:absolute;left:10843;top:39682;width:10842;height:7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" filled="f" strokecolor="black [3213]" strokeweight="1pt">
                    <v:textbox inset="1mm,2mm,1mm,0">
                      <w:txbxContent>
                        <w:p w14:paraId="1CF503F3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a[j]</w:t>
                          </w:r>
                        </w:p>
                        <w:p w14:paraId="7EA53CFE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--j</w:t>
                          </w:r>
                        </w:p>
                      </w:txbxContent>
                    </v:textbox>
                  </v:rect>
                  <v:line id="Прямая соединительная линия 30" o:spid="_x0000_s1035" style="position:absolute;visibility:visible;mso-wrap-style:square" from="10843,36107" to="16260,3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" strokecolor="black [3213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" o:spid="_x0000_s1036" type="#_x0000_t32" style="position:absolute;left:16295;top:36165;width:0;height:3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" strokecolor="black [3213]" strokeweight=".5pt">
                    <v:stroke endarrow="block" joinstyle="miter"/>
                  </v:shape>
                  <v:line id="Прямая соединительная линия 30" o:spid="_x0000_s1037" style="position:absolute;visibility:visible;mso-wrap-style:square" from="5451,39741" to="5498,5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" strokecolor="black [3213]" strokeweight=".5pt">
                    <v:stroke joinstyle="miter"/>
                  </v:line>
                  <v:line id="Прямая соединительная линия 30" o:spid="_x0000_s1038" style="position:absolute;visibility:visible;mso-wrap-style:square" from="16295,46892" to="16300,48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" strokecolor="black [3213]" strokeweight=".5pt">
                    <v:stroke joinstyle="miter"/>
                  </v:line>
                  <v:rect id="Прямоугольник 28" o:spid="_x0000_s1039" style="position:absolute;left:58;top:50585;width:10842;height:7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" filled="f" strokecolor="black [3213]" strokeweight="1pt">
                    <v:textbox inset="1mm,2mm,1mm,0">
                      <w:txbxContent>
                        <w:p w14:paraId="2421D390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4"/>
                              <w:szCs w:val="20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a[j+1] = key</w:t>
                          </w:r>
                        </w:p>
                      </w:txbxContent>
                    </v:textbox>
                  </v:rect>
                  <v:roundrect id="Начало" o:spid="_x0000_s1040" style="position:absolute;top:68580;width:10795;height:3594;visibility:visible;mso-wrap-style:square;v-text-anchor:middle" arcsize="3275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" filled="f" strokecolor="black [3213]" strokeweight="1pt">
                    <v:stroke joinstyle="miter"/>
                    <v:textbox>
                      <w:txbxContent>
                        <w:p w14:paraId="40BDF562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</w:t>
                          </w:r>
                        </w:p>
                      </w:txbxContent>
                    </v:textbox>
                  </v:roundrect>
                  <v:shape id="Прямоугольник: усеченные верхние углы 2" o:spid="_x0000_s1041" style="position:absolute;left:117;top:59553;width:10769;height:7207;visibility:visible;mso-wrap-style:square;v-text-anchor:middle" coordsize="1076960,720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" adj="-11796480,,5400" path="m,l1076960,r,l1076960,576349,932584,720725r-788208,l,576349,,xe" filled="f" strokecolor="black [3213]" strokeweight="1pt">
                    <v:stroke joinstyle="miter"/>
                    <v:formulas/>
                    <v:path arrowok="t" o:connecttype="custom" o:connectlocs="0,0;1076960,0;1076960,0;1076960,576349;932584,720725;144376,720725;0,576349;0,0" o:connectangles="0,0,0,0,0,0,0,0" textboxrect="0,0,1076960,720725"/>
                    <v:textbox inset="1mm,0,1mm,0">
                      <w:txbxContent>
                        <w:p w14:paraId="527B81AC" w14:textId="77777777" w:rsidR="00976CCA" w:rsidRPr="0065388C" w:rsidRDefault="00976CCA" w:rsidP="00976CCA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</w:pPr>
                          <w:r w:rsidRPr="0065388C">
                            <w:rPr>
                              <w:rFonts w:ascii="GOST type A" w:hAnsi="GOST type A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  <w:lang w:val="ru-RU"/>
                            </w:rPr>
                            <w:t>Конец цикла</w:t>
                          </w:r>
                        </w:p>
                      </w:txbxContent>
                    </v:textbox>
                  </v:shape>
                  <v:shape id="_x0000_s1042" type="#_x0000_t202" style="position:absolute;left:10843;top:34758;width:1890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" filled="f" stroked="f" strokeweight="1pt">
                    <v:textbox inset="0,0,0,0">
                      <w:txbxContent>
                        <w:p w14:paraId="672A91DA" w14:textId="77777777" w:rsidR="00976CCA" w:rsidRPr="0077042F" w:rsidRDefault="00976CCA" w:rsidP="00976CCA">
                          <w:pPr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</w:pPr>
                          <w:r w:rsidRPr="0077042F">
                            <w:rPr>
                              <w:rFonts w:ascii="GOST type A" w:hAnsi="GOST type A"/>
                              <w:i/>
                              <w:iCs/>
                              <w:sz w:val="22"/>
                              <w:szCs w:val="18"/>
                              <w:lang w:val="ru-RU"/>
                            </w:rPr>
                            <w:t>да</w:t>
                          </w:r>
                        </w:p>
                      </w:txbxContent>
                    </v:textbox>
                  </v:shape>
                  <v:line id="Прямая соединительная линия 2" o:spid="_x0000_s1043" style="position:absolute;visibility:visible;mso-wrap-style:square" from="5451,3634" to="5461,5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" strokecolor="black [3213]" strokeweight=".5pt">
                    <v:stroke joinstyle="miter"/>
                  </v:line>
                  <v:line id="Прямая соединительная линия 2" o:spid="_x0000_s1044" style="position:absolute;visibility:visible;mso-wrap-style:square" from="5451,12660" to="5461,1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2" o:spid="_x0000_s1045" style="position:absolute;visibility:visible;mso-wrap-style:square" from="5451,21687" to="5461,2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" strokecolor="black [3213]" strokeweight=".5pt">
                    <v:stroke joinstyle="miter"/>
                  </v:line>
                  <v:line id="Прямая соединительная линия 2" o:spid="_x0000_s1046" style="position:absolute;visibility:visible;mso-wrap-style:square" from="5451,30714" to="5461,3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" strokecolor="black [3213]" strokeweight=".5pt">
                    <v:stroke joinstyle="miter"/>
                  </v:line>
                  <v:shape id="Прямая со стрелкой 4" o:spid="_x0000_s1047" type="#_x0000_t32" style="position:absolute;left:5480;top:48709;width:108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" strokecolor="black [3213]" strokeweight=".5pt">
                    <v:stroke endarrow="block" joinstyle="miter"/>
                  </v:shape>
                  <v:line id="Прямая соединительная линия 5" o:spid="_x0000_s1048" style="position:absolute;visibility:visible;mso-wrap-style:square" from="5451,57794" to="5451,59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" strokecolor="black [3213]" strokeweight=".5pt">
                    <v:stroke joinstyle="miter"/>
                  </v:line>
                  <v:line id="Прямая соединительная линия 6" o:spid="_x0000_s1049" style="position:absolute;visibility:visible;mso-wrap-style:square" from="5451,66821" to="5475,68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" strokecolor="black [3213]" strokeweight=".5pt">
                    <v:stroke joinstyle="miter"/>
                  </v:line>
                </v:group>
                <w10:wrap type="topAndBottom"/>
              </v:group>
            </w:pict>
          </mc:Fallback>
        </mc:AlternateContent>
      </w:r>
      <w:r w:rsidR="00543CE5">
        <w:rPr>
          <w:lang w:val="ru-RU"/>
        </w:rPr>
        <w:t xml:space="preserve">Для сортировки </w:t>
      </w:r>
      <w:r w:rsidR="00F01E45">
        <w:rPr>
          <w:lang w:val="ru-RU"/>
        </w:rPr>
        <w:t>записей книг используется алгоритм сортировки вставками</w:t>
      </w:r>
      <w:r w:rsidR="00922236">
        <w:rPr>
          <w:lang w:val="ru-RU"/>
        </w:rPr>
        <w:t>.</w:t>
      </w:r>
      <w:r w:rsidR="00F01E45">
        <w:rPr>
          <w:lang w:val="ru-RU"/>
        </w:rPr>
        <w:t xml:space="preserve"> </w:t>
      </w:r>
      <w:r>
        <w:rPr>
          <w:lang w:val="ru-RU"/>
        </w:rPr>
        <w:t>Алгоритм</w:t>
      </w:r>
      <w:r w:rsidR="00922236">
        <w:rPr>
          <w:lang w:val="ru-RU"/>
        </w:rPr>
        <w:t xml:space="preserve"> представлен на рисунке </w:t>
      </w:r>
      <w:r w:rsidR="00AC5204">
        <w:rPr>
          <w:lang w:val="ru-RU"/>
        </w:rPr>
        <w:t>20</w:t>
      </w:r>
      <w:r w:rsidR="00922236">
        <w:rPr>
          <w:lang w:val="ru-RU"/>
        </w:rPr>
        <w:t xml:space="preserve"> в виде блок-схемы.</w:t>
      </w:r>
    </w:p>
    <w:p w14:paraId="4B3B5AA2" w14:textId="379091FD" w:rsidR="005828DB" w:rsidRDefault="005E60F2" w:rsidP="00976CCA">
      <w:pPr>
        <w:spacing w:before="120"/>
        <w:ind w:firstLine="0"/>
        <w:jc w:val="center"/>
        <w:rPr>
          <w:lang w:val="ru-RU"/>
        </w:rPr>
        <w:sectPr w:rsidR="005828DB" w:rsidSect="00325120">
          <w:headerReference w:type="default" r:id="rId29"/>
          <w:footerReference w:type="default" r:id="rId30"/>
          <w:pgSz w:w="11907" w:h="16840" w:code="9"/>
          <w:pgMar w:top="851" w:right="567" w:bottom="1560" w:left="1560" w:header="284" w:footer="284" w:gutter="0"/>
          <w:cols w:space="720"/>
          <w:docGrid w:linePitch="381"/>
        </w:sectPr>
      </w:pPr>
      <w:r>
        <w:rPr>
          <w:lang w:val="ru-RU"/>
        </w:rPr>
        <w:t xml:space="preserve">Рисунок </w:t>
      </w:r>
      <w:r w:rsidR="00AC5204">
        <w:rPr>
          <w:lang w:val="ru-RU"/>
        </w:rPr>
        <w:t>20</w:t>
      </w:r>
      <w:r>
        <w:rPr>
          <w:lang w:val="ru-RU"/>
        </w:rPr>
        <w:t xml:space="preserve"> – Алгоритм сортировки вставками</w:t>
      </w:r>
    </w:p>
    <w:p w14:paraId="4E37CC60" w14:textId="1BD20918" w:rsidR="0010577C" w:rsidRDefault="00BC55D8" w:rsidP="00F366E4">
      <w:pPr>
        <w:pStyle w:val="2"/>
        <w:rPr>
          <w:lang w:val="ru-RU"/>
        </w:rPr>
      </w:pPr>
      <w:bookmarkStart w:id="47" w:name="_Toc137779102"/>
      <w:bookmarkStart w:id="48" w:name="_Toc139287420"/>
      <w:bookmarkStart w:id="49" w:name="_Toc139371004"/>
      <w:bookmarkStart w:id="50" w:name="_Toc156840823"/>
      <w:bookmarkStart w:id="51" w:name="_Toc163222347"/>
      <w:bookmarkStart w:id="52" w:name="_Toc137779101"/>
      <w:bookmarkStart w:id="53" w:name="_Toc139287419"/>
      <w:bookmarkStart w:id="54" w:name="_Toc139371003"/>
      <w:bookmarkStart w:id="55" w:name="_Toc156840822"/>
      <w:r>
        <w:rPr>
          <w:lang w:val="ru-RU"/>
        </w:rPr>
        <w:lastRenderedPageBreak/>
        <w:t>3</w:t>
      </w:r>
      <w:r w:rsidR="0010577C">
        <w:rPr>
          <w:lang w:val="ru-RU"/>
        </w:rPr>
        <w:t>.</w:t>
      </w:r>
      <w:r w:rsidR="00BF20DA">
        <w:rPr>
          <w:lang w:val="ru-RU"/>
        </w:rPr>
        <w:t>2</w:t>
      </w:r>
      <w:r w:rsidR="0010577C" w:rsidRPr="00C9263D">
        <w:rPr>
          <w:lang w:val="ru-RU"/>
        </w:rPr>
        <w:t xml:space="preserve"> </w:t>
      </w:r>
      <w:bookmarkEnd w:id="47"/>
      <w:bookmarkEnd w:id="48"/>
      <w:bookmarkEnd w:id="49"/>
      <w:bookmarkEnd w:id="50"/>
      <w:r w:rsidR="0010577C" w:rsidRPr="0010577C">
        <w:rPr>
          <w:lang w:val="ru-RU"/>
        </w:rPr>
        <w:t>Выбор компонентов программного обеспечения</w:t>
      </w:r>
      <w:bookmarkEnd w:id="51"/>
    </w:p>
    <w:p w14:paraId="4DA85651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В качестве основной среды разработки (</w:t>
      </w:r>
      <w:r>
        <w:t>IDE</w:t>
      </w:r>
      <w:r w:rsidRPr="008D39BB">
        <w:rPr>
          <w:lang w:val="ru-RU"/>
        </w:rPr>
        <w:t>)</w:t>
      </w:r>
      <w:r>
        <w:rPr>
          <w:lang w:val="ru-RU"/>
        </w:rPr>
        <w:t xml:space="preserve"> используется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</w:t>
      </w:r>
      <w:r>
        <w:t>Code</w:t>
      </w:r>
      <w:r>
        <w:rPr>
          <w:lang w:val="ru-RU"/>
        </w:rPr>
        <w:t xml:space="preserve">, с установленными расширениями для написания приложения на языках программирования </w:t>
      </w:r>
      <w:r>
        <w:t>C</w:t>
      </w:r>
      <w:r w:rsidRPr="009B27B2">
        <w:rPr>
          <w:lang w:val="ru-RU"/>
        </w:rPr>
        <w:t>#</w:t>
      </w:r>
      <w:r>
        <w:rPr>
          <w:lang w:val="ru-RU"/>
        </w:rPr>
        <w:t xml:space="preserve"> и </w:t>
      </w:r>
      <w:r>
        <w:t>TypeScript</w:t>
      </w:r>
      <w:r w:rsidRPr="009B27B2">
        <w:rPr>
          <w:lang w:val="ru-RU"/>
        </w:rPr>
        <w:t>.</w:t>
      </w:r>
      <w:r>
        <w:rPr>
          <w:lang w:val="ru-RU"/>
        </w:rPr>
        <w:t xml:space="preserve"> </w:t>
      </w:r>
    </w:p>
    <w:p w14:paraId="4E043A4A" w14:textId="77777777" w:rsidR="0010577C" w:rsidRDefault="0010577C" w:rsidP="0010577C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Для работы серверной части требуется среда исполнения </w:t>
      </w:r>
      <w:r w:rsidRPr="00573080">
        <w:rPr>
          <w:lang w:val="ru-RU"/>
        </w:rPr>
        <w:t>.</w:t>
      </w:r>
      <w:r>
        <w:rPr>
          <w:lang w:val="ru-RU"/>
        </w:rPr>
        <w:t>NET версии 7 и выше. Далее перечислены сторонние пакеты серверной части</w:t>
      </w:r>
      <w:r>
        <w:t>:</w:t>
      </w:r>
    </w:p>
    <w:p w14:paraId="133D130F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</w:pPr>
      <w:r>
        <w:rPr>
          <w:lang w:val="ru-RU"/>
        </w:rPr>
        <w:t xml:space="preserve">фреймворк </w:t>
      </w:r>
      <w:r>
        <w:t>ASP.NET Core;</w:t>
      </w:r>
    </w:p>
    <w:p w14:paraId="2910E8B0" w14:textId="77777777" w:rsidR="0010577C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СУБД </w:t>
      </w:r>
      <w:r>
        <w:t>Entity</w:t>
      </w:r>
      <w:r w:rsidRPr="00F04578">
        <w:rPr>
          <w:lang w:val="ru-RU"/>
        </w:rPr>
        <w:t xml:space="preserve"> </w:t>
      </w:r>
      <w:r>
        <w:rPr>
          <w:lang w:val="ru-RU"/>
        </w:rPr>
        <w:t>Framework;</w:t>
      </w:r>
    </w:p>
    <w:p w14:paraId="08BB714C" w14:textId="32AC0C40" w:rsidR="0010577C" w:rsidRPr="00F04578" w:rsidRDefault="0010577C" w:rsidP="0010577C">
      <w:pPr>
        <w:pStyle w:val="Textbody"/>
        <w:numPr>
          <w:ilvl w:val="0"/>
          <w:numId w:val="34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протоколом </w:t>
      </w:r>
      <w:r>
        <w:t>GRPC</w:t>
      </w:r>
      <w:r w:rsidRPr="006912CC">
        <w:rPr>
          <w:lang w:val="ru-RU"/>
        </w:rPr>
        <w:t xml:space="preserve"> </w:t>
      </w:r>
      <w:r w:rsidR="00985AB6">
        <w:rPr>
          <w:lang w:val="ru-RU"/>
        </w:rPr>
        <w:t>«</w:t>
      </w:r>
      <w:r>
        <w:t>Grpc</w:t>
      </w:r>
      <w:r w:rsidRPr="006912CC">
        <w:rPr>
          <w:lang w:val="ru-RU"/>
        </w:rPr>
        <w:t>.</w:t>
      </w:r>
      <w:r>
        <w:rPr>
          <w:lang w:val="ru-RU"/>
        </w:rPr>
        <w:t>AspNetCore</w:t>
      </w:r>
      <w:r w:rsidR="00985AB6">
        <w:rPr>
          <w:lang w:val="ru-RU"/>
        </w:rPr>
        <w:t>»</w:t>
      </w:r>
      <w:r>
        <w:rPr>
          <w:lang w:val="ru-RU"/>
        </w:rPr>
        <w:t>.</w:t>
      </w:r>
    </w:p>
    <w:p w14:paraId="19F61D6B" w14:textId="77777777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Для работы клиентской части нужен веб-сервер </w:t>
      </w:r>
      <w:r>
        <w:t>Nginx</w:t>
      </w:r>
      <w:r>
        <w:rPr>
          <w:lang w:val="ru-RU"/>
        </w:rPr>
        <w:t xml:space="preserve"> или </w:t>
      </w:r>
      <w:r>
        <w:t>Apache</w:t>
      </w:r>
      <w:r>
        <w:rPr>
          <w:lang w:val="ru-RU"/>
        </w:rPr>
        <w:t xml:space="preserve">. В основном клиентская часть тестировалась на </w:t>
      </w:r>
      <w:r>
        <w:t>Nginx</w:t>
      </w:r>
      <w:r>
        <w:rPr>
          <w:lang w:val="ru-RU"/>
        </w:rPr>
        <w:t>. Также</w:t>
      </w:r>
      <w:r w:rsidRPr="00F81231">
        <w:rPr>
          <w:lang w:val="ru-RU"/>
        </w:rPr>
        <w:t xml:space="preserve"> </w:t>
      </w:r>
      <w:r>
        <w:rPr>
          <w:lang w:val="ru-RU"/>
        </w:rPr>
        <w:t>как и с серверной частью использовались следующие сторонние пакеты</w:t>
      </w:r>
      <w:r w:rsidRPr="00426CB1">
        <w:rPr>
          <w:lang w:val="ru-RU"/>
        </w:rPr>
        <w:t>:</w:t>
      </w:r>
    </w:p>
    <w:p w14:paraId="11D35D2D" w14:textId="014E5829" w:rsidR="0010577C" w:rsidRPr="00426CB1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фреймворк </w:t>
      </w:r>
      <w:r>
        <w:t>Angular</w:t>
      </w:r>
      <w:r>
        <w:rPr>
          <w:lang w:val="ru-RU"/>
        </w:rPr>
        <w:t xml:space="preserve"> версии 1</w:t>
      </w:r>
      <w:r w:rsidR="006C2F54">
        <w:rPr>
          <w:lang w:val="ru-RU"/>
        </w:rPr>
        <w:t>6</w:t>
      </w:r>
      <w:r>
        <w:t>;</w:t>
      </w:r>
    </w:p>
    <w:p w14:paraId="74AA4FE0" w14:textId="77777777" w:rsidR="0010577C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</w:pPr>
      <w:r>
        <w:rPr>
          <w:lang w:val="ru-RU"/>
        </w:rPr>
        <w:t>библиотека</w:t>
      </w:r>
      <w:r w:rsidRPr="00426709">
        <w:t xml:space="preserve"> </w:t>
      </w:r>
      <w:r>
        <w:t>UI</w:t>
      </w:r>
      <w:r w:rsidRPr="00426709">
        <w:t xml:space="preserve"> </w:t>
      </w:r>
      <w:r>
        <w:rPr>
          <w:lang w:val="ru-RU"/>
        </w:rPr>
        <w:t>компонентов</w:t>
      </w:r>
      <w:r w:rsidRPr="00426709">
        <w:t xml:space="preserve"> </w:t>
      </w:r>
      <w:r>
        <w:t>Angular</w:t>
      </w:r>
      <w:r w:rsidRPr="00426709">
        <w:t xml:space="preserve"> </w:t>
      </w:r>
      <w:r>
        <w:t>Material;</w:t>
      </w:r>
    </w:p>
    <w:p w14:paraId="44C73DFC" w14:textId="5BFD7B03" w:rsidR="0010577C" w:rsidRPr="00426709" w:rsidRDefault="0010577C" w:rsidP="0010577C">
      <w:pPr>
        <w:pStyle w:val="Textbody"/>
        <w:numPr>
          <w:ilvl w:val="0"/>
          <w:numId w:val="35"/>
        </w:numPr>
        <w:spacing w:after="0"/>
        <w:ind w:left="709" w:hanging="283"/>
        <w:jc w:val="both"/>
        <w:rPr>
          <w:lang w:val="ru-RU"/>
        </w:rPr>
      </w:pPr>
      <w:r>
        <w:rPr>
          <w:lang w:val="ru-RU"/>
        </w:rPr>
        <w:t xml:space="preserve">библиотека для работы с файлами </w:t>
      </w:r>
      <w:r w:rsidR="005253FB">
        <w:rPr>
          <w:lang w:val="ru-RU"/>
        </w:rPr>
        <w:t>«</w:t>
      </w:r>
      <w:r>
        <w:t>file</w:t>
      </w:r>
      <w:r w:rsidRPr="00426709">
        <w:rPr>
          <w:lang w:val="ru-RU"/>
        </w:rPr>
        <w:t>-</w:t>
      </w:r>
      <w:proofErr w:type="spellStart"/>
      <w:r>
        <w:rPr>
          <w:lang w:val="ru-RU"/>
        </w:rPr>
        <w:t>saver</w:t>
      </w:r>
      <w:proofErr w:type="spellEnd"/>
      <w:r w:rsidR="005253FB">
        <w:rPr>
          <w:lang w:val="ru-RU"/>
        </w:rPr>
        <w:t>»</w:t>
      </w:r>
      <w:r>
        <w:rPr>
          <w:lang w:val="ru-RU"/>
        </w:rPr>
        <w:t>.</w:t>
      </w:r>
    </w:p>
    <w:p w14:paraId="1047FB50" w14:textId="24891458" w:rsidR="0010577C" w:rsidRDefault="0010577C" w:rsidP="0010577C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</w:t>
      </w:r>
      <w:r w:rsidRPr="00585089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585089">
        <w:rPr>
          <w:lang w:val="ru-RU"/>
        </w:rPr>
        <w:t xml:space="preserve"> </w:t>
      </w:r>
      <w:r>
        <w:t>UML</w:t>
      </w:r>
      <w:r>
        <w:rPr>
          <w:lang w:val="ru-RU"/>
        </w:rPr>
        <w:t xml:space="preserve"> диаграмм</w:t>
      </w:r>
      <w:r w:rsidRPr="00585089">
        <w:rPr>
          <w:lang w:val="ru-RU"/>
        </w:rPr>
        <w:t xml:space="preserve"> </w:t>
      </w:r>
      <w:r>
        <w:rPr>
          <w:lang w:val="ru-RU"/>
        </w:rPr>
        <w:t>использовалось программное обеспечение</w:t>
      </w:r>
      <w:r w:rsidRPr="00585089">
        <w:rPr>
          <w:lang w:val="ru-RU"/>
        </w:rPr>
        <w:t xml:space="preserve"> </w:t>
      </w:r>
      <w:r>
        <w:t>Visual</w:t>
      </w:r>
      <w:r w:rsidRPr="00585089">
        <w:rPr>
          <w:lang w:val="ru-RU"/>
        </w:rPr>
        <w:t xml:space="preserve"> </w:t>
      </w:r>
      <w:r>
        <w:t>Paradigm</w:t>
      </w:r>
      <w:r w:rsidRPr="00585089">
        <w:rPr>
          <w:lang w:val="ru-RU"/>
        </w:rPr>
        <w:t xml:space="preserve"> </w:t>
      </w:r>
      <w:r>
        <w:t>Community</w:t>
      </w:r>
      <w:r w:rsidRPr="00585089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 версии</w:t>
      </w:r>
      <w:r w:rsidRPr="00585089">
        <w:rPr>
          <w:lang w:val="ru-RU"/>
        </w:rPr>
        <w:t xml:space="preserve"> 17.</w:t>
      </w:r>
    </w:p>
    <w:p w14:paraId="69024480" w14:textId="2E4C52EC" w:rsidR="00E14B93" w:rsidRPr="00D14958" w:rsidRDefault="00E14B93" w:rsidP="00E14B93">
      <w:pPr>
        <w:pStyle w:val="3"/>
        <w:rPr>
          <w:lang w:val="ru-RU"/>
        </w:rPr>
      </w:pPr>
      <w:bookmarkStart w:id="56" w:name="_Toc163222348"/>
      <w:r w:rsidRPr="00E14B93">
        <w:rPr>
          <w:lang w:val="ru-RU"/>
        </w:rPr>
        <w:t>3.2.1 Операционная система</w:t>
      </w:r>
      <w:bookmarkEnd w:id="56"/>
    </w:p>
    <w:p w14:paraId="0044D69A" w14:textId="6BE98E1C" w:rsidR="00173035" w:rsidRPr="00D14958" w:rsidRDefault="00173035" w:rsidP="00173035">
      <w:pPr>
        <w:rPr>
          <w:lang w:val="ru-RU"/>
        </w:rPr>
      </w:pPr>
      <w:r w:rsidRPr="00D14958">
        <w:rPr>
          <w:lang w:val="ru-RU"/>
        </w:rPr>
        <w:t>-</w:t>
      </w:r>
    </w:p>
    <w:p w14:paraId="172B1460" w14:textId="27C2DE5F" w:rsidR="00173035" w:rsidRPr="00D14958" w:rsidRDefault="00173035" w:rsidP="00A4536D">
      <w:pPr>
        <w:pStyle w:val="3"/>
        <w:rPr>
          <w:lang w:val="ru-RU"/>
        </w:rPr>
      </w:pPr>
      <w:bookmarkStart w:id="57" w:name="_Toc163222349"/>
      <w:r w:rsidRPr="00173035">
        <w:rPr>
          <w:lang w:val="ru-RU"/>
        </w:rPr>
        <w:t>3.2.2 Инструментальное средство разработки и язык программирования</w:t>
      </w:r>
      <w:bookmarkEnd w:id="57"/>
    </w:p>
    <w:p w14:paraId="350322F9" w14:textId="01FEBDF1" w:rsidR="00A4536D" w:rsidRPr="00D14958" w:rsidRDefault="00BD7D19" w:rsidP="00A4536D">
      <w:pPr>
        <w:rPr>
          <w:lang w:val="ru-RU"/>
        </w:rPr>
      </w:pPr>
      <w:r w:rsidRPr="00D14958">
        <w:rPr>
          <w:lang w:val="ru-RU"/>
        </w:rPr>
        <w:t>-</w:t>
      </w:r>
    </w:p>
    <w:p w14:paraId="60E52A02" w14:textId="1E51B8B3" w:rsidR="00BD7D19" w:rsidRDefault="00BD7D19" w:rsidP="00FA6D43">
      <w:pPr>
        <w:pStyle w:val="3"/>
        <w:rPr>
          <w:lang w:val="ru-RU"/>
        </w:rPr>
      </w:pPr>
      <w:bookmarkStart w:id="58" w:name="_Toc163222350"/>
      <w:r w:rsidRPr="00D14958">
        <w:rPr>
          <w:lang w:val="ru-RU"/>
        </w:rPr>
        <w:t xml:space="preserve">3.2.3 </w:t>
      </w:r>
      <w:r w:rsidR="00EE1120">
        <w:rPr>
          <w:lang w:val="ru-RU"/>
        </w:rPr>
        <w:t>Вспомогательное программное обеспечение</w:t>
      </w:r>
      <w:bookmarkEnd w:id="58"/>
    </w:p>
    <w:p w14:paraId="5BE059A5" w14:textId="48DBF212" w:rsidR="000D6132" w:rsidRDefault="000D6132" w:rsidP="000D6132">
      <w:pPr>
        <w:rPr>
          <w:lang w:val="ru-RU"/>
        </w:rPr>
      </w:pPr>
      <w:r>
        <w:rPr>
          <w:lang w:val="ru-RU"/>
        </w:rPr>
        <w:t>-</w:t>
      </w:r>
    </w:p>
    <w:p w14:paraId="51B94EE0" w14:textId="570837BD" w:rsidR="00A94004" w:rsidRDefault="00A94004" w:rsidP="00A94004">
      <w:pPr>
        <w:pStyle w:val="2"/>
        <w:rPr>
          <w:lang w:val="ru-RU"/>
        </w:rPr>
      </w:pPr>
      <w:bookmarkStart w:id="59" w:name="_Toc163222351"/>
      <w:r>
        <w:rPr>
          <w:lang w:val="ru-RU"/>
        </w:rPr>
        <w:t xml:space="preserve">3.3 </w:t>
      </w:r>
      <w:r w:rsidRPr="00A94004">
        <w:rPr>
          <w:lang w:val="ru-RU"/>
        </w:rPr>
        <w:t>Разработка прикладного программного обеспечения</w:t>
      </w:r>
      <w:bookmarkEnd w:id="59"/>
    </w:p>
    <w:p w14:paraId="3AC7244E" w14:textId="04C892B7" w:rsidR="00AA6E35" w:rsidRDefault="00AA6E35" w:rsidP="00AA6E35">
      <w:pPr>
        <w:rPr>
          <w:lang w:val="ru-RU"/>
        </w:rPr>
      </w:pPr>
      <w:r>
        <w:rPr>
          <w:lang w:val="ru-RU"/>
        </w:rPr>
        <w:t>-</w:t>
      </w:r>
    </w:p>
    <w:p w14:paraId="309DADF0" w14:textId="0FF07760" w:rsidR="00AA6E35" w:rsidRDefault="00AA6E35" w:rsidP="00AA6E35">
      <w:pPr>
        <w:pStyle w:val="2"/>
        <w:rPr>
          <w:lang w:val="ru-RU"/>
        </w:rPr>
      </w:pPr>
      <w:bookmarkStart w:id="60" w:name="_Toc163222352"/>
      <w:r>
        <w:rPr>
          <w:lang w:val="ru-RU"/>
        </w:rPr>
        <w:lastRenderedPageBreak/>
        <w:t xml:space="preserve">3.3.1 </w:t>
      </w:r>
      <w:r w:rsidRPr="00AA6E35">
        <w:rPr>
          <w:lang w:val="ru-RU"/>
        </w:rPr>
        <w:t>Структура прикладного программного обеспечения</w:t>
      </w:r>
      <w:bookmarkEnd w:id="60"/>
    </w:p>
    <w:p w14:paraId="043C8F70" w14:textId="22576BA5" w:rsidR="00B1070A" w:rsidRPr="00B1070A" w:rsidRDefault="00B1070A" w:rsidP="00B1070A">
      <w:pPr>
        <w:rPr>
          <w:lang w:val="ru-RU"/>
        </w:rPr>
      </w:pPr>
      <w:r>
        <w:rPr>
          <w:lang w:val="ru-RU"/>
        </w:rPr>
        <w:t>-</w:t>
      </w:r>
    </w:p>
    <w:p w14:paraId="009BBCE3" w14:textId="0F13760D" w:rsidR="00EB4A2B" w:rsidRDefault="00EB4A2B">
      <w:pPr>
        <w:suppressAutoHyphens w:val="0"/>
        <w:autoSpaceDN/>
        <w:spacing w:line="240" w:lineRule="auto"/>
        <w:ind w:firstLine="0"/>
        <w:jc w:val="left"/>
        <w:rPr>
          <w:rFonts w:cs="Arial"/>
          <w:b/>
          <w:bCs/>
          <w:iCs/>
          <w:sz w:val="30"/>
          <w:szCs w:val="28"/>
          <w:lang w:val="ru-RU"/>
        </w:rPr>
      </w:pPr>
      <w:r>
        <w:rPr>
          <w:lang w:val="ru-RU"/>
        </w:rPr>
        <w:br w:type="page"/>
      </w:r>
    </w:p>
    <w:p w14:paraId="1B7F1D56" w14:textId="102604DE" w:rsidR="005828DB" w:rsidRPr="003D27ED" w:rsidRDefault="006C035F" w:rsidP="005E5742">
      <w:pPr>
        <w:pStyle w:val="2"/>
        <w:rPr>
          <w:lang w:val="ru-RU"/>
        </w:rPr>
      </w:pPr>
      <w:bookmarkStart w:id="61" w:name="_Toc163222353"/>
      <w:r>
        <w:rPr>
          <w:lang w:val="ru-RU"/>
        </w:rPr>
        <w:lastRenderedPageBreak/>
        <w:t>3</w:t>
      </w:r>
      <w:r w:rsidR="00F41DE3">
        <w:rPr>
          <w:lang w:val="ru-RU"/>
        </w:rPr>
        <w:t>.</w:t>
      </w:r>
      <w:r w:rsidR="00BF20DA">
        <w:rPr>
          <w:lang w:val="ru-RU"/>
        </w:rPr>
        <w:t>3</w:t>
      </w:r>
      <w:r w:rsidR="005828DB" w:rsidRPr="0010705C">
        <w:rPr>
          <w:lang w:val="ru-RU"/>
        </w:rPr>
        <w:t xml:space="preserve"> </w:t>
      </w:r>
      <w:bookmarkEnd w:id="52"/>
      <w:bookmarkEnd w:id="53"/>
      <w:bookmarkEnd w:id="54"/>
      <w:bookmarkEnd w:id="55"/>
      <w:r w:rsidR="005E5742" w:rsidRPr="005E5742">
        <w:rPr>
          <w:lang w:val="ru-RU"/>
        </w:rPr>
        <w:t>Инсталляция и настройка</w:t>
      </w:r>
      <w:bookmarkEnd w:id="61"/>
    </w:p>
    <w:p w14:paraId="7695208A" w14:textId="4D791793" w:rsidR="005828DB" w:rsidRDefault="005828DB" w:rsidP="00BE7D99">
      <w:pPr>
        <w:pStyle w:val="Textbody"/>
        <w:ind w:firstLine="709"/>
        <w:rPr>
          <w:lang w:val="ru-RU"/>
        </w:rPr>
      </w:pPr>
      <w:r>
        <w:rPr>
          <w:lang w:val="ru-RU"/>
        </w:rPr>
        <w:t xml:space="preserve">Диаграмма развёртывания программного обеспечения с помощью </w:t>
      </w:r>
      <w:r>
        <w:t>Docker</w:t>
      </w:r>
      <w:r w:rsidRPr="00067408">
        <w:rPr>
          <w:lang w:val="ru-RU"/>
        </w:rPr>
        <w:t xml:space="preserve"> </w:t>
      </w:r>
      <w:r w:rsidR="00911FE3">
        <w:rPr>
          <w:lang w:val="ru-RU"/>
        </w:rPr>
        <w:t xml:space="preserve">представлена в виде </w:t>
      </w:r>
      <w:r w:rsidR="00911FE3">
        <w:t>UML</w:t>
      </w:r>
      <w:r w:rsidR="00911FE3" w:rsidRPr="00911FE3">
        <w:rPr>
          <w:lang w:val="ru-RU"/>
        </w:rPr>
        <w:t xml:space="preserve"> </w:t>
      </w:r>
      <w:r w:rsidR="00911FE3">
        <w:rPr>
          <w:lang w:val="ru-RU"/>
        </w:rPr>
        <w:t xml:space="preserve">диаграммы на </w:t>
      </w:r>
      <w:r>
        <w:rPr>
          <w:lang w:val="ru-RU"/>
        </w:rPr>
        <w:t>рисунк</w:t>
      </w:r>
      <w:r w:rsidR="00911FE3">
        <w:rPr>
          <w:lang w:val="ru-RU"/>
        </w:rPr>
        <w:t>е</w:t>
      </w:r>
      <w:r>
        <w:rPr>
          <w:lang w:val="ru-RU"/>
        </w:rPr>
        <w:t xml:space="preserve"> </w:t>
      </w:r>
      <w:r w:rsidR="005C711D">
        <w:rPr>
          <w:lang w:val="ru-RU"/>
        </w:rPr>
        <w:t>21</w:t>
      </w:r>
      <w:r>
        <w:rPr>
          <w:lang w:val="ru-RU"/>
        </w:rPr>
        <w:t>.</w:t>
      </w:r>
    </w:p>
    <w:p w14:paraId="6F0B7D3A" w14:textId="7D7BA965" w:rsidR="00BD22B6" w:rsidRDefault="00BD22B6" w:rsidP="005828DB">
      <w:pPr>
        <w:pStyle w:val="Textbody"/>
        <w:jc w:val="center"/>
        <w:rPr>
          <w:noProof/>
        </w:rPr>
      </w:pPr>
      <w:r>
        <w:rPr>
          <w:noProof/>
        </w:rPr>
        <w:drawing>
          <wp:inline distT="0" distB="0" distL="0" distR="0" wp14:anchorId="0C1E7FA8" wp14:editId="47C5C3D6">
            <wp:extent cx="4930140" cy="2569924"/>
            <wp:effectExtent l="0" t="0" r="3810" b="1905"/>
            <wp:docPr id="1584494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48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5893" cy="25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4618" w14:textId="60639E7D" w:rsidR="005828DB" w:rsidRPr="00355D21" w:rsidRDefault="005828DB" w:rsidP="005828DB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C711D">
        <w:rPr>
          <w:lang w:val="ru-RU"/>
        </w:rPr>
        <w:t xml:space="preserve">21 </w:t>
      </w:r>
      <w:r>
        <w:rPr>
          <w:lang w:val="ru-RU"/>
        </w:rPr>
        <w:t xml:space="preserve">– Диаграмма развертывания с использованием контейнеров </w:t>
      </w:r>
      <w:r>
        <w:t>Docker</w:t>
      </w:r>
    </w:p>
    <w:p w14:paraId="08A3D938" w14:textId="77777777" w:rsidR="005828DB" w:rsidRDefault="005828DB" w:rsidP="00AB2960">
      <w:pPr>
        <w:pStyle w:val="Textbody"/>
        <w:spacing w:after="0"/>
        <w:ind w:firstLine="709"/>
        <w:jc w:val="both"/>
        <w:rPr>
          <w:lang w:val="ru-RU"/>
        </w:rPr>
      </w:pPr>
      <w:r>
        <w:rPr>
          <w:lang w:val="ru-RU"/>
        </w:rPr>
        <w:t>Для работы служб потребуется мультиплатформенная среда выполнения 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 xml:space="preserve">. Образ </w:t>
      </w:r>
      <w:r>
        <w:t>Docker</w:t>
      </w:r>
      <w:r>
        <w:rPr>
          <w:lang w:val="ru-RU"/>
        </w:rPr>
        <w:t xml:space="preserve"> со средой выполнения весит примерно от 100 МБ и выше в зависимости от выбранного дистрибутива и размера исполняемого файла.</w:t>
      </w:r>
    </w:p>
    <w:p w14:paraId="10D0EC4C" w14:textId="77777777" w:rsidR="005828DB" w:rsidRPr="00F0036D" w:rsidRDefault="005828DB" w:rsidP="00AB2960">
      <w:pPr>
        <w:pStyle w:val="Textbody"/>
        <w:spacing w:after="0"/>
        <w:ind w:firstLine="709"/>
        <w:jc w:val="both"/>
      </w:pPr>
      <w:r>
        <w:rPr>
          <w:lang w:val="ru-RU"/>
        </w:rPr>
        <w:t xml:space="preserve">В основном в сервисах используется СУБД </w:t>
      </w:r>
      <w:r>
        <w:t>SQLite</w:t>
      </w:r>
      <w:r>
        <w:rPr>
          <w:lang w:val="ru-RU"/>
        </w:rPr>
        <w:t xml:space="preserve">, но если нужно использовать другую СУБД, то нужно поменять код в </w:t>
      </w:r>
      <w:r>
        <w:t>Program</w:t>
      </w:r>
      <w:r>
        <w:rPr>
          <w:lang w:val="ru-RU"/>
        </w:rPr>
        <w:t>.</w:t>
      </w:r>
      <w:r>
        <w:t>cs</w:t>
      </w:r>
      <w:r>
        <w:rPr>
          <w:lang w:val="ru-RU"/>
        </w:rPr>
        <w:t xml:space="preserve"> для </w:t>
      </w:r>
      <w:r>
        <w:t>BookApi</w:t>
      </w:r>
      <w:r>
        <w:rPr>
          <w:lang w:val="ru-RU"/>
        </w:rPr>
        <w:t xml:space="preserve"> и </w:t>
      </w:r>
      <w:r>
        <w:t>FileStorage</w:t>
      </w:r>
      <w:r>
        <w:rPr>
          <w:lang w:val="ru-RU"/>
        </w:rPr>
        <w:t xml:space="preserve"> и установить нужные зависимости. К</w:t>
      </w:r>
      <w:r w:rsidRPr="00F0036D">
        <w:t xml:space="preserve"> </w:t>
      </w:r>
      <w:r>
        <w:rPr>
          <w:lang w:val="ru-RU"/>
        </w:rPr>
        <w:t>примеру</w:t>
      </w:r>
      <w:r w:rsidRPr="00F0036D">
        <w:t xml:space="preserve">, </w:t>
      </w:r>
      <w:r>
        <w:rPr>
          <w:lang w:val="ru-RU"/>
        </w:rPr>
        <w:t>с</w:t>
      </w:r>
      <w:r w:rsidRPr="00F0036D">
        <w:t xml:space="preserve"> </w:t>
      </w:r>
      <w:r>
        <w:rPr>
          <w:lang w:val="ru-RU"/>
        </w:rPr>
        <w:t>использования</w:t>
      </w:r>
      <w:r w:rsidRPr="00F0036D">
        <w:t xml:space="preserve"> </w:t>
      </w:r>
      <w:r>
        <w:t>SQLite</w:t>
      </w:r>
      <w:r w:rsidRPr="00F0036D">
        <w:t>:</w:t>
      </w:r>
    </w:p>
    <w:p w14:paraId="3A05E6DE" w14:textId="77777777" w:rsidR="005828DB" w:rsidRPr="00B12317" w:rsidRDefault="005828DB" w:rsidP="00835E4D">
      <w:pPr>
        <w:pStyle w:val="Code0"/>
        <w:spacing w:after="140"/>
        <w:rPr>
          <w:rFonts w:ascii="Consolas" w:hAnsi="Consolas"/>
          <w:sz w:val="28"/>
          <w:szCs w:val="40"/>
          <w:lang w:val="en-US"/>
        </w:rPr>
      </w:pPr>
      <w:proofErr w:type="spellStart"/>
      <w:proofErr w:type="gramStart"/>
      <w:r w:rsidRPr="00B12317">
        <w:rPr>
          <w:rFonts w:ascii="Consolas" w:hAnsi="Consolas"/>
          <w:sz w:val="28"/>
          <w:szCs w:val="40"/>
          <w:lang w:val="en-US"/>
        </w:rPr>
        <w:t>builder.Services.AddDbContext</w:t>
      </w:r>
      <w:proofErr w:type="spellEnd"/>
      <w:proofErr w:type="gramEnd"/>
      <w:r w:rsidRPr="00B12317">
        <w:rPr>
          <w:rFonts w:ascii="Consolas" w:hAnsi="Consolas"/>
          <w:sz w:val="28"/>
          <w:szCs w:val="40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 xml:space="preserve">&gt;(options =&gt; 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options.UseSqlite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("Data Source=</w:t>
      </w:r>
      <w:proofErr w:type="spellStart"/>
      <w:r w:rsidRPr="00B12317">
        <w:rPr>
          <w:rFonts w:ascii="Consolas" w:hAnsi="Consolas"/>
          <w:sz w:val="28"/>
          <w:szCs w:val="40"/>
          <w:lang w:val="en-US"/>
        </w:rPr>
        <w:t>book_api.db</w:t>
      </w:r>
      <w:proofErr w:type="spellEnd"/>
      <w:r w:rsidRPr="00B12317">
        <w:rPr>
          <w:rFonts w:ascii="Consolas" w:hAnsi="Consolas"/>
          <w:sz w:val="28"/>
          <w:szCs w:val="40"/>
          <w:lang w:val="en-US"/>
        </w:rPr>
        <w:t>"));</w:t>
      </w:r>
    </w:p>
    <w:p w14:paraId="0F76A286" w14:textId="77777777" w:rsidR="005828DB" w:rsidRDefault="005828DB" w:rsidP="00835E4D">
      <w:pPr>
        <w:pStyle w:val="Textbody"/>
        <w:spacing w:after="0"/>
        <w:ind w:firstLine="709"/>
      </w:pPr>
      <w:r>
        <w:rPr>
          <w:lang w:val="ru-RU"/>
        </w:rPr>
        <w:t>Перейти</w:t>
      </w:r>
      <w:r w:rsidRPr="00F0036D">
        <w:t xml:space="preserve"> </w:t>
      </w:r>
      <w:r>
        <w:rPr>
          <w:lang w:val="ru-RU"/>
        </w:rPr>
        <w:t>на</w:t>
      </w:r>
      <w:r w:rsidRPr="00F0036D">
        <w:t xml:space="preserve"> </w:t>
      </w:r>
      <w:r>
        <w:rPr>
          <w:lang w:val="ru-RU"/>
        </w:rPr>
        <w:t>СУБД</w:t>
      </w:r>
      <w:r w:rsidRPr="00CA1978">
        <w:t xml:space="preserve"> </w:t>
      </w:r>
      <w:r>
        <w:t>PostgreSQL:</w:t>
      </w:r>
    </w:p>
    <w:p w14:paraId="5545BA48" w14:textId="77777777" w:rsidR="005828DB" w:rsidRPr="00B12317" w:rsidRDefault="005828DB" w:rsidP="005828DB">
      <w:pPr>
        <w:pStyle w:val="Code0"/>
        <w:rPr>
          <w:rFonts w:ascii="Consolas" w:hAnsi="Consolas"/>
          <w:sz w:val="28"/>
          <w:lang w:val="en-US"/>
        </w:rPr>
      </w:pPr>
      <w:proofErr w:type="spellStart"/>
      <w:proofErr w:type="gramStart"/>
      <w:r w:rsidRPr="00B12317">
        <w:rPr>
          <w:rFonts w:ascii="Consolas" w:hAnsi="Consolas"/>
          <w:sz w:val="28"/>
          <w:lang w:val="en-US"/>
        </w:rPr>
        <w:t>builder.Services.AddDbContext</w:t>
      </w:r>
      <w:proofErr w:type="spellEnd"/>
      <w:proofErr w:type="gramEnd"/>
      <w:r w:rsidRPr="00B12317">
        <w:rPr>
          <w:rFonts w:ascii="Consolas" w:hAnsi="Consolas"/>
          <w:sz w:val="28"/>
          <w:lang w:val="en-US"/>
        </w:rPr>
        <w:t>&lt;</w:t>
      </w:r>
      <w:proofErr w:type="spellStart"/>
      <w:r w:rsidRPr="00B12317">
        <w:rPr>
          <w:rFonts w:ascii="Consolas" w:hAnsi="Consolas"/>
          <w:sz w:val="28"/>
          <w:lang w:val="en-US"/>
        </w:rPr>
        <w:t>AppDbContext</w:t>
      </w:r>
      <w:proofErr w:type="spellEnd"/>
      <w:r w:rsidRPr="00B12317">
        <w:rPr>
          <w:rFonts w:ascii="Consolas" w:hAnsi="Consolas"/>
          <w:sz w:val="28"/>
          <w:lang w:val="en-US"/>
        </w:rPr>
        <w:t>&gt;(options =&gt; options.UseNpgsql("Host=remote_host;Database=book_api;Username=root;Password=root"));</w:t>
      </w:r>
    </w:p>
    <w:p w14:paraId="28A903DD" w14:textId="77777777" w:rsidR="00B1154D" w:rsidRPr="006376A0" w:rsidRDefault="00B1154D" w:rsidP="00AB2960">
      <w:pPr>
        <w:pStyle w:val="Textbody"/>
        <w:spacing w:after="0"/>
        <w:ind w:firstLine="709"/>
      </w:pPr>
    </w:p>
    <w:p w14:paraId="3BBECFFB" w14:textId="77777777" w:rsidR="00B1154D" w:rsidRPr="006376A0" w:rsidRDefault="00B1154D" w:rsidP="00AB2960">
      <w:pPr>
        <w:pStyle w:val="Textbody"/>
        <w:spacing w:after="0"/>
        <w:ind w:firstLine="709"/>
      </w:pPr>
    </w:p>
    <w:p w14:paraId="6F08408F" w14:textId="7705FCC4" w:rsidR="005828DB" w:rsidRDefault="005828DB" w:rsidP="00AB2960">
      <w:pPr>
        <w:pStyle w:val="Textbody"/>
        <w:spacing w:after="0"/>
        <w:ind w:firstLine="709"/>
        <w:rPr>
          <w:lang w:val="ru-RU"/>
        </w:rPr>
      </w:pPr>
      <w:r>
        <w:rPr>
          <w:lang w:val="ru-RU"/>
        </w:rPr>
        <w:lastRenderedPageBreak/>
        <w:t xml:space="preserve">И далее нужно установить зависимость через утилиту </w:t>
      </w:r>
      <w:r>
        <w:rPr>
          <w:i/>
          <w:iCs/>
        </w:rPr>
        <w:t>dotnet</w:t>
      </w:r>
      <w:r>
        <w:rPr>
          <w:lang w:val="ru-RU"/>
        </w:rPr>
        <w:t>:</w:t>
      </w:r>
    </w:p>
    <w:p w14:paraId="2AA19713" w14:textId="77777777" w:rsidR="005828DB" w:rsidRPr="00B12317" w:rsidRDefault="005828DB" w:rsidP="00A9031A">
      <w:pPr>
        <w:pStyle w:val="Code0"/>
        <w:spacing w:after="140"/>
        <w:rPr>
          <w:rFonts w:ascii="Consolas" w:hAnsi="Consolas"/>
          <w:lang w:val="en-US"/>
        </w:rPr>
      </w:pPr>
      <w:r w:rsidRPr="00B12317">
        <w:rPr>
          <w:rFonts w:ascii="Consolas" w:hAnsi="Consolas"/>
          <w:sz w:val="28"/>
          <w:szCs w:val="40"/>
          <w:lang w:val="en-US"/>
        </w:rPr>
        <w:t xml:space="preserve">dotnet add package </w:t>
      </w:r>
      <w:proofErr w:type="spellStart"/>
      <w:proofErr w:type="gramStart"/>
      <w:r w:rsidRPr="00B12317">
        <w:rPr>
          <w:rFonts w:ascii="Consolas" w:hAnsi="Consolas"/>
          <w:sz w:val="28"/>
          <w:szCs w:val="40"/>
          <w:lang w:val="en-US"/>
        </w:rPr>
        <w:t>Npgsql.EntityFrameworkCore.PostgreSQL</w:t>
      </w:r>
      <w:proofErr w:type="spellEnd"/>
      <w:proofErr w:type="gramEnd"/>
    </w:p>
    <w:p w14:paraId="142D87C0" w14:textId="77777777" w:rsidR="005828DB" w:rsidRDefault="005828DB" w:rsidP="00A9031A">
      <w:pPr>
        <w:rPr>
          <w:lang w:val="ru-RU"/>
        </w:rPr>
      </w:pPr>
      <w:r>
        <w:rPr>
          <w:lang w:val="ru-RU"/>
        </w:rPr>
        <w:t>Также потребуется дисковое хранилище для хранения файлов книг в зависимости от их количества, которое пользователю нужно сохранить.</w:t>
      </w:r>
    </w:p>
    <w:p w14:paraId="335F1DBA" w14:textId="218586D9" w:rsidR="00D35D58" w:rsidRPr="000263CA" w:rsidRDefault="00CB3225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52475F8E" w14:textId="228EDC9E" w:rsidR="00507799" w:rsidRDefault="00D35D58" w:rsidP="00D35D58">
      <w:pPr>
        <w:pStyle w:val="1"/>
        <w:rPr>
          <w:lang w:val="ru-RU"/>
        </w:rPr>
      </w:pPr>
      <w:bookmarkStart w:id="62" w:name="_Toc163222354"/>
      <w:r>
        <w:rPr>
          <w:lang w:val="ru-RU"/>
        </w:rPr>
        <w:lastRenderedPageBreak/>
        <w:t>4 ТЕСТИРОВАНИЕ СИСТЕМЫ</w:t>
      </w:r>
      <w:bookmarkEnd w:id="62"/>
    </w:p>
    <w:p w14:paraId="3C48FFD6" w14:textId="1E7EA2DA" w:rsidR="00F820BA" w:rsidRDefault="00F820BA" w:rsidP="00F820BA">
      <w:pPr>
        <w:rPr>
          <w:lang w:val="ru-RU"/>
        </w:rPr>
      </w:pPr>
      <w:proofErr w:type="gramStart"/>
      <w:r>
        <w:rPr>
          <w:lang w:val="ru-RU"/>
        </w:rPr>
        <w:t>Написать</w:t>
      </w:r>
      <w:proofErr w:type="gramEnd"/>
      <w:r>
        <w:rPr>
          <w:lang w:val="ru-RU"/>
        </w:rPr>
        <w:t xml:space="preserve"> что такое тесты, их виды, что нужно тестировать и т.д.</w:t>
      </w:r>
    </w:p>
    <w:p w14:paraId="508D069B" w14:textId="3594F71E" w:rsidR="000263CA" w:rsidRDefault="000263CA" w:rsidP="00B46C0F">
      <w:pPr>
        <w:pStyle w:val="2"/>
        <w:rPr>
          <w:lang w:val="ru-RU"/>
        </w:rPr>
      </w:pPr>
      <w:bookmarkStart w:id="63" w:name="_Toc163222355"/>
      <w:r>
        <w:rPr>
          <w:lang w:val="ru-RU"/>
        </w:rPr>
        <w:t>4</w:t>
      </w:r>
      <w:r w:rsidRPr="000263CA">
        <w:rPr>
          <w:lang w:val="ru-RU"/>
        </w:rPr>
        <w:t>.1 Условия и порядок тестирования</w:t>
      </w:r>
      <w:bookmarkEnd w:id="63"/>
    </w:p>
    <w:p w14:paraId="6A70A78E" w14:textId="7ED8DF7E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444B5CD8" w14:textId="2EC06A5F" w:rsidR="00B46C0F" w:rsidRDefault="00B46C0F" w:rsidP="00B46C0F">
      <w:pPr>
        <w:pStyle w:val="2"/>
        <w:rPr>
          <w:lang w:val="ru-RU"/>
        </w:rPr>
      </w:pPr>
      <w:bookmarkStart w:id="64" w:name="_Toc163222356"/>
      <w:r>
        <w:rPr>
          <w:lang w:val="ru-RU"/>
        </w:rPr>
        <w:t xml:space="preserve">4.2 </w:t>
      </w:r>
      <w:r w:rsidRPr="00B46C0F">
        <w:rPr>
          <w:lang w:val="ru-RU"/>
        </w:rPr>
        <w:t>Исходные данные для контрольных примеров</w:t>
      </w:r>
      <w:bookmarkEnd w:id="64"/>
    </w:p>
    <w:p w14:paraId="438D8364" w14:textId="26F66214" w:rsidR="00B46C0F" w:rsidRDefault="00B46C0F" w:rsidP="00B46C0F">
      <w:pPr>
        <w:rPr>
          <w:lang w:val="ru-RU"/>
        </w:rPr>
      </w:pPr>
      <w:r>
        <w:rPr>
          <w:lang w:val="ru-RU"/>
        </w:rPr>
        <w:t>-</w:t>
      </w:r>
    </w:p>
    <w:p w14:paraId="6548CAD1" w14:textId="579E15A4" w:rsidR="00B46C0F" w:rsidRDefault="00B46C0F" w:rsidP="00E904C6">
      <w:pPr>
        <w:pStyle w:val="2"/>
        <w:rPr>
          <w:lang w:val="ru-RU"/>
        </w:rPr>
      </w:pPr>
      <w:bookmarkStart w:id="65" w:name="_Toc163222357"/>
      <w:r>
        <w:rPr>
          <w:lang w:val="ru-RU"/>
        </w:rPr>
        <w:t xml:space="preserve">4.3 </w:t>
      </w:r>
      <w:r w:rsidRPr="00B46C0F">
        <w:rPr>
          <w:lang w:val="ru-RU"/>
        </w:rPr>
        <w:t>Результаты тестирования</w:t>
      </w:r>
      <w:bookmarkEnd w:id="65"/>
    </w:p>
    <w:p w14:paraId="11BB881C" w14:textId="62615896" w:rsidR="00A14DD1" w:rsidRPr="00A14DD1" w:rsidRDefault="00A14DD1" w:rsidP="00A14DD1">
      <w:pPr>
        <w:rPr>
          <w:lang w:val="ru-RU"/>
        </w:rPr>
      </w:pPr>
      <w:r>
        <w:rPr>
          <w:lang w:val="ru-RU"/>
        </w:rPr>
        <w:t>-</w:t>
      </w:r>
    </w:p>
    <w:p w14:paraId="14EFC474" w14:textId="4D505DB2" w:rsidR="000263CA" w:rsidRDefault="000263CA">
      <w:pPr>
        <w:suppressAutoHyphens w:val="0"/>
        <w:autoSpaceDN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9322F34" w14:textId="07FDEBBB" w:rsidR="000263CA" w:rsidRDefault="000628F7" w:rsidP="000263CA">
      <w:pPr>
        <w:pStyle w:val="1"/>
        <w:rPr>
          <w:lang w:val="ru-RU"/>
        </w:rPr>
      </w:pPr>
      <w:bookmarkStart w:id="66" w:name="_Toc163222358"/>
      <w:r>
        <w:rPr>
          <w:lang w:val="ru-RU"/>
        </w:rPr>
        <w:lastRenderedPageBreak/>
        <w:t>5</w:t>
      </w:r>
      <w:r w:rsidR="000263CA">
        <w:rPr>
          <w:lang w:val="ru-RU"/>
        </w:rPr>
        <w:t xml:space="preserve"> ЭКОНОМИЧЕСКАЯ ЧАСТЬ</w:t>
      </w:r>
      <w:bookmarkEnd w:id="66"/>
    </w:p>
    <w:p w14:paraId="7549C211" w14:textId="77777777" w:rsidR="000263CA" w:rsidRDefault="000263CA" w:rsidP="000263CA">
      <w:pPr>
        <w:rPr>
          <w:lang w:val="ru-RU"/>
        </w:rPr>
      </w:pPr>
      <w:r>
        <w:rPr>
          <w:lang w:val="ru-RU"/>
        </w:rPr>
        <w:t>Написание программного обеспечения и документации заняло неделю, по 6 часов на день. Возьмём среднюю почасовую заработную плату с сайта «</w:t>
      </w:r>
      <w:r>
        <w:t>Upwork</w:t>
      </w:r>
      <w:r>
        <w:rPr>
          <w:lang w:val="ru-RU"/>
        </w:rPr>
        <w:t xml:space="preserve">» для позиции </w:t>
      </w:r>
      <w:r>
        <w:t>Full</w:t>
      </w:r>
      <w:r w:rsidRPr="00F73850">
        <w:rPr>
          <w:lang w:val="ru-RU"/>
        </w:rPr>
        <w:t xml:space="preserve"> </w:t>
      </w:r>
      <w:r>
        <w:t>Stack</w:t>
      </w:r>
      <w:r w:rsidRPr="00F73850">
        <w:rPr>
          <w:lang w:val="ru-RU"/>
        </w:rPr>
        <w:t xml:space="preserve"> </w:t>
      </w:r>
      <w:r>
        <w:rPr>
          <w:lang w:val="ru-RU"/>
        </w:rPr>
        <w:t>разработчика, которая равна 25 долларов США. Посчитаем все дни в недели на шесть, затем умножив на двадцать пять, получим 1050 долларов США.</w:t>
      </w:r>
    </w:p>
    <w:p w14:paraId="29A700C3" w14:textId="77777777" w:rsidR="000263CA" w:rsidRPr="00031B1A" w:rsidRDefault="000263CA" w:rsidP="000263CA">
      <w:pPr>
        <w:rPr>
          <w:lang w:val="ru-RU"/>
        </w:rPr>
      </w:pPr>
      <w:r>
        <w:rPr>
          <w:lang w:val="ru-RU"/>
        </w:rPr>
        <w:t>Также нужно посчитать стоимость поддержки работы и также расходы на электроэнергию, которая используется разработанной системой.</w:t>
      </w:r>
      <w:r w:rsidRPr="00945BBB">
        <w:rPr>
          <w:lang w:val="ru-RU"/>
        </w:rPr>
        <w:t xml:space="preserve"> </w:t>
      </w:r>
      <w:r>
        <w:rPr>
          <w:lang w:val="ru-RU"/>
        </w:rPr>
        <w:t>Стоимость поддержки за час работы может составить от 15 до 80 долларов США. Так как программа писалась для нужд самого автора дипломной работы, то не будем брать это в учёт.</w:t>
      </w:r>
    </w:p>
    <w:p w14:paraId="06D4F29D" w14:textId="77777777" w:rsidR="000263CA" w:rsidRDefault="000263CA" w:rsidP="000263CA">
      <w:pPr>
        <w:rPr>
          <w:lang w:val="ru-RU"/>
        </w:rPr>
      </w:pPr>
      <w:r>
        <w:rPr>
          <w:lang w:val="ru-RU"/>
        </w:rPr>
        <w:t xml:space="preserve">Серверная часть будет работать на облачном выделенном сервере, предоставляемый облачным провайдером </w:t>
      </w:r>
      <w:proofErr w:type="spellStart"/>
      <w:r>
        <w:t>Timeweb</w:t>
      </w:r>
      <w:proofErr w:type="spellEnd"/>
      <w:r>
        <w:rPr>
          <w:lang w:val="ru-RU"/>
        </w:rPr>
        <w:t xml:space="preserve">. Клиентская часть будет работать на ПК автора с ОС </w:t>
      </w:r>
      <w:r>
        <w:t>Windows</w:t>
      </w:r>
      <w:r>
        <w:rPr>
          <w:lang w:val="ru-RU"/>
        </w:rPr>
        <w:t xml:space="preserve">, на планшете под управлением ОС </w:t>
      </w:r>
      <w:r>
        <w:t>Android</w:t>
      </w:r>
      <w:r>
        <w:rPr>
          <w:lang w:val="ru-RU"/>
        </w:rPr>
        <w:t xml:space="preserve"> и на ноутбуке под управлением дистрибутива ОС </w:t>
      </w:r>
      <w:r>
        <w:t>Linux</w:t>
      </w:r>
      <w:r>
        <w:rPr>
          <w:lang w:val="ru-RU"/>
        </w:rPr>
        <w:t xml:space="preserve">. Стоимость аренды выделенного сервера составляет 250 руб. в месяц. </w:t>
      </w:r>
    </w:p>
    <w:p w14:paraId="1F27616A" w14:textId="77777777" w:rsidR="000263CA" w:rsidRPr="00F820BA" w:rsidRDefault="000263CA" w:rsidP="000263CA">
      <w:pPr>
        <w:ind w:firstLine="0"/>
        <w:rPr>
          <w:lang w:val="ru-RU"/>
        </w:rPr>
      </w:pPr>
    </w:p>
    <w:p w14:paraId="3638F7CD" w14:textId="77777777" w:rsidR="005828DB" w:rsidRPr="0010705C" w:rsidRDefault="005828DB" w:rsidP="005828DB">
      <w:pPr>
        <w:pStyle w:val="1"/>
        <w:rPr>
          <w:lang w:val="ru-RU"/>
        </w:rPr>
      </w:pPr>
      <w:bookmarkStart w:id="67" w:name="__RefHeading___Toc819_3919465242"/>
      <w:bookmarkStart w:id="68" w:name="_Toc137465106"/>
      <w:bookmarkStart w:id="69" w:name="_Toc137779103"/>
      <w:bookmarkStart w:id="70" w:name="_Toc139287421"/>
      <w:bookmarkStart w:id="71" w:name="_Toc139371005"/>
      <w:bookmarkStart w:id="72" w:name="_Toc156840824"/>
      <w:bookmarkStart w:id="73" w:name="_Toc163222359"/>
      <w:r>
        <w:rPr>
          <w:lang w:val="ru-RU"/>
        </w:rPr>
        <w:lastRenderedPageBreak/>
        <w:t>ЗАКЛЮЧЕНИЕ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42875435" w14:textId="7A624EA6" w:rsidR="005828DB" w:rsidRPr="00225042" w:rsidRDefault="005828DB" w:rsidP="005828DB">
      <w:pPr>
        <w:pStyle w:val="Textbody"/>
        <w:jc w:val="both"/>
        <w:rPr>
          <w:lang w:val="ru-RU"/>
        </w:rPr>
      </w:pPr>
      <w:r>
        <w:rPr>
          <w:lang w:val="ru-RU"/>
        </w:rPr>
        <w:tab/>
        <w:t>В данной</w:t>
      </w:r>
      <w:r w:rsidRPr="00BC6BB9">
        <w:rPr>
          <w:lang w:val="ru-RU"/>
        </w:rPr>
        <w:t xml:space="preserve"> </w:t>
      </w:r>
      <w:r w:rsidR="00FE3182">
        <w:rPr>
          <w:lang w:val="ru-RU"/>
        </w:rPr>
        <w:t>лабораторной</w:t>
      </w:r>
      <w:r>
        <w:rPr>
          <w:lang w:val="ru-RU"/>
        </w:rPr>
        <w:t xml:space="preserve"> работе было разработано программное обеспечение с микро</w:t>
      </w:r>
      <w:r w:rsidR="002167B0">
        <w:rPr>
          <w:lang w:val="ru-RU"/>
        </w:rPr>
        <w:t>-</w:t>
      </w:r>
      <w:r>
        <w:rPr>
          <w:lang w:val="ru-RU"/>
        </w:rPr>
        <w:t>сервисной архитектурой, которое использует протоколы обмена данными</w:t>
      </w:r>
      <w:r w:rsidRPr="00853047">
        <w:rPr>
          <w:lang w:val="ru-RU"/>
        </w:rPr>
        <w:t xml:space="preserve"> </w:t>
      </w:r>
      <w:r>
        <w:t>gRPC</w:t>
      </w:r>
      <w:r>
        <w:rPr>
          <w:lang w:val="ru-RU"/>
        </w:rPr>
        <w:t xml:space="preserve"> и </w:t>
      </w:r>
      <w:r>
        <w:t>HTTP</w:t>
      </w:r>
      <w:r>
        <w:rPr>
          <w:lang w:val="ru-RU"/>
        </w:rPr>
        <w:t xml:space="preserve"> </w:t>
      </w:r>
      <w:r>
        <w:t>REST</w:t>
      </w:r>
      <w:r>
        <w:rPr>
          <w:lang w:val="ru-RU"/>
        </w:rPr>
        <w:t xml:space="preserve"> между службами внутри системы. Также было изучено, как работать с этими протоколами, и их работу в современном фреймворке для серверных и клиентских программ </w:t>
      </w:r>
      <w:r>
        <w:t>ASP</w:t>
      </w:r>
      <w:r>
        <w:rPr>
          <w:lang w:val="ru-RU"/>
        </w:rPr>
        <w:t>.</w:t>
      </w:r>
      <w:r>
        <w:t>NET</w:t>
      </w:r>
      <w:r>
        <w:rPr>
          <w:lang w:val="ru-RU"/>
        </w:rPr>
        <w:t xml:space="preserve"> </w:t>
      </w:r>
      <w:r>
        <w:t>Core</w:t>
      </w:r>
      <w:r>
        <w:rPr>
          <w:lang w:val="ru-RU"/>
        </w:rPr>
        <w:t>.</w:t>
      </w:r>
    </w:p>
    <w:p w14:paraId="5CB63BD6" w14:textId="77777777" w:rsidR="005828DB" w:rsidRPr="00654BF4" w:rsidRDefault="005828DB" w:rsidP="00150307">
      <w:pPr>
        <w:pStyle w:val="1"/>
        <w:spacing w:before="0"/>
        <w:rPr>
          <w:lang w:val="ru-RU"/>
        </w:rPr>
      </w:pPr>
      <w:bookmarkStart w:id="74" w:name="__RefHeading___Toc821_3919465242"/>
      <w:bookmarkStart w:id="75" w:name="_Toc137465107"/>
      <w:bookmarkStart w:id="76" w:name="_Toc137779104"/>
      <w:bookmarkStart w:id="77" w:name="_Toc139287422"/>
      <w:bookmarkStart w:id="78" w:name="_Toc139371006"/>
      <w:bookmarkStart w:id="79" w:name="_Toc156840825"/>
      <w:bookmarkStart w:id="80" w:name="_Toc163222360"/>
      <w:r w:rsidRPr="0057293B">
        <w:rPr>
          <w:lang w:val="ru-RU"/>
        </w:rPr>
        <w:lastRenderedPageBreak/>
        <w:t xml:space="preserve">СПИСОК </w:t>
      </w:r>
      <w:bookmarkEnd w:id="74"/>
      <w:bookmarkEnd w:id="75"/>
      <w:bookmarkEnd w:id="76"/>
      <w:r>
        <w:rPr>
          <w:lang w:val="ru-RU"/>
        </w:rPr>
        <w:t>ИСПОЛЬЗОВАННЫХ ИСТОЧНИКОВ</w:t>
      </w:r>
      <w:bookmarkEnd w:id="77"/>
      <w:bookmarkEnd w:id="78"/>
      <w:bookmarkEnd w:id="79"/>
      <w:bookmarkEnd w:id="80"/>
    </w:p>
    <w:p w14:paraId="56225EA0" w14:textId="77777777" w:rsidR="005828DB" w:rsidRPr="007755A9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 w:rsidRPr="00073D75">
        <w:rPr>
          <w:szCs w:val="28"/>
          <w:lang w:val="ru-RU"/>
        </w:rPr>
        <w:t xml:space="preserve">ГОСТ </w:t>
      </w:r>
      <w:r w:rsidRPr="007755A9">
        <w:rPr>
          <w:szCs w:val="28"/>
          <w:lang w:val="ru-RU"/>
        </w:rPr>
        <w:t>19</w:t>
      </w:r>
      <w:r w:rsidRPr="00073D75">
        <w:rPr>
          <w:szCs w:val="28"/>
          <w:lang w:val="ru-RU"/>
        </w:rPr>
        <w:t>.</w:t>
      </w:r>
      <w:r w:rsidRPr="007755A9">
        <w:rPr>
          <w:szCs w:val="28"/>
          <w:lang w:val="ru-RU"/>
        </w:rPr>
        <w:t>701</w:t>
      </w:r>
      <w:r w:rsidRPr="00073D75">
        <w:rPr>
          <w:szCs w:val="28"/>
          <w:lang w:val="ru-RU"/>
        </w:rPr>
        <w:t>-</w:t>
      </w:r>
      <w:r w:rsidRPr="007755A9">
        <w:rPr>
          <w:szCs w:val="28"/>
          <w:lang w:val="ru-RU"/>
        </w:rPr>
        <w:t>9</w:t>
      </w:r>
      <w:r w:rsidRPr="00073D75">
        <w:rPr>
          <w:szCs w:val="28"/>
          <w:lang w:val="ru-RU"/>
        </w:rPr>
        <w:t>0.</w:t>
      </w:r>
      <w:r w:rsidRPr="007755A9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Схемы алгоритмов, программ, данных и систем</w:t>
      </w:r>
      <w:r w:rsidRPr="00073D75">
        <w:rPr>
          <w:szCs w:val="28"/>
          <w:lang w:val="ru-RU"/>
        </w:rPr>
        <w:t>. –</w:t>
      </w:r>
      <w:r w:rsidRPr="001F1246">
        <w:rPr>
          <w:szCs w:val="28"/>
          <w:lang w:val="ru-RU"/>
        </w:rPr>
        <w:t xml:space="preserve"> </w:t>
      </w:r>
      <w:proofErr w:type="spellStart"/>
      <w:r w:rsidRPr="00073D75">
        <w:rPr>
          <w:szCs w:val="28"/>
          <w:lang w:val="ru-RU"/>
        </w:rPr>
        <w:t>введ</w:t>
      </w:r>
      <w:proofErr w:type="spellEnd"/>
      <w:r w:rsidRPr="00073D75">
        <w:rPr>
          <w:szCs w:val="28"/>
          <w:lang w:val="ru-RU"/>
        </w:rPr>
        <w:t xml:space="preserve">. </w:t>
      </w:r>
      <w:r w:rsidRPr="007755A9">
        <w:rPr>
          <w:szCs w:val="28"/>
          <w:lang w:val="ru-RU"/>
        </w:rPr>
        <w:t>01.01.</w:t>
      </w:r>
      <w:r w:rsidRPr="00866C6B">
        <w:rPr>
          <w:szCs w:val="28"/>
          <w:lang w:val="ru-RU"/>
        </w:rPr>
        <w:t>92</w:t>
      </w:r>
      <w:r w:rsidRPr="007755A9">
        <w:rPr>
          <w:szCs w:val="28"/>
          <w:lang w:val="ru-RU"/>
        </w:rPr>
        <w:t xml:space="preserve">. – </w:t>
      </w:r>
      <w:proofErr w:type="gramStart"/>
      <w:r w:rsidRPr="007755A9">
        <w:rPr>
          <w:szCs w:val="28"/>
          <w:lang w:val="ru-RU"/>
        </w:rPr>
        <w:t>М. :</w:t>
      </w:r>
      <w:proofErr w:type="gramEnd"/>
      <w:r w:rsidRPr="007755A9">
        <w:rPr>
          <w:szCs w:val="28"/>
          <w:lang w:val="ru-RU"/>
        </w:rPr>
        <w:t xml:space="preserve"> Изд-во стандартов, </w:t>
      </w:r>
      <w:r w:rsidRPr="00BA73A5">
        <w:rPr>
          <w:szCs w:val="28"/>
          <w:lang w:val="ru-RU"/>
        </w:rPr>
        <w:t>2010</w:t>
      </w:r>
      <w:r w:rsidRPr="007755A9">
        <w:rPr>
          <w:szCs w:val="28"/>
          <w:lang w:val="ru-RU"/>
        </w:rPr>
        <w:t xml:space="preserve">. – </w:t>
      </w:r>
      <w:r w:rsidRPr="00991B8A">
        <w:rPr>
          <w:szCs w:val="28"/>
          <w:lang w:val="ru-RU"/>
        </w:rPr>
        <w:t>2</w:t>
      </w:r>
      <w:r w:rsidRPr="007755A9">
        <w:rPr>
          <w:szCs w:val="28"/>
          <w:lang w:val="ru-RU"/>
        </w:rPr>
        <w:t>4 с.</w:t>
      </w:r>
    </w:p>
    <w:p w14:paraId="14B302F6" w14:textId="77777777" w:rsidR="005828DB" w:rsidRPr="00585A23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 xml:space="preserve">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. Distributed Computing: Principles, Algorithms, and Systems / Ajay D. </w:t>
      </w:r>
      <w:proofErr w:type="spellStart"/>
      <w:r>
        <w:rPr>
          <w:kern w:val="0"/>
          <w:szCs w:val="28"/>
          <w:lang w:bidi="ar-SA"/>
        </w:rPr>
        <w:t>Kshemklayni</w:t>
      </w:r>
      <w:proofErr w:type="spellEnd"/>
      <w:r>
        <w:rPr>
          <w:kern w:val="0"/>
          <w:szCs w:val="28"/>
          <w:lang w:bidi="ar-SA"/>
        </w:rPr>
        <w:t xml:space="preserve">, Mukesh Singhal. </w:t>
      </w:r>
      <w:r w:rsidRPr="00B03BB1">
        <w:rPr>
          <w:szCs w:val="28"/>
        </w:rPr>
        <w:t>–</w:t>
      </w:r>
      <w:r>
        <w:rPr>
          <w:kern w:val="0"/>
          <w:szCs w:val="28"/>
          <w:lang w:bidi="ar-SA"/>
        </w:rPr>
        <w:t xml:space="preserve"> Cambridge University Press, 2008. </w:t>
      </w:r>
    </w:p>
    <w:p w14:paraId="257446A6" w14:textId="21634CE2" w:rsidR="00585A23" w:rsidRPr="006F2A51" w:rsidRDefault="00585A23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 w:rsidRPr="00585A23">
        <w:rPr>
          <w:szCs w:val="28"/>
        </w:rPr>
        <w:t>Artificial Intelligence: A Modern Approach, 4th US ed.</w:t>
      </w:r>
      <w:r>
        <w:rPr>
          <w:szCs w:val="28"/>
        </w:rPr>
        <w:t xml:space="preserve"> / Stuart J. Russell., Peter Norvig. </w:t>
      </w:r>
      <w:r w:rsidRPr="00585A23">
        <w:rPr>
          <w:szCs w:val="28"/>
        </w:rPr>
        <w:t>–</w:t>
      </w:r>
      <w:r>
        <w:rPr>
          <w:szCs w:val="28"/>
        </w:rPr>
        <w:t xml:space="preserve"> </w:t>
      </w:r>
      <w:r w:rsidRPr="00585A23">
        <w:rPr>
          <w:szCs w:val="28"/>
        </w:rPr>
        <w:t>Prentice Hall</w:t>
      </w:r>
      <w:r>
        <w:rPr>
          <w:szCs w:val="28"/>
        </w:rPr>
        <w:t>, 2020</w:t>
      </w:r>
    </w:p>
    <w:p w14:paraId="06F9D0EB" w14:textId="5EDD2BFC" w:rsidR="006F2A51" w:rsidRPr="006F2A51" w:rsidRDefault="006F2A51" w:rsidP="006F2A51">
      <w:pPr>
        <w:pStyle w:val="Textbody"/>
        <w:numPr>
          <w:ilvl w:val="0"/>
          <w:numId w:val="21"/>
        </w:numPr>
        <w:spacing w:after="0"/>
        <w:jc w:val="both"/>
        <w:rPr>
          <w:szCs w:val="28"/>
        </w:rPr>
      </w:pPr>
      <w:r>
        <w:rPr>
          <w:kern w:val="0"/>
          <w:szCs w:val="28"/>
          <w:lang w:bidi="ar-SA"/>
        </w:rPr>
        <w:t>Distributed Systems</w:t>
      </w:r>
      <w:r w:rsidRPr="00DD789B">
        <w:rPr>
          <w:kern w:val="0"/>
          <w:szCs w:val="28"/>
          <w:lang w:bidi="ar-SA"/>
        </w:rPr>
        <w:t xml:space="preserve"> </w:t>
      </w:r>
      <w:r>
        <w:rPr>
          <w:kern w:val="0"/>
          <w:szCs w:val="28"/>
          <w:lang w:bidi="ar-SA"/>
        </w:rPr>
        <w:t>/ Marteen Van Steen, Tannenbaum A.S.</w:t>
      </w:r>
    </w:p>
    <w:p w14:paraId="62BDA311" w14:textId="77777777" w:rsidR="00D65932" w:rsidRPr="003446A0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 xml:space="preserve">, 2023.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3446A0">
        <w:rPr>
          <w:szCs w:val="28"/>
          <w:lang w:val="ru-RU"/>
        </w:rPr>
        <w:t xml:space="preserve"> </w:t>
      </w:r>
      <w:hyperlink r:id="rId32" w:history="1">
        <w:r>
          <w:rPr>
            <w:rStyle w:val="ad"/>
            <w:szCs w:val="28"/>
          </w:rPr>
          <w:t>https</w:t>
        </w:r>
        <w:r w:rsidRPr="003446A0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angular</w:t>
        </w:r>
        <w:r w:rsidRPr="003446A0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3446A0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docs</w:t>
        </w:r>
      </w:hyperlink>
      <w:r>
        <w:rPr>
          <w:szCs w:val="28"/>
          <w:lang w:val="ru-RU"/>
        </w:rPr>
        <w:t>, свободный</w:t>
      </w:r>
      <w:r w:rsidRPr="003446A0">
        <w:rPr>
          <w:szCs w:val="28"/>
          <w:lang w:val="ru-RU"/>
        </w:rPr>
        <w:t>.</w:t>
      </w:r>
    </w:p>
    <w:p w14:paraId="2187686B" w14:textId="4E361DD7" w:rsidR="00D65932" w:rsidRPr="00D65932" w:rsidRDefault="00D65932" w:rsidP="00D65932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Документация </w:t>
      </w:r>
      <w:r>
        <w:rPr>
          <w:szCs w:val="28"/>
        </w:rPr>
        <w:t>Angular</w:t>
      </w:r>
      <w:r>
        <w:rPr>
          <w:szCs w:val="28"/>
          <w:lang w:val="ru-RU"/>
        </w:rPr>
        <w:t xml:space="preserve"> </w:t>
      </w:r>
      <w:r>
        <w:rPr>
          <w:szCs w:val="28"/>
        </w:rPr>
        <w:t>Material</w:t>
      </w:r>
      <w:r>
        <w:rPr>
          <w:szCs w:val="28"/>
          <w:lang w:val="ru-RU"/>
        </w:rPr>
        <w:t xml:space="preserve">: [Электронный ресурс] / </w:t>
      </w:r>
      <w:r>
        <w:rPr>
          <w:szCs w:val="28"/>
        </w:rPr>
        <w:t>Google</w:t>
      </w:r>
      <w:r>
        <w:rPr>
          <w:szCs w:val="28"/>
          <w:lang w:val="ru-RU"/>
        </w:rPr>
        <w:t xml:space="preserve"> </w:t>
      </w:r>
      <w:r>
        <w:rPr>
          <w:szCs w:val="28"/>
        </w:rPr>
        <w:t>LLC</w:t>
      </w:r>
      <w:r>
        <w:rPr>
          <w:szCs w:val="28"/>
          <w:lang w:val="ru-RU"/>
        </w:rPr>
        <w:t xml:space="preserve">, 2023. </w:t>
      </w:r>
      <w:r w:rsidRPr="00073D75">
        <w:rPr>
          <w:szCs w:val="28"/>
          <w:lang w:val="ru-RU"/>
        </w:rPr>
        <w:t>–</w:t>
      </w:r>
      <w:r>
        <w:rPr>
          <w:szCs w:val="28"/>
          <w:lang w:val="ru-RU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F2225E">
        <w:rPr>
          <w:szCs w:val="28"/>
          <w:lang w:val="ru-RU"/>
        </w:rPr>
        <w:t xml:space="preserve">: </w:t>
      </w:r>
      <w:hyperlink r:id="rId33" w:history="1">
        <w:r>
          <w:rPr>
            <w:rStyle w:val="ad"/>
            <w:szCs w:val="28"/>
          </w:rPr>
          <w:t>https</w:t>
        </w:r>
        <w:r w:rsidRPr="00F2225E">
          <w:rPr>
            <w:rStyle w:val="ad"/>
            <w:szCs w:val="28"/>
            <w:lang w:val="ru-RU"/>
          </w:rPr>
          <w:t>://</w:t>
        </w:r>
        <w:r>
          <w:rPr>
            <w:rStyle w:val="ad"/>
            <w:szCs w:val="28"/>
          </w:rPr>
          <w:t>material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angular</w:t>
        </w:r>
        <w:r w:rsidRPr="00F2225E">
          <w:rPr>
            <w:rStyle w:val="ad"/>
            <w:szCs w:val="28"/>
            <w:lang w:val="ru-RU"/>
          </w:rPr>
          <w:t>.</w:t>
        </w:r>
        <w:r>
          <w:rPr>
            <w:rStyle w:val="ad"/>
            <w:szCs w:val="28"/>
          </w:rPr>
          <w:t>io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components</w:t>
        </w:r>
        <w:r w:rsidRPr="00F2225E">
          <w:rPr>
            <w:rStyle w:val="ad"/>
            <w:szCs w:val="28"/>
            <w:lang w:val="ru-RU"/>
          </w:rPr>
          <w:t>/</w:t>
        </w:r>
        <w:r>
          <w:rPr>
            <w:rStyle w:val="ad"/>
            <w:szCs w:val="28"/>
          </w:rPr>
          <w:t>categories</w:t>
        </w:r>
      </w:hyperlink>
      <w:r>
        <w:rPr>
          <w:szCs w:val="28"/>
          <w:lang w:val="ru-RU"/>
        </w:rPr>
        <w:t>, свободный.</w:t>
      </w:r>
    </w:p>
    <w:p w14:paraId="32855389" w14:textId="77777777" w:rsidR="005828DB" w:rsidRPr="00DD3AF7" w:rsidRDefault="005828DB" w:rsidP="005828DB">
      <w:pPr>
        <w:pStyle w:val="Textbody"/>
        <w:numPr>
          <w:ilvl w:val="0"/>
          <w:numId w:val="21"/>
        </w:numPr>
        <w:spacing w:after="0"/>
        <w:jc w:val="both"/>
        <w:rPr>
          <w:szCs w:val="28"/>
          <w:lang w:val="ru-RU"/>
        </w:rPr>
      </w:pPr>
      <w:r>
        <w:rPr>
          <w:kern w:val="0"/>
          <w:szCs w:val="28"/>
          <w:lang w:bidi="ar-SA"/>
        </w:rPr>
        <w:t>ASP</w:t>
      </w:r>
      <w:r w:rsidRPr="00AF574E">
        <w:rPr>
          <w:kern w:val="0"/>
          <w:szCs w:val="28"/>
          <w:lang w:val="ru-RU" w:bidi="ar-SA"/>
        </w:rPr>
        <w:t>.</w:t>
      </w:r>
      <w:r>
        <w:rPr>
          <w:kern w:val="0"/>
          <w:szCs w:val="28"/>
          <w:lang w:bidi="ar-SA"/>
        </w:rPr>
        <w:t>NET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bidi="ar-SA"/>
        </w:rPr>
        <w:t>Documentation</w:t>
      </w:r>
      <w:r w:rsidRPr="00AF574E">
        <w:rPr>
          <w:kern w:val="0"/>
          <w:szCs w:val="28"/>
          <w:lang w:val="ru-RU" w:bidi="ar-SA"/>
        </w:rPr>
        <w:t>: [</w:t>
      </w:r>
      <w:r>
        <w:rPr>
          <w:kern w:val="0"/>
          <w:szCs w:val="28"/>
          <w:lang w:val="ru-RU" w:bidi="ar-SA"/>
        </w:rPr>
        <w:t>Электронный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ресурс</w:t>
      </w:r>
      <w:r w:rsidRPr="00AF574E">
        <w:rPr>
          <w:kern w:val="0"/>
          <w:szCs w:val="28"/>
          <w:lang w:val="ru-RU" w:bidi="ar-SA"/>
        </w:rPr>
        <w:t xml:space="preserve">] / </w:t>
      </w:r>
      <w:r>
        <w:rPr>
          <w:kern w:val="0"/>
          <w:szCs w:val="28"/>
          <w:lang w:bidi="ar-SA"/>
        </w:rPr>
        <w:t>Microsoft</w:t>
      </w:r>
      <w:r w:rsidRPr="00AF574E">
        <w:rPr>
          <w:kern w:val="0"/>
          <w:szCs w:val="28"/>
          <w:lang w:val="ru-RU" w:bidi="ar-SA"/>
        </w:rPr>
        <w:t xml:space="preserve">, 2023. </w:t>
      </w:r>
      <w:r w:rsidRPr="00073D75">
        <w:rPr>
          <w:szCs w:val="28"/>
          <w:lang w:val="ru-RU"/>
        </w:rPr>
        <w:t>–</w:t>
      </w:r>
      <w:r w:rsidRPr="00AF574E">
        <w:rPr>
          <w:kern w:val="0"/>
          <w:szCs w:val="28"/>
          <w:lang w:val="ru-RU" w:bidi="ar-SA"/>
        </w:rPr>
        <w:t xml:space="preserve">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 xml:space="preserve">: </w:t>
      </w:r>
      <w:hyperlink r:id="rId34" w:history="1">
        <w:r>
          <w:rPr>
            <w:rStyle w:val="ad"/>
            <w:kern w:val="0"/>
            <w:szCs w:val="28"/>
            <w:lang w:bidi="ar-SA"/>
          </w:rPr>
          <w:t>https</w:t>
        </w:r>
        <w:r w:rsidRPr="00DD3AF7">
          <w:rPr>
            <w:rStyle w:val="ad"/>
            <w:kern w:val="0"/>
            <w:szCs w:val="28"/>
            <w:lang w:val="ru-RU" w:bidi="ar-SA"/>
          </w:rPr>
          <w:t>://</w:t>
        </w:r>
        <w:r>
          <w:rPr>
            <w:rStyle w:val="ad"/>
            <w:kern w:val="0"/>
            <w:szCs w:val="28"/>
            <w:lang w:bidi="ar-SA"/>
          </w:rPr>
          <w:t>learn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microsoft</w:t>
        </w:r>
        <w:r w:rsidRPr="00DD3AF7">
          <w:rPr>
            <w:rStyle w:val="ad"/>
            <w:kern w:val="0"/>
            <w:szCs w:val="28"/>
            <w:lang w:val="ru-RU" w:bidi="ar-SA"/>
          </w:rPr>
          <w:t>.</w:t>
        </w:r>
        <w:r>
          <w:rPr>
            <w:rStyle w:val="ad"/>
            <w:kern w:val="0"/>
            <w:szCs w:val="28"/>
            <w:lang w:bidi="ar-SA"/>
          </w:rPr>
          <w:t>com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>
          <w:rPr>
            <w:rStyle w:val="ad"/>
            <w:kern w:val="0"/>
            <w:szCs w:val="28"/>
            <w:lang w:bidi="ar-SA"/>
          </w:rPr>
          <w:t>en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-</w:t>
        </w:r>
        <w:r>
          <w:rPr>
            <w:rStyle w:val="ad"/>
            <w:kern w:val="0"/>
            <w:szCs w:val="28"/>
            <w:lang w:bidi="ar-SA"/>
          </w:rPr>
          <w:t>us</w:t>
        </w:r>
        <w:r w:rsidRPr="00DD3AF7">
          <w:rPr>
            <w:rStyle w:val="ad"/>
            <w:kern w:val="0"/>
            <w:szCs w:val="28"/>
            <w:lang w:val="ru-RU" w:bidi="ar-SA"/>
          </w:rPr>
          <w:t>/</w:t>
        </w:r>
        <w:proofErr w:type="spellStart"/>
        <w:r>
          <w:rPr>
            <w:rStyle w:val="ad"/>
            <w:kern w:val="0"/>
            <w:szCs w:val="28"/>
            <w:lang w:bidi="ar-SA"/>
          </w:rPr>
          <w:t>aspnet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/</w:t>
        </w:r>
        <w:r>
          <w:rPr>
            <w:rStyle w:val="ad"/>
            <w:kern w:val="0"/>
            <w:szCs w:val="28"/>
            <w:lang w:bidi="ar-SA"/>
          </w:rPr>
          <w:t>core</w:t>
        </w:r>
        <w:r w:rsidRPr="00DD3AF7">
          <w:rPr>
            <w:rStyle w:val="ad"/>
            <w:kern w:val="0"/>
            <w:szCs w:val="28"/>
            <w:lang w:val="ru-RU" w:bidi="ar-SA"/>
          </w:rPr>
          <w:t>/?</w:t>
        </w:r>
        <w:r>
          <w:rPr>
            <w:rStyle w:val="ad"/>
            <w:kern w:val="0"/>
            <w:szCs w:val="28"/>
            <w:lang w:bidi="ar-SA"/>
          </w:rPr>
          <w:t>view</w:t>
        </w:r>
        <w:r w:rsidRPr="00DD3AF7">
          <w:rPr>
            <w:rStyle w:val="ad"/>
            <w:kern w:val="0"/>
            <w:szCs w:val="28"/>
            <w:lang w:val="ru-RU" w:bidi="ar-SA"/>
          </w:rPr>
          <w:t>=</w:t>
        </w:r>
        <w:proofErr w:type="spellStart"/>
        <w:r>
          <w:rPr>
            <w:rStyle w:val="ad"/>
            <w:kern w:val="0"/>
            <w:szCs w:val="28"/>
            <w:lang w:bidi="ar-SA"/>
          </w:rPr>
          <w:t>aspnetcore</w:t>
        </w:r>
        <w:proofErr w:type="spellEnd"/>
        <w:r w:rsidRPr="00DD3AF7">
          <w:rPr>
            <w:rStyle w:val="ad"/>
            <w:kern w:val="0"/>
            <w:szCs w:val="28"/>
            <w:lang w:val="ru-RU" w:bidi="ar-SA"/>
          </w:rPr>
          <w:t>-7.0</w:t>
        </w:r>
      </w:hyperlink>
      <w:r>
        <w:rPr>
          <w:kern w:val="0"/>
          <w:szCs w:val="28"/>
          <w:lang w:val="ru-RU" w:bidi="ar-SA"/>
        </w:rPr>
        <w:t>, свободный</w:t>
      </w:r>
      <w:r w:rsidRPr="00DD3AF7">
        <w:rPr>
          <w:kern w:val="0"/>
          <w:szCs w:val="28"/>
          <w:lang w:val="ru-RU" w:bidi="ar-SA"/>
        </w:rPr>
        <w:t>.</w:t>
      </w:r>
    </w:p>
    <w:p w14:paraId="1D5C5229" w14:textId="77777777" w:rsidR="00B84CF6" w:rsidRDefault="005828DB" w:rsidP="00B84CF6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t>gRPC</w:t>
      </w:r>
      <w:r w:rsidRPr="000F6C7C">
        <w:rPr>
          <w:lang w:val="ru-RU"/>
        </w:rPr>
        <w:t xml:space="preserve"> </w:t>
      </w:r>
      <w:r>
        <w:t>Documentation</w:t>
      </w:r>
      <w:r w:rsidRPr="000F6C7C">
        <w:rPr>
          <w:lang w:val="ru-RU"/>
        </w:rPr>
        <w:t>: [</w:t>
      </w:r>
      <w:r>
        <w:rPr>
          <w:lang w:val="ru-RU"/>
        </w:rPr>
        <w:t>Электронный</w:t>
      </w:r>
      <w:r w:rsidRPr="000F6C7C">
        <w:rPr>
          <w:lang w:val="ru-RU"/>
        </w:rPr>
        <w:t xml:space="preserve"> </w:t>
      </w:r>
      <w:r>
        <w:rPr>
          <w:lang w:val="ru-RU"/>
        </w:rPr>
        <w:t>ресурс</w:t>
      </w:r>
      <w:r w:rsidRPr="000F6C7C">
        <w:rPr>
          <w:lang w:val="ru-RU"/>
        </w:rPr>
        <w:t xml:space="preserve">] / </w:t>
      </w:r>
      <w:r>
        <w:t>gRPC</w:t>
      </w:r>
      <w:r w:rsidRPr="000F6C7C">
        <w:rPr>
          <w:lang w:val="ru-RU"/>
        </w:rPr>
        <w:t xml:space="preserve"> </w:t>
      </w:r>
      <w:r>
        <w:t>Authors</w:t>
      </w:r>
      <w:r w:rsidRPr="000F6C7C">
        <w:rPr>
          <w:lang w:val="ru-RU"/>
        </w:rPr>
        <w:t xml:space="preserve">, 2023. - </w:t>
      </w:r>
      <w:r>
        <w:rPr>
          <w:kern w:val="0"/>
          <w:szCs w:val="28"/>
          <w:lang w:val="ru-RU" w:bidi="ar-SA"/>
        </w:rPr>
        <w:t>Режим доступа</w:t>
      </w:r>
      <w:r w:rsidRPr="00DD3AF7">
        <w:rPr>
          <w:kern w:val="0"/>
          <w:szCs w:val="28"/>
          <w:lang w:val="ru-RU" w:bidi="ar-SA"/>
        </w:rPr>
        <w:t>:</w:t>
      </w:r>
      <w:r w:rsidRPr="004F2389">
        <w:rPr>
          <w:kern w:val="0"/>
          <w:szCs w:val="28"/>
          <w:lang w:val="ru-RU" w:bidi="ar-SA"/>
        </w:rPr>
        <w:t xml:space="preserve"> </w:t>
      </w:r>
      <w:hyperlink r:id="rId35" w:history="1">
        <w:r w:rsidRPr="00FC49DA">
          <w:rPr>
            <w:rStyle w:val="ad"/>
            <w:kern w:val="0"/>
            <w:szCs w:val="28"/>
            <w:lang w:bidi="ar-SA"/>
          </w:rPr>
          <w:t>https</w:t>
        </w:r>
        <w:r w:rsidRPr="004F2389">
          <w:rPr>
            <w:rStyle w:val="ad"/>
            <w:kern w:val="0"/>
            <w:szCs w:val="28"/>
            <w:lang w:val="ru-RU" w:bidi="ar-SA"/>
          </w:rPr>
          <w:t>://</w:t>
        </w:r>
        <w:proofErr w:type="spellStart"/>
        <w:r w:rsidRPr="00FC49DA">
          <w:rPr>
            <w:rStyle w:val="ad"/>
            <w:kern w:val="0"/>
            <w:szCs w:val="28"/>
            <w:lang w:bidi="ar-SA"/>
          </w:rPr>
          <w:t>grpc</w:t>
        </w:r>
        <w:proofErr w:type="spellEnd"/>
        <w:r w:rsidRPr="004F2389">
          <w:rPr>
            <w:rStyle w:val="ad"/>
            <w:kern w:val="0"/>
            <w:szCs w:val="28"/>
            <w:lang w:val="ru-RU" w:bidi="ar-SA"/>
          </w:rPr>
          <w:t>.</w:t>
        </w:r>
        <w:r w:rsidRPr="00FC49DA">
          <w:rPr>
            <w:rStyle w:val="ad"/>
            <w:kern w:val="0"/>
            <w:szCs w:val="28"/>
            <w:lang w:bidi="ar-SA"/>
          </w:rPr>
          <w:t>io</w:t>
        </w:r>
        <w:r w:rsidRPr="004F2389">
          <w:rPr>
            <w:rStyle w:val="ad"/>
            <w:kern w:val="0"/>
            <w:szCs w:val="28"/>
            <w:lang w:val="ru-RU" w:bidi="ar-SA"/>
          </w:rPr>
          <w:t>/</w:t>
        </w:r>
        <w:r w:rsidRPr="00FC49DA">
          <w:rPr>
            <w:rStyle w:val="ad"/>
            <w:kern w:val="0"/>
            <w:szCs w:val="28"/>
            <w:lang w:bidi="ar-SA"/>
          </w:rPr>
          <w:t>docs</w:t>
        </w:r>
        <w:r w:rsidRPr="004F2389">
          <w:rPr>
            <w:rStyle w:val="ad"/>
            <w:kern w:val="0"/>
            <w:szCs w:val="28"/>
            <w:lang w:val="ru-RU" w:bidi="ar-SA"/>
          </w:rPr>
          <w:t>/</w:t>
        </w:r>
      </w:hyperlink>
      <w:r w:rsidRPr="004F2389">
        <w:rPr>
          <w:kern w:val="0"/>
          <w:szCs w:val="28"/>
          <w:lang w:val="ru-RU" w:bidi="ar-SA"/>
        </w:rPr>
        <w:t>,</w:t>
      </w:r>
      <w:r w:rsidRPr="00F14223">
        <w:rPr>
          <w:lang w:val="ru-RU"/>
        </w:rPr>
        <w:t xml:space="preserve"> </w:t>
      </w:r>
      <w:r>
        <w:rPr>
          <w:lang w:val="ru-RU"/>
        </w:rPr>
        <w:t>свободный.</w:t>
      </w:r>
    </w:p>
    <w:p w14:paraId="0824E7D9" w14:textId="192AE33D" w:rsidR="0059481B" w:rsidRPr="00B84CF6" w:rsidRDefault="005828DB" w:rsidP="00B84CF6">
      <w:pPr>
        <w:pStyle w:val="Textbody"/>
        <w:numPr>
          <w:ilvl w:val="0"/>
          <w:numId w:val="21"/>
        </w:numPr>
        <w:spacing w:after="0"/>
        <w:jc w:val="both"/>
        <w:rPr>
          <w:lang w:val="ru-RU"/>
        </w:rPr>
      </w:pPr>
      <w:r>
        <w:t>Language</w:t>
      </w:r>
      <w:r w:rsidRPr="00B84CF6">
        <w:rPr>
          <w:lang w:val="ru-RU"/>
        </w:rPr>
        <w:t xml:space="preserve"> </w:t>
      </w:r>
      <w:r>
        <w:t>Guide</w:t>
      </w:r>
      <w:r w:rsidRPr="00B84CF6">
        <w:rPr>
          <w:lang w:val="ru-RU"/>
        </w:rPr>
        <w:t xml:space="preserve"> (</w:t>
      </w:r>
      <w:proofErr w:type="gramStart"/>
      <w:r>
        <w:t>proto</w:t>
      </w:r>
      <w:r w:rsidRPr="00B84CF6">
        <w:rPr>
          <w:lang w:val="ru-RU"/>
        </w:rPr>
        <w:t xml:space="preserve"> 3</w:t>
      </w:r>
      <w:proofErr w:type="gramEnd"/>
      <w:r w:rsidRPr="00B84CF6">
        <w:rPr>
          <w:lang w:val="ru-RU"/>
        </w:rPr>
        <w:t xml:space="preserve">) | </w:t>
      </w:r>
      <w:r>
        <w:t>Protocol</w:t>
      </w:r>
      <w:r w:rsidRPr="00B84CF6">
        <w:rPr>
          <w:lang w:val="ru-RU"/>
        </w:rPr>
        <w:t xml:space="preserve"> </w:t>
      </w:r>
      <w:r>
        <w:t>Buffers</w:t>
      </w:r>
      <w:r w:rsidRPr="00B84CF6">
        <w:rPr>
          <w:lang w:val="ru-RU"/>
        </w:rPr>
        <w:t xml:space="preserve"> </w:t>
      </w:r>
      <w:r>
        <w:t>Documentation</w:t>
      </w:r>
      <w:r w:rsidRPr="00B84CF6">
        <w:rPr>
          <w:lang w:val="ru-RU"/>
        </w:rPr>
        <w:t xml:space="preserve">: [Электронный ресурс] / 2023 </w:t>
      </w:r>
      <w:r>
        <w:t>Google</w:t>
      </w:r>
      <w:r w:rsidRPr="00B84CF6">
        <w:rPr>
          <w:lang w:val="ru-RU"/>
        </w:rPr>
        <w:t xml:space="preserve"> </w:t>
      </w:r>
      <w:r>
        <w:t>LLC</w:t>
      </w:r>
      <w:r w:rsidRPr="00B84CF6">
        <w:rPr>
          <w:lang w:val="ru-RU"/>
        </w:rPr>
        <w:t xml:space="preserve">. </w:t>
      </w:r>
      <w:r w:rsidRPr="00B84CF6">
        <w:rPr>
          <w:szCs w:val="28"/>
          <w:lang w:val="ru-RU"/>
        </w:rPr>
        <w:t>–</w:t>
      </w:r>
      <w:r w:rsidRPr="00B84CF6">
        <w:rPr>
          <w:lang w:val="ru-RU"/>
        </w:rPr>
        <w:t xml:space="preserve"> </w:t>
      </w:r>
      <w:r w:rsidRPr="00B84CF6">
        <w:rPr>
          <w:kern w:val="0"/>
          <w:szCs w:val="28"/>
          <w:lang w:val="ru-RU" w:bidi="ar-SA"/>
        </w:rPr>
        <w:t>Режим доступа</w:t>
      </w:r>
      <w:r w:rsidRPr="00B84CF6">
        <w:rPr>
          <w:szCs w:val="28"/>
          <w:lang w:val="ru-RU"/>
        </w:rPr>
        <w:t>:</w:t>
      </w:r>
      <w:r w:rsidRPr="00B84CF6">
        <w:rPr>
          <w:lang w:val="ru-RU"/>
        </w:rPr>
        <w:t xml:space="preserve"> </w:t>
      </w:r>
      <w:hyperlink r:id="rId36" w:history="1">
        <w:r w:rsidRPr="00B84CF6">
          <w:rPr>
            <w:rStyle w:val="ad"/>
            <w:lang w:val="ru-RU"/>
          </w:rPr>
          <w:t>https://protobuf.dev/programming-guides/proto3/</w:t>
        </w:r>
      </w:hyperlink>
      <w:r w:rsidRPr="00B84CF6">
        <w:rPr>
          <w:lang w:val="ru-RU"/>
        </w:rPr>
        <w:t>, свободны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8125435" wp14:editId="623536D0">
                <wp:simplePos x="0" y="0"/>
                <wp:positionH relativeFrom="column">
                  <wp:posOffset>1316567</wp:posOffset>
                </wp:positionH>
                <wp:positionV relativeFrom="paragraph">
                  <wp:posOffset>4049818</wp:posOffset>
                </wp:positionV>
                <wp:extent cx="315595" cy="133754"/>
                <wp:effectExtent l="0" t="0" r="8255" b="0"/>
                <wp:wrapNone/>
                <wp:docPr id="99954024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133754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39054D9C" w14:textId="77777777" w:rsidR="005828DB" w:rsidRPr="00F40DFF" w:rsidRDefault="005828DB" w:rsidP="005828DB">
                            <w:pPr>
                              <w:rPr>
                                <w:rFonts w:ascii="GOST type A" w:hAnsi="GOST type A"/>
                                <w:i/>
                                <w:iCs/>
                                <w:sz w:val="22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2"/>
                                <w:szCs w:val="1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25435" id="Надпись 3" o:spid="_x0000_s1050" type="#_x0000_t202" style="position:absolute;left:0;text-align:left;margin-left:103.65pt;margin-top:318.9pt;width:24.85pt;height:10.55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" filled="f" stroked="f" strokeweight="1pt">
                <v:textbox inset="0,0,0,0">
                  <w:txbxContent>
                    <w:p w14:paraId="39054D9C" w14:textId="77777777" w:rsidR="005828DB" w:rsidRPr="00F40DFF" w:rsidRDefault="005828DB" w:rsidP="005828DB">
                      <w:pPr>
                        <w:rPr>
                          <w:rFonts w:ascii="GOST type A" w:hAnsi="GOST type A"/>
                          <w:i/>
                          <w:iCs/>
                          <w:sz w:val="22"/>
                          <w:szCs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2"/>
                          <w:szCs w:val="1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CD40AB" w:rsidRPr="00B84CF6">
        <w:rPr>
          <w:lang w:val="ru-RU"/>
        </w:rPr>
        <w:t>й</w:t>
      </w:r>
      <w:r w:rsidR="0076442E" w:rsidRPr="00B84CF6">
        <w:rPr>
          <w:lang w:val="ru-RU"/>
        </w:rPr>
        <w:t>.</w:t>
      </w:r>
    </w:p>
    <w:p w14:paraId="14EF45B5" w14:textId="77777777" w:rsidR="0059481B" w:rsidRDefault="0059481B">
      <w:pPr>
        <w:suppressAutoHyphens w:val="0"/>
        <w:autoSpaceDN/>
        <w:spacing w:line="240" w:lineRule="auto"/>
        <w:ind w:firstLine="0"/>
        <w:jc w:val="left"/>
        <w:rPr>
          <w:rFonts w:eastAsia="Times New Roman" w:cs="Times New Roman"/>
          <w:lang w:val="ru-RU"/>
        </w:rPr>
      </w:pPr>
      <w:r>
        <w:rPr>
          <w:lang w:val="ru-RU"/>
        </w:rPr>
        <w:br w:type="page"/>
      </w:r>
    </w:p>
    <w:p w14:paraId="63E1CADA" w14:textId="315D251A" w:rsidR="005828DB" w:rsidRPr="00D87B6F" w:rsidRDefault="0059481B" w:rsidP="0059481B">
      <w:pPr>
        <w:pStyle w:val="1"/>
        <w:rPr>
          <w:lang w:val="ru-RU"/>
        </w:rPr>
      </w:pPr>
      <w:bookmarkStart w:id="81" w:name="_Toc156840826"/>
      <w:bookmarkStart w:id="82" w:name="_Toc163222361"/>
      <w:r>
        <w:rPr>
          <w:lang w:val="ru-RU"/>
        </w:rPr>
        <w:lastRenderedPageBreak/>
        <w:t>ПРИЛОЖЕНИЕ</w:t>
      </w:r>
      <w:r w:rsidR="00BA5FF3">
        <w:rPr>
          <w:lang w:val="ru-RU"/>
        </w:rPr>
        <w:t xml:space="preserve"> А</w:t>
      </w:r>
      <w:bookmarkEnd w:id="81"/>
      <w:bookmarkEnd w:id="82"/>
    </w:p>
    <w:p w14:paraId="14F063B8" w14:textId="1EB03C24" w:rsidR="007E02B7" w:rsidRPr="00F90434" w:rsidRDefault="007E02B7" w:rsidP="00B63101">
      <w:pPr>
        <w:rPr>
          <w:lang w:val="ru-RU"/>
        </w:rPr>
      </w:pPr>
      <w:r w:rsidRPr="007E02B7">
        <w:rPr>
          <w:lang w:val="ru-RU"/>
        </w:rPr>
        <w:t>Код</w:t>
      </w:r>
      <w:r w:rsidRPr="00F90434">
        <w:rPr>
          <w:lang w:val="ru-RU"/>
        </w:rPr>
        <w:t xml:space="preserve"> </w:t>
      </w:r>
      <w:r w:rsidR="00EE1D02" w:rsidRPr="00F90434">
        <w:rPr>
          <w:lang w:val="ru-RU"/>
        </w:rPr>
        <w:t>«</w:t>
      </w:r>
      <w:r w:rsidRPr="007E02B7">
        <w:t>Program</w:t>
      </w:r>
      <w:r w:rsidRPr="00F90434">
        <w:rPr>
          <w:lang w:val="ru-RU"/>
        </w:rPr>
        <w:t>.</w:t>
      </w:r>
      <w:r w:rsidRPr="007E02B7">
        <w:t>cs</w:t>
      </w:r>
      <w:r w:rsidR="00EE1D02" w:rsidRPr="00F90434">
        <w:rPr>
          <w:lang w:val="ru-RU"/>
        </w:rPr>
        <w:t>»</w:t>
      </w:r>
    </w:p>
    <w:p w14:paraId="4F2304B6" w14:textId="77777777" w:rsidR="007E02B7" w:rsidRPr="007E02B7" w:rsidRDefault="007E02B7" w:rsidP="00CE3545">
      <w:pPr>
        <w:pStyle w:val="af7"/>
      </w:pPr>
      <w:r w:rsidRPr="007E02B7">
        <w:t xml:space="preserve">var builder = </w:t>
      </w:r>
      <w:proofErr w:type="spellStart"/>
      <w:r w:rsidRPr="007E02B7">
        <w:t>WebApplication.CreateBuilder</w:t>
      </w:r>
      <w:proofErr w:type="spellEnd"/>
      <w:r w:rsidRPr="007E02B7">
        <w:t>(</w:t>
      </w:r>
      <w:proofErr w:type="spellStart"/>
      <w:r w:rsidRPr="007E02B7">
        <w:t>args</w:t>
      </w:r>
      <w:proofErr w:type="spellEnd"/>
      <w:r w:rsidRPr="007E02B7">
        <w:t>);</w:t>
      </w:r>
    </w:p>
    <w:p w14:paraId="0D789D8D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fileStorageUri</w:t>
      </w:r>
      <w:proofErr w:type="spellEnd"/>
      <w:r w:rsidRPr="007E02B7">
        <w:t xml:space="preserve"> = </w:t>
      </w:r>
      <w:proofErr w:type="spellStart"/>
      <w:proofErr w:type="gramStart"/>
      <w:r w:rsidRPr="007E02B7">
        <w:t>builder.Configuration.GetSection</w:t>
      </w:r>
      <w:proofErr w:type="spellEnd"/>
      <w:proofErr w:type="gramEnd"/>
      <w:r w:rsidRPr="007E02B7">
        <w:t>("</w:t>
      </w:r>
      <w:proofErr w:type="spellStart"/>
      <w:r w:rsidRPr="007E02B7">
        <w:t>FileStorageUri</w:t>
      </w:r>
      <w:proofErr w:type="spellEnd"/>
      <w:r w:rsidRPr="007E02B7">
        <w:t xml:space="preserve">").Value ?? throw new </w:t>
      </w:r>
      <w:proofErr w:type="spellStart"/>
      <w:r w:rsidRPr="007E02B7">
        <w:t>ArgumentException</w:t>
      </w:r>
      <w:proofErr w:type="spellEnd"/>
      <w:r w:rsidRPr="007E02B7">
        <w:t xml:space="preserve">("The </w:t>
      </w:r>
      <w:proofErr w:type="spellStart"/>
      <w:r w:rsidRPr="007E02B7">
        <w:t>FileStorageUrl</w:t>
      </w:r>
      <w:proofErr w:type="spellEnd"/>
      <w:r w:rsidRPr="007E02B7">
        <w:t xml:space="preserve"> argument is empty");</w:t>
      </w:r>
    </w:p>
    <w:p w14:paraId="6740DF1F" w14:textId="77777777" w:rsidR="007E02B7" w:rsidRPr="007E02B7" w:rsidRDefault="007E02B7" w:rsidP="00CE3545">
      <w:pPr>
        <w:pStyle w:val="af7"/>
      </w:pPr>
    </w:p>
    <w:p w14:paraId="3EBC8B3E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builder.Services.AddDbContext</w:t>
      </w:r>
      <w:proofErr w:type="spellEnd"/>
      <w:proofErr w:type="gramEnd"/>
      <w:r w:rsidRPr="007E02B7">
        <w:t>&lt;</w:t>
      </w:r>
      <w:proofErr w:type="spellStart"/>
      <w:r w:rsidRPr="007E02B7">
        <w:t>AppDbContext</w:t>
      </w:r>
      <w:proofErr w:type="spellEnd"/>
      <w:r w:rsidRPr="007E02B7">
        <w:t xml:space="preserve">&gt;(options =&gt; </w:t>
      </w:r>
      <w:proofErr w:type="spellStart"/>
      <w:r w:rsidRPr="007E02B7">
        <w:t>options.UseSqlite</w:t>
      </w:r>
      <w:proofErr w:type="spellEnd"/>
      <w:r w:rsidRPr="007E02B7">
        <w:t>("Data Source=</w:t>
      </w:r>
      <w:proofErr w:type="spellStart"/>
      <w:r w:rsidRPr="007E02B7">
        <w:t>book_api.db</w:t>
      </w:r>
      <w:proofErr w:type="spellEnd"/>
      <w:r w:rsidRPr="007E02B7">
        <w:t>"));</w:t>
      </w:r>
    </w:p>
    <w:p w14:paraId="6236A156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builder.Services.AddGrpc</w:t>
      </w:r>
      <w:proofErr w:type="spellEnd"/>
      <w:proofErr w:type="gramEnd"/>
      <w:r w:rsidRPr="007E02B7">
        <w:t>();</w:t>
      </w:r>
    </w:p>
    <w:p w14:paraId="64D85BF2" w14:textId="77777777" w:rsidR="007E02B7" w:rsidRPr="007E02B7" w:rsidRDefault="007E02B7" w:rsidP="00CE3545">
      <w:pPr>
        <w:pStyle w:val="af7"/>
      </w:pPr>
      <w:proofErr w:type="gramStart"/>
      <w:r w:rsidRPr="007E02B7">
        <w:t>builder.Services.AddGrpcClient</w:t>
      </w:r>
      <w:proofErr w:type="gramEnd"/>
      <w:r w:rsidRPr="007E02B7">
        <w:t>&lt;Fss.FileStorageService.FileStorageServiceClient&gt;(o =&gt;</w:t>
      </w:r>
    </w:p>
    <w:p w14:paraId="5B4C4ED8" w14:textId="77777777" w:rsidR="007E02B7" w:rsidRPr="007E02B7" w:rsidRDefault="007E02B7" w:rsidP="00CE3545">
      <w:pPr>
        <w:pStyle w:val="af7"/>
      </w:pPr>
      <w:r w:rsidRPr="007E02B7">
        <w:t>{</w:t>
      </w:r>
    </w:p>
    <w:p w14:paraId="19799EF2" w14:textId="77777777" w:rsidR="007E02B7" w:rsidRPr="007E02B7" w:rsidRDefault="007E02B7" w:rsidP="00CE3545">
      <w:pPr>
        <w:pStyle w:val="af7"/>
      </w:pPr>
      <w:r w:rsidRPr="007E02B7">
        <w:t xml:space="preserve">    </w:t>
      </w:r>
      <w:proofErr w:type="spellStart"/>
      <w:proofErr w:type="gramStart"/>
      <w:r w:rsidRPr="007E02B7">
        <w:t>o.Address</w:t>
      </w:r>
      <w:proofErr w:type="spellEnd"/>
      <w:proofErr w:type="gramEnd"/>
      <w:r w:rsidRPr="007E02B7">
        <w:t xml:space="preserve"> = new Uri(</w:t>
      </w:r>
      <w:proofErr w:type="spellStart"/>
      <w:r w:rsidRPr="007E02B7">
        <w:t>fileStorageUri</w:t>
      </w:r>
      <w:proofErr w:type="spellEnd"/>
      <w:r w:rsidRPr="007E02B7">
        <w:t>);</w:t>
      </w:r>
    </w:p>
    <w:p w14:paraId="6D566FA0" w14:textId="6B0367D4" w:rsidR="007E02B7" w:rsidRPr="007E02B7" w:rsidRDefault="007E02B7" w:rsidP="00CE3545">
      <w:pPr>
        <w:pStyle w:val="af7"/>
      </w:pPr>
      <w:r w:rsidRPr="007E02B7">
        <w:t>});</w:t>
      </w:r>
    </w:p>
    <w:p w14:paraId="6DAE0A42" w14:textId="20A113B6" w:rsidR="007E02B7" w:rsidRPr="007E02B7" w:rsidRDefault="007E02B7" w:rsidP="00CE3545">
      <w:pPr>
        <w:pStyle w:val="af7"/>
      </w:pPr>
      <w:r w:rsidRPr="007E02B7">
        <w:t xml:space="preserve">var app = </w:t>
      </w:r>
      <w:proofErr w:type="spellStart"/>
      <w:proofErr w:type="gramStart"/>
      <w:r w:rsidRPr="007E02B7">
        <w:t>builder.Build</w:t>
      </w:r>
      <w:proofErr w:type="spellEnd"/>
      <w:proofErr w:type="gramEnd"/>
      <w:r w:rsidRPr="007E02B7">
        <w:t>();</w:t>
      </w:r>
    </w:p>
    <w:p w14:paraId="48CC7D1D" w14:textId="77777777" w:rsidR="007E02B7" w:rsidRPr="007E02B7" w:rsidRDefault="007E02B7" w:rsidP="00CE3545">
      <w:pPr>
        <w:pStyle w:val="af7"/>
      </w:pPr>
      <w:r w:rsidRPr="007E02B7">
        <w:t xml:space="preserve">var scope = </w:t>
      </w:r>
      <w:proofErr w:type="spellStart"/>
      <w:proofErr w:type="gramStart"/>
      <w:r w:rsidRPr="007E02B7">
        <w:t>app.Services.CreateScope</w:t>
      </w:r>
      <w:proofErr w:type="spellEnd"/>
      <w:proofErr w:type="gramEnd"/>
      <w:r w:rsidRPr="007E02B7">
        <w:t>();</w:t>
      </w:r>
    </w:p>
    <w:p w14:paraId="67E8942E" w14:textId="77777777" w:rsidR="007E02B7" w:rsidRPr="007E02B7" w:rsidRDefault="007E02B7" w:rsidP="00CE3545">
      <w:pPr>
        <w:pStyle w:val="af7"/>
      </w:pPr>
      <w:r w:rsidRPr="007E02B7">
        <w:t xml:space="preserve">var </w:t>
      </w:r>
      <w:proofErr w:type="spellStart"/>
      <w:r w:rsidRPr="007E02B7">
        <w:t>dbContext</w:t>
      </w:r>
      <w:proofErr w:type="spellEnd"/>
      <w:r w:rsidRPr="007E02B7">
        <w:t xml:space="preserve"> = </w:t>
      </w:r>
      <w:proofErr w:type="spellStart"/>
      <w:proofErr w:type="gramStart"/>
      <w:r w:rsidRPr="007E02B7">
        <w:t>scope.ServiceProvider.GetRequiredService</w:t>
      </w:r>
      <w:proofErr w:type="spellEnd"/>
      <w:proofErr w:type="gramEnd"/>
      <w:r w:rsidRPr="007E02B7">
        <w:t>&lt;</w:t>
      </w:r>
      <w:proofErr w:type="spellStart"/>
      <w:r w:rsidRPr="007E02B7">
        <w:t>AppDbContext</w:t>
      </w:r>
      <w:proofErr w:type="spellEnd"/>
      <w:r w:rsidRPr="007E02B7">
        <w:t>&gt;();</w:t>
      </w:r>
    </w:p>
    <w:p w14:paraId="60898FF6" w14:textId="77777777" w:rsidR="007E02B7" w:rsidRPr="007E02B7" w:rsidRDefault="007E02B7" w:rsidP="00CE3545">
      <w:pPr>
        <w:pStyle w:val="af7"/>
      </w:pPr>
      <w:r w:rsidRPr="007E02B7">
        <w:t>if (</w:t>
      </w:r>
      <w:proofErr w:type="spellStart"/>
      <w:proofErr w:type="gramStart"/>
      <w:r w:rsidRPr="007E02B7">
        <w:t>dbContext.Database.EnsureCreated</w:t>
      </w:r>
      <w:proofErr w:type="spellEnd"/>
      <w:proofErr w:type="gramEnd"/>
      <w:r w:rsidRPr="007E02B7">
        <w:t>())</w:t>
      </w:r>
    </w:p>
    <w:p w14:paraId="1864B5BF" w14:textId="77777777" w:rsidR="007E02B7" w:rsidRPr="007E02B7" w:rsidRDefault="007E02B7" w:rsidP="00CE3545">
      <w:pPr>
        <w:pStyle w:val="af7"/>
      </w:pPr>
      <w:r w:rsidRPr="007E02B7">
        <w:t>{</w:t>
      </w:r>
    </w:p>
    <w:p w14:paraId="6A9D3102" w14:textId="3F21C025" w:rsidR="007E02B7" w:rsidRPr="007E02B7" w:rsidRDefault="00B63101" w:rsidP="00CE3545">
      <w:pPr>
        <w:pStyle w:val="af7"/>
      </w:pPr>
      <w:r>
        <w:t xml:space="preserve">  </w:t>
      </w:r>
      <w:proofErr w:type="spellStart"/>
      <w:proofErr w:type="gramStart"/>
      <w:r w:rsidR="007E02B7" w:rsidRPr="007E02B7">
        <w:t>dbContext.Database.Migrate</w:t>
      </w:r>
      <w:proofErr w:type="spellEnd"/>
      <w:proofErr w:type="gramEnd"/>
      <w:r w:rsidR="007E02B7" w:rsidRPr="007E02B7">
        <w:t>();</w:t>
      </w:r>
    </w:p>
    <w:p w14:paraId="36B535DD" w14:textId="195213E7" w:rsidR="007E02B7" w:rsidRPr="007E02B7" w:rsidRDefault="007E02B7" w:rsidP="00CE3545">
      <w:pPr>
        <w:pStyle w:val="af7"/>
      </w:pPr>
      <w:r w:rsidRPr="007E02B7">
        <w:t>}</w:t>
      </w:r>
    </w:p>
    <w:p w14:paraId="60E025CA" w14:textId="77777777" w:rsidR="007E02B7" w:rsidRPr="007E02B7" w:rsidRDefault="007E02B7" w:rsidP="00CE3545">
      <w:pPr>
        <w:pStyle w:val="af7"/>
      </w:pPr>
      <w:proofErr w:type="spellStart"/>
      <w:proofErr w:type="gramStart"/>
      <w:r w:rsidRPr="007E02B7">
        <w:t>app.MapGrpcService</w:t>
      </w:r>
      <w:proofErr w:type="spellEnd"/>
      <w:proofErr w:type="gramEnd"/>
      <w:r w:rsidRPr="007E02B7">
        <w:t>&lt;</w:t>
      </w:r>
      <w:proofErr w:type="spellStart"/>
      <w:r w:rsidRPr="007E02B7">
        <w:t>BookService</w:t>
      </w:r>
      <w:proofErr w:type="spellEnd"/>
      <w:r w:rsidRPr="007E02B7">
        <w:t>&gt;();</w:t>
      </w:r>
    </w:p>
    <w:p w14:paraId="0BF74F36" w14:textId="48C9F757" w:rsidR="007E02B7" w:rsidRPr="007E02B7" w:rsidRDefault="007E02B7" w:rsidP="00CE3545">
      <w:pPr>
        <w:pStyle w:val="af7"/>
      </w:pPr>
      <w:proofErr w:type="spellStart"/>
      <w:proofErr w:type="gramStart"/>
      <w:r w:rsidRPr="007E02B7">
        <w:t>app.MapGrpcService</w:t>
      </w:r>
      <w:proofErr w:type="spellEnd"/>
      <w:proofErr w:type="gramEnd"/>
      <w:r w:rsidRPr="007E02B7">
        <w:t>&lt;</w:t>
      </w:r>
      <w:proofErr w:type="spellStart"/>
      <w:r w:rsidRPr="007E02B7">
        <w:t>AuthorService</w:t>
      </w:r>
      <w:proofErr w:type="spellEnd"/>
      <w:r w:rsidRPr="007E02B7">
        <w:t>&gt;();</w:t>
      </w:r>
    </w:p>
    <w:p w14:paraId="0C6D7E41" w14:textId="193A0C27" w:rsidR="00605E72" w:rsidRPr="00192F3D" w:rsidRDefault="007E02B7" w:rsidP="009E0820">
      <w:pPr>
        <w:pStyle w:val="af7"/>
      </w:pPr>
      <w:proofErr w:type="spellStart"/>
      <w:proofErr w:type="gramStart"/>
      <w:r w:rsidRPr="007E02B7">
        <w:t>app.Run</w:t>
      </w:r>
      <w:proofErr w:type="spellEnd"/>
      <w:proofErr w:type="gramEnd"/>
      <w:r w:rsidRPr="007E02B7">
        <w:t>();</w:t>
      </w:r>
    </w:p>
    <w:p w14:paraId="0A8E3C24" w14:textId="3CBDE5BD" w:rsidR="007E02B7" w:rsidRDefault="007E02B7" w:rsidP="009E0820">
      <w:pPr>
        <w:spacing w:before="120"/>
      </w:pPr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605E72">
        <w:t>Utils.cs</w:t>
      </w:r>
      <w:proofErr w:type="spellEnd"/>
      <w:r w:rsidR="00EE1D02" w:rsidRPr="00192F3D">
        <w:t>»</w:t>
      </w:r>
      <w:r w:rsidR="00FF313C">
        <w:t>:</w:t>
      </w:r>
    </w:p>
    <w:p w14:paraId="634FF5E7" w14:textId="77777777" w:rsidR="00605E72" w:rsidRDefault="00605E72" w:rsidP="00EE1D02">
      <w:pPr>
        <w:pStyle w:val="af7"/>
      </w:pPr>
      <w:r>
        <w:t>public static class Utils</w:t>
      </w:r>
    </w:p>
    <w:p w14:paraId="0D99942F" w14:textId="77777777" w:rsidR="00605E72" w:rsidRDefault="00605E72" w:rsidP="00EE1D02">
      <w:pPr>
        <w:pStyle w:val="af7"/>
      </w:pPr>
      <w:r>
        <w:t>{</w:t>
      </w:r>
    </w:p>
    <w:p w14:paraId="57D68CD0" w14:textId="77777777" w:rsidR="00605E72" w:rsidRDefault="00605E72" w:rsidP="00EE1D02">
      <w:pPr>
        <w:pStyle w:val="af7"/>
      </w:pPr>
      <w:r>
        <w:t xml:space="preserve">  public static async Task&lt;</w:t>
      </w:r>
      <w:proofErr w:type="spellStart"/>
      <w:r>
        <w:t>TEntity</w:t>
      </w:r>
      <w:proofErr w:type="spellEnd"/>
      <w:r>
        <w:t xml:space="preserve">&gt; </w:t>
      </w:r>
      <w:proofErr w:type="spellStart"/>
      <w:r>
        <w:t>GetItemByStringGuid</w:t>
      </w:r>
      <w:proofErr w:type="spellEnd"/>
      <w:r>
        <w:t>&lt;</w:t>
      </w:r>
      <w:proofErr w:type="spellStart"/>
      <w:r>
        <w:t>TEntity</w:t>
      </w:r>
      <w:proofErr w:type="spellEnd"/>
      <w:proofErr w:type="gramStart"/>
      <w:r>
        <w:t>&gt;(</w:t>
      </w:r>
      <w:proofErr w:type="spellStart"/>
      <w:proofErr w:type="gramEnd"/>
      <w:r>
        <w:t>DbContext</w:t>
      </w:r>
      <w:proofErr w:type="spellEnd"/>
      <w:r>
        <w:t xml:space="preserve"> context, string id) where </w:t>
      </w:r>
      <w:proofErr w:type="spellStart"/>
      <w:r>
        <w:t>TEntity</w:t>
      </w:r>
      <w:proofErr w:type="spellEnd"/>
      <w:r>
        <w:t xml:space="preserve"> : class</w:t>
      </w:r>
    </w:p>
    <w:p w14:paraId="5CE4FB2D" w14:textId="77777777" w:rsidR="00605E72" w:rsidRDefault="00605E72" w:rsidP="00EE1D02">
      <w:pPr>
        <w:pStyle w:val="af7"/>
      </w:pPr>
      <w:r>
        <w:t xml:space="preserve">  {</w:t>
      </w:r>
    </w:p>
    <w:p w14:paraId="5784D19A" w14:textId="77777777" w:rsidR="00605E72" w:rsidRDefault="00605E72" w:rsidP="00EE1D02">
      <w:pPr>
        <w:pStyle w:val="af7"/>
      </w:pPr>
      <w:r>
        <w:t xml:space="preserve">    if </w:t>
      </w:r>
      <w:proofErr w:type="gramStart"/>
      <w:r>
        <w:t>(!</w:t>
      </w:r>
      <w:proofErr w:type="spellStart"/>
      <w:r>
        <w:t>Guid.TryParse</w:t>
      </w:r>
      <w:proofErr w:type="spellEnd"/>
      <w:proofErr w:type="gramEnd"/>
      <w:r>
        <w:t xml:space="preserve">(id, out Guid </w:t>
      </w:r>
      <w:proofErr w:type="spellStart"/>
      <w:r>
        <w:t>guid</w:t>
      </w:r>
      <w:proofErr w:type="spellEnd"/>
      <w:r>
        <w:t>))</w:t>
      </w:r>
    </w:p>
    <w:p w14:paraId="1D69DC23" w14:textId="77777777" w:rsidR="00605E72" w:rsidRDefault="00605E72" w:rsidP="00EE1D02">
      <w:pPr>
        <w:pStyle w:val="af7"/>
      </w:pPr>
      <w:r>
        <w:t xml:space="preserve">      throw new </w:t>
      </w:r>
      <w:proofErr w:type="spellStart"/>
      <w:proofErr w:type="gramStart"/>
      <w:r>
        <w:t>RpcException</w:t>
      </w:r>
      <w:proofErr w:type="spellEnd"/>
      <w:r>
        <w:t>(</w:t>
      </w:r>
      <w:proofErr w:type="gramEnd"/>
      <w:r>
        <w:t>new Status(</w:t>
      </w:r>
      <w:proofErr w:type="spellStart"/>
      <w:r>
        <w:t>StatusCode.InvalidArgument</w:t>
      </w:r>
      <w:proofErr w:type="spellEnd"/>
      <w:r>
        <w:t>, $"The provided id = {id} is not valid Guid value."));</w:t>
      </w:r>
    </w:p>
    <w:p w14:paraId="012EE05E" w14:textId="77777777" w:rsidR="00605E72" w:rsidRDefault="00605E72" w:rsidP="00EE1D02">
      <w:pPr>
        <w:pStyle w:val="af7"/>
      </w:pPr>
      <w:r>
        <w:t xml:space="preserve">    var found = await </w:t>
      </w:r>
      <w:proofErr w:type="spellStart"/>
      <w:proofErr w:type="gramStart"/>
      <w:r>
        <w:t>context.Set</w:t>
      </w:r>
      <w:proofErr w:type="spellEnd"/>
      <w:proofErr w:type="gramEnd"/>
      <w:r>
        <w:t>&lt;</w:t>
      </w:r>
      <w:proofErr w:type="spellStart"/>
      <w:r>
        <w:t>TEntity</w:t>
      </w:r>
      <w:proofErr w:type="spellEnd"/>
      <w:r>
        <w:t>&gt;().</w:t>
      </w:r>
      <w:proofErr w:type="spellStart"/>
      <w:r>
        <w:t>FindAsync</w:t>
      </w:r>
      <w:proofErr w:type="spellEnd"/>
      <w:r>
        <w:t>(</w:t>
      </w:r>
      <w:proofErr w:type="spellStart"/>
      <w:r>
        <w:t>guid</w:t>
      </w:r>
      <w:proofErr w:type="spellEnd"/>
      <w:r>
        <w:t>)</w:t>
      </w:r>
    </w:p>
    <w:p w14:paraId="7E622BB8" w14:textId="77777777" w:rsidR="00605E72" w:rsidRDefault="00605E72" w:rsidP="00EE1D02">
      <w:pPr>
        <w:pStyle w:val="af7"/>
      </w:pPr>
      <w:r>
        <w:t xml:space="preserve">        ?? throw new </w:t>
      </w:r>
      <w:proofErr w:type="spellStart"/>
      <w:proofErr w:type="gramStart"/>
      <w:r>
        <w:t>RpcException</w:t>
      </w:r>
      <w:proofErr w:type="spellEnd"/>
      <w:r>
        <w:t>(</w:t>
      </w:r>
      <w:proofErr w:type="gramEnd"/>
      <w:r>
        <w:t>new Status(</w:t>
      </w:r>
      <w:proofErr w:type="spellStart"/>
      <w:r>
        <w:t>StatusCode.NotFound</w:t>
      </w:r>
      <w:proofErr w:type="spellEnd"/>
      <w:r>
        <w:t>, $"The {</w:t>
      </w:r>
      <w:proofErr w:type="spellStart"/>
      <w:r>
        <w:t>nameof</w:t>
      </w:r>
      <w:proofErr w:type="spellEnd"/>
      <w:r>
        <w:t>(</w:t>
      </w:r>
      <w:proofErr w:type="spellStart"/>
      <w:r>
        <w:t>TEntity</w:t>
      </w:r>
      <w:proofErr w:type="spellEnd"/>
      <w:r>
        <w:t>)} with id = {id} not found."));</w:t>
      </w:r>
    </w:p>
    <w:p w14:paraId="17342D2E" w14:textId="77777777" w:rsidR="00605E72" w:rsidRDefault="00605E72" w:rsidP="00EE1D02">
      <w:pPr>
        <w:pStyle w:val="af7"/>
      </w:pPr>
      <w:r>
        <w:t xml:space="preserve">    return found;</w:t>
      </w:r>
    </w:p>
    <w:p w14:paraId="47B5FBFA" w14:textId="77777777" w:rsidR="00605E72" w:rsidRDefault="00605E72" w:rsidP="00EE1D02">
      <w:pPr>
        <w:pStyle w:val="af7"/>
      </w:pPr>
      <w:r>
        <w:t xml:space="preserve">  }</w:t>
      </w:r>
    </w:p>
    <w:p w14:paraId="62964C88" w14:textId="1E3AFE6A" w:rsidR="00605E72" w:rsidRDefault="00605E72" w:rsidP="009E0820">
      <w:pPr>
        <w:pStyle w:val="af7"/>
      </w:pPr>
      <w:r>
        <w:t>}</w:t>
      </w:r>
    </w:p>
    <w:p w14:paraId="7AA3140B" w14:textId="47B1C758" w:rsidR="00605E72" w:rsidRDefault="00605E72" w:rsidP="00605E72">
      <w:r>
        <w:rPr>
          <w:lang w:val="ru-RU"/>
        </w:rPr>
        <w:t>Файл</w:t>
      </w:r>
      <w:r w:rsidRPr="00192F3D">
        <w:t xml:space="preserve"> </w:t>
      </w:r>
      <w:r w:rsidR="00EE1D02" w:rsidRPr="00192F3D">
        <w:t>«</w:t>
      </w:r>
      <w:proofErr w:type="spellStart"/>
      <w:r w:rsidR="00FF313C">
        <w:t>AppDbContext.cs</w:t>
      </w:r>
      <w:proofErr w:type="spellEnd"/>
      <w:r w:rsidR="00EE1D02" w:rsidRPr="00192F3D">
        <w:t>»</w:t>
      </w:r>
      <w:r w:rsidR="00FF313C">
        <w:t>:</w:t>
      </w:r>
    </w:p>
    <w:p w14:paraId="058C48E0" w14:textId="3EAD56FC" w:rsidR="00FF313C" w:rsidRDefault="00FF313C" w:rsidP="00C3663F">
      <w:pPr>
        <w:pStyle w:val="af7"/>
      </w:pPr>
      <w:r>
        <w:t>namespace BookApi;</w:t>
      </w:r>
    </w:p>
    <w:p w14:paraId="71D465CE" w14:textId="77777777" w:rsidR="00FF313C" w:rsidRDefault="00FF313C" w:rsidP="00C3663F">
      <w:pPr>
        <w:pStyle w:val="af7"/>
      </w:pPr>
      <w:r>
        <w:t xml:space="preserve">public class </w:t>
      </w:r>
      <w:proofErr w:type="spellStart"/>
      <w:proofErr w:type="gramStart"/>
      <w:r>
        <w:t>AppDbContext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7C528505" w14:textId="77777777" w:rsidR="00FF313C" w:rsidRDefault="00FF313C" w:rsidP="00C3663F">
      <w:pPr>
        <w:pStyle w:val="af7"/>
      </w:pPr>
      <w:r>
        <w:t>{</w:t>
      </w:r>
    </w:p>
    <w:p w14:paraId="3E0638E0" w14:textId="459DF49D" w:rsidR="00FF313C" w:rsidRDefault="00FF313C" w:rsidP="00C3663F">
      <w:pPr>
        <w:pStyle w:val="af7"/>
      </w:pPr>
      <w:r>
        <w:t xml:space="preserve">    public </w:t>
      </w:r>
      <w:proofErr w:type="spellStart"/>
      <w:proofErr w:type="gramStart"/>
      <w:r>
        <w:t>AppDbContext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AppDbContext</w:t>
      </w:r>
      <w:proofErr w:type="spellEnd"/>
      <w:r>
        <w:t>&gt; options) : base(options) { }</w:t>
      </w:r>
    </w:p>
    <w:p w14:paraId="0FC0ADDD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Domains.Author</w:t>
      </w:r>
      <w:proofErr w:type="spellEnd"/>
      <w:r>
        <w:t>&gt; Authors =&gt; Set&lt;</w:t>
      </w:r>
      <w:proofErr w:type="spellStart"/>
      <w:r>
        <w:t>Domains.Author</w:t>
      </w:r>
      <w:proofErr w:type="spellEnd"/>
      <w:proofErr w:type="gramStart"/>
      <w:r>
        <w:t>&gt;(</w:t>
      </w:r>
      <w:proofErr w:type="gramEnd"/>
      <w:r>
        <w:t>);</w:t>
      </w:r>
    </w:p>
    <w:p w14:paraId="6DDAAB82" w14:textId="77777777" w:rsidR="00FF313C" w:rsidRDefault="00FF313C" w:rsidP="00C3663F">
      <w:pPr>
        <w:pStyle w:val="af7"/>
      </w:pPr>
      <w:r>
        <w:t xml:space="preserve">    public </w:t>
      </w:r>
      <w:proofErr w:type="spellStart"/>
      <w:r>
        <w:t>DbSet</w:t>
      </w:r>
      <w:proofErr w:type="spellEnd"/>
      <w:r>
        <w:t>&lt;</w:t>
      </w:r>
      <w:proofErr w:type="spellStart"/>
      <w:r>
        <w:t>Domains.Book</w:t>
      </w:r>
      <w:proofErr w:type="spellEnd"/>
      <w:r>
        <w:t>&gt; Books =&gt; Set&lt;</w:t>
      </w:r>
      <w:proofErr w:type="spellStart"/>
      <w:r>
        <w:t>Domains.Book</w:t>
      </w:r>
      <w:proofErr w:type="spellEnd"/>
      <w:proofErr w:type="gramStart"/>
      <w:r>
        <w:t>&gt;(</w:t>
      </w:r>
      <w:proofErr w:type="gramEnd"/>
      <w:r>
        <w:t>);</w:t>
      </w:r>
    </w:p>
    <w:p w14:paraId="229D000C" w14:textId="78F28B37" w:rsidR="00FF313C" w:rsidRDefault="00FF313C" w:rsidP="00E0631B">
      <w:pPr>
        <w:pStyle w:val="af7"/>
      </w:pPr>
      <w:r>
        <w:t>}</w:t>
      </w:r>
    </w:p>
    <w:p w14:paraId="7AA6BB40" w14:textId="2BA5A698" w:rsidR="00FF313C" w:rsidRPr="00EE1D02" w:rsidRDefault="00C3663F" w:rsidP="00E0631B">
      <w:pPr>
        <w:suppressAutoHyphens w:val="0"/>
        <w:autoSpaceDN/>
        <w:spacing w:before="120" w:line="240" w:lineRule="auto"/>
        <w:jc w:val="left"/>
      </w:pPr>
      <w:r>
        <w:rPr>
          <w:lang w:val="ru-RU"/>
        </w:rPr>
        <w:t>Файл</w:t>
      </w:r>
      <w:r w:rsidRPr="00EE1D02">
        <w:t xml:space="preserve"> </w:t>
      </w:r>
      <w:r w:rsidR="00EE1D02" w:rsidRPr="00EE1D02">
        <w:t>«</w:t>
      </w:r>
      <w:r w:rsidR="00EE1D02">
        <w:t>Config/</w:t>
      </w:r>
      <w:proofErr w:type="spellStart"/>
      <w:r w:rsidR="00EE1D02">
        <w:t>BookApiOptions.cs</w:t>
      </w:r>
      <w:proofErr w:type="spellEnd"/>
      <w:r w:rsidR="00EE1D02" w:rsidRPr="00EE1D02">
        <w:t>»</w:t>
      </w:r>
    </w:p>
    <w:p w14:paraId="5654406E" w14:textId="77777777" w:rsidR="00EE1D02" w:rsidRDefault="00EE1D02" w:rsidP="00EE1D02">
      <w:pPr>
        <w:pStyle w:val="af7"/>
      </w:pPr>
      <w:r>
        <w:t xml:space="preserve">namespace </w:t>
      </w:r>
      <w:proofErr w:type="spellStart"/>
      <w:r>
        <w:t>BookApi.Config</w:t>
      </w:r>
      <w:proofErr w:type="spellEnd"/>
      <w:r>
        <w:t>;</w:t>
      </w:r>
    </w:p>
    <w:p w14:paraId="7938A408" w14:textId="77777777" w:rsidR="00EE1D02" w:rsidRDefault="00EE1D02" w:rsidP="00EE1D02">
      <w:pPr>
        <w:pStyle w:val="af7"/>
      </w:pPr>
      <w:r>
        <w:t xml:space="preserve">public sealed class </w:t>
      </w:r>
      <w:proofErr w:type="spellStart"/>
      <w:r>
        <w:t>BookApiOptions</w:t>
      </w:r>
      <w:proofErr w:type="spellEnd"/>
    </w:p>
    <w:p w14:paraId="0CF9D293" w14:textId="77777777" w:rsidR="00EE1D02" w:rsidRDefault="00EE1D02" w:rsidP="00EE1D02">
      <w:pPr>
        <w:pStyle w:val="af7"/>
      </w:pPr>
      <w:r>
        <w:t>{</w:t>
      </w:r>
    </w:p>
    <w:p w14:paraId="67101B0E" w14:textId="77777777" w:rsidR="00EE1D02" w:rsidRDefault="00EE1D02" w:rsidP="00EE1D02">
      <w:pPr>
        <w:pStyle w:val="af7"/>
      </w:pPr>
      <w:r>
        <w:t xml:space="preserve">  public const string BookApi = "BookApi";</w:t>
      </w:r>
    </w:p>
    <w:p w14:paraId="6FEAD721" w14:textId="77777777" w:rsidR="00EE1D02" w:rsidRDefault="00EE1D02" w:rsidP="00EE1D02">
      <w:pPr>
        <w:pStyle w:val="af7"/>
      </w:pPr>
      <w:r>
        <w:t xml:space="preserve">  public string </w:t>
      </w:r>
      <w:proofErr w:type="spellStart"/>
      <w:r>
        <w:t>FileStorageUrl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set; } = </w:t>
      </w:r>
      <w:proofErr w:type="spellStart"/>
      <w:r>
        <w:t>string.Empty</w:t>
      </w:r>
      <w:proofErr w:type="spellEnd"/>
      <w:r>
        <w:t>;</w:t>
      </w:r>
    </w:p>
    <w:p w14:paraId="0340D310" w14:textId="3A931786" w:rsidR="009E0820" w:rsidRDefault="00EE1D02" w:rsidP="00E0631B">
      <w:pPr>
        <w:pStyle w:val="af7"/>
      </w:pPr>
      <w:r>
        <w:t>}</w:t>
      </w:r>
    </w:p>
    <w:p w14:paraId="7D3E7E3A" w14:textId="3F0F9888" w:rsidR="00EE1D02" w:rsidRPr="00430838" w:rsidRDefault="00EE1D02" w:rsidP="00EE1D02">
      <w:r>
        <w:rPr>
          <w:lang w:val="ru-RU"/>
        </w:rPr>
        <w:t>Файл</w:t>
      </w:r>
      <w:r w:rsidRPr="00430838">
        <w:t xml:space="preserve"> </w:t>
      </w:r>
      <w:r w:rsidR="00430838" w:rsidRPr="00430838">
        <w:t>«</w:t>
      </w:r>
      <w:r w:rsidR="00430838">
        <w:t>Domain/</w:t>
      </w:r>
      <w:proofErr w:type="spellStart"/>
      <w:r w:rsidR="00430838">
        <w:t>Author.cs</w:t>
      </w:r>
      <w:proofErr w:type="spellEnd"/>
      <w:r w:rsidR="00430838" w:rsidRPr="00430838">
        <w:t>»</w:t>
      </w:r>
    </w:p>
    <w:p w14:paraId="00A6B88F" w14:textId="0A625B3D" w:rsidR="00430838" w:rsidRPr="00430838" w:rsidRDefault="00430838" w:rsidP="005B7E6C">
      <w:pPr>
        <w:pStyle w:val="af7"/>
      </w:pPr>
      <w:r w:rsidRPr="00430838">
        <w:t xml:space="preserve">namespace </w:t>
      </w:r>
      <w:proofErr w:type="spellStart"/>
      <w:r w:rsidRPr="00430838">
        <w:t>BookApi.Domains</w:t>
      </w:r>
      <w:proofErr w:type="spellEnd"/>
      <w:r w:rsidRPr="00430838">
        <w:t>;</w:t>
      </w:r>
    </w:p>
    <w:p w14:paraId="1702EC64" w14:textId="77777777" w:rsidR="00430838" w:rsidRPr="00430838" w:rsidRDefault="00430838" w:rsidP="005B7E6C">
      <w:pPr>
        <w:pStyle w:val="af7"/>
      </w:pPr>
      <w:r w:rsidRPr="00430838">
        <w:t>public sealed class Author</w:t>
      </w:r>
    </w:p>
    <w:p w14:paraId="663372C5" w14:textId="77777777" w:rsidR="00430838" w:rsidRPr="00430838" w:rsidRDefault="00430838" w:rsidP="005B7E6C">
      <w:pPr>
        <w:pStyle w:val="af7"/>
      </w:pPr>
      <w:r w:rsidRPr="00430838">
        <w:t>{</w:t>
      </w:r>
    </w:p>
    <w:p w14:paraId="5EC6EEFB" w14:textId="77777777" w:rsidR="00430838" w:rsidRPr="00430838" w:rsidRDefault="00430838" w:rsidP="005B7E6C">
      <w:pPr>
        <w:pStyle w:val="af7"/>
      </w:pPr>
      <w:r w:rsidRPr="00430838">
        <w:t xml:space="preserve">    public Guid Id </w:t>
      </w:r>
      <w:proofErr w:type="gramStart"/>
      <w:r w:rsidRPr="00430838">
        <w:t>{ get</w:t>
      </w:r>
      <w:proofErr w:type="gramEnd"/>
      <w:r w:rsidRPr="00430838">
        <w:t>; set; }</w:t>
      </w:r>
    </w:p>
    <w:p w14:paraId="10CAFBA3" w14:textId="77777777" w:rsidR="00430838" w:rsidRPr="00430838" w:rsidRDefault="00430838" w:rsidP="005B7E6C">
      <w:pPr>
        <w:pStyle w:val="af7"/>
      </w:pPr>
      <w:r w:rsidRPr="00430838">
        <w:t xml:space="preserve">    public required string FirstName </w:t>
      </w:r>
      <w:proofErr w:type="gramStart"/>
      <w:r w:rsidRPr="00430838">
        <w:t>{ get</w:t>
      </w:r>
      <w:proofErr w:type="gramEnd"/>
      <w:r w:rsidRPr="00430838">
        <w:t>; set; }</w:t>
      </w:r>
    </w:p>
    <w:p w14:paraId="562457A2" w14:textId="77777777" w:rsidR="00430838" w:rsidRPr="00430838" w:rsidRDefault="00430838" w:rsidP="005B7E6C">
      <w:pPr>
        <w:pStyle w:val="af7"/>
      </w:pPr>
      <w:r w:rsidRPr="00430838">
        <w:t xml:space="preserve">    public required string LastName </w:t>
      </w:r>
      <w:proofErr w:type="gramStart"/>
      <w:r w:rsidRPr="00430838">
        <w:t>{ get</w:t>
      </w:r>
      <w:proofErr w:type="gramEnd"/>
      <w:r w:rsidRPr="00430838">
        <w:t>; set; }</w:t>
      </w:r>
    </w:p>
    <w:p w14:paraId="4B42BD44" w14:textId="77777777" w:rsidR="00430838" w:rsidRPr="00430838" w:rsidRDefault="00430838" w:rsidP="005B7E6C">
      <w:pPr>
        <w:pStyle w:val="af7"/>
      </w:pPr>
      <w:r w:rsidRPr="00430838">
        <w:t xml:space="preserve">    public string? MiddleName </w:t>
      </w:r>
      <w:proofErr w:type="gramStart"/>
      <w:r w:rsidRPr="00430838">
        <w:t>{ get</w:t>
      </w:r>
      <w:proofErr w:type="gramEnd"/>
      <w:r w:rsidRPr="00430838">
        <w:t>; set; }</w:t>
      </w:r>
    </w:p>
    <w:p w14:paraId="3542C251" w14:textId="0DE88204" w:rsidR="00430838" w:rsidRPr="00430838" w:rsidRDefault="00430838" w:rsidP="005B7E6C">
      <w:pPr>
        <w:pStyle w:val="af7"/>
      </w:pPr>
      <w:r w:rsidRPr="00430838">
        <w:t xml:space="preserve">    public List&lt;Book&gt; Books </w:t>
      </w:r>
      <w:proofErr w:type="gramStart"/>
      <w:r w:rsidRPr="00430838">
        <w:t>{ get</w:t>
      </w:r>
      <w:proofErr w:type="gramEnd"/>
      <w:r w:rsidRPr="00430838">
        <w:t>; set; } = new();</w:t>
      </w:r>
    </w:p>
    <w:p w14:paraId="5D256BF3" w14:textId="77777777" w:rsidR="00430838" w:rsidRPr="00430838" w:rsidRDefault="00430838" w:rsidP="005B7E6C">
      <w:pPr>
        <w:pStyle w:val="af7"/>
      </w:pPr>
      <w:r w:rsidRPr="00430838">
        <w:t xml:space="preserve">    public AuthorMessage </w:t>
      </w:r>
      <w:proofErr w:type="spellStart"/>
      <w:proofErr w:type="gramStart"/>
      <w:r w:rsidRPr="00430838">
        <w:t>ToAuthorMessage</w:t>
      </w:r>
      <w:proofErr w:type="spellEnd"/>
      <w:r w:rsidRPr="00430838">
        <w:t>(</w:t>
      </w:r>
      <w:proofErr w:type="gramEnd"/>
      <w:r w:rsidRPr="00430838">
        <w:t>)</w:t>
      </w:r>
    </w:p>
    <w:p w14:paraId="7FAB30E6" w14:textId="77777777" w:rsidR="00430838" w:rsidRPr="00430838" w:rsidRDefault="00430838" w:rsidP="005B7E6C">
      <w:pPr>
        <w:pStyle w:val="af7"/>
      </w:pPr>
      <w:r w:rsidRPr="00430838">
        <w:t xml:space="preserve">    {</w:t>
      </w:r>
    </w:p>
    <w:p w14:paraId="657FEFC6" w14:textId="77777777" w:rsidR="00430838" w:rsidRPr="00430838" w:rsidRDefault="00430838" w:rsidP="005B7E6C">
      <w:pPr>
        <w:pStyle w:val="af7"/>
      </w:pPr>
      <w:r w:rsidRPr="00430838">
        <w:t xml:space="preserve">        return new </w:t>
      </w:r>
      <w:proofErr w:type="gramStart"/>
      <w:r w:rsidRPr="00430838">
        <w:t>AuthorMessage(</w:t>
      </w:r>
      <w:proofErr w:type="gramEnd"/>
      <w:r w:rsidRPr="00430838">
        <w:t>)</w:t>
      </w:r>
    </w:p>
    <w:p w14:paraId="781E6175" w14:textId="77777777" w:rsidR="00430838" w:rsidRPr="00430838" w:rsidRDefault="00430838" w:rsidP="005B7E6C">
      <w:pPr>
        <w:pStyle w:val="af7"/>
      </w:pPr>
      <w:r w:rsidRPr="00430838">
        <w:t xml:space="preserve">        {</w:t>
      </w:r>
    </w:p>
    <w:p w14:paraId="5237F8D2" w14:textId="77777777" w:rsidR="00C17BAD" w:rsidRDefault="00430838" w:rsidP="005B7E6C">
      <w:pPr>
        <w:pStyle w:val="af7"/>
      </w:pPr>
      <w:r w:rsidRPr="00430838">
        <w:t xml:space="preserve">            </w:t>
      </w:r>
    </w:p>
    <w:p w14:paraId="75E88B17" w14:textId="77777777" w:rsidR="00C17BAD" w:rsidRDefault="00C17BAD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408DC03D" w14:textId="06AFFD3A" w:rsidR="00430838" w:rsidRPr="00430838" w:rsidRDefault="00935FFD" w:rsidP="005B7E6C">
      <w:pPr>
        <w:pStyle w:val="af7"/>
      </w:pPr>
      <w:r w:rsidRPr="00406DE8">
        <w:lastRenderedPageBreak/>
        <w:t xml:space="preserve">            </w:t>
      </w:r>
      <w:r w:rsidR="00430838" w:rsidRPr="00430838">
        <w:t xml:space="preserve">Id = </w:t>
      </w:r>
      <w:proofErr w:type="spellStart"/>
      <w:proofErr w:type="gramStart"/>
      <w:r w:rsidR="00430838" w:rsidRPr="00430838">
        <w:t>Id.ToString</w:t>
      </w:r>
      <w:proofErr w:type="spellEnd"/>
      <w:proofErr w:type="gramEnd"/>
      <w:r w:rsidR="00430838" w:rsidRPr="00430838">
        <w:t>(),</w:t>
      </w:r>
    </w:p>
    <w:p w14:paraId="1914AC05" w14:textId="77777777" w:rsidR="00430838" w:rsidRPr="00430838" w:rsidRDefault="00430838" w:rsidP="005B7E6C">
      <w:pPr>
        <w:pStyle w:val="af7"/>
      </w:pPr>
      <w:r w:rsidRPr="00430838">
        <w:t xml:space="preserve">            FirstName = FirstName,</w:t>
      </w:r>
    </w:p>
    <w:p w14:paraId="4917F6B6" w14:textId="77777777" w:rsidR="00430838" w:rsidRPr="00192F3D" w:rsidRDefault="00430838" w:rsidP="005B7E6C">
      <w:pPr>
        <w:pStyle w:val="af7"/>
      </w:pPr>
      <w:r w:rsidRPr="00430838">
        <w:t xml:space="preserve">            </w:t>
      </w:r>
      <w:r w:rsidRPr="00192F3D">
        <w:t>LastName = LastName,</w:t>
      </w:r>
    </w:p>
    <w:p w14:paraId="3760751E" w14:textId="77777777" w:rsidR="00430838" w:rsidRPr="00192F3D" w:rsidRDefault="00430838" w:rsidP="005B7E6C">
      <w:pPr>
        <w:pStyle w:val="af7"/>
      </w:pPr>
      <w:r w:rsidRPr="00192F3D">
        <w:t xml:space="preserve">            </w:t>
      </w:r>
      <w:proofErr w:type="spellStart"/>
      <w:r w:rsidRPr="00192F3D">
        <w:t>MidName</w:t>
      </w:r>
      <w:proofErr w:type="spellEnd"/>
      <w:r w:rsidRPr="00192F3D">
        <w:t xml:space="preserve"> = MiddleName,</w:t>
      </w:r>
    </w:p>
    <w:p w14:paraId="0A79C0F1" w14:textId="77777777" w:rsidR="00430838" w:rsidRPr="00192F3D" w:rsidRDefault="00430838" w:rsidP="005B7E6C">
      <w:pPr>
        <w:pStyle w:val="af7"/>
      </w:pPr>
      <w:r w:rsidRPr="00192F3D">
        <w:t xml:space="preserve">        };</w:t>
      </w:r>
    </w:p>
    <w:p w14:paraId="7BEB8423" w14:textId="77777777" w:rsidR="00430838" w:rsidRPr="00192F3D" w:rsidRDefault="00430838" w:rsidP="005B7E6C">
      <w:pPr>
        <w:pStyle w:val="af7"/>
      </w:pPr>
      <w:r w:rsidRPr="00192F3D">
        <w:t xml:space="preserve">    }</w:t>
      </w:r>
    </w:p>
    <w:p w14:paraId="5580511D" w14:textId="15392176" w:rsidR="00430838" w:rsidRPr="00192F3D" w:rsidRDefault="00430838" w:rsidP="005B7E6C">
      <w:pPr>
        <w:pStyle w:val="af7"/>
      </w:pPr>
      <w:r w:rsidRPr="00192F3D">
        <w:t>}</w:t>
      </w:r>
    </w:p>
    <w:p w14:paraId="7429D609" w14:textId="26028987" w:rsidR="005B7E6C" w:rsidRPr="005B7E6C" w:rsidRDefault="00430838" w:rsidP="00E0631B">
      <w:r>
        <w:rPr>
          <w:lang w:val="ru-RU"/>
        </w:rPr>
        <w:t>Файл</w:t>
      </w:r>
      <w:r w:rsidRPr="005B7E6C">
        <w:t xml:space="preserve"> «Domains/</w:t>
      </w:r>
      <w:proofErr w:type="spellStart"/>
      <w:r>
        <w:t>Book.cs</w:t>
      </w:r>
      <w:proofErr w:type="spellEnd"/>
      <w:r w:rsidRPr="005B7E6C">
        <w:t>»</w:t>
      </w:r>
    </w:p>
    <w:p w14:paraId="0404FA2E" w14:textId="77777777" w:rsidR="005B7E6C" w:rsidRPr="005B7E6C" w:rsidRDefault="005B7E6C" w:rsidP="005B7E6C">
      <w:pPr>
        <w:pStyle w:val="af7"/>
      </w:pPr>
      <w:r w:rsidRPr="005B7E6C">
        <w:t xml:space="preserve">namespace </w:t>
      </w:r>
      <w:proofErr w:type="spellStart"/>
      <w:r w:rsidRPr="005B7E6C">
        <w:t>BookApi.Domains</w:t>
      </w:r>
      <w:proofErr w:type="spellEnd"/>
      <w:r w:rsidRPr="005B7E6C">
        <w:t>;</w:t>
      </w:r>
    </w:p>
    <w:p w14:paraId="4DFE6132" w14:textId="77777777" w:rsidR="005B7E6C" w:rsidRPr="005B7E6C" w:rsidRDefault="005B7E6C" w:rsidP="005B7E6C">
      <w:pPr>
        <w:pStyle w:val="af7"/>
      </w:pPr>
      <w:r w:rsidRPr="005B7E6C">
        <w:t>public sealed class Book</w:t>
      </w:r>
    </w:p>
    <w:p w14:paraId="32E394A1" w14:textId="77777777" w:rsidR="005B7E6C" w:rsidRPr="005B7E6C" w:rsidRDefault="005B7E6C" w:rsidP="005B7E6C">
      <w:pPr>
        <w:pStyle w:val="af7"/>
      </w:pPr>
      <w:r w:rsidRPr="005B7E6C">
        <w:t>{</w:t>
      </w:r>
    </w:p>
    <w:p w14:paraId="5FC9B9AE" w14:textId="77777777" w:rsidR="005B7E6C" w:rsidRPr="005B7E6C" w:rsidRDefault="005B7E6C" w:rsidP="005B7E6C">
      <w:pPr>
        <w:pStyle w:val="af7"/>
      </w:pPr>
      <w:r w:rsidRPr="005B7E6C">
        <w:t xml:space="preserve">  public Guid Id </w:t>
      </w:r>
      <w:proofErr w:type="gramStart"/>
      <w:r w:rsidRPr="005B7E6C">
        <w:t>{ get</w:t>
      </w:r>
      <w:proofErr w:type="gramEnd"/>
      <w:r w:rsidRPr="005B7E6C">
        <w:t>; set; }</w:t>
      </w:r>
    </w:p>
    <w:p w14:paraId="58E53634" w14:textId="77777777" w:rsidR="005B7E6C" w:rsidRPr="005B7E6C" w:rsidRDefault="005B7E6C" w:rsidP="005B7E6C">
      <w:pPr>
        <w:pStyle w:val="af7"/>
      </w:pPr>
      <w:r w:rsidRPr="005B7E6C">
        <w:t xml:space="preserve">  public required string Title </w:t>
      </w:r>
      <w:proofErr w:type="gramStart"/>
      <w:r w:rsidRPr="005B7E6C">
        <w:t>{ get</w:t>
      </w:r>
      <w:proofErr w:type="gramEnd"/>
      <w:r w:rsidRPr="005B7E6C">
        <w:t>; set; }</w:t>
      </w:r>
    </w:p>
    <w:p w14:paraId="6C5D5B9A" w14:textId="77777777" w:rsidR="005B7E6C" w:rsidRPr="005B7E6C" w:rsidRDefault="005B7E6C" w:rsidP="005B7E6C">
      <w:pPr>
        <w:pStyle w:val="af7"/>
      </w:pPr>
      <w:r w:rsidRPr="005B7E6C">
        <w:t xml:space="preserve">  public string? ISBN </w:t>
      </w:r>
      <w:proofErr w:type="gramStart"/>
      <w:r w:rsidRPr="005B7E6C">
        <w:t>{ get</w:t>
      </w:r>
      <w:proofErr w:type="gramEnd"/>
      <w:r w:rsidRPr="005B7E6C">
        <w:t>; set; }</w:t>
      </w:r>
    </w:p>
    <w:p w14:paraId="549026AB" w14:textId="77777777" w:rsidR="005B7E6C" w:rsidRPr="005B7E6C" w:rsidRDefault="005B7E6C" w:rsidP="005B7E6C">
      <w:pPr>
        <w:pStyle w:val="af7"/>
      </w:pPr>
      <w:r w:rsidRPr="005B7E6C">
        <w:t xml:space="preserve">  public Guid </w:t>
      </w:r>
      <w:proofErr w:type="spellStart"/>
      <w:r w:rsidRPr="005B7E6C">
        <w:t>FileStorageId</w:t>
      </w:r>
      <w:proofErr w:type="spellEnd"/>
      <w:r w:rsidRPr="005B7E6C">
        <w:t xml:space="preserve"> </w:t>
      </w:r>
      <w:proofErr w:type="gramStart"/>
      <w:r w:rsidRPr="005B7E6C">
        <w:t>{ get</w:t>
      </w:r>
      <w:proofErr w:type="gramEnd"/>
      <w:r w:rsidRPr="005B7E6C">
        <w:t xml:space="preserve">; set; } = </w:t>
      </w:r>
      <w:proofErr w:type="spellStart"/>
      <w:r w:rsidRPr="005B7E6C">
        <w:t>Guid.Empty</w:t>
      </w:r>
      <w:proofErr w:type="spellEnd"/>
      <w:r w:rsidRPr="005B7E6C">
        <w:t>;</w:t>
      </w:r>
    </w:p>
    <w:p w14:paraId="3928548C" w14:textId="77777777" w:rsidR="005B7E6C" w:rsidRPr="005B7E6C" w:rsidRDefault="005B7E6C" w:rsidP="005B7E6C">
      <w:pPr>
        <w:pStyle w:val="af7"/>
      </w:pPr>
      <w:r w:rsidRPr="005B7E6C">
        <w:t xml:space="preserve">  public List&lt;Author&gt; Authors </w:t>
      </w:r>
      <w:proofErr w:type="gramStart"/>
      <w:r w:rsidRPr="005B7E6C">
        <w:t>{ get</w:t>
      </w:r>
      <w:proofErr w:type="gramEnd"/>
      <w:r w:rsidRPr="005B7E6C">
        <w:t>; set; } = new();</w:t>
      </w:r>
    </w:p>
    <w:p w14:paraId="5B406450" w14:textId="77777777" w:rsidR="005B7E6C" w:rsidRPr="005B7E6C" w:rsidRDefault="005B7E6C" w:rsidP="005B7E6C">
      <w:pPr>
        <w:pStyle w:val="af7"/>
      </w:pPr>
      <w:r w:rsidRPr="005B7E6C">
        <w:t xml:space="preserve">  public BookReply </w:t>
      </w:r>
      <w:proofErr w:type="spellStart"/>
      <w:proofErr w:type="gramStart"/>
      <w:r w:rsidRPr="005B7E6C">
        <w:t>ToBookReply</w:t>
      </w:r>
      <w:proofErr w:type="spellEnd"/>
      <w:r w:rsidRPr="005B7E6C">
        <w:t>(</w:t>
      </w:r>
      <w:proofErr w:type="gramEnd"/>
      <w:r w:rsidRPr="005B7E6C">
        <w:t>)</w:t>
      </w:r>
    </w:p>
    <w:p w14:paraId="505528A7" w14:textId="77777777" w:rsidR="005B7E6C" w:rsidRPr="005B7E6C" w:rsidRDefault="005B7E6C" w:rsidP="005B7E6C">
      <w:pPr>
        <w:pStyle w:val="af7"/>
      </w:pPr>
      <w:r w:rsidRPr="005B7E6C">
        <w:t xml:space="preserve">  {</w:t>
      </w:r>
    </w:p>
    <w:p w14:paraId="6E057578" w14:textId="77777777" w:rsidR="005B7E6C" w:rsidRPr="005B7E6C" w:rsidRDefault="005B7E6C" w:rsidP="005B7E6C">
      <w:pPr>
        <w:pStyle w:val="af7"/>
      </w:pPr>
      <w:r w:rsidRPr="005B7E6C">
        <w:t xml:space="preserve">    var reply = new </w:t>
      </w:r>
      <w:proofErr w:type="gramStart"/>
      <w:r w:rsidRPr="005B7E6C">
        <w:t>BookReply(</w:t>
      </w:r>
      <w:proofErr w:type="gramEnd"/>
      <w:r w:rsidRPr="005B7E6C">
        <w:t>)</w:t>
      </w:r>
    </w:p>
    <w:p w14:paraId="62785E86" w14:textId="77777777" w:rsidR="005B7E6C" w:rsidRPr="005B7E6C" w:rsidRDefault="005B7E6C" w:rsidP="005B7E6C">
      <w:pPr>
        <w:pStyle w:val="af7"/>
      </w:pPr>
      <w:r w:rsidRPr="005B7E6C">
        <w:t xml:space="preserve">    {</w:t>
      </w:r>
    </w:p>
    <w:p w14:paraId="3ECF241B" w14:textId="77777777" w:rsidR="005B7E6C" w:rsidRPr="005B7E6C" w:rsidRDefault="005B7E6C" w:rsidP="005B7E6C">
      <w:pPr>
        <w:pStyle w:val="af7"/>
      </w:pPr>
      <w:r w:rsidRPr="005B7E6C">
        <w:t xml:space="preserve">      Id = </w:t>
      </w:r>
      <w:proofErr w:type="spellStart"/>
      <w:proofErr w:type="gramStart"/>
      <w:r w:rsidRPr="005B7E6C">
        <w:t>Id.ToString</w:t>
      </w:r>
      <w:proofErr w:type="spellEnd"/>
      <w:proofErr w:type="gramEnd"/>
      <w:r w:rsidRPr="005B7E6C">
        <w:t>(),</w:t>
      </w:r>
    </w:p>
    <w:p w14:paraId="2BA8E917" w14:textId="77777777" w:rsidR="005B7E6C" w:rsidRPr="005B7E6C" w:rsidRDefault="005B7E6C" w:rsidP="005B7E6C">
      <w:pPr>
        <w:pStyle w:val="af7"/>
      </w:pPr>
      <w:r w:rsidRPr="005B7E6C">
        <w:t xml:space="preserve">      Title = Title,</w:t>
      </w:r>
    </w:p>
    <w:p w14:paraId="0A02E390" w14:textId="77777777" w:rsidR="005B7E6C" w:rsidRPr="005B7E6C" w:rsidRDefault="005B7E6C" w:rsidP="005B7E6C">
      <w:pPr>
        <w:pStyle w:val="af7"/>
      </w:pPr>
      <w:r w:rsidRPr="005B7E6C">
        <w:t xml:space="preserve">      Isbn = ISBN,</w:t>
      </w:r>
    </w:p>
    <w:p w14:paraId="2BE0B460" w14:textId="77777777" w:rsidR="005B7E6C" w:rsidRPr="005B7E6C" w:rsidRDefault="005B7E6C" w:rsidP="005B7E6C">
      <w:pPr>
        <w:pStyle w:val="af7"/>
      </w:pPr>
      <w:r w:rsidRPr="005B7E6C">
        <w:t xml:space="preserve">      </w:t>
      </w:r>
      <w:proofErr w:type="spellStart"/>
      <w:r w:rsidRPr="005B7E6C">
        <w:t>HasFile</w:t>
      </w:r>
      <w:proofErr w:type="spellEnd"/>
      <w:r w:rsidRPr="005B7E6C">
        <w:t xml:space="preserve"> = </w:t>
      </w:r>
      <w:proofErr w:type="spellStart"/>
      <w:proofErr w:type="gramStart"/>
      <w:r w:rsidRPr="005B7E6C">
        <w:t>FileStorageId</w:t>
      </w:r>
      <w:proofErr w:type="spellEnd"/>
      <w:r w:rsidRPr="005B7E6C">
        <w:t xml:space="preserve"> !</w:t>
      </w:r>
      <w:proofErr w:type="gramEnd"/>
      <w:r w:rsidRPr="005B7E6C">
        <w:t xml:space="preserve">= </w:t>
      </w:r>
      <w:proofErr w:type="spellStart"/>
      <w:r w:rsidRPr="005B7E6C">
        <w:t>Guid.Empty</w:t>
      </w:r>
      <w:proofErr w:type="spellEnd"/>
    </w:p>
    <w:p w14:paraId="66748F07" w14:textId="77777777" w:rsidR="005B7E6C" w:rsidRPr="005B7E6C" w:rsidRDefault="005B7E6C" w:rsidP="005B7E6C">
      <w:pPr>
        <w:pStyle w:val="af7"/>
      </w:pPr>
      <w:r w:rsidRPr="005B7E6C">
        <w:t xml:space="preserve">    };</w:t>
      </w:r>
    </w:p>
    <w:p w14:paraId="209FFCAD" w14:textId="77777777" w:rsidR="005B7E6C" w:rsidRPr="005B7E6C" w:rsidRDefault="005B7E6C" w:rsidP="005B7E6C">
      <w:pPr>
        <w:pStyle w:val="af7"/>
      </w:pPr>
      <w:r w:rsidRPr="005B7E6C">
        <w:t xml:space="preserve">    </w:t>
      </w:r>
      <w:proofErr w:type="spellStart"/>
      <w:proofErr w:type="gramStart"/>
      <w:r w:rsidRPr="005B7E6C">
        <w:t>reply.Authors.AddRange</w:t>
      </w:r>
      <w:proofErr w:type="spellEnd"/>
      <w:proofErr w:type="gramEnd"/>
      <w:r w:rsidRPr="005B7E6C">
        <w:t>(</w:t>
      </w:r>
      <w:proofErr w:type="spellStart"/>
      <w:r w:rsidRPr="005B7E6C">
        <w:t>Authors.Select</w:t>
      </w:r>
      <w:proofErr w:type="spellEnd"/>
      <w:r w:rsidRPr="005B7E6C">
        <w:t xml:space="preserve">(a =&gt; </w:t>
      </w:r>
      <w:proofErr w:type="spellStart"/>
      <w:r w:rsidRPr="005B7E6C">
        <w:t>a.ToAuthorMessage</w:t>
      </w:r>
      <w:proofErr w:type="spellEnd"/>
      <w:r w:rsidRPr="005B7E6C">
        <w:t>()));</w:t>
      </w:r>
    </w:p>
    <w:p w14:paraId="34AD395D" w14:textId="77777777" w:rsidR="005B7E6C" w:rsidRPr="00192F3D" w:rsidRDefault="005B7E6C" w:rsidP="005B7E6C">
      <w:pPr>
        <w:pStyle w:val="af7"/>
      </w:pPr>
      <w:r w:rsidRPr="005B7E6C">
        <w:t xml:space="preserve">    </w:t>
      </w:r>
      <w:r w:rsidRPr="00192F3D">
        <w:t>return reply;</w:t>
      </w:r>
    </w:p>
    <w:p w14:paraId="747E6752" w14:textId="77777777" w:rsidR="005B7E6C" w:rsidRPr="00192F3D" w:rsidRDefault="005B7E6C" w:rsidP="005B7E6C">
      <w:pPr>
        <w:pStyle w:val="af7"/>
      </w:pPr>
      <w:r w:rsidRPr="00192F3D">
        <w:t xml:space="preserve">  }</w:t>
      </w:r>
    </w:p>
    <w:p w14:paraId="5DA5C23B" w14:textId="304E9A05" w:rsidR="005B7E6C" w:rsidRPr="00192F3D" w:rsidRDefault="005B7E6C" w:rsidP="005B7E6C">
      <w:pPr>
        <w:pStyle w:val="af7"/>
      </w:pPr>
      <w:r w:rsidRPr="00192F3D">
        <w:t>}</w:t>
      </w:r>
    </w:p>
    <w:p w14:paraId="15F09081" w14:textId="77777777" w:rsidR="00AD1E18" w:rsidRPr="00192F3D" w:rsidRDefault="00AD1E18" w:rsidP="005B7E6C">
      <w:pPr>
        <w:pStyle w:val="af7"/>
      </w:pPr>
    </w:p>
    <w:p w14:paraId="7D1A9C62" w14:textId="1C9BB93B" w:rsidR="00AD1E18" w:rsidRPr="00AD1E18" w:rsidRDefault="00AD1E18" w:rsidP="00AD1E18">
      <w:r>
        <w:rPr>
          <w:lang w:val="ru-RU"/>
        </w:rPr>
        <w:t>Файл</w:t>
      </w:r>
      <w:r w:rsidRPr="00AD1E18">
        <w:t xml:space="preserve"> «</w:t>
      </w:r>
      <w:r>
        <w:t>Services/</w:t>
      </w:r>
      <w:proofErr w:type="spellStart"/>
      <w:r>
        <w:t>AuthorService.cs</w:t>
      </w:r>
      <w:proofErr w:type="spellEnd"/>
      <w:r w:rsidRPr="00AD1E18">
        <w:t>»</w:t>
      </w:r>
    </w:p>
    <w:p w14:paraId="2DCE5A33" w14:textId="77777777" w:rsidR="00AD1E18" w:rsidRPr="00AD1E18" w:rsidRDefault="00AD1E18" w:rsidP="00AD1E18">
      <w:pPr>
        <w:pStyle w:val="af7"/>
      </w:pPr>
      <w:r w:rsidRPr="00AD1E18">
        <w:t xml:space="preserve">public sealed class </w:t>
      </w:r>
      <w:proofErr w:type="spellStart"/>
      <w:proofErr w:type="gramStart"/>
      <w:r w:rsidRPr="00AD1E18">
        <w:t>AuthorService</w:t>
      </w:r>
      <w:proofErr w:type="spellEnd"/>
      <w:r w:rsidRPr="00AD1E18">
        <w:t xml:space="preserve"> :</w:t>
      </w:r>
      <w:proofErr w:type="gramEnd"/>
      <w:r w:rsidRPr="00AD1E18">
        <w:t xml:space="preserve"> </w:t>
      </w:r>
      <w:proofErr w:type="spellStart"/>
      <w:r w:rsidRPr="00AD1E18">
        <w:t>Author.AuthorService.AuthorServiceBase</w:t>
      </w:r>
      <w:proofErr w:type="spellEnd"/>
    </w:p>
    <w:p w14:paraId="60671FBB" w14:textId="77777777" w:rsidR="00AD1E18" w:rsidRPr="00AD1E18" w:rsidRDefault="00AD1E18" w:rsidP="00AD1E18">
      <w:pPr>
        <w:pStyle w:val="af7"/>
      </w:pPr>
      <w:r w:rsidRPr="00AD1E18">
        <w:t>{</w:t>
      </w:r>
    </w:p>
    <w:p w14:paraId="6F393487" w14:textId="77777777" w:rsidR="00AD1E18" w:rsidRPr="00AD1E18" w:rsidRDefault="00AD1E18" w:rsidP="00AD1E18">
      <w:pPr>
        <w:pStyle w:val="af7"/>
      </w:pPr>
      <w:r w:rsidRPr="00AD1E18">
        <w:t xml:space="preserve">  private </w:t>
      </w:r>
      <w:proofErr w:type="spellStart"/>
      <w:r w:rsidRPr="00AD1E18">
        <w:t>readonly</w:t>
      </w:r>
      <w:proofErr w:type="spellEnd"/>
      <w:r w:rsidRPr="00AD1E18">
        <w:t xml:space="preserve"> </w:t>
      </w:r>
      <w:proofErr w:type="spellStart"/>
      <w:r w:rsidRPr="00AD1E18">
        <w:t>AppDbContext</w:t>
      </w:r>
      <w:proofErr w:type="spellEnd"/>
      <w:r w:rsidRPr="00AD1E18">
        <w:t xml:space="preserve"> _</w:t>
      </w:r>
      <w:proofErr w:type="spellStart"/>
      <w:r w:rsidRPr="00AD1E18">
        <w:t>dbContext</w:t>
      </w:r>
      <w:proofErr w:type="spellEnd"/>
      <w:r w:rsidRPr="00AD1E18">
        <w:t>;</w:t>
      </w:r>
    </w:p>
    <w:p w14:paraId="3F47107F" w14:textId="078F3507" w:rsidR="00AD1E18" w:rsidRPr="00E0631B" w:rsidRDefault="00E0631B" w:rsidP="00E0631B">
      <w:pPr>
        <w:pStyle w:val="af7"/>
      </w:pPr>
      <w:r w:rsidRPr="00406DE8">
        <w:t xml:space="preserve">  </w:t>
      </w:r>
      <w:r w:rsidR="00AD1E18" w:rsidRPr="00AD1E18">
        <w:t xml:space="preserve">public </w:t>
      </w:r>
      <w:proofErr w:type="spellStart"/>
      <w:proofErr w:type="gramStart"/>
      <w:r w:rsidR="00AD1E18" w:rsidRPr="00AD1E18">
        <w:t>AuthorService</w:t>
      </w:r>
      <w:proofErr w:type="spellEnd"/>
      <w:r w:rsidR="00AD1E18" w:rsidRPr="00AD1E18">
        <w:t>(</w:t>
      </w:r>
      <w:proofErr w:type="spellStart"/>
      <w:proofErr w:type="gramEnd"/>
      <w:r w:rsidR="00AD1E18" w:rsidRPr="00AD1E18">
        <w:t>AppDbContext</w:t>
      </w:r>
      <w:proofErr w:type="spellEnd"/>
      <w:r w:rsidR="00AD1E18" w:rsidRPr="00AD1E18">
        <w:t xml:space="preserve"> context)</w:t>
      </w:r>
    </w:p>
    <w:p w14:paraId="2450B966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47E53427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</w:t>
      </w:r>
      <w:proofErr w:type="spellEnd"/>
      <w:r w:rsidRPr="00AD1E18">
        <w:t xml:space="preserve"> = context;</w:t>
      </w:r>
    </w:p>
    <w:p w14:paraId="3F0E9B8D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E7252D4" w14:textId="77777777" w:rsidR="00AD1E18" w:rsidRPr="00AD1E18" w:rsidRDefault="00AD1E18" w:rsidP="00AD1E18">
      <w:pPr>
        <w:pStyle w:val="af7"/>
      </w:pPr>
    </w:p>
    <w:p w14:paraId="72E06A5A" w14:textId="77777777" w:rsidR="00AD1E18" w:rsidRPr="00AD1E18" w:rsidRDefault="00AD1E18" w:rsidP="00AD1E18">
      <w:pPr>
        <w:pStyle w:val="af7"/>
      </w:pPr>
      <w:r w:rsidRPr="00AD1E18">
        <w:t xml:space="preserve">  public override async Task </w:t>
      </w:r>
      <w:proofErr w:type="spellStart"/>
      <w:proofErr w:type="gramStart"/>
      <w:r w:rsidRPr="00AD1E18">
        <w:t>GetAuthors</w:t>
      </w:r>
      <w:proofErr w:type="spellEnd"/>
      <w:r w:rsidRPr="00AD1E18">
        <w:t>(</w:t>
      </w:r>
      <w:proofErr w:type="gramEnd"/>
      <w:r w:rsidRPr="00AD1E18">
        <w:t xml:space="preserve">Empty request, </w:t>
      </w:r>
      <w:proofErr w:type="spellStart"/>
      <w:r w:rsidRPr="00AD1E18">
        <w:t>IServerStreamWriter</w:t>
      </w:r>
      <w:proofErr w:type="spellEnd"/>
      <w:r w:rsidRPr="00AD1E18">
        <w:t xml:space="preserve">&lt;AuthorMessage&gt; </w:t>
      </w:r>
      <w:proofErr w:type="spellStart"/>
      <w:r w:rsidRPr="00AD1E18">
        <w:t>responseStream</w:t>
      </w:r>
      <w:proofErr w:type="spellEnd"/>
      <w:r w:rsidRPr="00AD1E18">
        <w:t xml:space="preserve">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265CE8A5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555D5C9" w14:textId="77777777" w:rsidR="00AD1E18" w:rsidRPr="00AD1E18" w:rsidRDefault="00AD1E18" w:rsidP="00AD1E18">
      <w:pPr>
        <w:pStyle w:val="af7"/>
      </w:pPr>
      <w:r w:rsidRPr="00AD1E18">
        <w:t xml:space="preserve">    await foreach (var a in _</w:t>
      </w:r>
      <w:proofErr w:type="spellStart"/>
      <w:proofErr w:type="gramStart"/>
      <w:r w:rsidRPr="00AD1E18">
        <w:t>dbContext.Authors.AsAsyncEnumerable</w:t>
      </w:r>
      <w:proofErr w:type="spellEnd"/>
      <w:proofErr w:type="gramEnd"/>
      <w:r w:rsidRPr="00AD1E18">
        <w:t>())</w:t>
      </w:r>
    </w:p>
    <w:p w14:paraId="58F763AC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25B7ADA7" w14:textId="77777777" w:rsidR="00AD1E18" w:rsidRPr="00AD1E18" w:rsidRDefault="00AD1E18" w:rsidP="00AD1E18">
      <w:pPr>
        <w:pStyle w:val="af7"/>
      </w:pPr>
      <w:r w:rsidRPr="00AD1E18">
        <w:t xml:space="preserve">      await </w:t>
      </w:r>
      <w:proofErr w:type="spellStart"/>
      <w:r w:rsidRPr="00AD1E18">
        <w:t>responseStream.WriteAsync</w:t>
      </w:r>
      <w:proofErr w:type="spellEnd"/>
      <w:r w:rsidRPr="00AD1E18">
        <w:t xml:space="preserve">(new </w:t>
      </w:r>
      <w:proofErr w:type="gramStart"/>
      <w:r w:rsidRPr="00AD1E18">
        <w:t>AuthorMessage(</w:t>
      </w:r>
      <w:proofErr w:type="gramEnd"/>
      <w:r w:rsidRPr="00AD1E18">
        <w:t>)</w:t>
      </w:r>
    </w:p>
    <w:p w14:paraId="128DB64A" w14:textId="77777777" w:rsidR="00AD1E18" w:rsidRPr="00AD1E18" w:rsidRDefault="00AD1E18" w:rsidP="00AD1E18">
      <w:pPr>
        <w:pStyle w:val="af7"/>
      </w:pPr>
      <w:r w:rsidRPr="00AD1E18">
        <w:t xml:space="preserve">      {</w:t>
      </w:r>
    </w:p>
    <w:p w14:paraId="6196E775" w14:textId="77777777" w:rsidR="00AD1E18" w:rsidRPr="00AD1E18" w:rsidRDefault="00AD1E18" w:rsidP="00AD1E18">
      <w:pPr>
        <w:pStyle w:val="af7"/>
      </w:pPr>
      <w:r w:rsidRPr="00AD1E18">
        <w:t xml:space="preserve">        Id = </w:t>
      </w:r>
      <w:proofErr w:type="spellStart"/>
      <w:r w:rsidRPr="00AD1E18">
        <w:t>a.</w:t>
      </w:r>
      <w:proofErr w:type="gramStart"/>
      <w:r w:rsidRPr="00AD1E18">
        <w:t>Id.ToString</w:t>
      </w:r>
      <w:proofErr w:type="spellEnd"/>
      <w:proofErr w:type="gramEnd"/>
      <w:r w:rsidRPr="00AD1E18">
        <w:t>(),</w:t>
      </w:r>
    </w:p>
    <w:p w14:paraId="753A64A5" w14:textId="77777777" w:rsidR="00AD1E18" w:rsidRPr="00AD1E18" w:rsidRDefault="00AD1E18" w:rsidP="00AD1E18">
      <w:pPr>
        <w:pStyle w:val="af7"/>
      </w:pPr>
      <w:r w:rsidRPr="00AD1E18">
        <w:t xml:space="preserve">        FirstName = </w:t>
      </w:r>
      <w:proofErr w:type="spellStart"/>
      <w:proofErr w:type="gramStart"/>
      <w:r w:rsidRPr="00AD1E18">
        <w:t>a.FirstName</w:t>
      </w:r>
      <w:proofErr w:type="spellEnd"/>
      <w:proofErr w:type="gramEnd"/>
      <w:r w:rsidRPr="00AD1E18">
        <w:t>,</w:t>
      </w:r>
    </w:p>
    <w:p w14:paraId="5C33F26B" w14:textId="77777777" w:rsidR="00AD1E18" w:rsidRPr="00AD1E18" w:rsidRDefault="00AD1E18" w:rsidP="00AD1E18">
      <w:pPr>
        <w:pStyle w:val="af7"/>
      </w:pPr>
      <w:r w:rsidRPr="00AD1E18">
        <w:t xml:space="preserve">        LastName = </w:t>
      </w:r>
      <w:proofErr w:type="spellStart"/>
      <w:proofErr w:type="gramStart"/>
      <w:r w:rsidRPr="00AD1E18">
        <w:t>a.LastName</w:t>
      </w:r>
      <w:proofErr w:type="spellEnd"/>
      <w:proofErr w:type="gramEnd"/>
      <w:r w:rsidRPr="00AD1E18">
        <w:t>,</w:t>
      </w:r>
    </w:p>
    <w:p w14:paraId="4FE7E30A" w14:textId="77777777" w:rsidR="00AD1E18" w:rsidRPr="00AD1E18" w:rsidRDefault="00AD1E18" w:rsidP="00AD1E18">
      <w:pPr>
        <w:pStyle w:val="af7"/>
      </w:pPr>
      <w:r w:rsidRPr="00AD1E18">
        <w:t xml:space="preserve">        </w:t>
      </w:r>
      <w:proofErr w:type="spellStart"/>
      <w:r w:rsidRPr="00AD1E18">
        <w:t>MidName</w:t>
      </w:r>
      <w:proofErr w:type="spellEnd"/>
      <w:r w:rsidRPr="00AD1E18">
        <w:t xml:space="preserve"> = </w:t>
      </w:r>
      <w:proofErr w:type="spellStart"/>
      <w:proofErr w:type="gramStart"/>
      <w:r w:rsidRPr="00AD1E18">
        <w:t>a.MiddleName</w:t>
      </w:r>
      <w:proofErr w:type="spellEnd"/>
      <w:proofErr w:type="gramEnd"/>
    </w:p>
    <w:p w14:paraId="0DFDCD41" w14:textId="77777777" w:rsidR="00AD1E18" w:rsidRPr="00AD1E18" w:rsidRDefault="00AD1E18" w:rsidP="00AD1E18">
      <w:pPr>
        <w:pStyle w:val="af7"/>
      </w:pPr>
      <w:r w:rsidRPr="00AD1E18">
        <w:t xml:space="preserve">      });</w:t>
      </w:r>
    </w:p>
    <w:p w14:paraId="5CB7E930" w14:textId="77777777" w:rsidR="00AD1E18" w:rsidRPr="00AD1E18" w:rsidRDefault="00AD1E18" w:rsidP="00AD1E18">
      <w:pPr>
        <w:pStyle w:val="af7"/>
      </w:pPr>
      <w:r w:rsidRPr="00AD1E18">
        <w:t xml:space="preserve">    }</w:t>
      </w:r>
    </w:p>
    <w:p w14:paraId="1679C795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58EA5D3E" w14:textId="77777777" w:rsidR="00AD1E18" w:rsidRPr="00AD1E18" w:rsidRDefault="00AD1E18" w:rsidP="00AD1E18">
      <w:pPr>
        <w:pStyle w:val="af7"/>
      </w:pPr>
    </w:p>
    <w:p w14:paraId="3208039E" w14:textId="77777777" w:rsidR="00AD1E18" w:rsidRPr="00AD1E18" w:rsidRDefault="00AD1E18" w:rsidP="00AD1E18">
      <w:pPr>
        <w:pStyle w:val="af7"/>
      </w:pPr>
      <w:r w:rsidRPr="00AD1E18">
        <w:t xml:space="preserve">  public override async Task&lt;AuthorMessage&gt; </w:t>
      </w:r>
      <w:proofErr w:type="spellStart"/>
      <w:proofErr w:type="gramStart"/>
      <w:r w:rsidRPr="00AD1E18">
        <w:t>AddAuthor</w:t>
      </w:r>
      <w:proofErr w:type="spellEnd"/>
      <w:r w:rsidRPr="00AD1E18">
        <w:t>(</w:t>
      </w:r>
      <w:proofErr w:type="spellStart"/>
      <w:proofErr w:type="gramEnd"/>
      <w:r w:rsidRPr="00AD1E18">
        <w:t>AuthorAddRequest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787F940B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515F6D6B" w14:textId="77777777" w:rsidR="00AD1E18" w:rsidRPr="00AD1E18" w:rsidRDefault="00AD1E18" w:rsidP="00AD1E18">
      <w:pPr>
        <w:pStyle w:val="af7"/>
      </w:pPr>
      <w:r w:rsidRPr="00AD1E18">
        <w:t xml:space="preserve">    var </w:t>
      </w:r>
      <w:proofErr w:type="spellStart"/>
      <w:r w:rsidRPr="00AD1E18">
        <w:t>newAuthor</w:t>
      </w:r>
      <w:proofErr w:type="spellEnd"/>
      <w:r w:rsidRPr="00AD1E18">
        <w:t xml:space="preserve"> = new </w:t>
      </w:r>
      <w:proofErr w:type="spellStart"/>
      <w:r w:rsidRPr="00AD1E18">
        <w:t>Domains.Author</w:t>
      </w:r>
      <w:proofErr w:type="spellEnd"/>
      <w:r w:rsidRPr="00AD1E18">
        <w:t>()</w:t>
      </w:r>
    </w:p>
    <w:p w14:paraId="54F592C9" w14:textId="77777777" w:rsidR="00AD1E18" w:rsidRPr="00AD1E18" w:rsidRDefault="00AD1E18" w:rsidP="00AD1E18">
      <w:pPr>
        <w:pStyle w:val="af7"/>
      </w:pPr>
      <w:r w:rsidRPr="00AD1E18">
        <w:t xml:space="preserve">    {</w:t>
      </w:r>
    </w:p>
    <w:p w14:paraId="6C0D1EF4" w14:textId="77777777" w:rsidR="00AD1E18" w:rsidRPr="00AD1E18" w:rsidRDefault="00AD1E18" w:rsidP="00AD1E18">
      <w:pPr>
        <w:pStyle w:val="af7"/>
      </w:pPr>
      <w:r w:rsidRPr="00AD1E18">
        <w:t xml:space="preserve">      FirstName = </w:t>
      </w:r>
      <w:proofErr w:type="spellStart"/>
      <w:proofErr w:type="gramStart"/>
      <w:r w:rsidRPr="00AD1E18">
        <w:t>request.FirstName</w:t>
      </w:r>
      <w:proofErr w:type="spellEnd"/>
      <w:proofErr w:type="gramEnd"/>
      <w:r w:rsidRPr="00AD1E18">
        <w:t>,</w:t>
      </w:r>
    </w:p>
    <w:p w14:paraId="4E697319" w14:textId="77777777" w:rsidR="00AD1E18" w:rsidRPr="00AD1E18" w:rsidRDefault="00AD1E18" w:rsidP="00AD1E18">
      <w:pPr>
        <w:pStyle w:val="af7"/>
      </w:pPr>
      <w:r w:rsidRPr="00AD1E18">
        <w:t xml:space="preserve">      LastName = </w:t>
      </w:r>
      <w:proofErr w:type="spellStart"/>
      <w:proofErr w:type="gramStart"/>
      <w:r w:rsidRPr="00AD1E18">
        <w:t>request.LastName</w:t>
      </w:r>
      <w:proofErr w:type="spellEnd"/>
      <w:proofErr w:type="gramEnd"/>
      <w:r w:rsidRPr="00AD1E18">
        <w:t>,</w:t>
      </w:r>
    </w:p>
    <w:p w14:paraId="3E7154AF" w14:textId="77777777" w:rsidR="00AD1E18" w:rsidRPr="00AD1E18" w:rsidRDefault="00AD1E18" w:rsidP="00AD1E18">
      <w:pPr>
        <w:pStyle w:val="af7"/>
      </w:pPr>
      <w:r w:rsidRPr="00AD1E18">
        <w:t xml:space="preserve">      MiddleName = </w:t>
      </w:r>
      <w:proofErr w:type="spellStart"/>
      <w:proofErr w:type="gramStart"/>
      <w:r w:rsidRPr="00AD1E18">
        <w:t>request.MidName</w:t>
      </w:r>
      <w:proofErr w:type="spellEnd"/>
      <w:proofErr w:type="gramEnd"/>
      <w:r w:rsidRPr="00AD1E18">
        <w:t>,</w:t>
      </w:r>
    </w:p>
    <w:p w14:paraId="1CCA85CF" w14:textId="77777777" w:rsidR="00AD1E18" w:rsidRPr="00AD1E18" w:rsidRDefault="00AD1E18" w:rsidP="00AD1E18">
      <w:pPr>
        <w:pStyle w:val="af7"/>
      </w:pPr>
      <w:r w:rsidRPr="00AD1E18">
        <w:t xml:space="preserve">    };</w:t>
      </w:r>
    </w:p>
    <w:p w14:paraId="207C0D93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proofErr w:type="gramStart"/>
      <w:r w:rsidRPr="00AD1E18">
        <w:t>dbContext.Authors.AddAsync</w:t>
      </w:r>
      <w:proofErr w:type="spellEnd"/>
      <w:proofErr w:type="gramEnd"/>
      <w:r w:rsidRPr="00AD1E18">
        <w:t>(</w:t>
      </w:r>
      <w:proofErr w:type="spellStart"/>
      <w:r w:rsidRPr="00AD1E18">
        <w:t>newAuthor</w:t>
      </w:r>
      <w:proofErr w:type="spellEnd"/>
      <w:r w:rsidRPr="00AD1E18">
        <w:t>);</w:t>
      </w:r>
    </w:p>
    <w:p w14:paraId="52217CCB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69BD6105" w14:textId="77777777" w:rsidR="00AD1E18" w:rsidRPr="00AD1E18" w:rsidRDefault="00AD1E18" w:rsidP="00AD1E18">
      <w:pPr>
        <w:pStyle w:val="af7"/>
      </w:pPr>
      <w:r w:rsidRPr="00AD1E18">
        <w:t xml:space="preserve">    return </w:t>
      </w:r>
      <w:proofErr w:type="spellStart"/>
      <w:r w:rsidRPr="00AD1E18">
        <w:t>newAuthor.ToAuthorMessage</w:t>
      </w:r>
      <w:proofErr w:type="spellEnd"/>
      <w:r w:rsidRPr="00AD1E18">
        <w:t>();</w:t>
      </w:r>
    </w:p>
    <w:p w14:paraId="213FDE86" w14:textId="77777777" w:rsidR="00AD1E18" w:rsidRPr="00AD1E18" w:rsidRDefault="00AD1E18" w:rsidP="00AD1E18">
      <w:pPr>
        <w:pStyle w:val="af7"/>
      </w:pPr>
      <w:r w:rsidRPr="00AD1E18">
        <w:t xml:space="preserve">  }</w:t>
      </w:r>
    </w:p>
    <w:p w14:paraId="2A488F20" w14:textId="6FFB707C" w:rsidR="00C6486F" w:rsidRDefault="00C6486F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CA78D4D" w14:textId="77777777" w:rsidR="00AD1E18" w:rsidRPr="00AD1E18" w:rsidRDefault="00AD1E18" w:rsidP="00AD1E18">
      <w:pPr>
        <w:pStyle w:val="af7"/>
      </w:pPr>
      <w:r w:rsidRPr="00AD1E18">
        <w:lastRenderedPageBreak/>
        <w:t xml:space="preserve">  public override async Task&lt;AuthorMessage&gt; </w:t>
      </w:r>
      <w:proofErr w:type="spellStart"/>
      <w:proofErr w:type="gramStart"/>
      <w:r w:rsidRPr="00AD1E18">
        <w:t>UpdateAuthor</w:t>
      </w:r>
      <w:proofErr w:type="spellEnd"/>
      <w:r w:rsidRPr="00AD1E18">
        <w:t>(</w:t>
      </w:r>
      <w:proofErr w:type="gramEnd"/>
      <w:r w:rsidRPr="00AD1E18">
        <w:t xml:space="preserve">AuthorMessage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02E4922D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15C87B9A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proofErr w:type="gramStart"/>
      <w:r w:rsidRPr="00AD1E18">
        <w:t>&gt;(</w:t>
      </w:r>
      <w:proofErr w:type="gramEnd"/>
      <w:r w:rsidRPr="00AD1E18">
        <w:t>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473A7FB7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found.FirstName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request.FirstName</w:t>
      </w:r>
      <w:proofErr w:type="spellEnd"/>
      <w:r w:rsidRPr="00AD1E18">
        <w:t>;</w:t>
      </w:r>
    </w:p>
    <w:p w14:paraId="2A4265E0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found.LastName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request.LastName</w:t>
      </w:r>
      <w:proofErr w:type="spellEnd"/>
      <w:r w:rsidRPr="00AD1E18">
        <w:t>;</w:t>
      </w:r>
    </w:p>
    <w:p w14:paraId="504B0669" w14:textId="77777777" w:rsidR="00AD1E18" w:rsidRPr="00AD1E18" w:rsidRDefault="00AD1E18" w:rsidP="00AD1E18">
      <w:pPr>
        <w:pStyle w:val="af7"/>
      </w:pPr>
      <w:r w:rsidRPr="00AD1E18">
        <w:t xml:space="preserve">    </w:t>
      </w:r>
      <w:proofErr w:type="spellStart"/>
      <w:proofErr w:type="gramStart"/>
      <w:r w:rsidRPr="00AD1E18">
        <w:t>found.MiddleName</w:t>
      </w:r>
      <w:proofErr w:type="spellEnd"/>
      <w:proofErr w:type="gramEnd"/>
      <w:r w:rsidRPr="00AD1E18">
        <w:t xml:space="preserve"> = </w:t>
      </w:r>
      <w:proofErr w:type="spellStart"/>
      <w:r w:rsidRPr="00AD1E18">
        <w:t>request.MidName</w:t>
      </w:r>
      <w:proofErr w:type="spellEnd"/>
      <w:r w:rsidRPr="00AD1E18">
        <w:t>;</w:t>
      </w:r>
    </w:p>
    <w:p w14:paraId="6941C149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AA0F0E1" w14:textId="77777777" w:rsidR="00AD1E18" w:rsidRPr="00AD1E18" w:rsidRDefault="00AD1E18" w:rsidP="00AD1E18">
      <w:pPr>
        <w:pStyle w:val="af7"/>
      </w:pPr>
      <w:r w:rsidRPr="00AD1E18">
        <w:t xml:space="preserve">    return request;</w:t>
      </w:r>
    </w:p>
    <w:p w14:paraId="278BA839" w14:textId="2C7A8A5B" w:rsidR="00AD1E18" w:rsidRPr="00AD1E18" w:rsidRDefault="00AD1E18" w:rsidP="00AD1E18">
      <w:pPr>
        <w:pStyle w:val="af7"/>
      </w:pPr>
      <w:r w:rsidRPr="00AD1E18">
        <w:t xml:space="preserve">  }</w:t>
      </w:r>
    </w:p>
    <w:p w14:paraId="33C16A26" w14:textId="77777777" w:rsidR="00AD1E18" w:rsidRPr="00AD1E18" w:rsidRDefault="00AD1E18" w:rsidP="00AD1E18">
      <w:pPr>
        <w:pStyle w:val="af7"/>
      </w:pPr>
      <w:r w:rsidRPr="00AD1E18">
        <w:t xml:space="preserve">  public override async Task&lt;Empty&gt; </w:t>
      </w:r>
      <w:proofErr w:type="spellStart"/>
      <w:proofErr w:type="gramStart"/>
      <w:r w:rsidRPr="00AD1E18">
        <w:t>RemoveAuthor</w:t>
      </w:r>
      <w:proofErr w:type="spellEnd"/>
      <w:r w:rsidRPr="00AD1E18">
        <w:t>(</w:t>
      </w:r>
      <w:proofErr w:type="spellStart"/>
      <w:proofErr w:type="gramEnd"/>
      <w:r w:rsidRPr="00AD1E18">
        <w:t>RemoveRequest</w:t>
      </w:r>
      <w:proofErr w:type="spellEnd"/>
      <w:r w:rsidRPr="00AD1E18">
        <w:t xml:space="preserve"> request, </w:t>
      </w:r>
      <w:proofErr w:type="spellStart"/>
      <w:r w:rsidRPr="00AD1E18">
        <w:t>ServerCallContext</w:t>
      </w:r>
      <w:proofErr w:type="spellEnd"/>
      <w:r w:rsidRPr="00AD1E18">
        <w:t xml:space="preserve"> context)</w:t>
      </w:r>
    </w:p>
    <w:p w14:paraId="1E120CAC" w14:textId="77777777" w:rsidR="00AD1E18" w:rsidRPr="00AD1E18" w:rsidRDefault="00AD1E18" w:rsidP="00AD1E18">
      <w:pPr>
        <w:pStyle w:val="af7"/>
      </w:pPr>
      <w:r w:rsidRPr="00AD1E18">
        <w:t xml:space="preserve">  {</w:t>
      </w:r>
    </w:p>
    <w:p w14:paraId="357CE64C" w14:textId="77777777" w:rsidR="00AD1E18" w:rsidRPr="00AD1E18" w:rsidRDefault="00AD1E18" w:rsidP="00AD1E18">
      <w:pPr>
        <w:pStyle w:val="af7"/>
      </w:pPr>
      <w:r w:rsidRPr="00AD1E18">
        <w:t xml:space="preserve">    var found = await </w:t>
      </w:r>
      <w:proofErr w:type="spellStart"/>
      <w:r w:rsidRPr="00AD1E18">
        <w:t>Utils.GetItemByStringGuid</w:t>
      </w:r>
      <w:proofErr w:type="spellEnd"/>
      <w:r w:rsidRPr="00AD1E18">
        <w:t>&lt;</w:t>
      </w:r>
      <w:proofErr w:type="spellStart"/>
      <w:r w:rsidRPr="00AD1E18">
        <w:t>Domains.Author</w:t>
      </w:r>
      <w:proofErr w:type="spellEnd"/>
      <w:proofErr w:type="gramStart"/>
      <w:r w:rsidRPr="00AD1E18">
        <w:t>&gt;(</w:t>
      </w:r>
      <w:proofErr w:type="gramEnd"/>
      <w:r w:rsidRPr="00AD1E18">
        <w:t>_</w:t>
      </w:r>
      <w:proofErr w:type="spellStart"/>
      <w:r w:rsidRPr="00AD1E18">
        <w:t>dbContext</w:t>
      </w:r>
      <w:proofErr w:type="spellEnd"/>
      <w:r w:rsidRPr="00AD1E18">
        <w:t xml:space="preserve">, </w:t>
      </w:r>
      <w:proofErr w:type="spellStart"/>
      <w:r w:rsidRPr="00AD1E18">
        <w:t>request.Id</w:t>
      </w:r>
      <w:proofErr w:type="spellEnd"/>
      <w:r w:rsidRPr="00AD1E18">
        <w:t>);</w:t>
      </w:r>
    </w:p>
    <w:p w14:paraId="139BB3D9" w14:textId="77777777" w:rsidR="00AD1E18" w:rsidRPr="00AD1E18" w:rsidRDefault="00AD1E18" w:rsidP="00AD1E18">
      <w:pPr>
        <w:pStyle w:val="af7"/>
      </w:pPr>
      <w:r w:rsidRPr="00AD1E18">
        <w:t xml:space="preserve">    _</w:t>
      </w:r>
      <w:proofErr w:type="spellStart"/>
      <w:r w:rsidRPr="00AD1E18">
        <w:t>dbContext.Remove</w:t>
      </w:r>
      <w:proofErr w:type="spellEnd"/>
      <w:r w:rsidRPr="00AD1E18">
        <w:t>(found);</w:t>
      </w:r>
    </w:p>
    <w:p w14:paraId="574F5530" w14:textId="77777777" w:rsidR="00AD1E18" w:rsidRPr="00AD1E18" w:rsidRDefault="00AD1E18" w:rsidP="00AD1E18">
      <w:pPr>
        <w:pStyle w:val="af7"/>
      </w:pPr>
      <w:r w:rsidRPr="00AD1E18">
        <w:t xml:space="preserve">    await _</w:t>
      </w:r>
      <w:proofErr w:type="spellStart"/>
      <w:r w:rsidRPr="00AD1E18">
        <w:t>dbContext.SaveChangesAsync</w:t>
      </w:r>
      <w:proofErr w:type="spellEnd"/>
      <w:r w:rsidRPr="00AD1E18">
        <w:t>();</w:t>
      </w:r>
    </w:p>
    <w:p w14:paraId="1983E59C" w14:textId="77777777" w:rsidR="00AD1E18" w:rsidRPr="00192F3D" w:rsidRDefault="00AD1E18" w:rsidP="00AD1E18">
      <w:pPr>
        <w:pStyle w:val="af7"/>
      </w:pPr>
      <w:r w:rsidRPr="00AD1E18">
        <w:t xml:space="preserve">    </w:t>
      </w:r>
      <w:r w:rsidRPr="00192F3D">
        <w:t xml:space="preserve">return new </w:t>
      </w:r>
      <w:proofErr w:type="gramStart"/>
      <w:r w:rsidRPr="00192F3D">
        <w:t>Empty(</w:t>
      </w:r>
      <w:proofErr w:type="gramEnd"/>
      <w:r w:rsidRPr="00192F3D">
        <w:t>);</w:t>
      </w:r>
    </w:p>
    <w:p w14:paraId="740C5CF9" w14:textId="77777777" w:rsidR="00AD1E18" w:rsidRPr="00192F3D" w:rsidRDefault="00AD1E18" w:rsidP="00AD1E18">
      <w:pPr>
        <w:pStyle w:val="af7"/>
      </w:pPr>
      <w:r w:rsidRPr="00192F3D">
        <w:t xml:space="preserve">  }</w:t>
      </w:r>
    </w:p>
    <w:p w14:paraId="1A74B284" w14:textId="6F2E7547" w:rsidR="00AD1E18" w:rsidRPr="00192F3D" w:rsidRDefault="00AD1E18" w:rsidP="00AD1E18">
      <w:pPr>
        <w:pStyle w:val="af7"/>
      </w:pPr>
      <w:r w:rsidRPr="00192F3D">
        <w:t>}</w:t>
      </w:r>
    </w:p>
    <w:p w14:paraId="7AA126EC" w14:textId="65B0058A" w:rsidR="00AD1E18" w:rsidRPr="00192F3D" w:rsidRDefault="00AD1E18" w:rsidP="00AD1E18">
      <w:r>
        <w:rPr>
          <w:lang w:val="ru-RU"/>
        </w:rPr>
        <w:t>Файл</w:t>
      </w:r>
      <w:r w:rsidRPr="00192F3D">
        <w:t xml:space="preserve"> </w:t>
      </w:r>
      <w:r w:rsidR="003306F8" w:rsidRPr="00192F3D">
        <w:t>«</w:t>
      </w:r>
      <w:r w:rsidR="003306F8">
        <w:t>Services/</w:t>
      </w:r>
      <w:proofErr w:type="spellStart"/>
      <w:r w:rsidR="003306F8">
        <w:t>BookService.cs</w:t>
      </w:r>
      <w:proofErr w:type="spellEnd"/>
      <w:r w:rsidR="003306F8" w:rsidRPr="00192F3D">
        <w:t>»</w:t>
      </w:r>
    </w:p>
    <w:p w14:paraId="04345F85" w14:textId="3B7696C4" w:rsidR="003306F8" w:rsidRPr="003306F8" w:rsidRDefault="003306F8" w:rsidP="003306F8">
      <w:pPr>
        <w:pStyle w:val="af7"/>
      </w:pPr>
      <w:r w:rsidRPr="003306F8">
        <w:t xml:space="preserve">namespace </w:t>
      </w:r>
      <w:proofErr w:type="spellStart"/>
      <w:r w:rsidRPr="003306F8">
        <w:t>BookApi.Services</w:t>
      </w:r>
      <w:proofErr w:type="spellEnd"/>
      <w:r w:rsidRPr="003306F8">
        <w:t>;</w:t>
      </w:r>
    </w:p>
    <w:p w14:paraId="68411AAD" w14:textId="77777777" w:rsidR="003306F8" w:rsidRPr="003306F8" w:rsidRDefault="003306F8" w:rsidP="003306F8">
      <w:pPr>
        <w:pStyle w:val="af7"/>
      </w:pPr>
      <w:r w:rsidRPr="003306F8">
        <w:t xml:space="preserve">public class </w:t>
      </w:r>
      <w:proofErr w:type="spellStart"/>
      <w:proofErr w:type="gramStart"/>
      <w:r w:rsidRPr="003306F8">
        <w:t>BookService</w:t>
      </w:r>
      <w:proofErr w:type="spellEnd"/>
      <w:r w:rsidRPr="003306F8">
        <w:t xml:space="preserve"> :</w:t>
      </w:r>
      <w:proofErr w:type="gramEnd"/>
      <w:r w:rsidRPr="003306F8">
        <w:t xml:space="preserve"> </w:t>
      </w:r>
      <w:proofErr w:type="spellStart"/>
      <w:r w:rsidRPr="003306F8">
        <w:t>Books.BookService.BookServiceBase</w:t>
      </w:r>
      <w:proofErr w:type="spellEnd"/>
    </w:p>
    <w:p w14:paraId="0C777806" w14:textId="41DC08BB" w:rsidR="003306F8" w:rsidRPr="003306F8" w:rsidRDefault="003306F8" w:rsidP="003306F8">
      <w:pPr>
        <w:pStyle w:val="af7"/>
      </w:pPr>
      <w:r w:rsidRPr="003306F8">
        <w:t>{</w:t>
      </w:r>
    </w:p>
    <w:p w14:paraId="7B5F729C" w14:textId="3509B263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AppDbContext</w:t>
      </w:r>
      <w:proofErr w:type="spellEnd"/>
      <w:r w:rsidRPr="003306F8">
        <w:t xml:space="preserve"> _</w:t>
      </w:r>
      <w:proofErr w:type="spellStart"/>
      <w:r w:rsidRPr="003306F8">
        <w:t>dbContext</w:t>
      </w:r>
      <w:proofErr w:type="spellEnd"/>
      <w:r w:rsidRPr="003306F8">
        <w:t>;</w:t>
      </w:r>
    </w:p>
    <w:p w14:paraId="419A3B4B" w14:textId="1803D1CF" w:rsidR="003306F8" w:rsidRPr="003306F8" w:rsidRDefault="003306F8" w:rsidP="003306F8">
      <w:pPr>
        <w:pStyle w:val="af7"/>
      </w:pPr>
      <w:r w:rsidRPr="003306F8">
        <w:t xml:space="preserve">  private </w:t>
      </w:r>
      <w:proofErr w:type="spellStart"/>
      <w:r w:rsidRPr="003306F8">
        <w:t>readonly</w:t>
      </w:r>
      <w:proofErr w:type="spellEnd"/>
      <w:r w:rsidRPr="003306F8">
        <w:t xml:space="preserve"> </w:t>
      </w:r>
      <w:proofErr w:type="spellStart"/>
      <w:r w:rsidRPr="003306F8">
        <w:t>FileStorageService.FileStorageServiceClient</w:t>
      </w:r>
      <w:proofErr w:type="spellEnd"/>
      <w:r w:rsidRPr="003306F8">
        <w:t xml:space="preserve"> _</w:t>
      </w:r>
      <w:proofErr w:type="spellStart"/>
      <w:r w:rsidRPr="003306F8">
        <w:t>fssClient</w:t>
      </w:r>
      <w:proofErr w:type="spellEnd"/>
      <w:r w:rsidRPr="003306F8">
        <w:t>;</w:t>
      </w:r>
    </w:p>
    <w:p w14:paraId="54E1864F" w14:textId="77777777" w:rsidR="003306F8" w:rsidRPr="003306F8" w:rsidRDefault="003306F8" w:rsidP="003306F8">
      <w:pPr>
        <w:pStyle w:val="af7"/>
      </w:pPr>
      <w:r w:rsidRPr="003306F8">
        <w:t xml:space="preserve">  public </w:t>
      </w:r>
      <w:proofErr w:type="spellStart"/>
      <w:proofErr w:type="gramStart"/>
      <w:r w:rsidRPr="003306F8">
        <w:t>BookService</w:t>
      </w:r>
      <w:proofErr w:type="spellEnd"/>
      <w:r w:rsidRPr="003306F8">
        <w:t>(</w:t>
      </w:r>
      <w:proofErr w:type="spellStart"/>
      <w:proofErr w:type="gramEnd"/>
      <w:r w:rsidRPr="003306F8">
        <w:t>AppDbContext</w:t>
      </w:r>
      <w:proofErr w:type="spellEnd"/>
      <w:r w:rsidRPr="003306F8">
        <w:t xml:space="preserve"> context, </w:t>
      </w:r>
      <w:proofErr w:type="spellStart"/>
      <w:r w:rsidRPr="003306F8">
        <w:t>FileStorageService.FileStorageServiceClient</w:t>
      </w:r>
      <w:proofErr w:type="spellEnd"/>
      <w:r w:rsidRPr="003306F8">
        <w:t xml:space="preserve"> </w:t>
      </w:r>
      <w:proofErr w:type="spellStart"/>
      <w:r w:rsidRPr="003306F8">
        <w:t>fssClient</w:t>
      </w:r>
      <w:proofErr w:type="spellEnd"/>
      <w:r w:rsidRPr="003306F8">
        <w:t>)</w:t>
      </w:r>
    </w:p>
    <w:p w14:paraId="6AEA6B46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3E224FD2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dbContext</w:t>
      </w:r>
      <w:proofErr w:type="spellEnd"/>
      <w:r w:rsidRPr="003306F8">
        <w:t xml:space="preserve"> = context;</w:t>
      </w:r>
    </w:p>
    <w:p w14:paraId="455CFAA3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r w:rsidRPr="003306F8">
        <w:t>fssClient</w:t>
      </w:r>
      <w:proofErr w:type="spellEnd"/>
      <w:r w:rsidRPr="003306F8">
        <w:t xml:space="preserve"> = </w:t>
      </w:r>
      <w:proofErr w:type="spellStart"/>
      <w:r w:rsidRPr="003306F8">
        <w:t>fssClient</w:t>
      </w:r>
      <w:proofErr w:type="spellEnd"/>
      <w:r w:rsidRPr="003306F8">
        <w:t>;</w:t>
      </w:r>
    </w:p>
    <w:p w14:paraId="1B0826C5" w14:textId="4B09EDB2" w:rsidR="00AA6D1F" w:rsidRDefault="003306F8" w:rsidP="003306F8">
      <w:pPr>
        <w:pStyle w:val="af7"/>
      </w:pPr>
      <w:r w:rsidRPr="003306F8">
        <w:t xml:space="preserve">  }</w:t>
      </w:r>
    </w:p>
    <w:p w14:paraId="557740DB" w14:textId="16FBBC3B" w:rsidR="003306F8" w:rsidRPr="00AA22A9" w:rsidRDefault="003306F8" w:rsidP="00AA22A9">
      <w:pPr>
        <w:pStyle w:val="af7"/>
      </w:pPr>
      <w:r w:rsidRPr="003306F8">
        <w:t xml:space="preserve">public override async Task </w:t>
      </w:r>
      <w:proofErr w:type="spellStart"/>
      <w:proofErr w:type="gramStart"/>
      <w:r w:rsidRPr="003306F8">
        <w:t>GetBooks</w:t>
      </w:r>
      <w:proofErr w:type="spellEnd"/>
      <w:r w:rsidRPr="003306F8">
        <w:t>(</w:t>
      </w:r>
      <w:proofErr w:type="gramEnd"/>
      <w:r w:rsidRPr="003306F8">
        <w:t xml:space="preserve">Empty request, </w:t>
      </w:r>
      <w:proofErr w:type="spellStart"/>
      <w:r w:rsidRPr="003306F8">
        <w:t>IServerStreamWriter</w:t>
      </w:r>
      <w:proofErr w:type="spellEnd"/>
      <w:r w:rsidRPr="003306F8">
        <w:t xml:space="preserve">&lt;BookReply&gt;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AFFFDFA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9BF59A8" w14:textId="77777777" w:rsidR="003306F8" w:rsidRPr="003306F8" w:rsidRDefault="003306F8" w:rsidP="003306F8">
      <w:pPr>
        <w:pStyle w:val="af7"/>
      </w:pPr>
      <w:r w:rsidRPr="003306F8">
        <w:t xml:space="preserve">    await foreach (var book in _</w:t>
      </w:r>
      <w:proofErr w:type="spellStart"/>
      <w:proofErr w:type="gramStart"/>
      <w:r w:rsidRPr="003306F8">
        <w:t>dbContext.Books.Include</w:t>
      </w:r>
      <w:proofErr w:type="spellEnd"/>
      <w:proofErr w:type="gramEnd"/>
      <w:r w:rsidRPr="003306F8">
        <w:t xml:space="preserve">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AsAsyncEnumerable</w:t>
      </w:r>
      <w:proofErr w:type="spellEnd"/>
      <w:r w:rsidRPr="003306F8">
        <w:t>())</w:t>
      </w:r>
    </w:p>
    <w:p w14:paraId="2CDF42D9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r w:rsidRPr="003306F8">
        <w:t>responseStream.WriteAsync</w:t>
      </w:r>
      <w:proofErr w:type="spellEnd"/>
      <w:r w:rsidRPr="003306F8">
        <w:t>(</w:t>
      </w:r>
      <w:proofErr w:type="spellStart"/>
      <w:proofErr w:type="gramStart"/>
      <w:r w:rsidRPr="003306F8">
        <w:t>book.ToBookReply</w:t>
      </w:r>
      <w:proofErr w:type="spellEnd"/>
      <w:proofErr w:type="gramEnd"/>
      <w:r w:rsidRPr="003306F8">
        <w:t>());</w:t>
      </w:r>
    </w:p>
    <w:p w14:paraId="7E8A2A7B" w14:textId="4046D1BE" w:rsidR="003306F8" w:rsidRPr="003306F8" w:rsidRDefault="003306F8" w:rsidP="003306F8">
      <w:pPr>
        <w:pStyle w:val="af7"/>
      </w:pPr>
      <w:r w:rsidRPr="003306F8">
        <w:t xml:space="preserve">  }</w:t>
      </w:r>
    </w:p>
    <w:p w14:paraId="158C9B3C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proofErr w:type="gramStart"/>
      <w:r w:rsidRPr="003306F8">
        <w:t>AddBook</w:t>
      </w:r>
      <w:proofErr w:type="spellEnd"/>
      <w:r w:rsidRPr="003306F8">
        <w:t>(</w:t>
      </w:r>
      <w:proofErr w:type="spellStart"/>
      <w:proofErr w:type="gramEnd"/>
      <w:r w:rsidRPr="003306F8">
        <w:t>BookAddRequest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E2C0BA9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0AC83B73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newBook</w:t>
      </w:r>
      <w:proofErr w:type="spellEnd"/>
      <w:r w:rsidRPr="003306F8">
        <w:t xml:space="preserve"> = new </w:t>
      </w:r>
      <w:proofErr w:type="gramStart"/>
      <w:r w:rsidRPr="003306F8">
        <w:t>Book(</w:t>
      </w:r>
      <w:proofErr w:type="gramEnd"/>
      <w:r w:rsidRPr="003306F8">
        <w:t>)</w:t>
      </w:r>
    </w:p>
    <w:p w14:paraId="3E9D513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4418BCA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proofErr w:type="gramStart"/>
      <w:r w:rsidRPr="003306F8">
        <w:t>request.Title</w:t>
      </w:r>
      <w:proofErr w:type="spellEnd"/>
      <w:proofErr w:type="gramEnd"/>
      <w:r w:rsidRPr="003306F8">
        <w:t>,</w:t>
      </w:r>
    </w:p>
    <w:p w14:paraId="519C91EF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proofErr w:type="gramStart"/>
      <w:r w:rsidRPr="003306F8">
        <w:t>request.Isbn</w:t>
      </w:r>
      <w:proofErr w:type="spellEnd"/>
      <w:proofErr w:type="gramEnd"/>
      <w:r w:rsidRPr="003306F8">
        <w:t>,</w:t>
      </w:r>
    </w:p>
    <w:p w14:paraId="7E975796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F080690" w14:textId="77777777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proofErr w:type="gramStart"/>
      <w:r w:rsidRPr="003306F8">
        <w:t>request.AuthorIds.Distinct</w:t>
      </w:r>
      <w:proofErr w:type="spellEnd"/>
      <w:proofErr w:type="gram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41735197" w14:textId="16549CCC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proofErr w:type="gramStart"/>
      <w:r w:rsidRPr="003306F8">
        <w:t>dbContext.Authors.Where</w:t>
      </w:r>
      <w:proofErr w:type="spellEnd"/>
      <w:proofErr w:type="gram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000DD903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r w:rsidRPr="003306F8">
        <w:t>newBook.Authors</w:t>
      </w:r>
      <w:proofErr w:type="spellEnd"/>
      <w:r w:rsidRPr="003306F8">
        <w:t xml:space="preserve"> = await </w:t>
      </w:r>
      <w:proofErr w:type="spellStart"/>
      <w:proofErr w:type="gramStart"/>
      <w:r w:rsidRPr="003306F8">
        <w:t>authors.ToListAsync</w:t>
      </w:r>
      <w:proofErr w:type="spellEnd"/>
      <w:proofErr w:type="gramEnd"/>
      <w:r w:rsidRPr="003306F8">
        <w:t>();</w:t>
      </w:r>
    </w:p>
    <w:p w14:paraId="2E4B02AF" w14:textId="470FFCC0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dbContext.Books.Add</w:t>
      </w:r>
      <w:proofErr w:type="spellEnd"/>
      <w:proofErr w:type="gramEnd"/>
      <w:r w:rsidRPr="003306F8">
        <w:t>(</w:t>
      </w:r>
      <w:proofErr w:type="spellStart"/>
      <w:r w:rsidRPr="003306F8">
        <w:t>newBook</w:t>
      </w:r>
      <w:proofErr w:type="spellEnd"/>
      <w:r w:rsidRPr="003306F8">
        <w:t>);</w:t>
      </w:r>
    </w:p>
    <w:p w14:paraId="0EB2CF11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7CBE77F8" w14:textId="77777777" w:rsidR="003306F8" w:rsidRPr="003306F8" w:rsidRDefault="003306F8" w:rsidP="003306F8">
      <w:pPr>
        <w:pStyle w:val="af7"/>
      </w:pPr>
      <w:r w:rsidRPr="003306F8">
        <w:t xml:space="preserve">    var response = new </w:t>
      </w:r>
      <w:proofErr w:type="gramStart"/>
      <w:r w:rsidRPr="003306F8">
        <w:t>BookReply(</w:t>
      </w:r>
      <w:proofErr w:type="gramEnd"/>
      <w:r w:rsidRPr="003306F8">
        <w:t>)</w:t>
      </w:r>
    </w:p>
    <w:p w14:paraId="320D5929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45223B4F" w14:textId="77777777" w:rsidR="003306F8" w:rsidRPr="003306F8" w:rsidRDefault="003306F8" w:rsidP="003306F8">
      <w:pPr>
        <w:pStyle w:val="af7"/>
      </w:pPr>
      <w:r w:rsidRPr="003306F8">
        <w:t xml:space="preserve">      Id = </w:t>
      </w:r>
      <w:proofErr w:type="spellStart"/>
      <w:proofErr w:type="gramStart"/>
      <w:r w:rsidRPr="003306F8">
        <w:t>newBook.Id.ToString</w:t>
      </w:r>
      <w:proofErr w:type="spellEnd"/>
      <w:proofErr w:type="gramEnd"/>
      <w:r w:rsidRPr="003306F8">
        <w:t>(),</w:t>
      </w:r>
    </w:p>
    <w:p w14:paraId="4D4A0F21" w14:textId="77777777" w:rsidR="003306F8" w:rsidRPr="003306F8" w:rsidRDefault="003306F8" w:rsidP="003306F8">
      <w:pPr>
        <w:pStyle w:val="af7"/>
      </w:pPr>
      <w:r w:rsidRPr="003306F8">
        <w:t xml:space="preserve">      Title = </w:t>
      </w:r>
      <w:proofErr w:type="spellStart"/>
      <w:r w:rsidRPr="003306F8">
        <w:t>newBook.Title</w:t>
      </w:r>
      <w:proofErr w:type="spellEnd"/>
      <w:r w:rsidRPr="003306F8">
        <w:t>,</w:t>
      </w:r>
    </w:p>
    <w:p w14:paraId="2D333F21" w14:textId="77777777" w:rsidR="003306F8" w:rsidRPr="003306F8" w:rsidRDefault="003306F8" w:rsidP="003306F8">
      <w:pPr>
        <w:pStyle w:val="af7"/>
      </w:pPr>
      <w:r w:rsidRPr="003306F8">
        <w:t xml:space="preserve">      Isbn = </w:t>
      </w:r>
      <w:proofErr w:type="spellStart"/>
      <w:r w:rsidRPr="003306F8">
        <w:t>newBook.ISBN</w:t>
      </w:r>
      <w:proofErr w:type="spellEnd"/>
      <w:r w:rsidRPr="003306F8">
        <w:t>,</w:t>
      </w:r>
    </w:p>
    <w:p w14:paraId="22099C2C" w14:textId="77777777" w:rsidR="003306F8" w:rsidRPr="003306F8" w:rsidRDefault="003306F8" w:rsidP="003306F8">
      <w:pPr>
        <w:pStyle w:val="af7"/>
      </w:pPr>
      <w:r w:rsidRPr="003306F8">
        <w:t xml:space="preserve">      </w:t>
      </w:r>
      <w:proofErr w:type="spellStart"/>
      <w:r w:rsidRPr="003306F8">
        <w:t>HasFile</w:t>
      </w:r>
      <w:proofErr w:type="spellEnd"/>
      <w:r w:rsidRPr="003306F8">
        <w:t xml:space="preserve"> = false,</w:t>
      </w:r>
    </w:p>
    <w:p w14:paraId="65B90CE3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0730568E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response.Authors.AddRange</w:t>
      </w:r>
      <w:proofErr w:type="spellEnd"/>
      <w:proofErr w:type="gramEnd"/>
      <w:r w:rsidRPr="003306F8">
        <w:t>(</w:t>
      </w:r>
      <w:proofErr w:type="spellStart"/>
      <w:r w:rsidRPr="003306F8">
        <w:t>authors.Select</w:t>
      </w:r>
      <w:proofErr w:type="spellEnd"/>
      <w:r w:rsidRPr="003306F8">
        <w:t xml:space="preserve">(a =&gt; </w:t>
      </w:r>
      <w:proofErr w:type="spellStart"/>
      <w:r w:rsidRPr="003306F8">
        <w:t>a.ToAuthorMessage</w:t>
      </w:r>
      <w:proofErr w:type="spellEnd"/>
      <w:r w:rsidRPr="003306F8">
        <w:t>()));</w:t>
      </w:r>
    </w:p>
    <w:p w14:paraId="64754340" w14:textId="77777777" w:rsidR="003306F8" w:rsidRPr="003306F8" w:rsidRDefault="003306F8" w:rsidP="003306F8">
      <w:pPr>
        <w:pStyle w:val="af7"/>
      </w:pPr>
      <w:r w:rsidRPr="003306F8">
        <w:t xml:space="preserve">    return response;</w:t>
      </w:r>
    </w:p>
    <w:p w14:paraId="01A1DAE6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39576B91" w14:textId="77777777" w:rsidR="003306F8" w:rsidRPr="003306F8" w:rsidRDefault="003306F8" w:rsidP="003306F8">
      <w:pPr>
        <w:pStyle w:val="af7"/>
      </w:pPr>
    </w:p>
    <w:p w14:paraId="69C6747D" w14:textId="77777777" w:rsidR="003306F8" w:rsidRPr="003306F8" w:rsidRDefault="003306F8" w:rsidP="003306F8">
      <w:pPr>
        <w:pStyle w:val="af7"/>
      </w:pPr>
      <w:r w:rsidRPr="003306F8">
        <w:t xml:space="preserve">  public override async Task&lt;BookReply&gt; </w:t>
      </w:r>
      <w:proofErr w:type="spellStart"/>
      <w:proofErr w:type="gramStart"/>
      <w:r w:rsidRPr="003306F8">
        <w:t>UpdateBook</w:t>
      </w:r>
      <w:proofErr w:type="spellEnd"/>
      <w:r w:rsidRPr="003306F8">
        <w:t>(</w:t>
      </w:r>
      <w:proofErr w:type="spellStart"/>
      <w:proofErr w:type="gramEnd"/>
      <w:r w:rsidRPr="003306F8">
        <w:t>BookUpdateRequest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7D6FCA6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44B4E04E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351C7828" w14:textId="15DCA246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dbContext.Entry</w:t>
      </w:r>
      <w:proofErr w:type="spellEnd"/>
      <w:r w:rsidRPr="003306F8">
        <w:t>(found</w:t>
      </w:r>
      <w:proofErr w:type="gramStart"/>
      <w:r w:rsidRPr="003306F8">
        <w:t>).Collection</w:t>
      </w:r>
      <w:proofErr w:type="gramEnd"/>
      <w:r w:rsidRPr="003306F8">
        <w:t xml:space="preserve">(b =&gt; </w:t>
      </w:r>
      <w:proofErr w:type="spellStart"/>
      <w:r w:rsidRPr="003306F8">
        <w:t>b.Authors</w:t>
      </w:r>
      <w:proofErr w:type="spellEnd"/>
      <w:r w:rsidRPr="003306F8">
        <w:t>).</w:t>
      </w:r>
      <w:proofErr w:type="spellStart"/>
      <w:r w:rsidRPr="003306F8">
        <w:t>LoadAsync</w:t>
      </w:r>
      <w:proofErr w:type="spellEnd"/>
      <w:r w:rsidRPr="003306F8">
        <w:t>();</w:t>
      </w:r>
    </w:p>
    <w:p w14:paraId="7A1B9F07" w14:textId="0FD74624" w:rsidR="003306F8" w:rsidRPr="003306F8" w:rsidRDefault="003306F8" w:rsidP="003306F8">
      <w:pPr>
        <w:pStyle w:val="af7"/>
      </w:pPr>
      <w:r w:rsidRPr="003306F8">
        <w:t xml:space="preserve">    var </w:t>
      </w:r>
      <w:proofErr w:type="spellStart"/>
      <w:r w:rsidRPr="003306F8">
        <w:t>authorIds</w:t>
      </w:r>
      <w:proofErr w:type="spellEnd"/>
      <w:r w:rsidRPr="003306F8">
        <w:t xml:space="preserve"> = </w:t>
      </w:r>
      <w:proofErr w:type="spellStart"/>
      <w:proofErr w:type="gramStart"/>
      <w:r w:rsidRPr="003306F8">
        <w:t>request.AuthorIds.Distinct</w:t>
      </w:r>
      <w:proofErr w:type="spellEnd"/>
      <w:proofErr w:type="gramEnd"/>
      <w:r w:rsidRPr="003306F8">
        <w:t xml:space="preserve">().Select(id =&gt; </w:t>
      </w:r>
      <w:proofErr w:type="spellStart"/>
      <w:r w:rsidRPr="003306F8">
        <w:t>id.ToUpper</w:t>
      </w:r>
      <w:proofErr w:type="spellEnd"/>
      <w:r w:rsidRPr="003306F8">
        <w:t>());</w:t>
      </w:r>
    </w:p>
    <w:p w14:paraId="10B0DA3D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found.Title</w:t>
      </w:r>
      <w:proofErr w:type="spellEnd"/>
      <w:proofErr w:type="gramEnd"/>
      <w:r w:rsidRPr="003306F8">
        <w:t xml:space="preserve"> = </w:t>
      </w:r>
      <w:proofErr w:type="spellStart"/>
      <w:r w:rsidRPr="003306F8">
        <w:t>request.Title</w:t>
      </w:r>
      <w:proofErr w:type="spellEnd"/>
      <w:r w:rsidRPr="003306F8">
        <w:t>;</w:t>
      </w:r>
    </w:p>
    <w:p w14:paraId="030D7568" w14:textId="615A597B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found.ISBN</w:t>
      </w:r>
      <w:proofErr w:type="spellEnd"/>
      <w:proofErr w:type="gramEnd"/>
      <w:r w:rsidRPr="003306F8">
        <w:t xml:space="preserve"> = </w:t>
      </w:r>
      <w:proofErr w:type="spellStart"/>
      <w:r w:rsidRPr="003306F8">
        <w:t>request.Isbn</w:t>
      </w:r>
      <w:proofErr w:type="spellEnd"/>
      <w:r w:rsidRPr="003306F8">
        <w:t>;</w:t>
      </w:r>
    </w:p>
    <w:p w14:paraId="365DC8C2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found.Authors.Clear</w:t>
      </w:r>
      <w:proofErr w:type="spellEnd"/>
      <w:proofErr w:type="gramEnd"/>
      <w:r w:rsidRPr="003306F8">
        <w:t>();</w:t>
      </w:r>
    </w:p>
    <w:p w14:paraId="46EB9A3D" w14:textId="77777777" w:rsidR="003306F8" w:rsidRPr="003306F8" w:rsidRDefault="003306F8" w:rsidP="003306F8">
      <w:pPr>
        <w:pStyle w:val="af7"/>
      </w:pPr>
      <w:r w:rsidRPr="003306F8">
        <w:t xml:space="preserve">    var authors = _</w:t>
      </w:r>
      <w:proofErr w:type="spellStart"/>
      <w:proofErr w:type="gramStart"/>
      <w:r w:rsidRPr="003306F8">
        <w:t>dbContext.Authors.Where</w:t>
      </w:r>
      <w:proofErr w:type="spellEnd"/>
      <w:proofErr w:type="gramEnd"/>
      <w:r w:rsidRPr="003306F8">
        <w:t xml:space="preserve">((a) =&gt; </w:t>
      </w:r>
      <w:proofErr w:type="spellStart"/>
      <w:r w:rsidRPr="003306F8">
        <w:t>authorIds.Contains</w:t>
      </w:r>
      <w:proofErr w:type="spellEnd"/>
      <w:r w:rsidRPr="003306F8">
        <w:t>(</w:t>
      </w:r>
      <w:proofErr w:type="spellStart"/>
      <w:r w:rsidRPr="003306F8">
        <w:t>a.Id.ToString</w:t>
      </w:r>
      <w:proofErr w:type="spellEnd"/>
      <w:r w:rsidRPr="003306F8">
        <w:t>()));</w:t>
      </w:r>
    </w:p>
    <w:p w14:paraId="39E7F322" w14:textId="11CCB30F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found.Authors</w:t>
      </w:r>
      <w:proofErr w:type="spellEnd"/>
      <w:proofErr w:type="gramEnd"/>
      <w:r w:rsidRPr="003306F8">
        <w:t xml:space="preserve"> = await </w:t>
      </w:r>
      <w:proofErr w:type="spellStart"/>
      <w:r w:rsidRPr="003306F8">
        <w:t>authors.ToListAsync</w:t>
      </w:r>
      <w:proofErr w:type="spellEnd"/>
      <w:r w:rsidRPr="003306F8">
        <w:t>();</w:t>
      </w:r>
    </w:p>
    <w:p w14:paraId="1A1BA03B" w14:textId="4F9A09F9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30DEABE2" w14:textId="77777777" w:rsidR="003306F8" w:rsidRPr="003306F8" w:rsidRDefault="003306F8" w:rsidP="003306F8">
      <w:pPr>
        <w:pStyle w:val="af7"/>
      </w:pPr>
      <w:r w:rsidRPr="003306F8">
        <w:t xml:space="preserve">    return </w:t>
      </w:r>
      <w:proofErr w:type="spellStart"/>
      <w:proofErr w:type="gramStart"/>
      <w:r w:rsidRPr="003306F8">
        <w:t>found.ToBookReply</w:t>
      </w:r>
      <w:proofErr w:type="spellEnd"/>
      <w:proofErr w:type="gramEnd"/>
      <w:r w:rsidRPr="003306F8">
        <w:t>();</w:t>
      </w:r>
    </w:p>
    <w:p w14:paraId="6974DCA2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43412365" w14:textId="10277519" w:rsidR="00AA22A9" w:rsidRDefault="00AA22A9">
      <w:pPr>
        <w:suppressAutoHyphens w:val="0"/>
        <w:autoSpaceDN/>
        <w:spacing w:line="240" w:lineRule="auto"/>
        <w:ind w:firstLine="0"/>
        <w:jc w:val="left"/>
        <w:rPr>
          <w:sz w:val="18"/>
        </w:rPr>
      </w:pPr>
      <w:r>
        <w:br w:type="page"/>
      </w:r>
    </w:p>
    <w:p w14:paraId="34F7ACCA" w14:textId="58025CD9" w:rsidR="003306F8" w:rsidRPr="003306F8" w:rsidRDefault="003306F8" w:rsidP="003306F8">
      <w:pPr>
        <w:pStyle w:val="af7"/>
      </w:pPr>
      <w:r w:rsidRPr="003306F8">
        <w:lastRenderedPageBreak/>
        <w:t xml:space="preserve">public override async Task&lt;Empty&gt; </w:t>
      </w:r>
      <w:proofErr w:type="spellStart"/>
      <w:proofErr w:type="gramStart"/>
      <w:r w:rsidRPr="003306F8">
        <w:t>RemoveBook</w:t>
      </w:r>
      <w:proofErr w:type="spellEnd"/>
      <w:r w:rsidRPr="003306F8">
        <w:t>(</w:t>
      </w:r>
      <w:proofErr w:type="spellStart"/>
      <w:proofErr w:type="gramEnd"/>
      <w:r w:rsidRPr="003306F8">
        <w:t>RemoveRequest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1CAC85B8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192B07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1389CB03" w14:textId="77777777" w:rsidR="003306F8" w:rsidRPr="003306F8" w:rsidRDefault="003306F8" w:rsidP="003306F8">
      <w:pPr>
        <w:pStyle w:val="af7"/>
      </w:pPr>
    </w:p>
    <w:p w14:paraId="283DE185" w14:textId="77777777" w:rsidR="003306F8" w:rsidRPr="003306F8" w:rsidRDefault="003306F8" w:rsidP="003306F8">
      <w:pPr>
        <w:pStyle w:val="af7"/>
      </w:pPr>
      <w:r w:rsidRPr="003306F8">
        <w:t xml:space="preserve">    if (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!= </w:t>
      </w:r>
      <w:proofErr w:type="spellStart"/>
      <w:r w:rsidRPr="003306F8">
        <w:t>Guid.Empty</w:t>
      </w:r>
      <w:proofErr w:type="spellEnd"/>
      <w:r w:rsidRPr="003306F8">
        <w:t>)</w:t>
      </w:r>
    </w:p>
    <w:p w14:paraId="69018454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A3E829F" w14:textId="77777777" w:rsidR="003306F8" w:rsidRPr="003306F8" w:rsidRDefault="003306F8" w:rsidP="003306F8">
      <w:pPr>
        <w:pStyle w:val="af7"/>
      </w:pPr>
      <w:r w:rsidRPr="003306F8">
        <w:t xml:space="preserve">      await _</w:t>
      </w:r>
      <w:proofErr w:type="spellStart"/>
      <w:r w:rsidRPr="003306F8">
        <w:t>fssClient.DeleteEntryAsync</w:t>
      </w:r>
      <w:proofErr w:type="spellEnd"/>
      <w:r w:rsidRPr="003306F8">
        <w:t xml:space="preserve">(new </w:t>
      </w:r>
      <w:proofErr w:type="spellStart"/>
      <w:proofErr w:type="gramStart"/>
      <w:r w:rsidRPr="003306F8">
        <w:t>DeleteEntryRequest</w:t>
      </w:r>
      <w:proofErr w:type="spellEnd"/>
      <w:r w:rsidRPr="003306F8">
        <w:t>(</w:t>
      </w:r>
      <w:proofErr w:type="gramEnd"/>
      <w:r w:rsidRPr="003306F8">
        <w:t>)</w:t>
      </w:r>
    </w:p>
    <w:p w14:paraId="4B26147C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0EECA34E" w14:textId="77777777" w:rsidR="003306F8" w:rsidRPr="003306F8" w:rsidRDefault="003306F8" w:rsidP="003306F8">
      <w:pPr>
        <w:pStyle w:val="af7"/>
      </w:pPr>
      <w:r w:rsidRPr="003306F8">
        <w:t xml:space="preserve">        Uuid = </w:t>
      </w:r>
      <w:proofErr w:type="spellStart"/>
      <w:proofErr w:type="gramStart"/>
      <w:r w:rsidRPr="003306F8">
        <w:t>found.FileStorageId.ToString</w:t>
      </w:r>
      <w:proofErr w:type="spellEnd"/>
      <w:proofErr w:type="gramEnd"/>
      <w:r w:rsidRPr="003306F8">
        <w:t>(),</w:t>
      </w:r>
    </w:p>
    <w:p w14:paraId="27419B0A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1AE58ED9" w14:textId="77777777" w:rsidR="003306F8" w:rsidRPr="003306F8" w:rsidRDefault="003306F8" w:rsidP="003306F8">
      <w:pPr>
        <w:pStyle w:val="af7"/>
      </w:pPr>
      <w:r w:rsidRPr="003306F8">
        <w:t xml:space="preserve">    }</w:t>
      </w:r>
    </w:p>
    <w:p w14:paraId="73A5E7DB" w14:textId="77777777" w:rsidR="003306F8" w:rsidRPr="003306F8" w:rsidRDefault="003306F8" w:rsidP="003306F8">
      <w:pPr>
        <w:pStyle w:val="af7"/>
      </w:pPr>
      <w:r w:rsidRPr="003306F8">
        <w:t xml:space="preserve">    _</w:t>
      </w:r>
      <w:proofErr w:type="spellStart"/>
      <w:proofErr w:type="gramStart"/>
      <w:r w:rsidRPr="003306F8">
        <w:t>dbContext.Books.Remove</w:t>
      </w:r>
      <w:proofErr w:type="spellEnd"/>
      <w:proofErr w:type="gramEnd"/>
      <w:r w:rsidRPr="003306F8">
        <w:t>(found);</w:t>
      </w:r>
    </w:p>
    <w:p w14:paraId="3EBCB24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80FE8B1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gramStart"/>
      <w:r w:rsidRPr="003306F8">
        <w:t>Empty(</w:t>
      </w:r>
      <w:proofErr w:type="gramEnd"/>
      <w:r w:rsidRPr="003306F8">
        <w:t>);</w:t>
      </w:r>
    </w:p>
    <w:p w14:paraId="455EB028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C98D0E9" w14:textId="77777777" w:rsidR="003306F8" w:rsidRPr="003306F8" w:rsidRDefault="003306F8" w:rsidP="003306F8">
      <w:pPr>
        <w:pStyle w:val="af7"/>
      </w:pPr>
    </w:p>
    <w:p w14:paraId="6D936770" w14:textId="77777777" w:rsidR="003306F8" w:rsidRPr="003306F8" w:rsidRDefault="003306F8" w:rsidP="003306F8">
      <w:pPr>
        <w:pStyle w:val="af7"/>
      </w:pPr>
      <w:r w:rsidRPr="003306F8">
        <w:t xml:space="preserve">  public override async Task&lt;</w:t>
      </w:r>
      <w:proofErr w:type="spellStart"/>
      <w:r w:rsidRPr="003306F8">
        <w:t>HasFileReply</w:t>
      </w:r>
      <w:proofErr w:type="spellEnd"/>
      <w:r w:rsidRPr="003306F8">
        <w:t xml:space="preserve">&gt; </w:t>
      </w:r>
      <w:proofErr w:type="spellStart"/>
      <w:proofErr w:type="gramStart"/>
      <w:r w:rsidRPr="003306F8">
        <w:t>HasFile</w:t>
      </w:r>
      <w:proofErr w:type="spellEnd"/>
      <w:r w:rsidRPr="003306F8">
        <w:t>(</w:t>
      </w:r>
      <w:proofErr w:type="spellStart"/>
      <w:proofErr w:type="gramEnd"/>
      <w:r w:rsidRPr="003306F8">
        <w:t>HasFileRequest</w:t>
      </w:r>
      <w:proofErr w:type="spellEnd"/>
      <w:r w:rsidRPr="003306F8">
        <w:t xml:space="preserve"> request,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4AF42A00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13FC14A6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48B0E531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spellStart"/>
      <w:proofErr w:type="gramStart"/>
      <w:r w:rsidRPr="003306F8">
        <w:t>HasFileReply</w:t>
      </w:r>
      <w:proofErr w:type="spellEnd"/>
      <w:r w:rsidRPr="003306F8">
        <w:t>(</w:t>
      </w:r>
      <w:proofErr w:type="gramEnd"/>
      <w:r w:rsidRPr="003306F8">
        <w:t>)</w:t>
      </w:r>
    </w:p>
    <w:p w14:paraId="45556E2E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970AB55" w14:textId="77777777" w:rsidR="003306F8" w:rsidRPr="003306F8" w:rsidRDefault="003306F8" w:rsidP="003306F8">
      <w:pPr>
        <w:pStyle w:val="af7"/>
      </w:pPr>
      <w:r w:rsidRPr="003306F8">
        <w:t xml:space="preserve">      File = 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== </w:t>
      </w:r>
      <w:proofErr w:type="spellStart"/>
      <w:r w:rsidRPr="003306F8">
        <w:t>Guid.Empty</w:t>
      </w:r>
      <w:proofErr w:type="spellEnd"/>
    </w:p>
    <w:p w14:paraId="7269C6CD" w14:textId="77777777" w:rsidR="003306F8" w:rsidRPr="003306F8" w:rsidRDefault="003306F8" w:rsidP="003306F8">
      <w:pPr>
        <w:pStyle w:val="af7"/>
      </w:pPr>
      <w:r w:rsidRPr="003306F8">
        <w:t xml:space="preserve">    };</w:t>
      </w:r>
    </w:p>
    <w:p w14:paraId="18FE415D" w14:textId="43A1A8AB" w:rsidR="00896003" w:rsidRDefault="003306F8" w:rsidP="00AA22A9">
      <w:pPr>
        <w:pStyle w:val="af7"/>
      </w:pPr>
      <w:r w:rsidRPr="003306F8">
        <w:t xml:space="preserve">  }</w:t>
      </w:r>
    </w:p>
    <w:p w14:paraId="6D1E402F" w14:textId="77777777" w:rsidR="003306F8" w:rsidRPr="003306F8" w:rsidRDefault="003306F8" w:rsidP="003306F8">
      <w:pPr>
        <w:pStyle w:val="af7"/>
      </w:pPr>
      <w:r w:rsidRPr="003306F8">
        <w:t xml:space="preserve">  public override async Task&lt;Empty&gt; </w:t>
      </w:r>
      <w:proofErr w:type="spellStart"/>
      <w:proofErr w:type="gramStart"/>
      <w:r w:rsidRPr="003306F8">
        <w:t>UploadBookFile</w:t>
      </w:r>
      <w:proofErr w:type="spellEnd"/>
      <w:r w:rsidRPr="003306F8">
        <w:t>(</w:t>
      </w:r>
      <w:proofErr w:type="spellStart"/>
      <w:proofErr w:type="gramEnd"/>
      <w:r w:rsidRPr="003306F8">
        <w:t>IAsyncStreamReader</w:t>
      </w:r>
      <w:proofErr w:type="spellEnd"/>
      <w:r w:rsidRPr="003306F8">
        <w:t>&lt;</w:t>
      </w:r>
      <w:proofErr w:type="spellStart"/>
      <w:r w:rsidRPr="003306F8">
        <w:t>UploadBookFileChunkRequest</w:t>
      </w:r>
      <w:proofErr w:type="spellEnd"/>
      <w:r w:rsidRPr="003306F8">
        <w:t xml:space="preserve">&gt; </w:t>
      </w:r>
      <w:proofErr w:type="spellStart"/>
      <w:r w:rsidRPr="003306F8">
        <w:t>requestStream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3C913C24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ABD0EAA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r w:rsidRPr="003306F8">
        <w:t>requestStream.MoveNext</w:t>
      </w:r>
      <w:proofErr w:type="spellEnd"/>
      <w:r w:rsidRPr="003306F8">
        <w:t>();</w:t>
      </w:r>
    </w:p>
    <w:p w14:paraId="31E86494" w14:textId="77777777" w:rsidR="003306F8" w:rsidRPr="003306F8" w:rsidRDefault="003306F8" w:rsidP="003306F8">
      <w:pPr>
        <w:pStyle w:val="af7"/>
      </w:pPr>
      <w:r w:rsidRPr="003306F8">
        <w:t xml:space="preserve">    var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3B674CEB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it.Id</w:t>
      </w:r>
      <w:proofErr w:type="spellEnd"/>
      <w:r w:rsidRPr="003306F8">
        <w:t>);</w:t>
      </w:r>
    </w:p>
    <w:p w14:paraId="04FEB455" w14:textId="77777777" w:rsidR="003306F8" w:rsidRPr="003306F8" w:rsidRDefault="003306F8" w:rsidP="003306F8">
      <w:pPr>
        <w:pStyle w:val="af7"/>
      </w:pPr>
    </w:p>
    <w:p w14:paraId="3A58D601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fssClient.Upload</w:t>
      </w:r>
      <w:proofErr w:type="spellEnd"/>
      <w:r w:rsidRPr="003306F8">
        <w:t>();</w:t>
      </w:r>
    </w:p>
    <w:p w14:paraId="7D16B5E2" w14:textId="77777777" w:rsidR="003306F8" w:rsidRPr="003306F8" w:rsidRDefault="003306F8" w:rsidP="003306F8">
      <w:pPr>
        <w:pStyle w:val="af7"/>
      </w:pPr>
      <w:r w:rsidRPr="003306F8">
        <w:t xml:space="preserve">    do</w:t>
      </w:r>
    </w:p>
    <w:p w14:paraId="6B4C90EA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73605DE9" w14:textId="77777777" w:rsidR="003306F8" w:rsidRPr="003306F8" w:rsidRDefault="003306F8" w:rsidP="003306F8">
      <w:pPr>
        <w:pStyle w:val="af7"/>
      </w:pPr>
      <w:r w:rsidRPr="003306F8">
        <w:t xml:space="preserve">      it = </w:t>
      </w:r>
      <w:proofErr w:type="spellStart"/>
      <w:r w:rsidRPr="003306F8">
        <w:t>requestStream.Current</w:t>
      </w:r>
      <w:proofErr w:type="spellEnd"/>
      <w:r w:rsidRPr="003306F8">
        <w:t>;</w:t>
      </w:r>
    </w:p>
    <w:p w14:paraId="52FFAC0E" w14:textId="77777777" w:rsidR="003306F8" w:rsidRPr="003306F8" w:rsidRDefault="003306F8" w:rsidP="003306F8">
      <w:pPr>
        <w:pStyle w:val="af7"/>
      </w:pPr>
      <w:r w:rsidRPr="003306F8">
        <w:t xml:space="preserve">      await </w:t>
      </w:r>
      <w:proofErr w:type="spellStart"/>
      <w:proofErr w:type="gramStart"/>
      <w:r w:rsidRPr="003306F8">
        <w:t>call.RequestStream.WriteAsync</w:t>
      </w:r>
      <w:proofErr w:type="spellEnd"/>
      <w:proofErr w:type="gramEnd"/>
      <w:r w:rsidRPr="003306F8">
        <w:t>(new FileChunkMessage()</w:t>
      </w:r>
    </w:p>
    <w:p w14:paraId="35786B08" w14:textId="77777777" w:rsidR="003306F8" w:rsidRPr="003306F8" w:rsidRDefault="003306F8" w:rsidP="003306F8">
      <w:pPr>
        <w:pStyle w:val="af7"/>
      </w:pPr>
      <w:r w:rsidRPr="003306F8">
        <w:t xml:space="preserve">      {</w:t>
      </w:r>
    </w:p>
    <w:p w14:paraId="67AED27E" w14:textId="77777777" w:rsidR="003306F8" w:rsidRPr="003306F8" w:rsidRDefault="003306F8" w:rsidP="003306F8">
      <w:pPr>
        <w:pStyle w:val="af7"/>
      </w:pPr>
      <w:r w:rsidRPr="003306F8">
        <w:t xml:space="preserve">        ChunkSize = </w:t>
      </w:r>
      <w:proofErr w:type="spellStart"/>
      <w:proofErr w:type="gramStart"/>
      <w:r w:rsidRPr="003306F8">
        <w:t>it.ChunkSize</w:t>
      </w:r>
      <w:proofErr w:type="spellEnd"/>
      <w:proofErr w:type="gramEnd"/>
      <w:r w:rsidRPr="003306F8">
        <w:t>,</w:t>
      </w:r>
    </w:p>
    <w:p w14:paraId="38CE1BA4" w14:textId="77777777" w:rsidR="003306F8" w:rsidRPr="003306F8" w:rsidRDefault="003306F8" w:rsidP="003306F8">
      <w:pPr>
        <w:pStyle w:val="af7"/>
      </w:pPr>
      <w:r w:rsidRPr="003306F8">
        <w:t xml:space="preserve">        FileSize = </w:t>
      </w:r>
      <w:proofErr w:type="spellStart"/>
      <w:proofErr w:type="gramStart"/>
      <w:r w:rsidRPr="003306F8">
        <w:t>it.FileSize</w:t>
      </w:r>
      <w:proofErr w:type="spellEnd"/>
      <w:proofErr w:type="gramEnd"/>
      <w:r w:rsidRPr="003306F8">
        <w:t>,</w:t>
      </w:r>
    </w:p>
    <w:p w14:paraId="560743AF" w14:textId="77777777" w:rsidR="003306F8" w:rsidRPr="003306F8" w:rsidRDefault="003306F8" w:rsidP="003306F8">
      <w:pPr>
        <w:pStyle w:val="af7"/>
      </w:pPr>
      <w:r w:rsidRPr="003306F8">
        <w:t xml:space="preserve">        FileName = </w:t>
      </w:r>
      <w:proofErr w:type="spellStart"/>
      <w:proofErr w:type="gramStart"/>
      <w:r w:rsidRPr="003306F8">
        <w:t>it.Filename</w:t>
      </w:r>
      <w:proofErr w:type="spellEnd"/>
      <w:proofErr w:type="gramEnd"/>
      <w:r w:rsidRPr="003306F8">
        <w:t>,</w:t>
      </w:r>
    </w:p>
    <w:p w14:paraId="6FBC79FF" w14:textId="77777777" w:rsidR="003306F8" w:rsidRPr="003306F8" w:rsidRDefault="003306F8" w:rsidP="003306F8">
      <w:pPr>
        <w:pStyle w:val="af7"/>
      </w:pPr>
      <w:r w:rsidRPr="003306F8">
        <w:t xml:space="preserve">        Chunk = </w:t>
      </w:r>
      <w:proofErr w:type="spellStart"/>
      <w:proofErr w:type="gramStart"/>
      <w:r w:rsidRPr="003306F8">
        <w:t>it.Chunk</w:t>
      </w:r>
      <w:proofErr w:type="spellEnd"/>
      <w:proofErr w:type="gramEnd"/>
      <w:r w:rsidRPr="003306F8">
        <w:t>,</w:t>
      </w:r>
    </w:p>
    <w:p w14:paraId="2CA11B48" w14:textId="77777777" w:rsidR="003306F8" w:rsidRPr="003306F8" w:rsidRDefault="003306F8" w:rsidP="003306F8">
      <w:pPr>
        <w:pStyle w:val="af7"/>
      </w:pPr>
      <w:r w:rsidRPr="003306F8">
        <w:t xml:space="preserve">      });</w:t>
      </w:r>
    </w:p>
    <w:p w14:paraId="3BA06582" w14:textId="77777777" w:rsidR="003306F8" w:rsidRPr="003306F8" w:rsidRDefault="003306F8" w:rsidP="003306F8">
      <w:pPr>
        <w:pStyle w:val="af7"/>
      </w:pPr>
      <w:r w:rsidRPr="003306F8">
        <w:t xml:space="preserve">    } while (await </w:t>
      </w:r>
      <w:proofErr w:type="spellStart"/>
      <w:r w:rsidRPr="003306F8">
        <w:t>requestStream.MoveNext</w:t>
      </w:r>
      <w:proofErr w:type="spellEnd"/>
      <w:r w:rsidRPr="003306F8">
        <w:t>());</w:t>
      </w:r>
    </w:p>
    <w:p w14:paraId="13630997" w14:textId="77777777" w:rsidR="003306F8" w:rsidRPr="003306F8" w:rsidRDefault="003306F8" w:rsidP="003306F8">
      <w:pPr>
        <w:pStyle w:val="af7"/>
      </w:pPr>
      <w:r w:rsidRPr="003306F8">
        <w:t xml:space="preserve">    await </w:t>
      </w:r>
      <w:proofErr w:type="spellStart"/>
      <w:proofErr w:type="gramStart"/>
      <w:r w:rsidRPr="003306F8">
        <w:t>call.RequestStream.CompleteAsync</w:t>
      </w:r>
      <w:proofErr w:type="spellEnd"/>
      <w:proofErr w:type="gramEnd"/>
      <w:r w:rsidRPr="003306F8">
        <w:t>();</w:t>
      </w:r>
    </w:p>
    <w:p w14:paraId="5973A5C5" w14:textId="77777777" w:rsidR="003306F8" w:rsidRPr="003306F8" w:rsidRDefault="003306F8" w:rsidP="003306F8">
      <w:pPr>
        <w:pStyle w:val="af7"/>
      </w:pPr>
      <w:r w:rsidRPr="003306F8">
        <w:t xml:space="preserve">    var reply = await </w:t>
      </w:r>
      <w:proofErr w:type="spellStart"/>
      <w:proofErr w:type="gramStart"/>
      <w:r w:rsidRPr="003306F8">
        <w:t>call.ResponseAsync</w:t>
      </w:r>
      <w:proofErr w:type="spellEnd"/>
      <w:proofErr w:type="gramEnd"/>
      <w:r w:rsidRPr="003306F8">
        <w:t>;</w:t>
      </w:r>
    </w:p>
    <w:p w14:paraId="44AB4E15" w14:textId="77777777" w:rsidR="003306F8" w:rsidRPr="003306F8" w:rsidRDefault="003306F8" w:rsidP="003306F8">
      <w:pPr>
        <w:pStyle w:val="af7"/>
      </w:pPr>
      <w:r w:rsidRPr="003306F8">
        <w:t xml:space="preserve">    </w:t>
      </w:r>
      <w:proofErr w:type="spellStart"/>
      <w:proofErr w:type="gramStart"/>
      <w:r w:rsidRPr="003306F8">
        <w:t>found.FileStorageId</w:t>
      </w:r>
      <w:proofErr w:type="spellEnd"/>
      <w:proofErr w:type="gramEnd"/>
      <w:r w:rsidRPr="003306F8">
        <w:t xml:space="preserve"> = </w:t>
      </w:r>
      <w:proofErr w:type="spellStart"/>
      <w:r w:rsidRPr="003306F8">
        <w:t>Guid.Parse</w:t>
      </w:r>
      <w:proofErr w:type="spellEnd"/>
      <w:r w:rsidRPr="003306F8">
        <w:t>(</w:t>
      </w:r>
      <w:proofErr w:type="spellStart"/>
      <w:r w:rsidRPr="003306F8">
        <w:t>reply.Uuid</w:t>
      </w:r>
      <w:proofErr w:type="spellEnd"/>
      <w:r w:rsidRPr="003306F8">
        <w:t>);</w:t>
      </w:r>
    </w:p>
    <w:p w14:paraId="7ADF5B75" w14:textId="77777777" w:rsidR="003306F8" w:rsidRPr="003306F8" w:rsidRDefault="003306F8" w:rsidP="003306F8">
      <w:pPr>
        <w:pStyle w:val="af7"/>
      </w:pPr>
      <w:r w:rsidRPr="003306F8">
        <w:t xml:space="preserve">    await _</w:t>
      </w:r>
      <w:proofErr w:type="spellStart"/>
      <w:r w:rsidRPr="003306F8">
        <w:t>dbContext.SaveChangesAsync</w:t>
      </w:r>
      <w:proofErr w:type="spellEnd"/>
      <w:r w:rsidRPr="003306F8">
        <w:t>();</w:t>
      </w:r>
    </w:p>
    <w:p w14:paraId="65C4A3EB" w14:textId="77777777" w:rsidR="003306F8" w:rsidRPr="003306F8" w:rsidRDefault="003306F8" w:rsidP="003306F8">
      <w:pPr>
        <w:pStyle w:val="af7"/>
      </w:pPr>
      <w:r w:rsidRPr="003306F8">
        <w:t xml:space="preserve">    return new </w:t>
      </w:r>
      <w:proofErr w:type="gramStart"/>
      <w:r w:rsidRPr="003306F8">
        <w:t>Empty(</w:t>
      </w:r>
      <w:proofErr w:type="gramEnd"/>
      <w:r w:rsidRPr="003306F8">
        <w:t>);</w:t>
      </w:r>
    </w:p>
    <w:p w14:paraId="43D1577F" w14:textId="77777777" w:rsidR="003306F8" w:rsidRPr="003306F8" w:rsidRDefault="003306F8" w:rsidP="003306F8">
      <w:pPr>
        <w:pStyle w:val="af7"/>
      </w:pPr>
      <w:r w:rsidRPr="003306F8">
        <w:t xml:space="preserve">  }</w:t>
      </w:r>
    </w:p>
    <w:p w14:paraId="511676E8" w14:textId="77777777" w:rsidR="003306F8" w:rsidRPr="003306F8" w:rsidRDefault="003306F8" w:rsidP="003306F8">
      <w:pPr>
        <w:pStyle w:val="af7"/>
      </w:pPr>
    </w:p>
    <w:p w14:paraId="65DC7EF7" w14:textId="77777777" w:rsidR="003306F8" w:rsidRPr="003306F8" w:rsidRDefault="003306F8" w:rsidP="003306F8">
      <w:pPr>
        <w:pStyle w:val="af7"/>
      </w:pPr>
      <w:r w:rsidRPr="003306F8">
        <w:t xml:space="preserve">  public override async Task </w:t>
      </w:r>
      <w:proofErr w:type="spellStart"/>
      <w:proofErr w:type="gramStart"/>
      <w:r w:rsidRPr="003306F8">
        <w:t>DownloadBookFile</w:t>
      </w:r>
      <w:proofErr w:type="spellEnd"/>
      <w:r w:rsidRPr="003306F8">
        <w:t>(</w:t>
      </w:r>
      <w:proofErr w:type="spellStart"/>
      <w:proofErr w:type="gramEnd"/>
      <w:r w:rsidRPr="003306F8">
        <w:t>DownloadBookFileRequest</w:t>
      </w:r>
      <w:proofErr w:type="spellEnd"/>
      <w:r w:rsidRPr="003306F8">
        <w:t xml:space="preserve"> request, </w:t>
      </w:r>
      <w:proofErr w:type="spellStart"/>
      <w:r w:rsidRPr="003306F8">
        <w:t>IServerStreamWriter</w:t>
      </w:r>
      <w:proofErr w:type="spellEnd"/>
      <w:r w:rsidRPr="003306F8">
        <w:t xml:space="preserve">&lt;FileChunkMessage&gt; </w:t>
      </w:r>
      <w:proofErr w:type="spellStart"/>
      <w:r w:rsidRPr="003306F8">
        <w:t>responseStream</w:t>
      </w:r>
      <w:proofErr w:type="spellEnd"/>
      <w:r w:rsidRPr="003306F8">
        <w:t xml:space="preserve">, </w:t>
      </w:r>
      <w:proofErr w:type="spellStart"/>
      <w:r w:rsidRPr="003306F8">
        <w:t>ServerCallContext</w:t>
      </w:r>
      <w:proofErr w:type="spellEnd"/>
      <w:r w:rsidRPr="003306F8">
        <w:t xml:space="preserve"> context)</w:t>
      </w:r>
    </w:p>
    <w:p w14:paraId="56FFBE05" w14:textId="77777777" w:rsidR="003306F8" w:rsidRPr="003306F8" w:rsidRDefault="003306F8" w:rsidP="003306F8">
      <w:pPr>
        <w:pStyle w:val="af7"/>
      </w:pPr>
      <w:r w:rsidRPr="003306F8">
        <w:t xml:space="preserve">  {</w:t>
      </w:r>
    </w:p>
    <w:p w14:paraId="2C299C0F" w14:textId="77777777" w:rsidR="003306F8" w:rsidRPr="003306F8" w:rsidRDefault="003306F8" w:rsidP="003306F8">
      <w:pPr>
        <w:pStyle w:val="af7"/>
      </w:pPr>
      <w:r w:rsidRPr="003306F8">
        <w:t xml:space="preserve">    var found = await </w:t>
      </w:r>
      <w:proofErr w:type="spellStart"/>
      <w:r w:rsidRPr="003306F8">
        <w:t>Utils.GetItemByStringGuid</w:t>
      </w:r>
      <w:proofErr w:type="spellEnd"/>
      <w:r w:rsidRPr="003306F8">
        <w:t>&lt;Book</w:t>
      </w:r>
      <w:proofErr w:type="gramStart"/>
      <w:r w:rsidRPr="003306F8">
        <w:t>&gt;(</w:t>
      </w:r>
      <w:proofErr w:type="gramEnd"/>
      <w:r w:rsidRPr="003306F8">
        <w:t>_</w:t>
      </w:r>
      <w:proofErr w:type="spellStart"/>
      <w:r w:rsidRPr="003306F8">
        <w:t>dbContext</w:t>
      </w:r>
      <w:proofErr w:type="spellEnd"/>
      <w:r w:rsidRPr="003306F8">
        <w:t xml:space="preserve">, </w:t>
      </w:r>
      <w:proofErr w:type="spellStart"/>
      <w:r w:rsidRPr="003306F8">
        <w:t>request.Id</w:t>
      </w:r>
      <w:proofErr w:type="spellEnd"/>
      <w:r w:rsidRPr="003306F8">
        <w:t>);</w:t>
      </w:r>
    </w:p>
    <w:p w14:paraId="5354C7E9" w14:textId="77777777" w:rsidR="003306F8" w:rsidRPr="003306F8" w:rsidRDefault="003306F8" w:rsidP="003306F8">
      <w:pPr>
        <w:pStyle w:val="af7"/>
      </w:pPr>
    </w:p>
    <w:p w14:paraId="76861506" w14:textId="77777777" w:rsidR="003306F8" w:rsidRPr="003306F8" w:rsidRDefault="003306F8" w:rsidP="003306F8">
      <w:pPr>
        <w:pStyle w:val="af7"/>
      </w:pPr>
      <w:r w:rsidRPr="003306F8">
        <w:t xml:space="preserve">    using var call = _</w:t>
      </w:r>
      <w:proofErr w:type="spellStart"/>
      <w:r w:rsidRPr="003306F8">
        <w:t>fssClient.Download</w:t>
      </w:r>
      <w:proofErr w:type="spellEnd"/>
      <w:r w:rsidRPr="003306F8">
        <w:t xml:space="preserve">(new </w:t>
      </w:r>
      <w:proofErr w:type="gramStart"/>
      <w:r w:rsidRPr="003306F8">
        <w:t>DownloadRequest(</w:t>
      </w:r>
      <w:proofErr w:type="gramEnd"/>
      <w:r w:rsidRPr="003306F8">
        <w:t>)</w:t>
      </w:r>
    </w:p>
    <w:p w14:paraId="10E19027" w14:textId="77777777" w:rsidR="003306F8" w:rsidRPr="003306F8" w:rsidRDefault="003306F8" w:rsidP="003306F8">
      <w:pPr>
        <w:pStyle w:val="af7"/>
      </w:pPr>
      <w:r w:rsidRPr="003306F8">
        <w:t xml:space="preserve">    {</w:t>
      </w:r>
    </w:p>
    <w:p w14:paraId="3863DD25" w14:textId="77777777" w:rsidR="003306F8" w:rsidRPr="003306F8" w:rsidRDefault="003306F8" w:rsidP="003306F8">
      <w:pPr>
        <w:pStyle w:val="af7"/>
      </w:pPr>
      <w:r w:rsidRPr="003306F8">
        <w:t xml:space="preserve">      Uuid = </w:t>
      </w:r>
      <w:proofErr w:type="spellStart"/>
      <w:proofErr w:type="gramStart"/>
      <w:r w:rsidRPr="003306F8">
        <w:t>found.FileStorageId.ToString</w:t>
      </w:r>
      <w:proofErr w:type="spellEnd"/>
      <w:proofErr w:type="gramEnd"/>
      <w:r w:rsidRPr="003306F8">
        <w:t>(),</w:t>
      </w:r>
    </w:p>
    <w:p w14:paraId="6A279806" w14:textId="77777777" w:rsidR="003306F8" w:rsidRPr="003306F8" w:rsidRDefault="003306F8" w:rsidP="003306F8">
      <w:pPr>
        <w:pStyle w:val="af7"/>
      </w:pPr>
      <w:r w:rsidRPr="003306F8">
        <w:t xml:space="preserve">    });</w:t>
      </w:r>
    </w:p>
    <w:p w14:paraId="0C00183E" w14:textId="77777777" w:rsidR="003306F8" w:rsidRPr="003306F8" w:rsidRDefault="003306F8" w:rsidP="003306F8">
      <w:pPr>
        <w:pStyle w:val="af7"/>
      </w:pPr>
    </w:p>
    <w:p w14:paraId="7AAEB1E0" w14:textId="77777777" w:rsidR="003306F8" w:rsidRPr="003306F8" w:rsidRDefault="003306F8" w:rsidP="003306F8">
      <w:pPr>
        <w:pStyle w:val="af7"/>
      </w:pPr>
      <w:r w:rsidRPr="003306F8">
        <w:t xml:space="preserve">    await foreach (var message in </w:t>
      </w:r>
      <w:proofErr w:type="spellStart"/>
      <w:proofErr w:type="gramStart"/>
      <w:r w:rsidRPr="003306F8">
        <w:t>call.ResponseStream.ReadAllAsync</w:t>
      </w:r>
      <w:proofErr w:type="spellEnd"/>
      <w:proofErr w:type="gramEnd"/>
      <w:r w:rsidRPr="003306F8">
        <w:t>())</w:t>
      </w:r>
    </w:p>
    <w:p w14:paraId="1AEAD6CA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t xml:space="preserve">      </w:t>
      </w:r>
      <w:proofErr w:type="spellStart"/>
      <w:r w:rsidRPr="003306F8">
        <w:rPr>
          <w:lang w:val="ru-RU"/>
        </w:rPr>
        <w:t>await</w:t>
      </w:r>
      <w:proofErr w:type="spellEnd"/>
      <w:r w:rsidRPr="003306F8">
        <w:rPr>
          <w:lang w:val="ru-RU"/>
        </w:rPr>
        <w:t xml:space="preserve"> </w:t>
      </w:r>
      <w:proofErr w:type="spellStart"/>
      <w:r w:rsidRPr="003306F8">
        <w:rPr>
          <w:lang w:val="ru-RU"/>
        </w:rPr>
        <w:t>responseStream.WriteAsync</w:t>
      </w:r>
      <w:proofErr w:type="spellEnd"/>
      <w:r w:rsidRPr="003306F8">
        <w:rPr>
          <w:lang w:val="ru-RU"/>
        </w:rPr>
        <w:t>(</w:t>
      </w:r>
      <w:proofErr w:type="spellStart"/>
      <w:r w:rsidRPr="003306F8">
        <w:rPr>
          <w:lang w:val="ru-RU"/>
        </w:rPr>
        <w:t>message</w:t>
      </w:r>
      <w:proofErr w:type="spellEnd"/>
      <w:r w:rsidRPr="003306F8">
        <w:rPr>
          <w:lang w:val="ru-RU"/>
        </w:rPr>
        <w:t>);</w:t>
      </w:r>
    </w:p>
    <w:p w14:paraId="3E3EB2F6" w14:textId="77777777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 xml:space="preserve">  }</w:t>
      </w:r>
    </w:p>
    <w:p w14:paraId="7AE1057D" w14:textId="06646E53" w:rsidR="003306F8" w:rsidRPr="003306F8" w:rsidRDefault="003306F8" w:rsidP="003306F8">
      <w:pPr>
        <w:pStyle w:val="af7"/>
        <w:rPr>
          <w:lang w:val="ru-RU"/>
        </w:rPr>
      </w:pPr>
      <w:r w:rsidRPr="003306F8">
        <w:rPr>
          <w:lang w:val="ru-RU"/>
        </w:rPr>
        <w:t>}</w:t>
      </w:r>
    </w:p>
    <w:sectPr w:rsidR="003306F8" w:rsidRPr="003306F8" w:rsidSect="00325120">
      <w:headerReference w:type="default" r:id="rId37"/>
      <w:pgSz w:w="11907" w:h="16840" w:code="9"/>
      <w:pgMar w:top="851" w:right="567" w:bottom="1134" w:left="1559" w:header="312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4577F" w14:textId="77777777" w:rsidR="00325120" w:rsidRDefault="00325120">
      <w:r>
        <w:separator/>
      </w:r>
    </w:p>
  </w:endnote>
  <w:endnote w:type="continuationSeparator" w:id="0">
    <w:p w14:paraId="7D1D59A9" w14:textId="77777777" w:rsidR="00325120" w:rsidRDefault="00325120">
      <w:r>
        <w:continuationSeparator/>
      </w:r>
    </w:p>
  </w:endnote>
  <w:endnote w:type="continuationNotice" w:id="1">
    <w:p w14:paraId="77C57472" w14:textId="77777777" w:rsidR="00325120" w:rsidRDefault="003251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OpenSymbol">
    <w:altName w:val="Segoe UI Symbol"/>
    <w:charset w:val="02"/>
    <w:family w:val="auto"/>
    <w:pitch w:val="default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F8164" w14:textId="02FA4D28" w:rsidR="008C33DD" w:rsidRPr="00236446" w:rsidRDefault="008C33DD" w:rsidP="00315372">
    <w:pPr>
      <w:pStyle w:val="a7"/>
      <w:ind w:firstLine="0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60D43" w14:textId="77777777" w:rsidR="009E4CA2" w:rsidRPr="00315372" w:rsidRDefault="009E4CA2" w:rsidP="00315372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5C956" w14:textId="77777777" w:rsidR="00325120" w:rsidRDefault="00325120">
      <w:r>
        <w:separator/>
      </w:r>
    </w:p>
  </w:footnote>
  <w:footnote w:type="continuationSeparator" w:id="0">
    <w:p w14:paraId="6067AB8A" w14:textId="77777777" w:rsidR="00325120" w:rsidRDefault="00325120">
      <w:r>
        <w:continuationSeparator/>
      </w:r>
    </w:p>
  </w:footnote>
  <w:footnote w:type="continuationNotice" w:id="1">
    <w:p w14:paraId="40FFE544" w14:textId="77777777" w:rsidR="00325120" w:rsidRDefault="003251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78ECE" w14:textId="47B797CD" w:rsidR="00166E09" w:rsidRDefault="005F01B7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8240" behindDoc="1" locked="0" layoutInCell="0" allowOverlap="1" wp14:anchorId="480DDE85" wp14:editId="662CCF87">
              <wp:simplePos x="0" y="0"/>
              <wp:positionH relativeFrom="page">
                <wp:posOffset>358486</wp:posOffset>
              </wp:positionH>
              <wp:positionV relativeFrom="page">
                <wp:posOffset>199159</wp:posOffset>
              </wp:positionV>
              <wp:extent cx="7016400" cy="10333270"/>
              <wp:effectExtent l="19050" t="19050" r="13335" b="30480"/>
              <wp:wrapNone/>
              <wp:docPr id="215199824" name="Group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400" cy="10333270"/>
                        <a:chOff x="573" y="284"/>
                        <a:chExt cx="11049" cy="16273"/>
                      </a:xfrm>
                    </wpg:grpSpPr>
                    <wpg:grpSp>
                      <wpg:cNvPr id="953218043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707940505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14848264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15F2E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5375158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BFDFB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7860488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DFD4DA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339153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6AFA1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9067342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A2F18" w14:textId="77777777" w:rsidR="00166E09" w:rsidRPr="00F80575" w:rsidRDefault="00F43F4D" w:rsidP="00A6612D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587344487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28520044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E6668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91782554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A87C4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65386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699456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74843103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F22A3B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726124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48475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712140841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296235102" name="Group 244"/>
                      <wpg:cNvGrpSpPr>
                        <a:grpSpLocks/>
                      </wpg:cNvGrpSpPr>
                      <wpg:grpSpPr bwMode="auto">
                        <a:xfrm>
                          <a:off x="1134" y="14323"/>
                          <a:ext cx="10488" cy="2234"/>
                          <a:chOff x="1418" y="13317"/>
                          <a:chExt cx="10488" cy="2278"/>
                        </a:xfrm>
                      </wpg:grpSpPr>
                      <wps:wsp>
                        <wps:cNvPr id="169905086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23748941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6"/>
                            <a:chOff x="1135" y="11238"/>
                            <a:chExt cx="10485" cy="2276"/>
                          </a:xfrm>
                        </wpg:grpSpPr>
                        <wpg:grpSp>
                          <wpg:cNvPr id="1521843522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51"/>
                              <a:ext cx="6803" cy="2251"/>
                              <a:chOff x="4667" y="12863"/>
                              <a:chExt cx="6803" cy="2251"/>
                            </a:xfrm>
                          </wpg:grpSpPr>
                          <wpg:grpSp>
                            <wpg:cNvPr id="410608918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705"/>
                                <a:ext cx="2841" cy="563"/>
                                <a:chOff x="6360" y="12805"/>
                                <a:chExt cx="2841" cy="563"/>
                              </a:xfrm>
                            </wpg:grpSpPr>
                            <wps:wsp>
                              <wps:cNvPr id="958513493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806"/>
                                  <a:ext cx="848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50C555" w14:textId="77777777" w:rsidR="00166E09" w:rsidRPr="00F80575" w:rsidRDefault="00F43F4D" w:rsidP="00EA2EE1">
                                    <w:pPr>
                                      <w:pStyle w:val="9"/>
                                      <w:jc w:val="center"/>
                                    </w:pPr>
                                    <w:r w:rsidRPr="00F80575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82373788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805"/>
                                  <a:ext cx="852" cy="2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0F5A223" w14:textId="7F5A0E4A" w:rsidR="00166E09" w:rsidRPr="0075551D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466128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806"/>
                                  <a:ext cx="1131" cy="2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6164D1" w14:textId="292DC005" w:rsidR="00166E09" w:rsidRPr="0026165B" w:rsidRDefault="003107D4" w:rsidP="00EA2EE1">
                                    <w:pPr>
                                      <w:pStyle w:val="9"/>
                                      <w:jc w:val="center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4133677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9DFAA7" w14:textId="77777777" w:rsidR="003107D4" w:rsidRPr="003107D4" w:rsidRDefault="003107D4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4</w:t>
                                    </w:r>
                                    <w:r w:rsidRPr="003107D4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  <w:p w14:paraId="2B18421E" w14:textId="4B55A655" w:rsidR="00166E09" w:rsidRPr="00F80575" w:rsidRDefault="00166E09" w:rsidP="006964EF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62390848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C4FC2" w14:textId="0C601E7C" w:rsidR="00166E09" w:rsidRPr="003107D4" w:rsidRDefault="00410DED" w:rsidP="003107D4">
                                    <w:pPr>
                                      <w:pStyle w:val="a3"/>
                                      <w:ind w:firstLine="0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instrText xml:space="preserve"> NUMPAGES  \# "0"  \* MERGEFORMAT 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>38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18090909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870698203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7B30F0F" w14:textId="7AAFCF3C" w:rsidR="00166E09" w:rsidRPr="00CF32D9" w:rsidRDefault="006964EF" w:rsidP="006773D3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7062718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1CD612E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57431714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C002B0" w14:textId="77777777" w:rsidR="00166E09" w:rsidRPr="00F80575" w:rsidRDefault="00166E0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5684103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F57C5" w14:textId="269D549F" w:rsidR="00166E09" w:rsidRPr="00CF32D9" w:rsidRDefault="00CF32D9" w:rsidP="00D5706C">
                                  <w:pPr>
                                    <w:pStyle w:val="200"/>
                                    <w:jc w:val="center"/>
                                  </w:pPr>
                                  <w:r w:rsidRPr="00CF32D9">
                                    <w:t>ЦИСТбв-</w:t>
                                  </w:r>
                                  <w:r w:rsidR="00581EEA">
                                    <w:t>5</w:t>
                                  </w:r>
                                  <w:r w:rsidRPr="00CF32D9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41636662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708"/>
                                <a:ext cx="3962" cy="140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dk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26726B" w14:textId="2624A531" w:rsidR="00166E09" w:rsidRPr="00DF7813" w:rsidRDefault="00817B40" w:rsidP="00315372">
                                  <w:pPr>
                                    <w:pStyle w:val="200"/>
                                    <w:jc w:val="center"/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F7813">
                                    <w:rPr>
                                      <w:sz w:val="36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Интеллектуальный помощник для работы с электронной библиотекой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7869834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6" y="12863"/>
                                <a:ext cx="6783" cy="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30E87F" w14:textId="0450CFDB" w:rsidR="00166E09" w:rsidRPr="000007C3" w:rsidRDefault="0036275B" w:rsidP="00315372">
                                  <w:pPr>
                                    <w:pStyle w:val="200"/>
                                    <w:jc w:val="center"/>
                                  </w:pPr>
                                  <w:r>
                                    <w:t>ВКР</w:t>
                                  </w:r>
                                  <w:r w:rsidR="00684096" w:rsidRPr="000007C3">
                                    <w:t>-УлГТУ-09.03.02-</w:t>
                                  </w:r>
                                  <w:r w:rsidR="000247DD">
                                    <w:rPr>
                                      <w:lang w:val="en-US"/>
                                    </w:rPr>
                                    <w:t>17/1175</w:t>
                                  </w:r>
                                  <w:r w:rsidR="00236446">
                                    <w:rPr>
                                      <w:lang w:val="en-US"/>
                                    </w:rPr>
                                    <w:t>-2024</w:t>
                                  </w:r>
                                  <w: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0562600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6"/>
                              <a:chOff x="3028" y="10033"/>
                              <a:chExt cx="3685" cy="2276"/>
                            </a:xfrm>
                          </wpg:grpSpPr>
                          <wpg:grpSp>
                            <wpg:cNvPr id="767735748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1"/>
                                <a:ext cx="3682" cy="1698"/>
                                <a:chOff x="3314" y="10611"/>
                                <a:chExt cx="3682" cy="1698"/>
                              </a:xfrm>
                            </wpg:grpSpPr>
                            <wpg:grpSp>
                              <wpg:cNvPr id="1413931691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1"/>
                                  <a:ext cx="3679" cy="283"/>
                                  <a:chOff x="3332" y="11722"/>
                                  <a:chExt cx="3678" cy="286"/>
                                </a:xfrm>
                              </wpg:grpSpPr>
                              <wps:wsp>
                                <wps:cNvPr id="87924889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DDB658" w14:textId="14C557D9" w:rsidR="00166E09" w:rsidRPr="00F80575" w:rsidRDefault="00366285" w:rsidP="00366285">
                                      <w:pPr>
                                        <w:pStyle w:val="a3"/>
                                        <w:ind w:firstLine="0"/>
                                        <w:jc w:val="both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Л</w:t>
                                      </w:r>
                                      <w:proofErr w:type="spellStart"/>
                                      <w:r w:rsidR="00F43F4D"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ит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14929278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0771C7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6782370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8731B4" w14:textId="681CABB4" w:rsidR="00166E09" w:rsidRPr="00366285" w:rsidRDefault="00A6612D" w:rsidP="00647EF1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394173067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3" y="11724"/>
                                    <a:ext cx="85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C1AE26" w14:textId="77777777" w:rsidR="00166E09" w:rsidRPr="00F80575" w:rsidRDefault="00F43F4D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</w:rPr>
                                        <w:t>Подп</w:t>
                                      </w:r>
                                      <w:r w:rsidRPr="00F80575"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051908175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2"/>
                                    <a:ext cx="56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141CCA" w14:textId="78B0C7AD" w:rsidR="00166E09" w:rsidRPr="00B93461" w:rsidRDefault="00B93461" w:rsidP="002C0896">
                                      <w:pPr>
                                        <w:pStyle w:val="a3"/>
                                        <w:ind w:firstLine="0"/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type A" w:hAnsi="GOST type A"/>
                                          <w:i/>
                                          <w:iCs/>
                                          <w:noProof w:val="0"/>
                                          <w:lang w:val="ru-RU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54827447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2"/>
                                  <a:chOff x="2358" y="10607"/>
                                  <a:chExt cx="3682" cy="1402"/>
                                </a:xfrm>
                              </wpg:grpSpPr>
                              <wpg:grpSp>
                                <wpg:cNvPr id="1457395086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400"/>
                                    <a:chOff x="2924" y="10616"/>
                                    <a:chExt cx="3681" cy="1400"/>
                                  </a:xfrm>
                                </wpg:grpSpPr>
                                <wpg:grpSp>
                                  <wpg:cNvPr id="1559807254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38503626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6285E" w14:textId="6431D12A" w:rsidR="00166E09" w:rsidRPr="00F80575" w:rsidRDefault="008C33D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Нгуен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 Х.А.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47396045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8E54985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Разраб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23518520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62E005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9469537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E23BC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57129719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3045492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F35165" w14:textId="0C863722" w:rsidR="00166E09" w:rsidRPr="00681277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Кандаулов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 xml:space="preserve"> В.</w:t>
                                          </w: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М</w:t>
                                          </w:r>
                                          <w:r w:rsidR="00681277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18796943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D88CF3B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>Пров</w:t>
                                          </w: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34023899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7FB76F6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3957578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3D9F88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5118712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230794652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2DE3487" w14:textId="76E68D39" w:rsidR="00166E09" w:rsidRPr="006A348C" w:rsidRDefault="006A348C" w:rsidP="006A348C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lang w:val="ru-RU"/>
                                            </w:rPr>
                                            <w:t xml:space="preserve"> Шикина В.Е.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9490398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AF6E5E4" w14:textId="1949ADC5" w:rsidR="00166E09" w:rsidRPr="006A348C" w:rsidRDefault="006A348C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Консульт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56728994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D7C89B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49825270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9F18F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444478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9041385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5557F8C" w14:textId="50DCDFE7" w:rsidR="00166E09" w:rsidRPr="00EF444B" w:rsidRDefault="00EF444B" w:rsidP="00EF444B">
                                          <w:pPr>
                                            <w:pStyle w:val="a3"/>
                                            <w:ind w:firstLine="0"/>
                                            <w:jc w:val="both"/>
                                            <w:rPr>
                                              <w:rFonts w:ascii="GOST type A" w:hAnsi="GOST type A"/>
                                              <w:i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2351948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23F558C" w14:textId="77777777" w:rsidR="00166E09" w:rsidRPr="00F80575" w:rsidRDefault="00F43F4D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</w:pPr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 xml:space="preserve">Н. </w:t>
                                          </w:r>
                                          <w:proofErr w:type="spellStart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контр</w:t>
                                          </w:r>
                                          <w:proofErr w:type="spellEnd"/>
                                          <w:r w:rsidRPr="00F80575"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113294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3D6083F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96321608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BE5DE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81501188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7"/>
                                      <a:ext cx="3669" cy="289"/>
                                      <a:chOff x="2196" y="10914"/>
                                      <a:chExt cx="3672" cy="292"/>
                                    </a:xfrm>
                                  </wpg:grpSpPr>
                                  <wps:wsp>
                                    <wps:cNvPr id="1096246438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2EBA743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7826668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2B6D5" w14:textId="21FAEEEF" w:rsidR="00166E09" w:rsidRPr="006A348C" w:rsidRDefault="00166E09" w:rsidP="00315372">
                                          <w:pPr>
                                            <w:pStyle w:val="a3"/>
                                            <w:ind w:firstLine="0"/>
                                            <w:jc w:val="left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noProof w:val="0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3600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84142341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4"/>
                                        <a:ext cx="851" cy="29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5616269" w14:textId="77777777" w:rsidR="00166E09" w:rsidRPr="00ED428B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  <w:color w:val="FFFFFF" w:themeColor="background1"/>
                                              <w14:textFill>
                                                <w14:noFill/>
                                              </w14:textFill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4618191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6"/>
                                        <a:ext cx="5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8B1C52" w14:textId="77777777" w:rsidR="00166E09" w:rsidRPr="00F80575" w:rsidRDefault="00166E09">
                                          <w:pPr>
                                            <w:pStyle w:val="a3"/>
                                            <w:rPr>
                                              <w:rFonts w:ascii="GOST type A" w:hAnsi="GOST type A"/>
                                              <w:i/>
                                              <w:iCs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5305070" name="Line 29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3808029" name="Line 2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5962288" name="Line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1547709" name="Line 2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75885247" name="Line 3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2132831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3434527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3"/>
                                  <a:ext cx="3682" cy="565"/>
                                  <a:chOff x="1240" y="9793"/>
                                  <a:chExt cx="3685" cy="572"/>
                                </a:xfrm>
                              </wpg:grpSpPr>
                              <wpg:grpSp>
                                <wpg:cNvPr id="1736209852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7"/>
                                    <a:chOff x="3332" y="11725"/>
                                    <a:chExt cx="3681" cy="287"/>
                                  </a:xfrm>
                                </wpg:grpSpPr>
                                <wps:wsp>
                                  <wps:cNvPr id="938166441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F8DE2C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5868012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227CC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49681901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686FE6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50836277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85" y="11729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8AB5D3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11310087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4BB045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5834336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94828000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3F995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062323871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659E67D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48737284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B4A187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42960268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21A280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8755611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B1BE84" w14:textId="77777777" w:rsidR="00166E09" w:rsidRPr="00F80575" w:rsidRDefault="00166E0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64472651" name="Lin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089008" name="Line 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1675379" name="Line 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0912833" name="Lin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4438244" name="Line 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4410797" name="Line 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0DDE85" id="Group 229" o:spid="_x0000_s1051" style="position:absolute;left:0;text-align:left;margin-left:28.25pt;margin-top:15.7pt;width:552.45pt;height:813.65pt;z-index:-251658240;mso-position-horizontal-relative:page;mso-position-vertical-relative:page" coordorigin="573,284" coordsize="11049,16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" o:allowincell="f">
              <v:group id="Group 230" o:spid="_x0000_s105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Fm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">
                <v:group id="Group 231" o:spid="_x0000_s105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5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3A15F2E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5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7EBFDFB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5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" strokeweight="2.25pt">
                    <v:textbox style="layout-flow:vertical;mso-layout-flow-alt:bottom-to-top" inset="0,0,0,0">
                      <w:txbxContent>
                        <w:p w14:paraId="14DFD4DA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5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08D6AFA1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5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716A2F18" w14:textId="77777777" w:rsidR="00166E09" w:rsidRPr="00F80575" w:rsidRDefault="00F43F4D" w:rsidP="00A6612D">
                          <w:pPr>
                            <w:pStyle w:val="a3"/>
                            <w:ind w:firstLine="0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80575">
                            <w:rPr>
                              <w:rFonts w:ascii="GOST type A" w:hAnsi="GOST type A"/>
                              <w:i/>
                              <w:iCs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5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">
                  <v:shape id="Text Box 238" o:spid="_x0000_s106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" strokeweight="2.25pt">
                    <v:textbox style="layout-flow:vertical;mso-layout-flow-alt:bottom-to-top" inset="0,0,0,0">
                      <w:txbxContent>
                        <w:p w14:paraId="698E6668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39" o:spid="_x0000_s106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" strokeweight="2.25pt">
                    <v:textbox style="layout-flow:vertical;mso-layout-flow-alt:bottom-to-top" inset="0,0,0,0">
                      <w:txbxContent>
                        <w:p w14:paraId="4C6A87C4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0" o:spid="_x0000_s106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" strokeweight="2.25pt">
                    <v:textbox style="layout-flow:vertical;mso-layout-flow-alt:bottom-to-top" inset="0,0,0,0">
                      <w:txbxContent>
                        <w:p w14:paraId="1B699456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1" o:spid="_x0000_s106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" strokeweight="2.25pt">
                    <v:textbox style="layout-flow:vertical;mso-layout-flow-alt:bottom-to-top" inset="0,0,0,0">
                      <w:txbxContent>
                        <w:p w14:paraId="24F22A3B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  <v:shape id="Text Box 242" o:spid="_x0000_s106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" strokeweight="2.25pt">
                    <v:textbox style="layout-flow:vertical;mso-layout-flow-alt:bottom-to-top" inset="0,0,0,0">
                      <w:txbxContent>
                        <w:p w14:paraId="4A248475" w14:textId="77777777" w:rsidR="00166E09" w:rsidRPr="00F80575" w:rsidRDefault="00166E09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6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" filled="f" strokeweight="2.25pt">
                <v:textbox inset="0,0,0,0"/>
              </v:rect>
              <v:group id="Group 244" o:spid="_x0000_s1066" style="position:absolute;left:1134;top:14323;width:10488;height:2234" coordorigin="1418,13317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">
                <v:rect id="Rectangle 245" o:spid="_x0000_s106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" strokeweight="2.25pt">
                  <v:textbox inset="0,0,0,0"/>
                </v:rect>
                <v:group id="Group 246" o:spid="_x0000_s1068" style="position:absolute;left:1421;top:13319;width:10485;height:2276" coordorigin="1135,11238" coordsize="104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">
                  <v:group id="Group 247" o:spid="_x0000_s1069" style="position:absolute;left:4817;top:11251;width:6803;height:2251" coordorigin="4667,12863" coordsize="6803,2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IW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">
                    <v:group id="Group 248" o:spid="_x0000_s1070" style="position:absolute;left:8629;top:13705;width:2841;height:563" coordorigin="6360,12805" coordsize="284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">
                      <v:shape id="Text Box 249" o:spid="_x0000_s1071" type="#_x0000_t202" style="position:absolute;left:6365;top:12806;width:848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" strokeweight="2.25pt">
                        <v:textbox inset="0,0,0,0">
                          <w:txbxContent>
                            <w:p w14:paraId="1F50C555" w14:textId="77777777" w:rsidR="00166E09" w:rsidRPr="00F80575" w:rsidRDefault="00F43F4D" w:rsidP="00EA2EE1">
                              <w:pPr>
                                <w:pStyle w:val="9"/>
                                <w:jc w:val="center"/>
                              </w:pPr>
                              <w:r w:rsidRPr="00F80575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72" type="#_x0000_t202" style="position:absolute;left:7218;top:12805;width:85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" strokeweight="2.25pt">
                        <v:textbox inset="0,0,0,0">
                          <w:txbxContent>
                            <w:p w14:paraId="70F5A223" w14:textId="7F5A0E4A" w:rsidR="00166E09" w:rsidRPr="0075551D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73" type="#_x0000_t202" style="position:absolute;left:8070;top:12806;width:113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" strokeweight="2.25pt">
                        <v:textbox inset="0,0,0,0">
                          <w:txbxContent>
                            <w:p w14:paraId="0A6164D1" w14:textId="292DC005" w:rsidR="00166E09" w:rsidRPr="0026165B" w:rsidRDefault="003107D4" w:rsidP="00EA2EE1">
                              <w:pPr>
                                <w:pStyle w:val="9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74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" strokeweight="2.25pt">
                        <v:textbox inset="0,0,0,0">
                          <w:txbxContent>
                            <w:p w14:paraId="279DFAA7" w14:textId="77777777" w:rsidR="003107D4" w:rsidRPr="003107D4" w:rsidRDefault="003107D4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>PAGE   \* MERGEFORMAT</w:instrTex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4</w:t>
                              </w:r>
                              <w:r w:rsidRPr="003107D4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  <w:p w14:paraId="2B18421E" w14:textId="4B55A655" w:rsidR="00166E09" w:rsidRPr="00F80575" w:rsidRDefault="00166E09" w:rsidP="006964EF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53" o:spid="_x0000_s1075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" strokeweight="2.25pt">
                        <v:textbox inset="0,0,0,0">
                          <w:txbxContent>
                            <w:p w14:paraId="002C4FC2" w14:textId="0C601E7C" w:rsidR="00166E09" w:rsidRPr="003107D4" w:rsidRDefault="00410DED" w:rsidP="003107D4">
                              <w:pPr>
                                <w:pStyle w:val="a3"/>
                                <w:ind w:firstLine="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instrText xml:space="preserve"> NUMPAGES  \# "0"  \* MERGEFORMAT 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lang w:val="ru-RU"/>
                                </w:rPr>
                                <w:t>38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group id="Group 254" o:spid="_x0000_s107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">
                        <v:shape id="Text Box 255" o:spid="_x0000_s107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" strokeweight="1pt">
                          <v:textbox inset="0,0,0,0">
                            <w:txbxContent>
                              <w:p w14:paraId="77B30F0F" w14:textId="7AAFCF3C" w:rsidR="00166E09" w:rsidRPr="00CF32D9" w:rsidRDefault="006964EF" w:rsidP="006773D3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shape id="Text Box 256" o:spid="_x0000_s107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" strokeweight="1pt">
                          <v:textbox inset="0,0,0,0">
                            <w:txbxContent>
                              <w:p w14:paraId="11CD612E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257" o:spid="_x0000_s107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" strokeweight="1pt">
                          <v:textbox inset="0,0,0,0">
                            <w:txbxContent>
                              <w:p w14:paraId="53C002B0" w14:textId="77777777" w:rsidR="00166E09" w:rsidRPr="00F80575" w:rsidRDefault="00166E09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8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" strokeweight="2.25pt">
                      <v:textbox inset="0,0,0,0">
                        <w:txbxContent>
                          <w:p w14:paraId="4AFF57C5" w14:textId="269D549F" w:rsidR="00166E09" w:rsidRPr="00CF32D9" w:rsidRDefault="00CF32D9" w:rsidP="00D5706C">
                            <w:pPr>
                              <w:pStyle w:val="200"/>
                              <w:jc w:val="center"/>
                            </w:pPr>
                            <w:r w:rsidRPr="00CF32D9">
                              <w:t>ЦИСТбв-</w:t>
                            </w:r>
                            <w:r w:rsidR="00581EEA">
                              <w:t>5</w:t>
                            </w:r>
                            <w:r w:rsidRPr="00CF32D9">
                              <w:t>1</w:t>
                            </w:r>
                          </w:p>
                        </w:txbxContent>
                      </v:textbox>
                    </v:shape>
                    <v:shape id="Text Box 259" o:spid="_x0000_s1081" type="#_x0000_t202" style="position:absolute;left:4667;top:13708;width:396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" filled="f" strokecolor="black [3200]" strokeweight="2.25pt">
                      <v:textbox inset="0,0,0,0">
                        <w:txbxContent>
                          <w:p w14:paraId="1026726B" w14:textId="2624A531" w:rsidR="00166E09" w:rsidRPr="00DF7813" w:rsidRDefault="00817B40" w:rsidP="00315372">
                            <w:pPr>
                              <w:pStyle w:val="200"/>
                              <w:jc w:val="center"/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7813">
                              <w:rPr>
                                <w:sz w:val="36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Интеллектуальный помощник для работы с электронной библиотекой</w:t>
                            </w:r>
                          </w:p>
                        </w:txbxContent>
                      </v:textbox>
                    </v:shape>
                    <v:shape id="Text Box 260" o:spid="_x0000_s1082" type="#_x0000_t202" style="position:absolute;left:4686;top:12863;width:6783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" filled="f" stroked="f">
                      <v:textbox inset="0,0,0,0">
                        <w:txbxContent>
                          <w:p w14:paraId="5530E87F" w14:textId="0450CFDB" w:rsidR="00166E09" w:rsidRPr="000007C3" w:rsidRDefault="0036275B" w:rsidP="00315372">
                            <w:pPr>
                              <w:pStyle w:val="200"/>
                              <w:jc w:val="center"/>
                            </w:pPr>
                            <w:r>
                              <w:t>ВКР</w:t>
                            </w:r>
                            <w:r w:rsidR="00684096" w:rsidRPr="000007C3">
                              <w:t>-УлГТУ-09.03.02-</w:t>
                            </w:r>
                            <w:r w:rsidR="000247DD">
                              <w:rPr>
                                <w:lang w:val="en-US"/>
                              </w:rPr>
                              <w:t>17/1175</w:t>
                            </w:r>
                            <w:r w:rsidR="00236446">
                              <w:rPr>
                                <w:lang w:val="en-US"/>
                              </w:rPr>
                              <w:t>-2024</w:t>
                            </w:r>
                            <w: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83" style="position:absolute;left:1135;top:11238;width:3685;height:2276" coordorigin="3028,10033" coordsize="3685,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">
                    <v:group id="Group 262" o:spid="_x0000_s1084" style="position:absolute;left:3031;top:10611;width:3682;height:1698" coordorigin="3314,10611" coordsize="3682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">
                      <v:group id="Group 263" o:spid="_x0000_s1085" style="position:absolute;left:3314;top:10611;width:3679;height:283" coordorigin="3332,11722" coordsize="367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">
                        <v:shape id="Text Box 264" o:spid="_x0000_s108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" strokeweight="2.25pt">
                          <v:textbox inset="0,0,0,0">
                            <w:txbxContent>
                              <w:p w14:paraId="49DDB658" w14:textId="14C557D9" w:rsidR="00166E09" w:rsidRPr="00F80575" w:rsidRDefault="00366285" w:rsidP="00366285">
                                <w:pPr>
                                  <w:pStyle w:val="a3"/>
                                  <w:ind w:firstLine="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Л</w:t>
                                </w:r>
                                <w:proofErr w:type="spellStart"/>
                                <w:r w:rsidR="00F43F4D"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ит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265" o:spid="_x0000_s108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" strokeweight="2.25pt">
                          <v:textbox inset="0,0,0,0">
                            <w:txbxContent>
                              <w:p w14:paraId="480771C7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8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" strokeweight="2.25pt">
                          <v:textbox inset="0,0,0,0">
                            <w:txbxContent>
                              <w:p w14:paraId="2B8731B4" w14:textId="681CABB4" w:rsidR="00166E09" w:rsidRPr="00366285" w:rsidRDefault="00A6612D" w:rsidP="00647EF1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shape>
                        <v:shape id="Text Box 267" o:spid="_x0000_s1089" type="#_x0000_t202" style="position:absolute;left:5593;top:11724;width:85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" strokeweight="2.25pt">
                          <v:textbox inset="0,0,0,0">
                            <w:txbxContent>
                              <w:p w14:paraId="6CC1AE26" w14:textId="77777777" w:rsidR="00166E09" w:rsidRPr="00F80575" w:rsidRDefault="00F43F4D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Подп</w:t>
                                </w:r>
                                <w:r w:rsidRPr="00F80575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90" type="#_x0000_t202" style="position:absolute;left:6446;top:11722;width:5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" strokeweight="2.25pt">
                          <v:textbox inset="0,0,0,0">
                            <w:txbxContent>
                              <w:p w14:paraId="66141CCA" w14:textId="78B0C7AD" w:rsidR="00166E09" w:rsidRPr="00B93461" w:rsidRDefault="00B93461" w:rsidP="002C0896">
                                <w:pPr>
                                  <w:pStyle w:val="a3"/>
                                  <w:ind w:firstLine="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91" style="position:absolute;left:3314;top:10907;width:3682;height:1402" coordorigin="2358,10607" coordsize="3682,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">
                        <v:group id="Group 270" o:spid="_x0000_s1092" style="position:absolute;left:2358;top:10609;width:3681;height:1400" coordorigin="2924,10616" coordsize="3681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">
                          <v:group id="Group 271" o:spid="_x0000_s109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">
                            <v:shape id="Text Box 272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" strokeweight="1pt">
                              <v:textbox inset="1mm,0,0,0">
                                <w:txbxContent>
                                  <w:p w14:paraId="4476285E" w14:textId="6431D12A" w:rsidR="00166E09" w:rsidRPr="00F80575" w:rsidRDefault="008C33D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Нгуен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 Х.А.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" strokeweight="1pt">
                              <v:textbox inset="1mm,0,0,0">
                                <w:txbxContent>
                                  <w:p w14:paraId="48E54985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Разраб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" strokeweight="1pt">
                              <v:textbox inset="0,0,0,0">
                                <w:txbxContent>
                                  <w:p w14:paraId="4E62E005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" strokeweight="1pt">
                              <v:textbox inset="0,0,0,0">
                                <w:txbxContent>
                                  <w:p w14:paraId="20E23BC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9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">
                            <v:shape id="Text Box 277" o:spid="_x0000_s109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" strokeweight="1pt">
                              <v:textbox inset="1mm,0,0,0">
                                <w:txbxContent>
                                  <w:p w14:paraId="2BF35165" w14:textId="0C863722" w:rsidR="00166E09" w:rsidRPr="00681277" w:rsidRDefault="006A348C" w:rsidP="00315372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Кандаулов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 xml:space="preserve"> В.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М</w:t>
                                    </w:r>
                                    <w:r w:rsidR="00681277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8" o:spid="_x0000_s110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" strokeweight="1pt">
                              <v:textbox inset="1mm,0,0,0">
                                <w:txbxContent>
                                  <w:p w14:paraId="2D88CF3B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Пров</w:t>
                                    </w: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10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" strokeweight="1pt">
                              <v:textbox inset="0,0,0,0">
                                <w:txbxContent>
                                  <w:p w14:paraId="57FB76F6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10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" strokeweight="1pt">
                              <v:textbox inset="0,0,0,0">
                                <w:txbxContent>
                                  <w:p w14:paraId="223D9F88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10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">
                            <v:shape id="Text Box 282" o:spid="_x0000_s110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" strokeweight="1pt">
                              <v:textbox inset="0,0,0,0">
                                <w:txbxContent>
                                  <w:p w14:paraId="62DE3487" w14:textId="76E68D39" w:rsidR="00166E09" w:rsidRPr="006A348C" w:rsidRDefault="006A348C" w:rsidP="006A348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lang w:val="ru-RU"/>
                                      </w:rPr>
                                      <w:t xml:space="preserve"> Шикина В.Е.</w:t>
                                    </w:r>
                                  </w:p>
                                </w:txbxContent>
                              </v:textbox>
                            </v:shape>
                            <v:shape id="Text Box 283" o:spid="_x0000_s110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" strokeweight="1pt">
                              <v:textbox inset="1mm,0,0,0">
                                <w:txbxContent>
                                  <w:p w14:paraId="5AF6E5E4" w14:textId="1949ADC5" w:rsidR="00166E09" w:rsidRPr="006A348C" w:rsidRDefault="006A348C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Консульт</w:t>
                                    </w:r>
                                    <w:proofErr w:type="spellEnd"/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10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" strokeweight="1pt">
                              <v:textbox inset="0,0,0,0">
                                <w:txbxContent>
                                  <w:p w14:paraId="02D7C89B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10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" strokeweight="1pt">
                              <v:textbox inset="0,0,0,0">
                                <w:txbxContent>
                                  <w:p w14:paraId="109F18F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10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">
                            <v:shape id="Text Box 287" o:spid="_x0000_s110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" strokeweight="1pt">
                              <v:textbox inset="0,0,0,0">
                                <w:txbxContent>
                                  <w:p w14:paraId="75557F8C" w14:textId="50DCDFE7" w:rsidR="00166E09" w:rsidRPr="00EF444B" w:rsidRDefault="00EF444B" w:rsidP="00EF444B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88" o:spid="_x0000_s111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" strokeweight="1pt">
                              <v:textbox inset="1mm,0,0,0">
                                <w:txbxContent>
                                  <w:p w14:paraId="023F558C" w14:textId="77777777" w:rsidR="00166E09" w:rsidRPr="00F80575" w:rsidRDefault="00F43F4D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 xml:space="preserve">Н. </w:t>
                                    </w:r>
                                    <w:proofErr w:type="spellStart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контр</w:t>
                                    </w:r>
                                    <w:proofErr w:type="spellEnd"/>
                                    <w:r w:rsidRPr="00F80575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11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" strokeweight="1pt">
                              <v:textbox inset="0,0,0,0">
                                <w:txbxContent>
                                  <w:p w14:paraId="63D6083F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11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BE5DE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113" style="position:absolute;left:2925;top:11727;width:3669;height:289" coordorigin="2196,10914" coordsize="3672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">
                            <v:shape id="Text Box 292" o:spid="_x0000_s111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" strokeweight="1pt">
                              <v:textbox inset="0,0,0,0">
                                <w:txbxContent>
                                  <w:p w14:paraId="22EBA743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11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" strokeweight="1pt">
                              <v:textbox inset="1mm,0,0,0">
                                <w:txbxContent>
                                  <w:p w14:paraId="5562B6D5" w14:textId="21FAEEEF" w:rsidR="00166E09" w:rsidRPr="006A348C" w:rsidRDefault="00166E09" w:rsidP="00315372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4" o:spid="_x0000_s1116" type="#_x0000_t202" style="position:absolute;left:4461;top:10914;width:851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" strokeweight="1pt">
                              <v:textbox inset="0,0,0,0">
                                <w:txbxContent>
                                  <w:p w14:paraId="55616269" w14:textId="77777777" w:rsidR="00166E09" w:rsidRPr="00ED428B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color w:val="FFFFFF" w:themeColor="background1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117" type="#_x0000_t202" style="position:absolute;left:5311;top:10916;width:5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" strokeweight="1pt">
                              <v:textbox inset="0,0,0,0">
                                <w:txbxContent>
                                  <w:p w14:paraId="408B1C52" w14:textId="77777777" w:rsidR="00166E09" w:rsidRPr="00F80575" w:rsidRDefault="00166E0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11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" strokeweight="2.25pt"/>
                        <v:line id="Line 297" o:spid="_x0000_s111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" strokeweight="2.25pt"/>
                        <v:line id="Line 298" o:spid="_x0000_s112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" strokeweight="2.25pt"/>
                        <v:line id="Line 299" o:spid="_x0000_s112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" strokeweight="2.25pt"/>
                        <v:line id="Line 300" o:spid="_x0000_s112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" strokeweight="2.25pt"/>
                      </v:group>
                    </v:group>
                    <v:group id="Group 301" o:spid="_x0000_s112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">
                      <v:group id="Group 302" o:spid="_x0000_s1124" style="position:absolute;left:3034;top:9493;width:3682;height:565" coordorigin="1240,9793" coordsize="3685,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">
                        <v:group id="Group 303" o:spid="_x0000_s1125" style="position:absolute;left:1240;top:10078;width:3685;height:287" coordorigin="3332,11725" coordsize="3681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Xuh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">
                          <v:shape id="Text Box 304" o:spid="_x0000_s112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" strokeweight="1pt">
                            <v:textbox inset="0,0,0,0">
                              <w:txbxContent>
                                <w:p w14:paraId="73F8DE2C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2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" strokeweight="1pt">
                            <v:textbox inset="0,0,0,0">
                              <w:txbxContent>
                                <w:p w14:paraId="47227CC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2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" strokeweight="1pt">
                            <v:textbox inset="0,0,0,0">
                              <w:txbxContent>
                                <w:p w14:paraId="16686FE6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29" type="#_x0000_t202" style="position:absolute;left:5585;top:1172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" strokeweight="1pt">
                            <v:textbox inset="0,0,0,0">
                              <w:txbxContent>
                                <w:p w14:paraId="7D8AB5D3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3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" strokeweight="1pt">
                            <v:textbox inset="0,0,0,0">
                              <w:txbxContent>
                                <w:p w14:paraId="204BB045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3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">
                          <v:shape id="Text Box 310" o:spid="_x0000_s113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" strokeweight="1pt">
                            <v:textbox inset="0,0,0,0">
                              <w:txbxContent>
                                <w:p w14:paraId="6A3F995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3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" strokeweight="1pt">
                            <v:textbox inset="0,0,0,0">
                              <w:txbxContent>
                                <w:p w14:paraId="4659E67D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3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" strokeweight="1pt">
                            <v:textbox inset="0,0,0,0">
                              <w:txbxContent>
                                <w:p w14:paraId="5DB4A187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3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" strokeweight="1pt">
                            <v:textbox inset="0,0,0,0">
                              <w:txbxContent>
                                <w:p w14:paraId="7021A280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3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" strokeweight="1pt">
                            <v:textbox inset="0,0,0,0">
                              <w:txbxContent>
                                <w:p w14:paraId="78B1BE84" w14:textId="77777777" w:rsidR="00166E09" w:rsidRPr="00F80575" w:rsidRDefault="00166E0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3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" strokeweight="2.25pt"/>
                      <v:line id="Line 316" o:spid="_x0000_s113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" strokeweight="2.25pt"/>
                      <v:line id="Line 317" o:spid="_x0000_s113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" strokeweight="2.25pt"/>
                      <v:line id="Line 318" o:spid="_x0000_s114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" strokeweight="2.25pt"/>
                      <v:line id="Line 319" o:spid="_x0000_s114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" strokeweight="2.25pt"/>
                      <v:line id="Line 320" o:spid="_x0000_s114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7322B" w14:textId="7CC21A55" w:rsidR="009E4CA2" w:rsidRPr="00951B53" w:rsidRDefault="00FB0F6C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2" behindDoc="1" locked="0" layoutInCell="0" allowOverlap="1" wp14:anchorId="3D792EC8" wp14:editId="6D048AE4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2021004987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2019714822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83591139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65369616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49639219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424959982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65674696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32BCB" w14:textId="77777777" w:rsidR="00FB0F6C" w:rsidRPr="00315372" w:rsidRDefault="00FB0F6C" w:rsidP="00FB0F6C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88947473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E3F6CB" w14:textId="77777777" w:rsidR="00FB0F6C" w:rsidRPr="000247DD" w:rsidRDefault="00FB0F6C" w:rsidP="00FB0F6C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0247DD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1770565776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4C07D1" w14:textId="1931B24C" w:rsidR="00FB0F6C" w:rsidRPr="00AB28C0" w:rsidRDefault="00AB28C0" w:rsidP="00AB28C0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="00FB0F6C" w:rsidRPr="000007C3">
                                  <w:t>-УлГТУ-09.03.02-</w:t>
                                </w:r>
                                <w:r w:rsidR="000247D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45638947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712758767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347815962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4D4D795" w14:textId="77777777" w:rsidR="00FB0F6C" w:rsidRPr="00BC0C52" w:rsidRDefault="00FB0F6C" w:rsidP="00FB0F6C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71424685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5F564F" w14:textId="77777777" w:rsidR="00FB0F6C" w:rsidRPr="00E438E6" w:rsidRDefault="00FB0F6C" w:rsidP="00FB0F6C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05972732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7ECCD1" w14:textId="77777777" w:rsidR="00FB0F6C" w:rsidRPr="00E94929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495790015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47001" w14:textId="77777777" w:rsidR="00FB0F6C" w:rsidRPr="00E438E6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850900913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C9966C" w14:textId="77777777" w:rsidR="00FB0F6C" w:rsidRPr="000E02AA" w:rsidRDefault="00FB0F6C" w:rsidP="00FB0F6C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36115821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340406301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180109541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849101575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CB90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9139718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73FF76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781486036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1C469C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752628294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9CD822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38899129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C06BD7A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78112911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00317927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9FCADD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400195696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363615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2840825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C5AD82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67157473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9DFA97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52362069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A34CB1" w14:textId="77777777" w:rsidR="00FB0F6C" w:rsidRPr="00E438E6" w:rsidRDefault="00FB0F6C" w:rsidP="00FB0F6C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031468050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852710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7839695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6642103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3543408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380690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792EC8" id="Group 413" o:spid="_x0000_s1143" style="position:absolute;left:0;text-align:left;margin-left:56.6pt;margin-top:15.6pt;width:524.4pt;height:813.55pt;z-index:-251658238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" o:allowincell="f">
              <v:rect id="Rectangle 427" o:spid="_x0000_s11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" strokeweight="2.25pt"/>
              <v:group id="Group 428" o:spid="_x0000_s114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">
                <v:rect id="Rectangle 429" o:spid="_x0000_s114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" strokeweight="2.25pt"/>
                <v:group id="Group 430" o:spid="_x0000_s114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">
                  <v:group id="Group 431" o:spid="_x0000_s114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4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" strokeweight="2.25pt">
                      <v:textbox inset=".5mm,.3mm,.5mm,.3mm">
                        <w:txbxContent>
                          <w:p w14:paraId="7BF32BCB" w14:textId="77777777" w:rsidR="00FB0F6C" w:rsidRPr="00315372" w:rsidRDefault="00FB0F6C" w:rsidP="00FB0F6C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0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" strokeweight="2.25pt">
                      <v:textbox inset="0,0,0,0">
                        <w:txbxContent>
                          <w:p w14:paraId="3AE3F6CB" w14:textId="77777777" w:rsidR="00FB0F6C" w:rsidRPr="000247DD" w:rsidRDefault="00FB0F6C" w:rsidP="00FB0F6C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0247DD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1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" strokeweight="2.25pt">
                    <v:textbox inset=".5mm,.3mm,.5mm,.3mm">
                      <w:txbxContent>
                        <w:p w14:paraId="794C07D1" w14:textId="1931B24C" w:rsidR="00FB0F6C" w:rsidRPr="00AB28C0" w:rsidRDefault="00AB28C0" w:rsidP="00AB28C0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="00FB0F6C" w:rsidRPr="000007C3">
                            <w:t>-УлГТУ-09.03.02-</w:t>
                          </w:r>
                          <w:r w:rsidR="000247D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5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">
                    <v:group id="Group 436" o:spid="_x0000_s115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">
                      <v:shape id="Text Box 437" o:spid="_x0000_s115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" strokeweight="2.25pt">
                        <v:textbox inset=".5mm,.3mm,.5mm,.3mm">
                          <w:txbxContent>
                            <w:p w14:paraId="74D4D795" w14:textId="77777777" w:rsidR="00FB0F6C" w:rsidRPr="00BC0C52" w:rsidRDefault="00FB0F6C" w:rsidP="00FB0F6C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5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" strokeweight="2.25pt">
                        <v:textbox inset=".5mm,.3mm,.5mm,.3mm">
                          <w:txbxContent>
                            <w:p w14:paraId="245F564F" w14:textId="77777777" w:rsidR="00FB0F6C" w:rsidRPr="00E438E6" w:rsidRDefault="00FB0F6C" w:rsidP="00FB0F6C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" strokeweight="2.25pt">
                        <v:textbox inset=".5mm,.3mm,.5mm,.3mm">
                          <w:txbxContent>
                            <w:p w14:paraId="787ECCD1" w14:textId="77777777" w:rsidR="00FB0F6C" w:rsidRPr="00E94929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5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" strokeweight="2.25pt">
                        <v:textbox inset=".5mm,.3mm,.5mm,.3mm">
                          <w:txbxContent>
                            <w:p w14:paraId="33847001" w14:textId="77777777" w:rsidR="00FB0F6C" w:rsidRPr="00E438E6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5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" strokeweight="2.25pt">
                        <v:textbox inset=".5mm,.3mm,.5mm,.3mm">
                          <w:txbxContent>
                            <w:p w14:paraId="7AC9966C" w14:textId="77777777" w:rsidR="00FB0F6C" w:rsidRPr="000E02AA" w:rsidRDefault="00FB0F6C" w:rsidP="00FB0F6C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5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">
                      <v:group id="Group 443" o:spid="_x0000_s116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">
                        <v:group id="Group 444" o:spid="_x0000_s116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">
                          <v:shape id="Text Box 445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229CB90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7173FF76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0A1C469C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79CD822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C06BD7A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">
                          <v:shape id="Text Box 451" o:spid="_x0000_s116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99FCADD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6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" strokeweight="1pt">
                            <v:textbox inset=".5mm,.3mm,.5mm,.3mm">
                              <w:txbxContent>
                                <w:p w14:paraId="52363615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" strokeweight="1pt">
                            <v:textbox inset=".5mm,.3mm,.5mm,.3mm">
                              <w:txbxContent>
                                <w:p w14:paraId="04C5AD82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171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" strokeweight="1pt">
                            <v:stroke joinstyle="miter"/>
                            <v:textbox inset=".5mm,.3mm,.5mm,.3mm">
                              <w:txbxContent>
                                <w:p w14:paraId="2E9DFA97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17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7DA34CB1" w14:textId="77777777" w:rsidR="00FB0F6C" w:rsidRPr="00E438E6" w:rsidRDefault="00FB0F6C" w:rsidP="00FB0F6C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" strokeweight="2.25pt"/>
                      <v:line id="Line 457" o:spid="_x0000_s117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" strokeweight="2.25pt"/>
                      <v:line id="Line 458" o:spid="_x0000_s117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" strokeweight="2.25pt"/>
                      <v:line id="Line 459" o:spid="_x0000_s117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" strokeweight="2.25pt"/>
                      <v:line id="Line 460" o:spid="_x0000_s117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" strokeweight="2.25pt"/>
                      <v:line id="Line 461" o:spid="_x0000_s117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606F2" w14:textId="5638AA72" w:rsidR="005828DB" w:rsidRPr="00951B53" w:rsidRDefault="00460AAE" w:rsidP="00150307">
    <w:pPr>
      <w:pStyle w:val="a5"/>
    </w:pPr>
    <w:r w:rsidRPr="00951B53">
      <w:rPr>
        <w:noProof/>
        <w:sz w:val="20"/>
      </w:rPr>
      <mc:AlternateContent>
        <mc:Choice Requires="wpg">
          <w:drawing>
            <wp:anchor distT="0" distB="0" distL="114300" distR="114300" simplePos="0" relativeHeight="251658241" behindDoc="1" locked="0" layoutInCell="0" allowOverlap="1" wp14:anchorId="5B7B49E4" wp14:editId="7325AA40">
              <wp:simplePos x="0" y="0"/>
              <wp:positionH relativeFrom="page">
                <wp:posOffset>718820</wp:posOffset>
              </wp:positionH>
              <wp:positionV relativeFrom="page">
                <wp:posOffset>198120</wp:posOffset>
              </wp:positionV>
              <wp:extent cx="6660000" cy="10332000"/>
              <wp:effectExtent l="19050" t="19050" r="26670" b="12700"/>
              <wp:wrapNone/>
              <wp:docPr id="1778814741" name="Group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9" cy="16271"/>
                      </a:xfrm>
                    </wpg:grpSpPr>
                    <wps:wsp>
                      <wps:cNvPr id="570941425" name="Rectangle 42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875659675" name="Group 428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95185257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8543292" name="Group 43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35685019" name="Group 43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50378425" name="Text Box 4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CFD58" w14:textId="77777777" w:rsidR="00460AAE" w:rsidRPr="00315372" w:rsidRDefault="00460AAE" w:rsidP="00460AAE">
                                  <w:pPr>
                                    <w:pStyle w:val="a3"/>
                                    <w:ind w:firstLine="0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815924611" name="Text Box 4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FDB34" w14:textId="77777777" w:rsidR="00460AAE" w:rsidRPr="00562CA6" w:rsidRDefault="00460AAE" w:rsidP="00460AAE">
                                  <w:pPr>
                                    <w:pStyle w:val="9"/>
                                    <w:jc w:val="center"/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</w:pP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instrText xml:space="preserve"> PAGE   \* MERGEFORMAT </w:instrTex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t>4</w:t>
                                  </w:r>
                                  <w:r w:rsidRPr="00562CA6">
                                    <w:rPr>
                                      <w:sz w:val="28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74094549" name="Text Box 4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09B8D8" w14:textId="4B7138C8" w:rsidR="00460AAE" w:rsidRPr="004F36C6" w:rsidRDefault="004F36C6" w:rsidP="004F36C6">
                                <w:pPr>
                                  <w:pStyle w:val="200"/>
                                  <w:jc w:val="center"/>
                                </w:pPr>
                                <w:r>
                                  <w:t>ВКР</w:t>
                                </w:r>
                                <w:r w:rsidRPr="000007C3">
                                  <w:t>-УлГТУ-09.03.02-</w:t>
                                </w:r>
                                <w:r w:rsidR="005E088D">
                                  <w:rPr>
                                    <w:lang w:val="en-US"/>
                                  </w:rPr>
                                  <w:t>17/1175</w:t>
                                </w:r>
                                <w:r w:rsidR="00236446">
                                  <w:rPr>
                                    <w:lang w:val="en-US"/>
                                  </w:rPr>
                                  <w:t>-2024</w:t>
                                </w:r>
                                <w:r>
                                  <w:t xml:space="preserve"> ПЗ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96837993" name="Group 43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470755366" name="Group 4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061798950" name="Text Box 4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0501C6" w14:textId="77777777" w:rsidR="00460AAE" w:rsidRPr="00BC0C52" w:rsidRDefault="00460AAE" w:rsidP="00460AAE">
                                    <w:pPr>
                                      <w:pStyle w:val="a3"/>
                                      <w:ind w:firstLine="0"/>
                                      <w:jc w:val="both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81603013" name="Text Box 4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21D177" w14:textId="77777777" w:rsidR="00460AAE" w:rsidRPr="00E438E6" w:rsidRDefault="00460AAE" w:rsidP="00460AAE">
                                    <w:pPr>
                                      <w:pStyle w:val="9"/>
                                    </w:pPr>
                                    <w:r w:rsidRPr="00E438E6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005531177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6D6F1D" w14:textId="77777777" w:rsidR="00460AAE" w:rsidRPr="00E94929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38541031" name="Text Box 4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4C7DCF" w14:textId="77777777" w:rsidR="00460AAE" w:rsidRPr="00E438E6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E438E6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035624954" name="Text Box 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499E" w14:textId="77777777" w:rsidR="00460AAE" w:rsidRPr="000E02AA" w:rsidRDefault="00460AAE" w:rsidP="00460AAE">
                                    <w:pPr>
                                      <w:pStyle w:val="a3"/>
                                      <w:ind w:firstLine="0"/>
                                      <w:jc w:val="left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9715646" name="Group 4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630232943" name="Group 4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457930525" name="Group 4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83586560" name="Text Box 44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ABD698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8126745" name="Text Box 44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542E6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926469338" name="Text Box 44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6080E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98909851" name="Text Box 44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EFCF9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094566173" name="Text Box 44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FC7B4D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397217" name="Group 4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700078464" name="Text Box 45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12F4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045948794" name="Text Box 45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95B9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14343513" name="Text Box 45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F7C5C77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428323999" name="Text Box 45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F4378C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617176315" name="Text Box 4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403A225" w14:textId="77777777" w:rsidR="00460AAE" w:rsidRPr="00E438E6" w:rsidRDefault="00460AAE" w:rsidP="00460AAE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4329646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93868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675346" name="Line 4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0849320" name="Line 4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82011217" name="Line 4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91430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7B49E4" id="_x0000_s1179" style="position:absolute;left:0;text-align:left;margin-left:56.6pt;margin-top:15.6pt;width:524.4pt;height:813.55pt;z-index:-251658239;mso-position-horizontal-relative:page;mso-position-vertical-relative:page" coordorigin="1134,284" coordsize="1048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" o:allowincell="f">
              <v:rect id="Rectangle 427" o:spid="_x0000_s118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" strokeweight="2.25pt"/>
              <v:group id="Group 428" o:spid="_x0000_s118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">
                <v:rect id="Rectangle 429" o:spid="_x0000_s118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" strokeweight="2.25pt"/>
                <v:group id="Group 430" o:spid="_x0000_s118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">
                  <v:group id="Group 431" o:spid="_x0000_s118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2" o:spid="_x0000_s118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" strokeweight="2.25pt">
                      <v:textbox inset=".5mm,.3mm,.5mm,.3mm">
                        <w:txbxContent>
                          <w:p w14:paraId="2E9CFD58" w14:textId="77777777" w:rsidR="00460AAE" w:rsidRPr="00315372" w:rsidRDefault="00460AAE" w:rsidP="00460AAE">
                            <w:pPr>
                              <w:pStyle w:val="a3"/>
                              <w:ind w:firstLine="0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86" type="#_x0000_t202" style="position:absolute;left:9097;top:10259;width:850;height:5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" strokeweight="2.25pt">
                      <v:textbox inset="0,0,0,0">
                        <w:txbxContent>
                          <w:p w14:paraId="57AFDB34" w14:textId="77777777" w:rsidR="00460AAE" w:rsidRPr="00562CA6" w:rsidRDefault="00460AAE" w:rsidP="00460AAE">
                            <w:pPr>
                              <w:pStyle w:val="9"/>
                              <w:jc w:val="center"/>
                              <w:rPr>
                                <w:sz w:val="28"/>
                                <w:szCs w:val="40"/>
                                <w:lang w:val="ru-RU"/>
                              </w:rPr>
                            </w:pP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t>4</w:t>
                            </w:r>
                            <w:r w:rsidRPr="00562CA6">
                              <w:rPr>
                                <w:sz w:val="28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8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" strokeweight="2.25pt">
                    <v:textbox inset=".5mm,.3mm,.5mm,.3mm">
                      <w:txbxContent>
                        <w:p w14:paraId="1809B8D8" w14:textId="4B7138C8" w:rsidR="00460AAE" w:rsidRPr="004F36C6" w:rsidRDefault="004F36C6" w:rsidP="004F36C6">
                          <w:pPr>
                            <w:pStyle w:val="200"/>
                            <w:jc w:val="center"/>
                          </w:pPr>
                          <w:r>
                            <w:t>ВКР</w:t>
                          </w:r>
                          <w:r w:rsidRPr="000007C3">
                            <w:t>-УлГТУ-09.03.02-</w:t>
                          </w:r>
                          <w:r w:rsidR="005E088D">
                            <w:rPr>
                              <w:lang w:val="en-US"/>
                            </w:rPr>
                            <w:t>17/1175</w:t>
                          </w:r>
                          <w:r w:rsidR="00236446">
                            <w:rPr>
                              <w:lang w:val="en-US"/>
                            </w:rPr>
                            <w:t>-2024</w:t>
                          </w:r>
                          <w:r>
                            <w:t xml:space="preserve"> ПЗ</w:t>
                          </w:r>
                        </w:p>
                      </w:txbxContent>
                    </v:textbox>
                  </v:shape>
                  <v:group id="Group 435" o:spid="_x0000_s118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oy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">
                    <v:group id="Group 436" o:spid="_x0000_s118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">
                      <v:shape id="Text Box 437" o:spid="_x0000_s119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" strokeweight="2.25pt">
                        <v:textbox inset=".5mm,.3mm,.5mm,.3mm">
                          <w:txbxContent>
                            <w:p w14:paraId="480501C6" w14:textId="77777777" w:rsidR="00460AAE" w:rsidRPr="00BC0C52" w:rsidRDefault="00460AAE" w:rsidP="00460AAE">
                              <w:pPr>
                                <w:pStyle w:val="a3"/>
                                <w:ind w:firstLine="0"/>
                                <w:jc w:val="both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438" o:spid="_x0000_s119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" strokeweight="2.25pt">
                        <v:textbox inset=".5mm,.3mm,.5mm,.3mm">
                          <w:txbxContent>
                            <w:p w14:paraId="0321D177" w14:textId="77777777" w:rsidR="00460AAE" w:rsidRPr="00E438E6" w:rsidRDefault="00460AAE" w:rsidP="00460AAE">
                              <w:pPr>
                                <w:pStyle w:val="9"/>
                              </w:pPr>
                              <w:r w:rsidRPr="00E438E6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9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" strokeweight="2.25pt">
                        <v:textbox inset=".5mm,.3mm,.5mm,.3mm">
                          <w:txbxContent>
                            <w:p w14:paraId="436D6F1D" w14:textId="77777777" w:rsidR="00460AAE" w:rsidRPr="00E94929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440" o:spid="_x0000_s119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" strokeweight="2.25pt">
                        <v:textbox inset=".5mm,.3mm,.5mm,.3mm">
                          <w:txbxContent>
                            <w:p w14:paraId="584C7DCF" w14:textId="77777777" w:rsidR="00460AAE" w:rsidRPr="00E438E6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E438E6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9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" strokeweight="2.25pt">
                        <v:textbox inset=".5mm,.3mm,.5mm,.3mm">
                          <w:txbxContent>
                            <w:p w14:paraId="0983499E" w14:textId="77777777" w:rsidR="00460AAE" w:rsidRPr="000E02AA" w:rsidRDefault="00460AAE" w:rsidP="00460AAE">
                              <w:pPr>
                                <w:pStyle w:val="a3"/>
                                <w:ind w:firstLine="0"/>
                                <w:jc w:val="left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442" o:spid="_x0000_s119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">
                      <v:group id="Group 443" o:spid="_x0000_s119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">
                        <v:group id="Group 444" o:spid="_x0000_s119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">
                          <v:shape id="Text Box 445" o:spid="_x0000_s119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" strokeweight="1pt">
                            <v:textbox inset=".5mm,.3mm,.5mm,.3mm">
                              <w:txbxContent>
                                <w:p w14:paraId="0CABD698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9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" strokeweight="1pt">
                            <v:textbox inset=".5mm,.3mm,.5mm,.3mm">
                              <w:txbxContent>
                                <w:p w14:paraId="37542E6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7" o:spid="_x0000_s120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" strokeweight="1pt">
                            <v:textbox inset=".5mm,.3mm,.5mm,.3mm">
                              <w:txbxContent>
                                <w:p w14:paraId="3386080E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8" o:spid="_x0000_s120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37EFCF9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9" o:spid="_x0000_s120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" strokeweight="1pt">
                            <v:textbox inset=".5mm,.3mm,.5mm,.3mm">
                              <w:txbxContent>
                                <w:p w14:paraId="05FC7B4D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20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">
                          <v:shape id="Text Box 451" o:spid="_x0000_s120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" strokeweight="1pt">
                            <v:textbox inset=".5mm,.3mm,.5mm,.3mm">
                              <w:txbxContent>
                                <w:p w14:paraId="4212F4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2" o:spid="_x0000_s120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" strokeweight="1pt">
                            <v:textbox inset=".5mm,.3mm,.5mm,.3mm">
                              <w:txbxContent>
                                <w:p w14:paraId="6C395B9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53" o:spid="_x0000_s120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" strokeweight="1pt">
                            <v:textbox inset=".5mm,.3mm,.5mm,.3mm">
                              <w:txbxContent>
                                <w:p w14:paraId="6F7C5C77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Text Box 454" o:spid="_x0000_s1207" style="position:absolute;left:5597;top:11725;width:850;height:28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" strokeweight="1pt">
                            <v:stroke joinstyle="miter"/>
                            <v:textbox inset=".5mm,.3mm,.5mm,.3mm">
                              <w:txbxContent>
                                <w:p w14:paraId="10F4378C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oundrect>
                          <v:shape id="Text Box 455" o:spid="_x0000_s120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" strokeweight="1pt">
                            <v:textbox inset=".5mm,.3mm,.5mm,.3mm">
                              <w:txbxContent>
                                <w:p w14:paraId="0403A225" w14:textId="77777777" w:rsidR="00460AAE" w:rsidRPr="00E438E6" w:rsidRDefault="00460AAE" w:rsidP="00460AAE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20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" strokeweight="2.25pt"/>
                      <v:line id="Line 457" o:spid="_x0000_s121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" strokeweight="2.25pt"/>
                      <v:line id="Line 458" o:spid="_x0000_s121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" strokeweight="2.25pt"/>
                      <v:line id="Line 459" o:spid="_x0000_s121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" strokeweight="2.25pt"/>
                      <v:line id="Line 460" o:spid="_x0000_s121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" strokeweight="2.25pt"/>
                      <v:line id="Line 461" o:spid="_x0000_s121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2655"/>
    <w:multiLevelType w:val="hybridMultilevel"/>
    <w:tmpl w:val="A97A2BC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A6F37"/>
    <w:multiLevelType w:val="hybridMultilevel"/>
    <w:tmpl w:val="AED2391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90ED3"/>
    <w:multiLevelType w:val="hybridMultilevel"/>
    <w:tmpl w:val="509E0FCE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D77AFB"/>
    <w:multiLevelType w:val="hybridMultilevel"/>
    <w:tmpl w:val="A918757C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BF5B2D"/>
    <w:multiLevelType w:val="hybridMultilevel"/>
    <w:tmpl w:val="DAD6D16A"/>
    <w:lvl w:ilvl="0" w:tplc="5B7653E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307FC"/>
    <w:multiLevelType w:val="hybridMultilevel"/>
    <w:tmpl w:val="0B20469A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58511D"/>
    <w:multiLevelType w:val="hybridMultilevel"/>
    <w:tmpl w:val="4D3083F8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B3DF6"/>
    <w:multiLevelType w:val="hybridMultilevel"/>
    <w:tmpl w:val="6DD4FD28"/>
    <w:lvl w:ilvl="0" w:tplc="35C0656E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0005CF"/>
    <w:multiLevelType w:val="hybridMultilevel"/>
    <w:tmpl w:val="1EE0C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07EE5"/>
    <w:multiLevelType w:val="hybridMultilevel"/>
    <w:tmpl w:val="8DFEF0E8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44C24"/>
    <w:multiLevelType w:val="hybridMultilevel"/>
    <w:tmpl w:val="73B45680"/>
    <w:lvl w:ilvl="0" w:tplc="199A8CF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E3B6BB3"/>
    <w:multiLevelType w:val="multilevel"/>
    <w:tmpl w:val="1B16A0F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E9B4704"/>
    <w:multiLevelType w:val="hybridMultilevel"/>
    <w:tmpl w:val="3BA47282"/>
    <w:lvl w:ilvl="0" w:tplc="35C0656E">
      <w:start w:val="1"/>
      <w:numFmt w:val="bullet"/>
      <w:lvlText w:val=""/>
      <w:lvlJc w:val="left"/>
      <w:pPr>
        <w:ind w:left="121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F84319C"/>
    <w:multiLevelType w:val="hybridMultilevel"/>
    <w:tmpl w:val="CF3A7B8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A572A"/>
    <w:multiLevelType w:val="hybridMultilevel"/>
    <w:tmpl w:val="FB441ED0"/>
    <w:lvl w:ilvl="0" w:tplc="199A8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137F7D"/>
    <w:multiLevelType w:val="hybridMultilevel"/>
    <w:tmpl w:val="A5288D66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72E44A3"/>
    <w:multiLevelType w:val="hybridMultilevel"/>
    <w:tmpl w:val="20DCF566"/>
    <w:lvl w:ilvl="0" w:tplc="9236A7C8">
      <w:start w:val="1"/>
      <w:numFmt w:val="decimal"/>
      <w:lvlText w:val="%1"/>
      <w:lvlJc w:val="left"/>
      <w:pPr>
        <w:ind w:left="720" w:hanging="360"/>
      </w:pPr>
      <w:rPr>
        <w:rFonts w:eastAsia="NSimSu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822EC2"/>
    <w:multiLevelType w:val="hybridMultilevel"/>
    <w:tmpl w:val="FC8E6E3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222643"/>
    <w:multiLevelType w:val="hybridMultilevel"/>
    <w:tmpl w:val="DC6CACDC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836CC"/>
    <w:multiLevelType w:val="hybridMultilevel"/>
    <w:tmpl w:val="EDC06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A6503A"/>
    <w:multiLevelType w:val="hybridMultilevel"/>
    <w:tmpl w:val="1100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50704"/>
    <w:multiLevelType w:val="multilevel"/>
    <w:tmpl w:val="9B4E673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3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9442FF4"/>
    <w:multiLevelType w:val="hybridMultilevel"/>
    <w:tmpl w:val="A11E908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C7E710D"/>
    <w:multiLevelType w:val="hybridMultilevel"/>
    <w:tmpl w:val="8DE4EC72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B4DD5"/>
    <w:multiLevelType w:val="hybridMultilevel"/>
    <w:tmpl w:val="6016BC3C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E9F0D27"/>
    <w:multiLevelType w:val="hybridMultilevel"/>
    <w:tmpl w:val="9D7C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567C6"/>
    <w:multiLevelType w:val="hybridMultilevel"/>
    <w:tmpl w:val="D0B8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D0CC9"/>
    <w:multiLevelType w:val="hybridMultilevel"/>
    <w:tmpl w:val="75828D8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740713"/>
    <w:multiLevelType w:val="multilevel"/>
    <w:tmpl w:val="21E486D4"/>
    <w:styleLink w:val="WW8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C45DDE"/>
    <w:multiLevelType w:val="hybridMultilevel"/>
    <w:tmpl w:val="A3DEFC3A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469E9"/>
    <w:multiLevelType w:val="hybridMultilevel"/>
    <w:tmpl w:val="A7F4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8B1987"/>
    <w:multiLevelType w:val="hybridMultilevel"/>
    <w:tmpl w:val="E60C0650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0E64396"/>
    <w:multiLevelType w:val="hybridMultilevel"/>
    <w:tmpl w:val="34A89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E1466"/>
    <w:multiLevelType w:val="hybridMultilevel"/>
    <w:tmpl w:val="A2E84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C84C8A"/>
    <w:multiLevelType w:val="hybridMultilevel"/>
    <w:tmpl w:val="F9ACE1BC"/>
    <w:lvl w:ilvl="0" w:tplc="0C127E4A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D6A75"/>
    <w:multiLevelType w:val="hybridMultilevel"/>
    <w:tmpl w:val="DDFEFA1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A624EA"/>
    <w:multiLevelType w:val="hybridMultilevel"/>
    <w:tmpl w:val="9B6ADE38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A2E4E4F"/>
    <w:multiLevelType w:val="hybridMultilevel"/>
    <w:tmpl w:val="11DEDC7E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9C02EB"/>
    <w:multiLevelType w:val="hybridMultilevel"/>
    <w:tmpl w:val="98DA72B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3F41D7"/>
    <w:multiLevelType w:val="hybridMultilevel"/>
    <w:tmpl w:val="3B326286"/>
    <w:lvl w:ilvl="0" w:tplc="199A8C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0E1BE8"/>
    <w:multiLevelType w:val="hybridMultilevel"/>
    <w:tmpl w:val="0F8CAB60"/>
    <w:lvl w:ilvl="0" w:tplc="0C127E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721612"/>
    <w:multiLevelType w:val="hybridMultilevel"/>
    <w:tmpl w:val="ECDE93E0"/>
    <w:lvl w:ilvl="0" w:tplc="61289DF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16D4379"/>
    <w:multiLevelType w:val="hybridMultilevel"/>
    <w:tmpl w:val="5CDCE75A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45F30CF"/>
    <w:multiLevelType w:val="hybridMultilevel"/>
    <w:tmpl w:val="4A565204"/>
    <w:lvl w:ilvl="0" w:tplc="61289D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B73F64"/>
    <w:multiLevelType w:val="hybridMultilevel"/>
    <w:tmpl w:val="3460B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56705795">
    <w:abstractNumId w:val="19"/>
  </w:num>
  <w:num w:numId="2" w16cid:durableId="1612585180">
    <w:abstractNumId w:val="19"/>
  </w:num>
  <w:num w:numId="3" w16cid:durableId="632909542">
    <w:abstractNumId w:val="26"/>
  </w:num>
  <w:num w:numId="4" w16cid:durableId="857817381">
    <w:abstractNumId w:val="26"/>
  </w:num>
  <w:num w:numId="5" w16cid:durableId="1278029282">
    <w:abstractNumId w:val="33"/>
  </w:num>
  <w:num w:numId="6" w16cid:durableId="1468548904">
    <w:abstractNumId w:val="33"/>
  </w:num>
  <w:num w:numId="7" w16cid:durableId="117455521">
    <w:abstractNumId w:val="30"/>
  </w:num>
  <w:num w:numId="8" w16cid:durableId="1070927340">
    <w:abstractNumId w:val="30"/>
  </w:num>
  <w:num w:numId="9" w16cid:durableId="946497291">
    <w:abstractNumId w:val="8"/>
  </w:num>
  <w:num w:numId="10" w16cid:durableId="173736920">
    <w:abstractNumId w:val="8"/>
  </w:num>
  <w:num w:numId="11" w16cid:durableId="1228802169">
    <w:abstractNumId w:val="32"/>
  </w:num>
  <w:num w:numId="12" w16cid:durableId="1950892954">
    <w:abstractNumId w:val="32"/>
  </w:num>
  <w:num w:numId="13" w16cid:durableId="2030449852">
    <w:abstractNumId w:val="46"/>
  </w:num>
  <w:num w:numId="14" w16cid:durableId="794254354">
    <w:abstractNumId w:val="46"/>
  </w:num>
  <w:num w:numId="15" w16cid:durableId="324356055">
    <w:abstractNumId w:val="20"/>
  </w:num>
  <w:num w:numId="16" w16cid:durableId="1568152145">
    <w:abstractNumId w:val="20"/>
  </w:num>
  <w:num w:numId="17" w16cid:durableId="1263685235">
    <w:abstractNumId w:val="25"/>
  </w:num>
  <w:num w:numId="18" w16cid:durableId="795220808">
    <w:abstractNumId w:val="25"/>
  </w:num>
  <w:num w:numId="19" w16cid:durableId="1746754792">
    <w:abstractNumId w:val="11"/>
  </w:num>
  <w:num w:numId="20" w16cid:durableId="1884443029">
    <w:abstractNumId w:val="28"/>
  </w:num>
  <w:num w:numId="21" w16cid:durableId="18825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10950074">
    <w:abstractNumId w:val="14"/>
  </w:num>
  <w:num w:numId="23" w16cid:durableId="344984700">
    <w:abstractNumId w:val="41"/>
  </w:num>
  <w:num w:numId="24" w16cid:durableId="1776511058">
    <w:abstractNumId w:val="29"/>
  </w:num>
  <w:num w:numId="25" w16cid:durableId="401948503">
    <w:abstractNumId w:val="6"/>
  </w:num>
  <w:num w:numId="26" w16cid:durableId="1574268286">
    <w:abstractNumId w:val="4"/>
  </w:num>
  <w:num w:numId="27" w16cid:durableId="1518305089">
    <w:abstractNumId w:val="9"/>
  </w:num>
  <w:num w:numId="28" w16cid:durableId="1896120207">
    <w:abstractNumId w:val="13"/>
  </w:num>
  <w:num w:numId="29" w16cid:durableId="1883246842">
    <w:abstractNumId w:val="39"/>
  </w:num>
  <w:num w:numId="30" w16cid:durableId="1501696363">
    <w:abstractNumId w:val="37"/>
  </w:num>
  <w:num w:numId="31" w16cid:durableId="237062044">
    <w:abstractNumId w:val="18"/>
  </w:num>
  <w:num w:numId="32" w16cid:durableId="1663311797">
    <w:abstractNumId w:val="0"/>
  </w:num>
  <w:num w:numId="33" w16cid:durableId="1188328233">
    <w:abstractNumId w:val="24"/>
  </w:num>
  <w:num w:numId="34" w16cid:durableId="354162842">
    <w:abstractNumId w:val="44"/>
  </w:num>
  <w:num w:numId="35" w16cid:durableId="1033074911">
    <w:abstractNumId w:val="43"/>
  </w:num>
  <w:num w:numId="36" w16cid:durableId="593175514">
    <w:abstractNumId w:val="21"/>
  </w:num>
  <w:num w:numId="37" w16cid:durableId="1180197375">
    <w:abstractNumId w:val="16"/>
  </w:num>
  <w:num w:numId="38" w16cid:durableId="1812166955">
    <w:abstractNumId w:val="34"/>
  </w:num>
  <w:num w:numId="39" w16cid:durableId="1948847757">
    <w:abstractNumId w:val="36"/>
  </w:num>
  <w:num w:numId="40" w16cid:durableId="1633826574">
    <w:abstractNumId w:val="38"/>
  </w:num>
  <w:num w:numId="41" w16cid:durableId="967660212">
    <w:abstractNumId w:val="3"/>
  </w:num>
  <w:num w:numId="42" w16cid:durableId="1254781833">
    <w:abstractNumId w:val="5"/>
  </w:num>
  <w:num w:numId="43" w16cid:durableId="108135574">
    <w:abstractNumId w:val="10"/>
  </w:num>
  <w:num w:numId="44" w16cid:durableId="2094428915">
    <w:abstractNumId w:val="42"/>
  </w:num>
  <w:num w:numId="45" w16cid:durableId="650642560">
    <w:abstractNumId w:val="35"/>
  </w:num>
  <w:num w:numId="46" w16cid:durableId="727150771">
    <w:abstractNumId w:val="40"/>
  </w:num>
  <w:num w:numId="47" w16cid:durableId="897595946">
    <w:abstractNumId w:val="15"/>
  </w:num>
  <w:num w:numId="48" w16cid:durableId="356127856">
    <w:abstractNumId w:val="27"/>
  </w:num>
  <w:num w:numId="49" w16cid:durableId="772893862">
    <w:abstractNumId w:val="45"/>
  </w:num>
  <w:num w:numId="50" w16cid:durableId="2060010899">
    <w:abstractNumId w:val="31"/>
  </w:num>
  <w:num w:numId="51" w16cid:durableId="347685548">
    <w:abstractNumId w:val="7"/>
  </w:num>
  <w:num w:numId="52" w16cid:durableId="957956235">
    <w:abstractNumId w:val="12"/>
  </w:num>
  <w:num w:numId="53" w16cid:durableId="2084335673">
    <w:abstractNumId w:val="2"/>
  </w:num>
  <w:num w:numId="54" w16cid:durableId="2114398531">
    <w:abstractNumId w:val="17"/>
  </w:num>
  <w:num w:numId="55" w16cid:durableId="1984499580">
    <w:abstractNumId w:val="22"/>
  </w:num>
  <w:num w:numId="56" w16cid:durableId="507674535">
    <w:abstractNumId w:val="1"/>
  </w:num>
  <w:num w:numId="57" w16cid:durableId="2466944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drawingGridHorizontalSpacing w:val="284"/>
  <w:drawingGridVerticalSpacing w:val="284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B7"/>
    <w:rsid w:val="000007C3"/>
    <w:rsid w:val="00000A19"/>
    <w:rsid w:val="00002A15"/>
    <w:rsid w:val="000079A6"/>
    <w:rsid w:val="000109B1"/>
    <w:rsid w:val="00016B1D"/>
    <w:rsid w:val="00020BFA"/>
    <w:rsid w:val="0002254B"/>
    <w:rsid w:val="00022B09"/>
    <w:rsid w:val="000247DD"/>
    <w:rsid w:val="00024B8D"/>
    <w:rsid w:val="00025959"/>
    <w:rsid w:val="00025E33"/>
    <w:rsid w:val="000263CA"/>
    <w:rsid w:val="00031259"/>
    <w:rsid w:val="00031B1A"/>
    <w:rsid w:val="0003206D"/>
    <w:rsid w:val="00034823"/>
    <w:rsid w:val="00035332"/>
    <w:rsid w:val="00040558"/>
    <w:rsid w:val="0004366C"/>
    <w:rsid w:val="00046228"/>
    <w:rsid w:val="00046849"/>
    <w:rsid w:val="00051F10"/>
    <w:rsid w:val="00052A3B"/>
    <w:rsid w:val="00053E77"/>
    <w:rsid w:val="00054C71"/>
    <w:rsid w:val="000555B6"/>
    <w:rsid w:val="000555DC"/>
    <w:rsid w:val="00056291"/>
    <w:rsid w:val="000575C6"/>
    <w:rsid w:val="000603A0"/>
    <w:rsid w:val="0006080B"/>
    <w:rsid w:val="00062871"/>
    <w:rsid w:val="000628F7"/>
    <w:rsid w:val="00065082"/>
    <w:rsid w:val="00065DC3"/>
    <w:rsid w:val="00067408"/>
    <w:rsid w:val="000724DC"/>
    <w:rsid w:val="00072F5A"/>
    <w:rsid w:val="00073D75"/>
    <w:rsid w:val="00075F08"/>
    <w:rsid w:val="00077197"/>
    <w:rsid w:val="000778C6"/>
    <w:rsid w:val="00077DA0"/>
    <w:rsid w:val="00080554"/>
    <w:rsid w:val="00085C23"/>
    <w:rsid w:val="00086150"/>
    <w:rsid w:val="0008685A"/>
    <w:rsid w:val="00090A14"/>
    <w:rsid w:val="00090C81"/>
    <w:rsid w:val="000914C7"/>
    <w:rsid w:val="00092F08"/>
    <w:rsid w:val="00094AFE"/>
    <w:rsid w:val="00096027"/>
    <w:rsid w:val="000A1184"/>
    <w:rsid w:val="000A1C40"/>
    <w:rsid w:val="000A2F8A"/>
    <w:rsid w:val="000A4B9F"/>
    <w:rsid w:val="000A57D1"/>
    <w:rsid w:val="000B19FD"/>
    <w:rsid w:val="000B64E8"/>
    <w:rsid w:val="000B745A"/>
    <w:rsid w:val="000C077B"/>
    <w:rsid w:val="000C4345"/>
    <w:rsid w:val="000D13D5"/>
    <w:rsid w:val="000D1B1B"/>
    <w:rsid w:val="000D42E0"/>
    <w:rsid w:val="000D4D20"/>
    <w:rsid w:val="000D6132"/>
    <w:rsid w:val="000E02AA"/>
    <w:rsid w:val="000E0EA6"/>
    <w:rsid w:val="000E1852"/>
    <w:rsid w:val="000E2953"/>
    <w:rsid w:val="000E4C99"/>
    <w:rsid w:val="000E732D"/>
    <w:rsid w:val="000E7BB5"/>
    <w:rsid w:val="000F59B5"/>
    <w:rsid w:val="000F5FC5"/>
    <w:rsid w:val="000F6C7C"/>
    <w:rsid w:val="00101F31"/>
    <w:rsid w:val="001023AE"/>
    <w:rsid w:val="0010577C"/>
    <w:rsid w:val="0010705C"/>
    <w:rsid w:val="00107BBA"/>
    <w:rsid w:val="0011050B"/>
    <w:rsid w:val="00112089"/>
    <w:rsid w:val="00115425"/>
    <w:rsid w:val="001217B2"/>
    <w:rsid w:val="00124CAF"/>
    <w:rsid w:val="00125811"/>
    <w:rsid w:val="001272F3"/>
    <w:rsid w:val="00127C98"/>
    <w:rsid w:val="001320F7"/>
    <w:rsid w:val="0013377B"/>
    <w:rsid w:val="00136317"/>
    <w:rsid w:val="00136D66"/>
    <w:rsid w:val="00136E98"/>
    <w:rsid w:val="00140184"/>
    <w:rsid w:val="0014171D"/>
    <w:rsid w:val="00144C45"/>
    <w:rsid w:val="00146ABC"/>
    <w:rsid w:val="001475E6"/>
    <w:rsid w:val="00147E9E"/>
    <w:rsid w:val="00150307"/>
    <w:rsid w:val="00150787"/>
    <w:rsid w:val="00150924"/>
    <w:rsid w:val="0015150A"/>
    <w:rsid w:val="00162256"/>
    <w:rsid w:val="00163FD4"/>
    <w:rsid w:val="001649BD"/>
    <w:rsid w:val="001653B2"/>
    <w:rsid w:val="00165503"/>
    <w:rsid w:val="0016603C"/>
    <w:rsid w:val="00166E09"/>
    <w:rsid w:val="00167B78"/>
    <w:rsid w:val="00171369"/>
    <w:rsid w:val="00173035"/>
    <w:rsid w:val="00180378"/>
    <w:rsid w:val="00184A19"/>
    <w:rsid w:val="00185FDA"/>
    <w:rsid w:val="00186665"/>
    <w:rsid w:val="001875AA"/>
    <w:rsid w:val="00190C2D"/>
    <w:rsid w:val="00190E9A"/>
    <w:rsid w:val="001915F8"/>
    <w:rsid w:val="00192F3D"/>
    <w:rsid w:val="00194195"/>
    <w:rsid w:val="00194907"/>
    <w:rsid w:val="00196EF3"/>
    <w:rsid w:val="001A0D2F"/>
    <w:rsid w:val="001A5193"/>
    <w:rsid w:val="001A6291"/>
    <w:rsid w:val="001B10B8"/>
    <w:rsid w:val="001B125D"/>
    <w:rsid w:val="001B6882"/>
    <w:rsid w:val="001B73A1"/>
    <w:rsid w:val="001C0202"/>
    <w:rsid w:val="001C02A4"/>
    <w:rsid w:val="001C10F2"/>
    <w:rsid w:val="001C3D26"/>
    <w:rsid w:val="001C6252"/>
    <w:rsid w:val="001C7CC5"/>
    <w:rsid w:val="001D1151"/>
    <w:rsid w:val="001D2C71"/>
    <w:rsid w:val="001D2D60"/>
    <w:rsid w:val="001D62A0"/>
    <w:rsid w:val="001D6447"/>
    <w:rsid w:val="001D6973"/>
    <w:rsid w:val="001E3D5F"/>
    <w:rsid w:val="001E4AF7"/>
    <w:rsid w:val="001E6336"/>
    <w:rsid w:val="001F09BB"/>
    <w:rsid w:val="001F1246"/>
    <w:rsid w:val="001F4DE9"/>
    <w:rsid w:val="002002CE"/>
    <w:rsid w:val="002006C5"/>
    <w:rsid w:val="002058D8"/>
    <w:rsid w:val="00205B41"/>
    <w:rsid w:val="0020607E"/>
    <w:rsid w:val="0020746A"/>
    <w:rsid w:val="00207D2E"/>
    <w:rsid w:val="002103CD"/>
    <w:rsid w:val="0021174D"/>
    <w:rsid w:val="002122EB"/>
    <w:rsid w:val="002127BF"/>
    <w:rsid w:val="002143F5"/>
    <w:rsid w:val="00215C0E"/>
    <w:rsid w:val="002167B0"/>
    <w:rsid w:val="00216A42"/>
    <w:rsid w:val="00216FD0"/>
    <w:rsid w:val="0022012F"/>
    <w:rsid w:val="00220134"/>
    <w:rsid w:val="00221C27"/>
    <w:rsid w:val="00225042"/>
    <w:rsid w:val="00227AE6"/>
    <w:rsid w:val="00227F97"/>
    <w:rsid w:val="002316C0"/>
    <w:rsid w:val="00232209"/>
    <w:rsid w:val="00233984"/>
    <w:rsid w:val="00233B9A"/>
    <w:rsid w:val="00235D78"/>
    <w:rsid w:val="00236446"/>
    <w:rsid w:val="00240804"/>
    <w:rsid w:val="002423A4"/>
    <w:rsid w:val="00242758"/>
    <w:rsid w:val="00242E69"/>
    <w:rsid w:val="00251D90"/>
    <w:rsid w:val="0025333A"/>
    <w:rsid w:val="00253CB9"/>
    <w:rsid w:val="002559E0"/>
    <w:rsid w:val="00256425"/>
    <w:rsid w:val="0026165B"/>
    <w:rsid w:val="00262065"/>
    <w:rsid w:val="00266D52"/>
    <w:rsid w:val="00272F70"/>
    <w:rsid w:val="00273784"/>
    <w:rsid w:val="0027731E"/>
    <w:rsid w:val="00281F80"/>
    <w:rsid w:val="002843E4"/>
    <w:rsid w:val="00284777"/>
    <w:rsid w:val="00284CE1"/>
    <w:rsid w:val="0028500F"/>
    <w:rsid w:val="00290407"/>
    <w:rsid w:val="00291A18"/>
    <w:rsid w:val="00293239"/>
    <w:rsid w:val="00294235"/>
    <w:rsid w:val="00297E2A"/>
    <w:rsid w:val="002A01EE"/>
    <w:rsid w:val="002A1AA1"/>
    <w:rsid w:val="002A5785"/>
    <w:rsid w:val="002A6787"/>
    <w:rsid w:val="002A67D7"/>
    <w:rsid w:val="002B1039"/>
    <w:rsid w:val="002B1A5D"/>
    <w:rsid w:val="002B2D00"/>
    <w:rsid w:val="002B303C"/>
    <w:rsid w:val="002B67D5"/>
    <w:rsid w:val="002B6BC5"/>
    <w:rsid w:val="002B7EF0"/>
    <w:rsid w:val="002C0896"/>
    <w:rsid w:val="002C378A"/>
    <w:rsid w:val="002C412B"/>
    <w:rsid w:val="002C44B7"/>
    <w:rsid w:val="002C6E7B"/>
    <w:rsid w:val="002D380C"/>
    <w:rsid w:val="002E5127"/>
    <w:rsid w:val="002E6C3E"/>
    <w:rsid w:val="002E74C8"/>
    <w:rsid w:val="002F14C4"/>
    <w:rsid w:val="002F1CDD"/>
    <w:rsid w:val="002F2D39"/>
    <w:rsid w:val="002F34EB"/>
    <w:rsid w:val="002F5D01"/>
    <w:rsid w:val="002F657D"/>
    <w:rsid w:val="002F7B35"/>
    <w:rsid w:val="003004DB"/>
    <w:rsid w:val="00300A82"/>
    <w:rsid w:val="00300C57"/>
    <w:rsid w:val="00300F12"/>
    <w:rsid w:val="003022AF"/>
    <w:rsid w:val="0030331E"/>
    <w:rsid w:val="00304D6D"/>
    <w:rsid w:val="00304F98"/>
    <w:rsid w:val="003107D4"/>
    <w:rsid w:val="00310C24"/>
    <w:rsid w:val="0031233D"/>
    <w:rsid w:val="003132AF"/>
    <w:rsid w:val="00314C95"/>
    <w:rsid w:val="00315372"/>
    <w:rsid w:val="00316659"/>
    <w:rsid w:val="00316B79"/>
    <w:rsid w:val="00317081"/>
    <w:rsid w:val="003203A0"/>
    <w:rsid w:val="00321A7D"/>
    <w:rsid w:val="00322B72"/>
    <w:rsid w:val="003240AE"/>
    <w:rsid w:val="003243F4"/>
    <w:rsid w:val="00325042"/>
    <w:rsid w:val="00325120"/>
    <w:rsid w:val="00326600"/>
    <w:rsid w:val="003300F1"/>
    <w:rsid w:val="003306F8"/>
    <w:rsid w:val="003370BD"/>
    <w:rsid w:val="00342F30"/>
    <w:rsid w:val="003446A0"/>
    <w:rsid w:val="00345738"/>
    <w:rsid w:val="00346E7F"/>
    <w:rsid w:val="003502E3"/>
    <w:rsid w:val="00352212"/>
    <w:rsid w:val="00352FF8"/>
    <w:rsid w:val="00355D21"/>
    <w:rsid w:val="0035763D"/>
    <w:rsid w:val="003607E0"/>
    <w:rsid w:val="00361D5B"/>
    <w:rsid w:val="0036275B"/>
    <w:rsid w:val="00364630"/>
    <w:rsid w:val="00366285"/>
    <w:rsid w:val="0036789B"/>
    <w:rsid w:val="00370956"/>
    <w:rsid w:val="00371228"/>
    <w:rsid w:val="00371B7A"/>
    <w:rsid w:val="00371CD7"/>
    <w:rsid w:val="00373B82"/>
    <w:rsid w:val="00377742"/>
    <w:rsid w:val="003807F4"/>
    <w:rsid w:val="00386717"/>
    <w:rsid w:val="003907A8"/>
    <w:rsid w:val="00390F5F"/>
    <w:rsid w:val="00392823"/>
    <w:rsid w:val="003A0C98"/>
    <w:rsid w:val="003A2E95"/>
    <w:rsid w:val="003A4D77"/>
    <w:rsid w:val="003A5046"/>
    <w:rsid w:val="003A62F2"/>
    <w:rsid w:val="003A6F9B"/>
    <w:rsid w:val="003B2C5E"/>
    <w:rsid w:val="003B3DD8"/>
    <w:rsid w:val="003B48FD"/>
    <w:rsid w:val="003B611D"/>
    <w:rsid w:val="003B6C90"/>
    <w:rsid w:val="003B7EF4"/>
    <w:rsid w:val="003C0838"/>
    <w:rsid w:val="003C212D"/>
    <w:rsid w:val="003C5081"/>
    <w:rsid w:val="003C5A8D"/>
    <w:rsid w:val="003C644A"/>
    <w:rsid w:val="003D1DEE"/>
    <w:rsid w:val="003D2392"/>
    <w:rsid w:val="003D27ED"/>
    <w:rsid w:val="003D3CF1"/>
    <w:rsid w:val="003D4843"/>
    <w:rsid w:val="003D52C6"/>
    <w:rsid w:val="003E18EF"/>
    <w:rsid w:val="003E1D89"/>
    <w:rsid w:val="003E2682"/>
    <w:rsid w:val="003E2B47"/>
    <w:rsid w:val="003E771F"/>
    <w:rsid w:val="003F11AD"/>
    <w:rsid w:val="003F1614"/>
    <w:rsid w:val="003F5195"/>
    <w:rsid w:val="00403FBD"/>
    <w:rsid w:val="0040611D"/>
    <w:rsid w:val="00406465"/>
    <w:rsid w:val="004067BB"/>
    <w:rsid w:val="00406DE8"/>
    <w:rsid w:val="004077BC"/>
    <w:rsid w:val="00410BE3"/>
    <w:rsid w:val="00410DED"/>
    <w:rsid w:val="00411FE1"/>
    <w:rsid w:val="00414570"/>
    <w:rsid w:val="0041477E"/>
    <w:rsid w:val="004166B9"/>
    <w:rsid w:val="00420639"/>
    <w:rsid w:val="00421074"/>
    <w:rsid w:val="00421496"/>
    <w:rsid w:val="004240B9"/>
    <w:rsid w:val="00424F1A"/>
    <w:rsid w:val="00424F22"/>
    <w:rsid w:val="00426709"/>
    <w:rsid w:val="00426CB1"/>
    <w:rsid w:val="00426FF7"/>
    <w:rsid w:val="004276D2"/>
    <w:rsid w:val="00430838"/>
    <w:rsid w:val="0043472C"/>
    <w:rsid w:val="00435060"/>
    <w:rsid w:val="0044111F"/>
    <w:rsid w:val="00445498"/>
    <w:rsid w:val="00447080"/>
    <w:rsid w:val="0044780B"/>
    <w:rsid w:val="00457C0A"/>
    <w:rsid w:val="00460AAE"/>
    <w:rsid w:val="00461235"/>
    <w:rsid w:val="004613BF"/>
    <w:rsid w:val="004614F6"/>
    <w:rsid w:val="004636A0"/>
    <w:rsid w:val="004640EE"/>
    <w:rsid w:val="00466835"/>
    <w:rsid w:val="004712BE"/>
    <w:rsid w:val="00473578"/>
    <w:rsid w:val="00473F47"/>
    <w:rsid w:val="0047558E"/>
    <w:rsid w:val="00477C6A"/>
    <w:rsid w:val="00480580"/>
    <w:rsid w:val="004808C2"/>
    <w:rsid w:val="00481994"/>
    <w:rsid w:val="00481C61"/>
    <w:rsid w:val="00481DC3"/>
    <w:rsid w:val="004833EC"/>
    <w:rsid w:val="00484991"/>
    <w:rsid w:val="0048526D"/>
    <w:rsid w:val="004859E6"/>
    <w:rsid w:val="00486230"/>
    <w:rsid w:val="0049396E"/>
    <w:rsid w:val="00494F1A"/>
    <w:rsid w:val="004A3840"/>
    <w:rsid w:val="004A3CFC"/>
    <w:rsid w:val="004A4760"/>
    <w:rsid w:val="004A54BE"/>
    <w:rsid w:val="004A7372"/>
    <w:rsid w:val="004A78D1"/>
    <w:rsid w:val="004B2588"/>
    <w:rsid w:val="004B501B"/>
    <w:rsid w:val="004C00AD"/>
    <w:rsid w:val="004C0CB4"/>
    <w:rsid w:val="004C2ECA"/>
    <w:rsid w:val="004C759A"/>
    <w:rsid w:val="004D095E"/>
    <w:rsid w:val="004D0DFD"/>
    <w:rsid w:val="004D1328"/>
    <w:rsid w:val="004D1A59"/>
    <w:rsid w:val="004D25B7"/>
    <w:rsid w:val="004D397B"/>
    <w:rsid w:val="004D4F19"/>
    <w:rsid w:val="004E0758"/>
    <w:rsid w:val="004E2627"/>
    <w:rsid w:val="004E2AF6"/>
    <w:rsid w:val="004F21BB"/>
    <w:rsid w:val="004F2389"/>
    <w:rsid w:val="004F26E3"/>
    <w:rsid w:val="004F36C6"/>
    <w:rsid w:val="004F4878"/>
    <w:rsid w:val="004F6619"/>
    <w:rsid w:val="00500E21"/>
    <w:rsid w:val="00506A88"/>
    <w:rsid w:val="00507799"/>
    <w:rsid w:val="00507F5B"/>
    <w:rsid w:val="0051128E"/>
    <w:rsid w:val="00512037"/>
    <w:rsid w:val="00512156"/>
    <w:rsid w:val="00520F38"/>
    <w:rsid w:val="005253FB"/>
    <w:rsid w:val="005273C8"/>
    <w:rsid w:val="005276DC"/>
    <w:rsid w:val="005318E2"/>
    <w:rsid w:val="00532347"/>
    <w:rsid w:val="00533A64"/>
    <w:rsid w:val="005353D0"/>
    <w:rsid w:val="00535CA3"/>
    <w:rsid w:val="0053678A"/>
    <w:rsid w:val="00540926"/>
    <w:rsid w:val="00541446"/>
    <w:rsid w:val="00543CE5"/>
    <w:rsid w:val="00546020"/>
    <w:rsid w:val="00547AA7"/>
    <w:rsid w:val="005500BA"/>
    <w:rsid w:val="00551DB5"/>
    <w:rsid w:val="005528AD"/>
    <w:rsid w:val="00557020"/>
    <w:rsid w:val="005573DA"/>
    <w:rsid w:val="00560405"/>
    <w:rsid w:val="005607A0"/>
    <w:rsid w:val="00561E82"/>
    <w:rsid w:val="00562CA6"/>
    <w:rsid w:val="00566E95"/>
    <w:rsid w:val="005670C1"/>
    <w:rsid w:val="00571E85"/>
    <w:rsid w:val="0057293B"/>
    <w:rsid w:val="00572CDA"/>
    <w:rsid w:val="00573080"/>
    <w:rsid w:val="00581EEA"/>
    <w:rsid w:val="005828DB"/>
    <w:rsid w:val="00582F28"/>
    <w:rsid w:val="00585089"/>
    <w:rsid w:val="00585A23"/>
    <w:rsid w:val="00585A49"/>
    <w:rsid w:val="005870EF"/>
    <w:rsid w:val="00587953"/>
    <w:rsid w:val="00593392"/>
    <w:rsid w:val="0059481B"/>
    <w:rsid w:val="005A0B09"/>
    <w:rsid w:val="005A1248"/>
    <w:rsid w:val="005A1D1B"/>
    <w:rsid w:val="005A2867"/>
    <w:rsid w:val="005A586C"/>
    <w:rsid w:val="005A6BAF"/>
    <w:rsid w:val="005A71F6"/>
    <w:rsid w:val="005A7E0E"/>
    <w:rsid w:val="005B2577"/>
    <w:rsid w:val="005B2ED5"/>
    <w:rsid w:val="005B5D65"/>
    <w:rsid w:val="005B7E6C"/>
    <w:rsid w:val="005C102C"/>
    <w:rsid w:val="005C711D"/>
    <w:rsid w:val="005D2343"/>
    <w:rsid w:val="005D42D8"/>
    <w:rsid w:val="005D6517"/>
    <w:rsid w:val="005E0312"/>
    <w:rsid w:val="005E088D"/>
    <w:rsid w:val="005E1B7A"/>
    <w:rsid w:val="005E26DA"/>
    <w:rsid w:val="005E5742"/>
    <w:rsid w:val="005E60F2"/>
    <w:rsid w:val="005F01B7"/>
    <w:rsid w:val="005F02AE"/>
    <w:rsid w:val="005F4BCC"/>
    <w:rsid w:val="005F5BBD"/>
    <w:rsid w:val="00600515"/>
    <w:rsid w:val="00600BFE"/>
    <w:rsid w:val="00600F59"/>
    <w:rsid w:val="006020DB"/>
    <w:rsid w:val="006025D0"/>
    <w:rsid w:val="00605E72"/>
    <w:rsid w:val="006073C8"/>
    <w:rsid w:val="00615A8A"/>
    <w:rsid w:val="0062046C"/>
    <w:rsid w:val="00625116"/>
    <w:rsid w:val="00630EF6"/>
    <w:rsid w:val="00631538"/>
    <w:rsid w:val="00634EE9"/>
    <w:rsid w:val="0063661B"/>
    <w:rsid w:val="006376A0"/>
    <w:rsid w:val="0063799F"/>
    <w:rsid w:val="0064142B"/>
    <w:rsid w:val="0064192F"/>
    <w:rsid w:val="00646A6D"/>
    <w:rsid w:val="00647EF1"/>
    <w:rsid w:val="0065388C"/>
    <w:rsid w:val="00654BF4"/>
    <w:rsid w:val="006650F9"/>
    <w:rsid w:val="006660DD"/>
    <w:rsid w:val="00666407"/>
    <w:rsid w:val="0067281A"/>
    <w:rsid w:val="00672BAA"/>
    <w:rsid w:val="00672C36"/>
    <w:rsid w:val="006755A9"/>
    <w:rsid w:val="00676AFE"/>
    <w:rsid w:val="006773D3"/>
    <w:rsid w:val="00681277"/>
    <w:rsid w:val="0068246C"/>
    <w:rsid w:val="00682A83"/>
    <w:rsid w:val="00684096"/>
    <w:rsid w:val="006912CC"/>
    <w:rsid w:val="00695E6B"/>
    <w:rsid w:val="006964EF"/>
    <w:rsid w:val="006969A0"/>
    <w:rsid w:val="00696C0F"/>
    <w:rsid w:val="006A072D"/>
    <w:rsid w:val="006A1235"/>
    <w:rsid w:val="006A1F46"/>
    <w:rsid w:val="006A348C"/>
    <w:rsid w:val="006A4845"/>
    <w:rsid w:val="006A599A"/>
    <w:rsid w:val="006A5CEC"/>
    <w:rsid w:val="006A67EA"/>
    <w:rsid w:val="006A7D8F"/>
    <w:rsid w:val="006A7D9C"/>
    <w:rsid w:val="006B16CD"/>
    <w:rsid w:val="006B18F6"/>
    <w:rsid w:val="006B1ED9"/>
    <w:rsid w:val="006B1F28"/>
    <w:rsid w:val="006B3554"/>
    <w:rsid w:val="006B4793"/>
    <w:rsid w:val="006B640A"/>
    <w:rsid w:val="006B6F89"/>
    <w:rsid w:val="006C035F"/>
    <w:rsid w:val="006C069A"/>
    <w:rsid w:val="006C2205"/>
    <w:rsid w:val="006C2F54"/>
    <w:rsid w:val="006C77E6"/>
    <w:rsid w:val="006C78E4"/>
    <w:rsid w:val="006E190A"/>
    <w:rsid w:val="006E23E6"/>
    <w:rsid w:val="006E38DE"/>
    <w:rsid w:val="006E3FA9"/>
    <w:rsid w:val="006E5D27"/>
    <w:rsid w:val="006E7CDE"/>
    <w:rsid w:val="006F27C4"/>
    <w:rsid w:val="006F2A51"/>
    <w:rsid w:val="006F5D27"/>
    <w:rsid w:val="006F6949"/>
    <w:rsid w:val="00700698"/>
    <w:rsid w:val="00702FEB"/>
    <w:rsid w:val="007032A5"/>
    <w:rsid w:val="007039BB"/>
    <w:rsid w:val="00706BA6"/>
    <w:rsid w:val="00707203"/>
    <w:rsid w:val="00707382"/>
    <w:rsid w:val="00711C39"/>
    <w:rsid w:val="00714AF9"/>
    <w:rsid w:val="00720F27"/>
    <w:rsid w:val="00721E4F"/>
    <w:rsid w:val="00722396"/>
    <w:rsid w:val="007223FC"/>
    <w:rsid w:val="00722C27"/>
    <w:rsid w:val="00722F1B"/>
    <w:rsid w:val="0072404A"/>
    <w:rsid w:val="00725C89"/>
    <w:rsid w:val="007337CD"/>
    <w:rsid w:val="007379E6"/>
    <w:rsid w:val="00742E13"/>
    <w:rsid w:val="00744716"/>
    <w:rsid w:val="00745523"/>
    <w:rsid w:val="00746A0A"/>
    <w:rsid w:val="00746AF6"/>
    <w:rsid w:val="00746B1B"/>
    <w:rsid w:val="007479D0"/>
    <w:rsid w:val="00750B54"/>
    <w:rsid w:val="0075551D"/>
    <w:rsid w:val="00762929"/>
    <w:rsid w:val="0076442E"/>
    <w:rsid w:val="007649CD"/>
    <w:rsid w:val="007659C5"/>
    <w:rsid w:val="007671FC"/>
    <w:rsid w:val="007703A7"/>
    <w:rsid w:val="0077042F"/>
    <w:rsid w:val="00771BE6"/>
    <w:rsid w:val="007723B9"/>
    <w:rsid w:val="00772A7B"/>
    <w:rsid w:val="007731F1"/>
    <w:rsid w:val="007735C3"/>
    <w:rsid w:val="00773AAF"/>
    <w:rsid w:val="007755A9"/>
    <w:rsid w:val="0078215C"/>
    <w:rsid w:val="00782B03"/>
    <w:rsid w:val="00783D01"/>
    <w:rsid w:val="00786755"/>
    <w:rsid w:val="007874CF"/>
    <w:rsid w:val="0079002A"/>
    <w:rsid w:val="00790A28"/>
    <w:rsid w:val="00796E1C"/>
    <w:rsid w:val="007A0FD4"/>
    <w:rsid w:val="007A6192"/>
    <w:rsid w:val="007A7F41"/>
    <w:rsid w:val="007B4D2B"/>
    <w:rsid w:val="007C1061"/>
    <w:rsid w:val="007C221A"/>
    <w:rsid w:val="007C3B0D"/>
    <w:rsid w:val="007C4D47"/>
    <w:rsid w:val="007C652D"/>
    <w:rsid w:val="007D285D"/>
    <w:rsid w:val="007D2EE3"/>
    <w:rsid w:val="007D36D8"/>
    <w:rsid w:val="007D6290"/>
    <w:rsid w:val="007E02B7"/>
    <w:rsid w:val="007E37F1"/>
    <w:rsid w:val="007E3B69"/>
    <w:rsid w:val="007E528F"/>
    <w:rsid w:val="007F0929"/>
    <w:rsid w:val="007F1F69"/>
    <w:rsid w:val="007F688C"/>
    <w:rsid w:val="007F729E"/>
    <w:rsid w:val="008004A9"/>
    <w:rsid w:val="00803F11"/>
    <w:rsid w:val="00804A4A"/>
    <w:rsid w:val="00807615"/>
    <w:rsid w:val="00814DEB"/>
    <w:rsid w:val="008158D6"/>
    <w:rsid w:val="008177BF"/>
    <w:rsid w:val="00817B40"/>
    <w:rsid w:val="00820038"/>
    <w:rsid w:val="008207C6"/>
    <w:rsid w:val="00821F2E"/>
    <w:rsid w:val="008236F8"/>
    <w:rsid w:val="00825CA6"/>
    <w:rsid w:val="00825E5C"/>
    <w:rsid w:val="00826897"/>
    <w:rsid w:val="008272F4"/>
    <w:rsid w:val="0082791C"/>
    <w:rsid w:val="00830083"/>
    <w:rsid w:val="00832355"/>
    <w:rsid w:val="0083577A"/>
    <w:rsid w:val="00835E4D"/>
    <w:rsid w:val="008360FC"/>
    <w:rsid w:val="00840395"/>
    <w:rsid w:val="008457FF"/>
    <w:rsid w:val="00850E87"/>
    <w:rsid w:val="00853047"/>
    <w:rsid w:val="0085715A"/>
    <w:rsid w:val="00857599"/>
    <w:rsid w:val="008610D8"/>
    <w:rsid w:val="008618F5"/>
    <w:rsid w:val="00864066"/>
    <w:rsid w:val="00866423"/>
    <w:rsid w:val="00866C6B"/>
    <w:rsid w:val="0087135F"/>
    <w:rsid w:val="008733E2"/>
    <w:rsid w:val="008739FA"/>
    <w:rsid w:val="00873A83"/>
    <w:rsid w:val="008821CE"/>
    <w:rsid w:val="00882738"/>
    <w:rsid w:val="00883050"/>
    <w:rsid w:val="00887B70"/>
    <w:rsid w:val="00890E17"/>
    <w:rsid w:val="00891505"/>
    <w:rsid w:val="00891DB0"/>
    <w:rsid w:val="00896003"/>
    <w:rsid w:val="008A2256"/>
    <w:rsid w:val="008A57E0"/>
    <w:rsid w:val="008A6286"/>
    <w:rsid w:val="008B15AE"/>
    <w:rsid w:val="008B48CA"/>
    <w:rsid w:val="008B4F6B"/>
    <w:rsid w:val="008B6B97"/>
    <w:rsid w:val="008B6D8F"/>
    <w:rsid w:val="008C33DD"/>
    <w:rsid w:val="008D0A34"/>
    <w:rsid w:val="008D128F"/>
    <w:rsid w:val="008D39BB"/>
    <w:rsid w:val="008D5EAA"/>
    <w:rsid w:val="008E144B"/>
    <w:rsid w:val="008E2F1F"/>
    <w:rsid w:val="008E7D6E"/>
    <w:rsid w:val="008F125B"/>
    <w:rsid w:val="008F3018"/>
    <w:rsid w:val="008F3187"/>
    <w:rsid w:val="008F4C66"/>
    <w:rsid w:val="008F76DB"/>
    <w:rsid w:val="00900B7E"/>
    <w:rsid w:val="009038A6"/>
    <w:rsid w:val="00906015"/>
    <w:rsid w:val="009114DB"/>
    <w:rsid w:val="00911FE3"/>
    <w:rsid w:val="00912308"/>
    <w:rsid w:val="0091266E"/>
    <w:rsid w:val="00913C32"/>
    <w:rsid w:val="009163F3"/>
    <w:rsid w:val="00916CAF"/>
    <w:rsid w:val="00917C6C"/>
    <w:rsid w:val="00920B45"/>
    <w:rsid w:val="00921789"/>
    <w:rsid w:val="00922236"/>
    <w:rsid w:val="00925A62"/>
    <w:rsid w:val="00934F08"/>
    <w:rsid w:val="00935FFD"/>
    <w:rsid w:val="00936569"/>
    <w:rsid w:val="00936BDC"/>
    <w:rsid w:val="00937643"/>
    <w:rsid w:val="00941F26"/>
    <w:rsid w:val="009425FB"/>
    <w:rsid w:val="00942913"/>
    <w:rsid w:val="00943551"/>
    <w:rsid w:val="00944C5C"/>
    <w:rsid w:val="00945BBB"/>
    <w:rsid w:val="009460AB"/>
    <w:rsid w:val="00951B53"/>
    <w:rsid w:val="00954B04"/>
    <w:rsid w:val="00956B65"/>
    <w:rsid w:val="0096096D"/>
    <w:rsid w:val="00963CE3"/>
    <w:rsid w:val="009748FA"/>
    <w:rsid w:val="00976540"/>
    <w:rsid w:val="00976CCA"/>
    <w:rsid w:val="00985AB6"/>
    <w:rsid w:val="00986CE4"/>
    <w:rsid w:val="009874D7"/>
    <w:rsid w:val="00987FA2"/>
    <w:rsid w:val="00991B8A"/>
    <w:rsid w:val="009929F1"/>
    <w:rsid w:val="009937D8"/>
    <w:rsid w:val="00994035"/>
    <w:rsid w:val="009945AA"/>
    <w:rsid w:val="009A0223"/>
    <w:rsid w:val="009A0842"/>
    <w:rsid w:val="009A5A5F"/>
    <w:rsid w:val="009A7F96"/>
    <w:rsid w:val="009B27B2"/>
    <w:rsid w:val="009B3135"/>
    <w:rsid w:val="009B744F"/>
    <w:rsid w:val="009C0309"/>
    <w:rsid w:val="009C0AF1"/>
    <w:rsid w:val="009C0C46"/>
    <w:rsid w:val="009C0C96"/>
    <w:rsid w:val="009D007F"/>
    <w:rsid w:val="009D29DE"/>
    <w:rsid w:val="009E0820"/>
    <w:rsid w:val="009E0C26"/>
    <w:rsid w:val="009E4CA2"/>
    <w:rsid w:val="009E7064"/>
    <w:rsid w:val="009E70A0"/>
    <w:rsid w:val="009F1162"/>
    <w:rsid w:val="009F19EC"/>
    <w:rsid w:val="009F22CF"/>
    <w:rsid w:val="009F42ED"/>
    <w:rsid w:val="00A113C6"/>
    <w:rsid w:val="00A14A3A"/>
    <w:rsid w:val="00A14DC1"/>
    <w:rsid w:val="00A14DD1"/>
    <w:rsid w:val="00A22C82"/>
    <w:rsid w:val="00A264DD"/>
    <w:rsid w:val="00A27357"/>
    <w:rsid w:val="00A301DF"/>
    <w:rsid w:val="00A31723"/>
    <w:rsid w:val="00A3286C"/>
    <w:rsid w:val="00A335E3"/>
    <w:rsid w:val="00A340DA"/>
    <w:rsid w:val="00A34B46"/>
    <w:rsid w:val="00A420A0"/>
    <w:rsid w:val="00A446AD"/>
    <w:rsid w:val="00A44935"/>
    <w:rsid w:val="00A4536D"/>
    <w:rsid w:val="00A45B49"/>
    <w:rsid w:val="00A4688E"/>
    <w:rsid w:val="00A55C8C"/>
    <w:rsid w:val="00A60619"/>
    <w:rsid w:val="00A60A9C"/>
    <w:rsid w:val="00A6195D"/>
    <w:rsid w:val="00A63D82"/>
    <w:rsid w:val="00A65737"/>
    <w:rsid w:val="00A6612D"/>
    <w:rsid w:val="00A66719"/>
    <w:rsid w:val="00A7311E"/>
    <w:rsid w:val="00A74AE1"/>
    <w:rsid w:val="00A76007"/>
    <w:rsid w:val="00A817D4"/>
    <w:rsid w:val="00A84EF0"/>
    <w:rsid w:val="00A9031A"/>
    <w:rsid w:val="00A92DD5"/>
    <w:rsid w:val="00A9312C"/>
    <w:rsid w:val="00A94004"/>
    <w:rsid w:val="00A953F4"/>
    <w:rsid w:val="00A95EA2"/>
    <w:rsid w:val="00AA22A9"/>
    <w:rsid w:val="00AA6D1F"/>
    <w:rsid w:val="00AA6E35"/>
    <w:rsid w:val="00AA7845"/>
    <w:rsid w:val="00AB28C0"/>
    <w:rsid w:val="00AB2960"/>
    <w:rsid w:val="00AC1111"/>
    <w:rsid w:val="00AC2827"/>
    <w:rsid w:val="00AC5204"/>
    <w:rsid w:val="00AC6B66"/>
    <w:rsid w:val="00AD0A09"/>
    <w:rsid w:val="00AD1D3D"/>
    <w:rsid w:val="00AD1E18"/>
    <w:rsid w:val="00AE0382"/>
    <w:rsid w:val="00AE039D"/>
    <w:rsid w:val="00AE601E"/>
    <w:rsid w:val="00AF507F"/>
    <w:rsid w:val="00AF574E"/>
    <w:rsid w:val="00AF67F8"/>
    <w:rsid w:val="00B0085E"/>
    <w:rsid w:val="00B03BB1"/>
    <w:rsid w:val="00B1070A"/>
    <w:rsid w:val="00B10C60"/>
    <w:rsid w:val="00B1154D"/>
    <w:rsid w:val="00B12317"/>
    <w:rsid w:val="00B130B1"/>
    <w:rsid w:val="00B134B4"/>
    <w:rsid w:val="00B1359B"/>
    <w:rsid w:val="00B137A6"/>
    <w:rsid w:val="00B14185"/>
    <w:rsid w:val="00B16F31"/>
    <w:rsid w:val="00B2158A"/>
    <w:rsid w:val="00B231A9"/>
    <w:rsid w:val="00B2410E"/>
    <w:rsid w:val="00B252C6"/>
    <w:rsid w:val="00B266FD"/>
    <w:rsid w:val="00B30125"/>
    <w:rsid w:val="00B3405F"/>
    <w:rsid w:val="00B348F5"/>
    <w:rsid w:val="00B3707A"/>
    <w:rsid w:val="00B43309"/>
    <w:rsid w:val="00B4633A"/>
    <w:rsid w:val="00B46C0F"/>
    <w:rsid w:val="00B4734F"/>
    <w:rsid w:val="00B52156"/>
    <w:rsid w:val="00B53110"/>
    <w:rsid w:val="00B5597A"/>
    <w:rsid w:val="00B56565"/>
    <w:rsid w:val="00B60C38"/>
    <w:rsid w:val="00B63101"/>
    <w:rsid w:val="00B638FC"/>
    <w:rsid w:val="00B6399A"/>
    <w:rsid w:val="00B65B0C"/>
    <w:rsid w:val="00B67E3B"/>
    <w:rsid w:val="00B70E39"/>
    <w:rsid w:val="00B75800"/>
    <w:rsid w:val="00B779D2"/>
    <w:rsid w:val="00B77AE2"/>
    <w:rsid w:val="00B81601"/>
    <w:rsid w:val="00B82AAE"/>
    <w:rsid w:val="00B84CF6"/>
    <w:rsid w:val="00B860C3"/>
    <w:rsid w:val="00B870FB"/>
    <w:rsid w:val="00B911A4"/>
    <w:rsid w:val="00B93461"/>
    <w:rsid w:val="00B94A10"/>
    <w:rsid w:val="00B96B23"/>
    <w:rsid w:val="00BA0928"/>
    <w:rsid w:val="00BA1BCA"/>
    <w:rsid w:val="00BA2F26"/>
    <w:rsid w:val="00BA5BD2"/>
    <w:rsid w:val="00BA5C6B"/>
    <w:rsid w:val="00BA5FF3"/>
    <w:rsid w:val="00BA6F68"/>
    <w:rsid w:val="00BA73A5"/>
    <w:rsid w:val="00BB3694"/>
    <w:rsid w:val="00BB3A95"/>
    <w:rsid w:val="00BB3B74"/>
    <w:rsid w:val="00BB3CAC"/>
    <w:rsid w:val="00BB4F7D"/>
    <w:rsid w:val="00BB6EE2"/>
    <w:rsid w:val="00BC0C52"/>
    <w:rsid w:val="00BC55D8"/>
    <w:rsid w:val="00BC57BC"/>
    <w:rsid w:val="00BC6BB9"/>
    <w:rsid w:val="00BC6BD3"/>
    <w:rsid w:val="00BC70E5"/>
    <w:rsid w:val="00BD16A8"/>
    <w:rsid w:val="00BD22B6"/>
    <w:rsid w:val="00BD29AD"/>
    <w:rsid w:val="00BD5FD2"/>
    <w:rsid w:val="00BD6F0C"/>
    <w:rsid w:val="00BD7D19"/>
    <w:rsid w:val="00BE0F98"/>
    <w:rsid w:val="00BE1925"/>
    <w:rsid w:val="00BE3C3C"/>
    <w:rsid w:val="00BE531E"/>
    <w:rsid w:val="00BE5F48"/>
    <w:rsid w:val="00BE6D38"/>
    <w:rsid w:val="00BE7D99"/>
    <w:rsid w:val="00BF0030"/>
    <w:rsid w:val="00BF20DA"/>
    <w:rsid w:val="00BF6199"/>
    <w:rsid w:val="00C0510A"/>
    <w:rsid w:val="00C06A70"/>
    <w:rsid w:val="00C100ED"/>
    <w:rsid w:val="00C118BD"/>
    <w:rsid w:val="00C1238D"/>
    <w:rsid w:val="00C125B7"/>
    <w:rsid w:val="00C14D7E"/>
    <w:rsid w:val="00C14F15"/>
    <w:rsid w:val="00C16336"/>
    <w:rsid w:val="00C17A3C"/>
    <w:rsid w:val="00C17BAD"/>
    <w:rsid w:val="00C25F16"/>
    <w:rsid w:val="00C331EE"/>
    <w:rsid w:val="00C33E52"/>
    <w:rsid w:val="00C352EF"/>
    <w:rsid w:val="00C3663F"/>
    <w:rsid w:val="00C37DE5"/>
    <w:rsid w:val="00C41372"/>
    <w:rsid w:val="00C41713"/>
    <w:rsid w:val="00C428B3"/>
    <w:rsid w:val="00C44F59"/>
    <w:rsid w:val="00C45AD2"/>
    <w:rsid w:val="00C47504"/>
    <w:rsid w:val="00C5253D"/>
    <w:rsid w:val="00C61BB9"/>
    <w:rsid w:val="00C6486F"/>
    <w:rsid w:val="00C668A8"/>
    <w:rsid w:val="00C67F35"/>
    <w:rsid w:val="00C709EA"/>
    <w:rsid w:val="00C713E0"/>
    <w:rsid w:val="00C76123"/>
    <w:rsid w:val="00C76394"/>
    <w:rsid w:val="00C807CF"/>
    <w:rsid w:val="00C84485"/>
    <w:rsid w:val="00C87229"/>
    <w:rsid w:val="00C9263D"/>
    <w:rsid w:val="00C92698"/>
    <w:rsid w:val="00C93240"/>
    <w:rsid w:val="00C958B1"/>
    <w:rsid w:val="00CA1978"/>
    <w:rsid w:val="00CA1FDA"/>
    <w:rsid w:val="00CA2C45"/>
    <w:rsid w:val="00CA5250"/>
    <w:rsid w:val="00CA6A3C"/>
    <w:rsid w:val="00CA74A2"/>
    <w:rsid w:val="00CB0E83"/>
    <w:rsid w:val="00CB14D8"/>
    <w:rsid w:val="00CB3225"/>
    <w:rsid w:val="00CB5DF9"/>
    <w:rsid w:val="00CB6A6A"/>
    <w:rsid w:val="00CB7132"/>
    <w:rsid w:val="00CB72A6"/>
    <w:rsid w:val="00CC1105"/>
    <w:rsid w:val="00CC11D7"/>
    <w:rsid w:val="00CC5EF1"/>
    <w:rsid w:val="00CC68B1"/>
    <w:rsid w:val="00CD3FF6"/>
    <w:rsid w:val="00CD40AB"/>
    <w:rsid w:val="00CD7F91"/>
    <w:rsid w:val="00CE13FB"/>
    <w:rsid w:val="00CE190F"/>
    <w:rsid w:val="00CE2D2E"/>
    <w:rsid w:val="00CE3545"/>
    <w:rsid w:val="00CE3CA7"/>
    <w:rsid w:val="00CE5808"/>
    <w:rsid w:val="00CE5E0F"/>
    <w:rsid w:val="00CF007B"/>
    <w:rsid w:val="00CF28AD"/>
    <w:rsid w:val="00CF2DC4"/>
    <w:rsid w:val="00CF32D9"/>
    <w:rsid w:val="00CF4CB3"/>
    <w:rsid w:val="00CF5240"/>
    <w:rsid w:val="00CF7FD6"/>
    <w:rsid w:val="00D007E6"/>
    <w:rsid w:val="00D012BD"/>
    <w:rsid w:val="00D0229E"/>
    <w:rsid w:val="00D0520B"/>
    <w:rsid w:val="00D0573E"/>
    <w:rsid w:val="00D1154F"/>
    <w:rsid w:val="00D14958"/>
    <w:rsid w:val="00D2083D"/>
    <w:rsid w:val="00D2135A"/>
    <w:rsid w:val="00D23576"/>
    <w:rsid w:val="00D23E5A"/>
    <w:rsid w:val="00D2586D"/>
    <w:rsid w:val="00D26F6A"/>
    <w:rsid w:val="00D30187"/>
    <w:rsid w:val="00D35D58"/>
    <w:rsid w:val="00D36437"/>
    <w:rsid w:val="00D366B4"/>
    <w:rsid w:val="00D36B58"/>
    <w:rsid w:val="00D426DE"/>
    <w:rsid w:val="00D441DC"/>
    <w:rsid w:val="00D44E85"/>
    <w:rsid w:val="00D4615B"/>
    <w:rsid w:val="00D470C8"/>
    <w:rsid w:val="00D47903"/>
    <w:rsid w:val="00D47B95"/>
    <w:rsid w:val="00D5459E"/>
    <w:rsid w:val="00D5706C"/>
    <w:rsid w:val="00D574F9"/>
    <w:rsid w:val="00D60421"/>
    <w:rsid w:val="00D642C6"/>
    <w:rsid w:val="00D64BEF"/>
    <w:rsid w:val="00D64EAD"/>
    <w:rsid w:val="00D65932"/>
    <w:rsid w:val="00D659AE"/>
    <w:rsid w:val="00D66ED3"/>
    <w:rsid w:val="00D71FEC"/>
    <w:rsid w:val="00D7595C"/>
    <w:rsid w:val="00D762C4"/>
    <w:rsid w:val="00D7665D"/>
    <w:rsid w:val="00D76983"/>
    <w:rsid w:val="00D769A7"/>
    <w:rsid w:val="00D829DE"/>
    <w:rsid w:val="00D854F9"/>
    <w:rsid w:val="00D87B6F"/>
    <w:rsid w:val="00D91C86"/>
    <w:rsid w:val="00D93A52"/>
    <w:rsid w:val="00D9500B"/>
    <w:rsid w:val="00DA0CE6"/>
    <w:rsid w:val="00DA1E93"/>
    <w:rsid w:val="00DA72E7"/>
    <w:rsid w:val="00DC018B"/>
    <w:rsid w:val="00DC076B"/>
    <w:rsid w:val="00DC12E2"/>
    <w:rsid w:val="00DC160A"/>
    <w:rsid w:val="00DC3D75"/>
    <w:rsid w:val="00DC6755"/>
    <w:rsid w:val="00DC6B80"/>
    <w:rsid w:val="00DC6EB4"/>
    <w:rsid w:val="00DD244B"/>
    <w:rsid w:val="00DD3AF7"/>
    <w:rsid w:val="00DD77A2"/>
    <w:rsid w:val="00DD789B"/>
    <w:rsid w:val="00DD7F70"/>
    <w:rsid w:val="00DE04DA"/>
    <w:rsid w:val="00DE0AEE"/>
    <w:rsid w:val="00DE2773"/>
    <w:rsid w:val="00DF0D52"/>
    <w:rsid w:val="00DF4342"/>
    <w:rsid w:val="00DF7813"/>
    <w:rsid w:val="00DF7ECA"/>
    <w:rsid w:val="00E047B6"/>
    <w:rsid w:val="00E0631B"/>
    <w:rsid w:val="00E11DBC"/>
    <w:rsid w:val="00E12D8B"/>
    <w:rsid w:val="00E135F3"/>
    <w:rsid w:val="00E140B0"/>
    <w:rsid w:val="00E14B93"/>
    <w:rsid w:val="00E16CA3"/>
    <w:rsid w:val="00E16E60"/>
    <w:rsid w:val="00E20466"/>
    <w:rsid w:val="00E21BB8"/>
    <w:rsid w:val="00E23821"/>
    <w:rsid w:val="00E279D0"/>
    <w:rsid w:val="00E304B4"/>
    <w:rsid w:val="00E30F85"/>
    <w:rsid w:val="00E32D5C"/>
    <w:rsid w:val="00E347E1"/>
    <w:rsid w:val="00E36A66"/>
    <w:rsid w:val="00E41135"/>
    <w:rsid w:val="00E41C49"/>
    <w:rsid w:val="00E42025"/>
    <w:rsid w:val="00E438E6"/>
    <w:rsid w:val="00E44CB9"/>
    <w:rsid w:val="00E45395"/>
    <w:rsid w:val="00E4549E"/>
    <w:rsid w:val="00E5425C"/>
    <w:rsid w:val="00E55E8B"/>
    <w:rsid w:val="00E57068"/>
    <w:rsid w:val="00E622AA"/>
    <w:rsid w:val="00E63221"/>
    <w:rsid w:val="00E6641D"/>
    <w:rsid w:val="00E6661B"/>
    <w:rsid w:val="00E702EA"/>
    <w:rsid w:val="00E72C63"/>
    <w:rsid w:val="00E742DF"/>
    <w:rsid w:val="00E764F5"/>
    <w:rsid w:val="00E8149D"/>
    <w:rsid w:val="00E81F23"/>
    <w:rsid w:val="00E83D23"/>
    <w:rsid w:val="00E87306"/>
    <w:rsid w:val="00E873BB"/>
    <w:rsid w:val="00E904C6"/>
    <w:rsid w:val="00E90E7E"/>
    <w:rsid w:val="00E90F01"/>
    <w:rsid w:val="00E91710"/>
    <w:rsid w:val="00E93A21"/>
    <w:rsid w:val="00E94410"/>
    <w:rsid w:val="00E94929"/>
    <w:rsid w:val="00E955F7"/>
    <w:rsid w:val="00EA2EE1"/>
    <w:rsid w:val="00EA4AC8"/>
    <w:rsid w:val="00EA4C44"/>
    <w:rsid w:val="00EA5283"/>
    <w:rsid w:val="00EB1D96"/>
    <w:rsid w:val="00EB4205"/>
    <w:rsid w:val="00EB4A2B"/>
    <w:rsid w:val="00EB5AA7"/>
    <w:rsid w:val="00EB62ED"/>
    <w:rsid w:val="00EB6BB7"/>
    <w:rsid w:val="00EC2F5E"/>
    <w:rsid w:val="00EC40BC"/>
    <w:rsid w:val="00EC4918"/>
    <w:rsid w:val="00EC6C7E"/>
    <w:rsid w:val="00EC7374"/>
    <w:rsid w:val="00ED115C"/>
    <w:rsid w:val="00ED428B"/>
    <w:rsid w:val="00EE01B5"/>
    <w:rsid w:val="00EE1120"/>
    <w:rsid w:val="00EE1D02"/>
    <w:rsid w:val="00EE20ED"/>
    <w:rsid w:val="00EE29B4"/>
    <w:rsid w:val="00EE6EB4"/>
    <w:rsid w:val="00EE7FB4"/>
    <w:rsid w:val="00EF17D1"/>
    <w:rsid w:val="00EF42E1"/>
    <w:rsid w:val="00EF444B"/>
    <w:rsid w:val="00EF5090"/>
    <w:rsid w:val="00F0036D"/>
    <w:rsid w:val="00F01E45"/>
    <w:rsid w:val="00F0405C"/>
    <w:rsid w:val="00F04578"/>
    <w:rsid w:val="00F05466"/>
    <w:rsid w:val="00F057B9"/>
    <w:rsid w:val="00F0692C"/>
    <w:rsid w:val="00F1073B"/>
    <w:rsid w:val="00F10C63"/>
    <w:rsid w:val="00F13326"/>
    <w:rsid w:val="00F1336C"/>
    <w:rsid w:val="00F14223"/>
    <w:rsid w:val="00F15CF7"/>
    <w:rsid w:val="00F21BEA"/>
    <w:rsid w:val="00F2225E"/>
    <w:rsid w:val="00F2247E"/>
    <w:rsid w:val="00F2323C"/>
    <w:rsid w:val="00F3005F"/>
    <w:rsid w:val="00F313FD"/>
    <w:rsid w:val="00F352FD"/>
    <w:rsid w:val="00F366E0"/>
    <w:rsid w:val="00F366E4"/>
    <w:rsid w:val="00F36E6D"/>
    <w:rsid w:val="00F372E7"/>
    <w:rsid w:val="00F40DFF"/>
    <w:rsid w:val="00F41DE3"/>
    <w:rsid w:val="00F42184"/>
    <w:rsid w:val="00F42F07"/>
    <w:rsid w:val="00F43341"/>
    <w:rsid w:val="00F43F4D"/>
    <w:rsid w:val="00F44C49"/>
    <w:rsid w:val="00F458F4"/>
    <w:rsid w:val="00F4622D"/>
    <w:rsid w:val="00F47FA9"/>
    <w:rsid w:val="00F52AA6"/>
    <w:rsid w:val="00F57237"/>
    <w:rsid w:val="00F61737"/>
    <w:rsid w:val="00F61806"/>
    <w:rsid w:val="00F61B5B"/>
    <w:rsid w:val="00F625EB"/>
    <w:rsid w:val="00F64DF7"/>
    <w:rsid w:val="00F67E42"/>
    <w:rsid w:val="00F73850"/>
    <w:rsid w:val="00F80575"/>
    <w:rsid w:val="00F81231"/>
    <w:rsid w:val="00F820BA"/>
    <w:rsid w:val="00F84E96"/>
    <w:rsid w:val="00F8579B"/>
    <w:rsid w:val="00F862D3"/>
    <w:rsid w:val="00F90434"/>
    <w:rsid w:val="00F92E56"/>
    <w:rsid w:val="00F9377C"/>
    <w:rsid w:val="00F97DF4"/>
    <w:rsid w:val="00FA04E2"/>
    <w:rsid w:val="00FA1B4C"/>
    <w:rsid w:val="00FA2980"/>
    <w:rsid w:val="00FA3484"/>
    <w:rsid w:val="00FA48EB"/>
    <w:rsid w:val="00FA5100"/>
    <w:rsid w:val="00FA534D"/>
    <w:rsid w:val="00FA6D43"/>
    <w:rsid w:val="00FA7B2B"/>
    <w:rsid w:val="00FA7C7A"/>
    <w:rsid w:val="00FB0F6C"/>
    <w:rsid w:val="00FB188A"/>
    <w:rsid w:val="00FB36B8"/>
    <w:rsid w:val="00FB46BA"/>
    <w:rsid w:val="00FB4EFA"/>
    <w:rsid w:val="00FB6099"/>
    <w:rsid w:val="00FB727E"/>
    <w:rsid w:val="00FB79F8"/>
    <w:rsid w:val="00FC4AFA"/>
    <w:rsid w:val="00FC671B"/>
    <w:rsid w:val="00FD0498"/>
    <w:rsid w:val="00FD0CF2"/>
    <w:rsid w:val="00FD353E"/>
    <w:rsid w:val="00FD4E9F"/>
    <w:rsid w:val="00FD73EF"/>
    <w:rsid w:val="00FD7788"/>
    <w:rsid w:val="00FE1B9D"/>
    <w:rsid w:val="00FE2B4A"/>
    <w:rsid w:val="00FE3182"/>
    <w:rsid w:val="00FE5C5A"/>
    <w:rsid w:val="00FF10BB"/>
    <w:rsid w:val="00FF21E0"/>
    <w:rsid w:val="00FF2DA2"/>
    <w:rsid w:val="00FF313C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DBBA8C"/>
  <w15:chartTrackingRefBased/>
  <w15:docId w15:val="{CDB967A8-247E-480E-845A-69CABA5E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E4"/>
    <w:pPr>
      <w:suppressAutoHyphens/>
      <w:autoSpaceDN w:val="0"/>
      <w:spacing w:line="360" w:lineRule="auto"/>
      <w:ind w:firstLine="709"/>
      <w:jc w:val="both"/>
    </w:pPr>
    <w:rPr>
      <w:rFonts w:eastAsia="NSimSun" w:cs="Lucida Sans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67E42"/>
    <w:pPr>
      <w:keepNext/>
      <w:pageBreakBefore/>
      <w:spacing w:before="240" w:after="240"/>
      <w:ind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uiPriority w:val="9"/>
    <w:qFormat/>
    <w:rsid w:val="00AC1111"/>
    <w:pPr>
      <w:keepNext/>
      <w:spacing w:before="240" w:after="24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qFormat/>
    <w:rsid w:val="003E2682"/>
    <w:pPr>
      <w:keepNext/>
      <w:spacing w:before="120" w:after="120"/>
      <w:jc w:val="left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uiPriority w:val="99"/>
    <w:rsid w:val="001C6252"/>
    <w:pPr>
      <w:suppressAutoHyphens/>
      <w:autoSpaceDN w:val="0"/>
      <w:spacing w:line="360" w:lineRule="auto"/>
    </w:pPr>
    <w:rPr>
      <w:kern w:val="3"/>
      <w:sz w:val="28"/>
      <w:szCs w:val="24"/>
      <w:lang w:eastAsia="zh-CN" w:bidi="hi-IN"/>
    </w:rPr>
  </w:style>
  <w:style w:type="paragraph" w:customStyle="1" w:styleId="a3">
    <w:name w:val="Штамп"/>
    <w:basedOn w:val="a"/>
    <w:link w:val="a4"/>
    <w:pPr>
      <w:jc w:val="center"/>
    </w:pPr>
    <w:rPr>
      <w:noProof/>
      <w:sz w:val="18"/>
    </w:rPr>
  </w:style>
  <w:style w:type="paragraph" w:styleId="a5">
    <w:name w:val="header"/>
    <w:basedOn w:val="a"/>
    <w:link w:val="a6"/>
    <w:semiHidden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semiHidden/>
    <w:pPr>
      <w:tabs>
        <w:tab w:val="center" w:pos="4153"/>
        <w:tab w:val="right" w:pos="8306"/>
      </w:tabs>
    </w:pPr>
  </w:style>
  <w:style w:type="paragraph" w:styleId="a9">
    <w:name w:val="Body Text"/>
    <w:basedOn w:val="a"/>
    <w:semiHidden/>
  </w:style>
  <w:style w:type="paragraph" w:customStyle="1" w:styleId="aa">
    <w:name w:val="Формула"/>
    <w:basedOn w:val="a"/>
    <w:next w:val="a"/>
    <w:pPr>
      <w:spacing w:before="60" w:after="60"/>
      <w:ind w:left="567"/>
    </w:pPr>
  </w:style>
  <w:style w:type="paragraph" w:styleId="ab">
    <w:name w:val="caption"/>
    <w:basedOn w:val="a"/>
    <w:next w:val="a"/>
    <w:qFormat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pPr>
      <w:jc w:val="center"/>
    </w:pPr>
    <w:rPr>
      <w:sz w:val="24"/>
    </w:rPr>
  </w:style>
  <w:style w:type="paragraph" w:customStyle="1" w:styleId="Textbody">
    <w:name w:val="Text body"/>
    <w:basedOn w:val="Standard"/>
    <w:link w:val="Textbody0"/>
    <w:rsid w:val="001C6252"/>
    <w:pPr>
      <w:spacing w:after="140"/>
    </w:pPr>
  </w:style>
  <w:style w:type="paragraph" w:customStyle="1" w:styleId="Textbodyindent">
    <w:name w:val="Text body indent"/>
    <w:basedOn w:val="Standard"/>
    <w:uiPriority w:val="99"/>
    <w:rsid w:val="001C6252"/>
    <w:pPr>
      <w:spacing w:after="120" w:line="276" w:lineRule="auto"/>
      <w:ind w:left="283"/>
    </w:pPr>
    <w:rPr>
      <w:rFonts w:ascii="Calibri" w:eastAsia="Calibri" w:hAnsi="Calibri"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C47504"/>
    <w:rPr>
      <w:rFonts w:eastAsia="NSimSun" w:cs="Lucida Sans"/>
      <w:b/>
      <w:caps/>
      <w:kern w:val="3"/>
      <w:sz w:val="32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D1328"/>
    <w:rPr>
      <w:rFonts w:eastAsia="NSimSun" w:cs="Arial"/>
      <w:b/>
      <w:bCs/>
      <w:iCs/>
      <w:kern w:val="3"/>
      <w:sz w:val="30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3E2682"/>
    <w:rPr>
      <w:rFonts w:eastAsia="NSimSun" w:cs="Arial"/>
      <w:b/>
      <w:bCs/>
      <w:kern w:val="3"/>
      <w:sz w:val="28"/>
      <w:szCs w:val="26"/>
      <w:lang w:eastAsia="zh-CN" w:bidi="hi-IN"/>
    </w:rPr>
  </w:style>
  <w:style w:type="character" w:styleId="ad">
    <w:name w:val="Hyperlink"/>
    <w:basedOn w:val="a0"/>
    <w:uiPriority w:val="99"/>
    <w:unhideWhenUsed/>
    <w:rsid w:val="00CA1978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CA197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CA1978"/>
    <w:pPr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val="ru-RU" w:eastAsia="ru-RU" w:bidi="ar-SA"/>
    </w:rPr>
  </w:style>
  <w:style w:type="paragraph" w:styleId="11">
    <w:name w:val="index 1"/>
    <w:basedOn w:val="a"/>
    <w:next w:val="a"/>
    <w:autoRedefine/>
    <w:uiPriority w:val="99"/>
    <w:semiHidden/>
    <w:unhideWhenUsed/>
    <w:rsid w:val="00CA1978"/>
    <w:pPr>
      <w:ind w:left="280" w:hanging="280"/>
    </w:pPr>
    <w:rPr>
      <w:rFonts w:cs="Mangal"/>
    </w:rPr>
  </w:style>
  <w:style w:type="paragraph" w:styleId="12">
    <w:name w:val="toc 1"/>
    <w:basedOn w:val="a"/>
    <w:next w:val="a"/>
    <w:autoRedefine/>
    <w:uiPriority w:val="39"/>
    <w:unhideWhenUsed/>
    <w:rsid w:val="0025333A"/>
    <w:pPr>
      <w:spacing w:after="100"/>
      <w:ind w:firstLine="0"/>
    </w:pPr>
    <w:rPr>
      <w:rFonts w:cs="Mangal"/>
      <w:cap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25333A"/>
    <w:pPr>
      <w:spacing w:after="100"/>
      <w:ind w:left="284" w:firstLine="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0E2953"/>
    <w:pPr>
      <w:tabs>
        <w:tab w:val="right" w:leader="dot" w:pos="9770"/>
      </w:tabs>
      <w:spacing w:after="100"/>
      <w:ind w:left="480" w:firstLine="229"/>
    </w:pPr>
    <w:rPr>
      <w:rFonts w:cs="Mangal"/>
      <w:szCs w:val="21"/>
    </w:rPr>
  </w:style>
  <w:style w:type="paragraph" w:styleId="af0">
    <w:name w:val="TOC Heading"/>
    <w:basedOn w:val="1"/>
    <w:next w:val="a"/>
    <w:uiPriority w:val="39"/>
    <w:unhideWhenUsed/>
    <w:qFormat/>
    <w:rsid w:val="00CA1978"/>
    <w:pPr>
      <w:keepLines/>
      <w:pageBreakBefore w:val="0"/>
      <w:suppressAutoHyphens w:val="0"/>
      <w:spacing w:after="0" w:line="254" w:lineRule="auto"/>
    </w:pPr>
    <w:rPr>
      <w:rFonts w:ascii="Calibri Light" w:hAnsi="Calibri Light"/>
      <w:b w:val="0"/>
      <w:i/>
      <w:color w:val="2F5496"/>
      <w:szCs w:val="32"/>
    </w:rPr>
  </w:style>
  <w:style w:type="paragraph" w:customStyle="1" w:styleId="Heading">
    <w:name w:val="Heading"/>
    <w:basedOn w:val="Standard"/>
    <w:next w:val="Textbody"/>
    <w:uiPriority w:val="99"/>
    <w:semiHidden/>
    <w:rsid w:val="00CA1978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Index">
    <w:name w:val="Index"/>
    <w:basedOn w:val="Standard"/>
    <w:uiPriority w:val="99"/>
    <w:semiHidden/>
    <w:rsid w:val="00CA1978"/>
    <w:pPr>
      <w:suppressLineNumbers/>
    </w:pPr>
    <w:rPr>
      <w:rFonts w:cs="Lucida Sans"/>
      <w:sz w:val="24"/>
    </w:rPr>
  </w:style>
  <w:style w:type="paragraph" w:styleId="af1">
    <w:name w:val="index heading"/>
    <w:basedOn w:val="Heading"/>
    <w:semiHidden/>
    <w:unhideWhenUsed/>
    <w:rsid w:val="00CA1978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  <w:uiPriority w:val="99"/>
    <w:semiHidden/>
    <w:rsid w:val="00CA1978"/>
  </w:style>
  <w:style w:type="paragraph" w:customStyle="1" w:styleId="Contents1">
    <w:name w:val="Contents 1"/>
    <w:basedOn w:val="Index"/>
    <w:uiPriority w:val="99"/>
    <w:semiHidden/>
    <w:rsid w:val="00CA1978"/>
    <w:pPr>
      <w:tabs>
        <w:tab w:val="right" w:leader="dot" w:pos="9972"/>
      </w:tabs>
    </w:pPr>
  </w:style>
  <w:style w:type="paragraph" w:customStyle="1" w:styleId="af2">
    <w:name w:val="Обычный (веб)"/>
    <w:basedOn w:val="Standard"/>
    <w:uiPriority w:val="99"/>
    <w:semiHidden/>
    <w:rsid w:val="00CA1978"/>
    <w:pPr>
      <w:suppressAutoHyphens w:val="0"/>
      <w:spacing w:before="280" w:after="280"/>
    </w:pPr>
    <w:rPr>
      <w:rFonts w:eastAsia="Calibri"/>
    </w:rPr>
  </w:style>
  <w:style w:type="paragraph" w:customStyle="1" w:styleId="Contents2">
    <w:name w:val="Contents 2"/>
    <w:basedOn w:val="Index"/>
    <w:uiPriority w:val="99"/>
    <w:semiHidden/>
    <w:rsid w:val="00CA1978"/>
    <w:pPr>
      <w:tabs>
        <w:tab w:val="right" w:leader="dot" w:pos="9972"/>
      </w:tabs>
      <w:ind w:left="283"/>
    </w:pPr>
  </w:style>
  <w:style w:type="paragraph" w:customStyle="1" w:styleId="HeaderandFooter">
    <w:name w:val="Header and Footer"/>
    <w:basedOn w:val="Standard"/>
    <w:uiPriority w:val="99"/>
    <w:semiHidden/>
    <w:rsid w:val="00CA1978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uiPriority w:val="99"/>
    <w:semiHidden/>
    <w:rsid w:val="00CA1978"/>
    <w:pPr>
      <w:widowControl w:val="0"/>
      <w:suppressLineNumbers/>
    </w:pPr>
  </w:style>
  <w:style w:type="character" w:customStyle="1" w:styleId="Code">
    <w:name w:val="Code Знак"/>
    <w:basedOn w:val="a0"/>
    <w:link w:val="Code0"/>
    <w:semiHidden/>
    <w:locked/>
    <w:rsid w:val="00CA1978"/>
    <w:rPr>
      <w:rFonts w:ascii="JetBrains Mono" w:hAnsi="JetBrains Mono"/>
      <w:szCs w:val="28"/>
      <w:shd w:val="clear" w:color="auto" w:fill="FFFFFF"/>
      <w:lang w:val="ru-RU"/>
    </w:rPr>
  </w:style>
  <w:style w:type="paragraph" w:customStyle="1" w:styleId="Code0">
    <w:name w:val="Code"/>
    <w:link w:val="Code"/>
    <w:semiHidden/>
    <w:qFormat/>
    <w:rsid w:val="00CA1978"/>
    <w:pPr>
      <w:shd w:val="clear" w:color="auto" w:fill="FFFFFF"/>
      <w:autoSpaceDN w:val="0"/>
      <w:spacing w:line="360" w:lineRule="auto"/>
    </w:pPr>
    <w:rPr>
      <w:rFonts w:ascii="JetBrains Mono" w:hAnsi="JetBrains Mono"/>
      <w:szCs w:val="28"/>
      <w:lang w:val="ru-RU"/>
    </w:rPr>
  </w:style>
  <w:style w:type="character" w:customStyle="1" w:styleId="a8">
    <w:name w:val="Нижний колонтитул Знак"/>
    <w:basedOn w:val="a0"/>
    <w:link w:val="a7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semiHidden/>
    <w:rsid w:val="00CA1978"/>
    <w:rPr>
      <w:rFonts w:ascii="ГОСТ тип А" w:hAnsi="ГОСТ тип А"/>
      <w:i/>
      <w:sz w:val="28"/>
      <w:lang w:val="ru-RU" w:eastAsia="ru-RU"/>
    </w:rPr>
  </w:style>
  <w:style w:type="character" w:customStyle="1" w:styleId="WW8Num2z0">
    <w:name w:val="WW8Num2z0"/>
    <w:rsid w:val="00CA1978"/>
    <w:rPr>
      <w:rFonts w:ascii="Symbol" w:eastAsia="Symbol" w:hAnsi="Symbol" w:cs="Symbol" w:hint="default"/>
    </w:rPr>
  </w:style>
  <w:style w:type="character" w:customStyle="1" w:styleId="Internetlink">
    <w:name w:val="Internet link"/>
    <w:rsid w:val="00CA1978"/>
    <w:rPr>
      <w:color w:val="000080"/>
      <w:u w:val="single"/>
    </w:rPr>
  </w:style>
  <w:style w:type="character" w:customStyle="1" w:styleId="IndexLink">
    <w:name w:val="Index Link"/>
    <w:rsid w:val="00CA1978"/>
  </w:style>
  <w:style w:type="character" w:customStyle="1" w:styleId="NumberingSymbols">
    <w:name w:val="Numbering Symbols"/>
    <w:rsid w:val="00CA1978"/>
  </w:style>
  <w:style w:type="character" w:customStyle="1" w:styleId="BulletSymbols">
    <w:name w:val="Bullet Symbols"/>
    <w:rsid w:val="00CA1978"/>
    <w:rPr>
      <w:rFonts w:ascii="OpenSymbol" w:eastAsia="OpenSymbol" w:hAnsi="OpenSymbol" w:cs="OpenSymbol" w:hint="default"/>
    </w:rPr>
  </w:style>
  <w:style w:type="paragraph" w:styleId="af3">
    <w:name w:val="List"/>
    <w:basedOn w:val="Textbody"/>
    <w:semiHidden/>
    <w:unhideWhenUsed/>
    <w:rsid w:val="00CA1978"/>
    <w:rPr>
      <w:rFonts w:cs="Lucida Sans"/>
      <w:sz w:val="24"/>
    </w:rPr>
  </w:style>
  <w:style w:type="paragraph" w:styleId="af4">
    <w:name w:val="List Paragraph"/>
    <w:basedOn w:val="Standard"/>
    <w:uiPriority w:val="99"/>
    <w:qFormat/>
    <w:rsid w:val="00A76007"/>
    <w:pPr>
      <w:suppressAutoHyphens w:val="0"/>
      <w:ind w:left="425"/>
      <w:jc w:val="both"/>
    </w:pPr>
    <w:rPr>
      <w:rFonts w:eastAsia="Calibri"/>
      <w:szCs w:val="22"/>
    </w:rPr>
  </w:style>
  <w:style w:type="numbering" w:customStyle="1" w:styleId="WW8Num2">
    <w:name w:val="WW8Num2"/>
    <w:rsid w:val="00CA1978"/>
    <w:pPr>
      <w:numPr>
        <w:numId w:val="19"/>
      </w:numPr>
    </w:pPr>
  </w:style>
  <w:style w:type="numbering" w:customStyle="1" w:styleId="WW8Num15">
    <w:name w:val="WW8Num15"/>
    <w:rsid w:val="00CA1978"/>
    <w:pPr>
      <w:numPr>
        <w:numId w:val="20"/>
      </w:numPr>
    </w:pPr>
  </w:style>
  <w:style w:type="character" w:styleId="af5">
    <w:name w:val="Unresolved Mention"/>
    <w:basedOn w:val="a0"/>
    <w:uiPriority w:val="99"/>
    <w:semiHidden/>
    <w:unhideWhenUsed/>
    <w:rsid w:val="004F2389"/>
    <w:rPr>
      <w:color w:val="605E5C"/>
      <w:shd w:val="clear" w:color="auto" w:fill="E1DFDD"/>
    </w:rPr>
  </w:style>
  <w:style w:type="paragraph" w:customStyle="1" w:styleId="af6">
    <w:name w:val="Чертежный"/>
    <w:rsid w:val="00C33E52"/>
    <w:pPr>
      <w:jc w:val="both"/>
    </w:pPr>
    <w:rPr>
      <w:rFonts w:ascii="ISOCPEUR" w:hAnsi="ISOCPEUR"/>
      <w:i/>
      <w:sz w:val="28"/>
      <w:lang w:val="uk-UA"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5A7E0E"/>
    <w:pPr>
      <w:spacing w:after="100"/>
      <w:ind w:left="840"/>
    </w:pPr>
    <w:rPr>
      <w:rFonts w:cs="Mangal"/>
    </w:rPr>
  </w:style>
  <w:style w:type="paragraph" w:styleId="5">
    <w:name w:val="toc 5"/>
    <w:basedOn w:val="a"/>
    <w:next w:val="a"/>
    <w:autoRedefine/>
    <w:uiPriority w:val="39"/>
    <w:semiHidden/>
    <w:unhideWhenUsed/>
    <w:rsid w:val="005A7E0E"/>
    <w:pPr>
      <w:spacing w:after="100"/>
      <w:ind w:left="1120"/>
    </w:pPr>
    <w:rPr>
      <w:rFonts w:cs="Mangal"/>
    </w:rPr>
  </w:style>
  <w:style w:type="paragraph" w:customStyle="1" w:styleId="9">
    <w:name w:val="ГОСТ 9пт"/>
    <w:basedOn w:val="a3"/>
    <w:link w:val="90"/>
    <w:qFormat/>
    <w:rsid w:val="00315372"/>
    <w:pPr>
      <w:spacing w:line="240" w:lineRule="auto"/>
      <w:ind w:firstLine="0"/>
      <w:jc w:val="left"/>
    </w:pPr>
    <w:rPr>
      <w:rFonts w:ascii="GOST type A" w:hAnsi="GOST type A"/>
      <w:i/>
      <w:iCs/>
    </w:rPr>
  </w:style>
  <w:style w:type="paragraph" w:customStyle="1" w:styleId="200">
    <w:name w:val="ГОСТ 20пт"/>
    <w:basedOn w:val="a3"/>
    <w:link w:val="201"/>
    <w:qFormat/>
    <w:rsid w:val="00315372"/>
    <w:pPr>
      <w:spacing w:before="160" w:line="240" w:lineRule="auto"/>
      <w:ind w:firstLine="0"/>
      <w:jc w:val="both"/>
    </w:pPr>
    <w:rPr>
      <w:rFonts w:ascii="GOST type A" w:hAnsi="GOST type A"/>
      <w:i/>
      <w:iCs/>
      <w:noProof w:val="0"/>
      <w:sz w:val="40"/>
      <w:szCs w:val="32"/>
      <w:lang w:val="ru-RU"/>
    </w:rPr>
  </w:style>
  <w:style w:type="character" w:customStyle="1" w:styleId="a4">
    <w:name w:val="Штамп Знак"/>
    <w:basedOn w:val="a0"/>
    <w:link w:val="a3"/>
    <w:rsid w:val="00803F11"/>
    <w:rPr>
      <w:rFonts w:eastAsia="NSimSun" w:cs="Lucida Sans"/>
      <w:noProof/>
      <w:kern w:val="3"/>
      <w:sz w:val="18"/>
      <w:szCs w:val="24"/>
      <w:lang w:eastAsia="zh-CN" w:bidi="hi-IN"/>
    </w:rPr>
  </w:style>
  <w:style w:type="character" w:customStyle="1" w:styleId="90">
    <w:name w:val="ГОСТ 9пт Знак"/>
    <w:basedOn w:val="a4"/>
    <w:link w:val="9"/>
    <w:rsid w:val="00315372"/>
    <w:rPr>
      <w:rFonts w:ascii="GOST type A" w:eastAsia="NSimSun" w:hAnsi="GOST type A" w:cs="Lucida Sans"/>
      <w:i/>
      <w:iCs/>
      <w:noProof/>
      <w:kern w:val="3"/>
      <w:sz w:val="18"/>
      <w:szCs w:val="24"/>
      <w:lang w:eastAsia="zh-CN" w:bidi="hi-IN"/>
    </w:rPr>
  </w:style>
  <w:style w:type="character" w:customStyle="1" w:styleId="201">
    <w:name w:val="ГОСТ 20пт Знак"/>
    <w:basedOn w:val="a4"/>
    <w:link w:val="200"/>
    <w:rsid w:val="00315372"/>
    <w:rPr>
      <w:rFonts w:ascii="GOST type A" w:eastAsia="NSimSun" w:hAnsi="GOST type A" w:cs="Lucida Sans"/>
      <w:i/>
      <w:iCs/>
      <w:noProof/>
      <w:kern w:val="3"/>
      <w:sz w:val="40"/>
      <w:szCs w:val="32"/>
      <w:lang w:val="ru-RU" w:eastAsia="zh-CN" w:bidi="hi-IN"/>
    </w:rPr>
  </w:style>
  <w:style w:type="paragraph" w:customStyle="1" w:styleId="af7">
    <w:name w:val="Программный код"/>
    <w:basedOn w:val="a"/>
    <w:link w:val="af8"/>
    <w:qFormat/>
    <w:rsid w:val="00CE3545"/>
    <w:pPr>
      <w:spacing w:line="216" w:lineRule="auto"/>
      <w:ind w:firstLine="0"/>
      <w:jc w:val="left"/>
    </w:pPr>
    <w:rPr>
      <w:sz w:val="18"/>
    </w:rPr>
  </w:style>
  <w:style w:type="character" w:customStyle="1" w:styleId="af8">
    <w:name w:val="Программный код Знак"/>
    <w:basedOn w:val="a0"/>
    <w:link w:val="af7"/>
    <w:rsid w:val="00CE3545"/>
    <w:rPr>
      <w:rFonts w:eastAsia="NSimSun" w:cs="Lucida Sans"/>
      <w:kern w:val="3"/>
      <w:sz w:val="18"/>
      <w:szCs w:val="24"/>
      <w:lang w:eastAsia="zh-CN" w:bidi="hi-IN"/>
    </w:rPr>
  </w:style>
  <w:style w:type="table" w:styleId="af9">
    <w:name w:val="Table Grid"/>
    <w:basedOn w:val="a1"/>
    <w:uiPriority w:val="39"/>
    <w:rsid w:val="00BE3C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Таблица содержание"/>
    <w:basedOn w:val="Textbody"/>
    <w:link w:val="afb"/>
    <w:qFormat/>
    <w:rsid w:val="00FC4AFA"/>
    <w:pPr>
      <w:spacing w:after="0" w:line="276" w:lineRule="auto"/>
      <w:jc w:val="both"/>
    </w:pPr>
    <w:rPr>
      <w:sz w:val="24"/>
      <w:lang w:val="ru-RU"/>
    </w:rPr>
  </w:style>
  <w:style w:type="character" w:customStyle="1" w:styleId="Standard0">
    <w:name w:val="Standard Знак"/>
    <w:basedOn w:val="a0"/>
    <w:link w:val="Standard"/>
    <w:uiPriority w:val="99"/>
    <w:rsid w:val="00FC4AFA"/>
    <w:rPr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Standard0"/>
    <w:link w:val="Textbody"/>
    <w:rsid w:val="00FC4AFA"/>
    <w:rPr>
      <w:kern w:val="3"/>
      <w:sz w:val="28"/>
      <w:szCs w:val="24"/>
      <w:lang w:eastAsia="zh-CN" w:bidi="hi-IN"/>
    </w:rPr>
  </w:style>
  <w:style w:type="character" w:customStyle="1" w:styleId="afb">
    <w:name w:val="Таблица содержание Знак"/>
    <w:basedOn w:val="Textbody0"/>
    <w:link w:val="afa"/>
    <w:rsid w:val="00FC4AFA"/>
    <w:rPr>
      <w:kern w:val="3"/>
      <w:sz w:val="24"/>
      <w:szCs w:val="24"/>
      <w:lang w:val="ru-RU" w:eastAsia="zh-CN" w:bidi="hi-IN"/>
    </w:rPr>
  </w:style>
  <w:style w:type="paragraph" w:customStyle="1" w:styleId="13">
    <w:name w:val="Заголовок1"/>
    <w:basedOn w:val="a"/>
    <w:next w:val="a9"/>
    <w:rsid w:val="00196EF3"/>
    <w:pPr>
      <w:keepNext/>
      <w:widowControl w:val="0"/>
      <w:suppressAutoHyphens w:val="0"/>
      <w:autoSpaceDN/>
      <w:spacing w:before="240" w:after="120" w:line="420" w:lineRule="auto"/>
      <w:ind w:firstLine="720"/>
    </w:pPr>
    <w:rPr>
      <w:rFonts w:ascii="Arial" w:eastAsia="Lucida Sans Unicode" w:hAnsi="Arial" w:cs="Tahoma"/>
      <w:kern w:val="0"/>
      <w:szCs w:val="28"/>
      <w:lang w:val="ru-RU" w:eastAsia="ar-SA" w:bidi="ar-SA"/>
    </w:rPr>
  </w:style>
  <w:style w:type="paragraph" w:customStyle="1" w:styleId="afc">
    <w:name w:val="Титульный лист"/>
    <w:basedOn w:val="a"/>
    <w:link w:val="afd"/>
    <w:qFormat/>
    <w:rsid w:val="00196EF3"/>
    <w:pPr>
      <w:spacing w:line="240" w:lineRule="auto"/>
      <w:ind w:firstLine="0"/>
      <w:jc w:val="left"/>
    </w:pPr>
    <w:rPr>
      <w:sz w:val="24"/>
      <w:lang w:val="ru-RU"/>
    </w:rPr>
  </w:style>
  <w:style w:type="character" w:customStyle="1" w:styleId="afd">
    <w:name w:val="Титульный лист Знак"/>
    <w:basedOn w:val="a0"/>
    <w:link w:val="afc"/>
    <w:rsid w:val="00196EF3"/>
    <w:rPr>
      <w:rFonts w:eastAsia="NSimSun" w:cs="Lucida Sans"/>
      <w:kern w:val="3"/>
      <w:sz w:val="24"/>
      <w:szCs w:val="24"/>
      <w:lang w:val="ru-RU" w:eastAsia="zh-CN" w:bidi="hi-IN"/>
    </w:rPr>
  </w:style>
  <w:style w:type="paragraph" w:styleId="afe">
    <w:name w:val="No Spacing"/>
    <w:uiPriority w:val="1"/>
    <w:qFormat/>
    <w:rsid w:val="00BA5C6B"/>
    <w:pPr>
      <w:suppressAutoHyphens/>
      <w:autoSpaceDN w:val="0"/>
      <w:ind w:firstLine="709"/>
      <w:jc w:val="both"/>
    </w:pPr>
    <w:rPr>
      <w:rFonts w:eastAsia="NSimSun" w:cs="Mangal"/>
      <w:kern w:val="3"/>
      <w:sz w:val="28"/>
      <w:szCs w:val="24"/>
      <w:lang w:eastAsia="zh-CN" w:bidi="hi-IN"/>
    </w:rPr>
  </w:style>
  <w:style w:type="paragraph" w:customStyle="1" w:styleId="Default">
    <w:name w:val="Default"/>
    <w:rsid w:val="00406DE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ru-RU" w:eastAsia="ru-RU"/>
    </w:rPr>
  </w:style>
  <w:style w:type="paragraph" w:customStyle="1" w:styleId="-">
    <w:name w:val="-Список"/>
    <w:basedOn w:val="af4"/>
    <w:link w:val="-0"/>
    <w:qFormat/>
    <w:rsid w:val="00572CDA"/>
    <w:pPr>
      <w:autoSpaceDN/>
      <w:ind w:left="1287"/>
      <w:contextualSpacing/>
    </w:pPr>
    <w:rPr>
      <w:rFonts w:eastAsia="Times New Roman"/>
      <w:b/>
      <w:kern w:val="0"/>
      <w:sz w:val="24"/>
      <w:szCs w:val="24"/>
      <w:lang w:val="ru-RU" w:eastAsia="ru-RU" w:bidi="ar-SA"/>
    </w:rPr>
  </w:style>
  <w:style w:type="character" w:customStyle="1" w:styleId="-0">
    <w:name w:val="-Список Знак"/>
    <w:basedOn w:val="a0"/>
    <w:link w:val="-"/>
    <w:rsid w:val="00572CDA"/>
    <w:rPr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hyperlink" Target="https://learn.microsoft.com/en-us/aspnet/core/?view=aspnetcore-7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material.angular.io/components/categories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hyperlink" Target="https://angular.io/docs" TargetMode="External"/><Relationship Id="rId37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protobuf.dev/programming-guides/proto3/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localhost:8443/swagger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35" Type="http://schemas.openxmlformats.org/officeDocument/2006/relationships/hyperlink" Target="https://grpc.io/docs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\OneDrive\Univer\&#1055;&#1088;&#1086;&#1080;&#1079;&#1074;&#1086;&#1076;&#1089;&#1090;&#1074;&#1077;&#1085;&#1085;&#1072;&#1103;%20&#1087;&#1088;&#1072;&#1082;&#1090;&#1080;&#1082;&#1072;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4B5C3-316D-4A7D-B3A0-3C408C31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6020</TotalTime>
  <Pages>39</Pages>
  <Words>6075</Words>
  <Characters>34630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40624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An Nguyen</dc:creator>
  <cp:keywords/>
  <cp:lastModifiedBy>An Nguyen</cp:lastModifiedBy>
  <cp:revision>1142</cp:revision>
  <dcterms:created xsi:type="dcterms:W3CDTF">2023-06-27T12:22:00Z</dcterms:created>
  <dcterms:modified xsi:type="dcterms:W3CDTF">2024-05-01T22:51:00Z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